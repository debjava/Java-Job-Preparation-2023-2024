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5940B" w14:textId="5FECD1E0" w:rsidR="00C31770" w:rsidRPr="008D18E1" w:rsidRDefault="003364F5" w:rsidP="00F66FB7">
      <w:pPr>
        <w:pStyle w:val="Title"/>
        <w:ind w:left="720" w:firstLine="720"/>
        <w:rPr>
          <w:u w:val="single"/>
        </w:rPr>
      </w:pPr>
      <w:r w:rsidRPr="008D18E1">
        <w:rPr>
          <w:u w:val="single"/>
        </w:rPr>
        <w:t>Spring-Hibernate</w:t>
      </w:r>
      <w:r w:rsidR="00F95D9C">
        <w:rPr>
          <w:u w:val="single"/>
        </w:rPr>
        <w:t>-Mapping</w:t>
      </w:r>
      <w:r w:rsidRPr="008D18E1">
        <w:rPr>
          <w:u w:val="single"/>
        </w:rPr>
        <w:t>-2022</w:t>
      </w:r>
    </w:p>
    <w:p w14:paraId="40B30F14" w14:textId="331655CC" w:rsidR="00CE5D24" w:rsidRPr="008406AC" w:rsidRDefault="008D18E1" w:rsidP="0000674D">
      <w:pPr>
        <w:rPr>
          <w:b/>
          <w:bCs/>
          <w:sz w:val="24"/>
          <w:szCs w:val="24"/>
          <w:u w:val="single"/>
        </w:rPr>
      </w:pPr>
      <w:r w:rsidRPr="008406AC">
        <w:rPr>
          <w:rFonts w:ascii="Consolas" w:hAnsi="Consolas" w:cs="Consolas"/>
          <w:b/>
          <w:bCs/>
          <w:noProof/>
          <w:color w:val="000000"/>
          <w:u w:val="single"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386D1B" wp14:editId="567766CC">
                <wp:simplePos x="0" y="0"/>
                <wp:positionH relativeFrom="column">
                  <wp:posOffset>3587750</wp:posOffset>
                </wp:positionH>
                <wp:positionV relativeFrom="paragraph">
                  <wp:posOffset>50800</wp:posOffset>
                </wp:positionV>
                <wp:extent cx="2832100" cy="19431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77882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4097086A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</w:p>
                          <w:p w14:paraId="7D2AA7A4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"book_o2oU"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86E3650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Book {</w:t>
                            </w:r>
                          </w:p>
                          <w:p w14:paraId="67267F17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AE68200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08162261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543197B0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D951A79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C255E23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309937D0" w14:textId="77777777" w:rsidR="008D18E1" w:rsidRDefault="008D18E1" w:rsidP="008D18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0756B4F" w14:textId="00FEEAE7" w:rsidR="008D18E1" w:rsidRDefault="008D18E1" w:rsidP="008D18E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86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5pt;margin-top:4pt;width:223pt;height:1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">
                <v:textbox>
                  <w:txbxContent>
                    <w:p w14:paraId="53B77882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4097086A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</w:p>
                    <w:p w14:paraId="7D2AA7A4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"book_o2oU"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86E3650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 {</w:t>
                      </w:r>
                    </w:p>
                    <w:p w14:paraId="67267F17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AE68200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08162261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543197B0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0D951A79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C255E23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309937D0" w14:textId="77777777" w:rsidR="008D18E1" w:rsidRDefault="008D18E1" w:rsidP="008D18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70756B4F" w14:textId="00FEEAE7" w:rsidR="008D18E1" w:rsidRDefault="008D18E1" w:rsidP="008D18E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D24" w:rsidRPr="008406AC">
        <w:rPr>
          <w:b/>
          <w:bCs/>
          <w:sz w:val="24"/>
          <w:szCs w:val="24"/>
          <w:u w:val="single"/>
        </w:rPr>
        <w:t xml:space="preserve">One to One </w:t>
      </w:r>
      <w:proofErr w:type="spellStart"/>
      <w:r w:rsidR="00CE5D24" w:rsidRPr="008406AC">
        <w:rPr>
          <w:b/>
          <w:bCs/>
          <w:sz w:val="24"/>
          <w:szCs w:val="24"/>
          <w:u w:val="single"/>
        </w:rPr>
        <w:t>UniDirectional</w:t>
      </w:r>
      <w:proofErr w:type="spellEnd"/>
    </w:p>
    <w:p w14:paraId="05530D29" w14:textId="79FEA13A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5E2C9D95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</w:p>
    <w:p w14:paraId="70A6461A" w14:textId="644EDFDE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"author_o2oU"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5DC3FA5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Author {</w:t>
      </w:r>
    </w:p>
    <w:p w14:paraId="5D825B81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FD5766" w14:textId="705D483A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4E0EE7B4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2CDBC3C7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5F2658A" w14:textId="5E668330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F2E141C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5C639C1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0A29B2D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927BCB3" w14:textId="3EF6D534" w:rsidR="00F435EB" w:rsidRPr="007A3C46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7A3C46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7A3C46">
        <w:rPr>
          <w:rFonts w:ascii="Consolas" w:hAnsi="Consolas" w:cs="Consolas"/>
          <w:b/>
          <w:bCs/>
          <w:color w:val="646464"/>
          <w:lang w:bidi="hi-IN"/>
        </w:rPr>
        <w:t>OneToOne</w:t>
      </w:r>
      <w:r w:rsidRPr="007A3C46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7A3C46">
        <w:rPr>
          <w:rFonts w:ascii="Consolas" w:hAnsi="Consolas" w:cs="Consolas"/>
          <w:b/>
          <w:bCs/>
          <w:color w:val="000000"/>
          <w:lang w:bidi="hi-IN"/>
        </w:rPr>
        <w:t xml:space="preserve">fetch = </w:t>
      </w:r>
      <w:proofErr w:type="spellStart"/>
      <w:r w:rsidRPr="007A3C46">
        <w:rPr>
          <w:rFonts w:ascii="Consolas" w:hAnsi="Consolas" w:cs="Consolas"/>
          <w:b/>
          <w:bCs/>
          <w:color w:val="000000"/>
          <w:lang w:bidi="hi-IN"/>
        </w:rPr>
        <w:t>FetchType.</w:t>
      </w:r>
      <w:r w:rsidRPr="007A3C46">
        <w:rPr>
          <w:rFonts w:ascii="Consolas" w:hAnsi="Consolas" w:cs="Consolas"/>
          <w:b/>
          <w:bCs/>
          <w:i/>
          <w:iCs/>
          <w:color w:val="0000C0"/>
          <w:lang w:bidi="hi-IN"/>
        </w:rPr>
        <w:t>LAZY</w:t>
      </w:r>
      <w:proofErr w:type="spellEnd"/>
      <w:r w:rsidRPr="007A3C46">
        <w:rPr>
          <w:rFonts w:ascii="Consolas" w:hAnsi="Consolas" w:cs="Consolas"/>
          <w:b/>
          <w:bCs/>
          <w:color w:val="000000"/>
          <w:lang w:bidi="hi-IN"/>
        </w:rPr>
        <w:t>, cascade = {</w:t>
      </w:r>
      <w:proofErr w:type="spellStart"/>
      <w:r w:rsidRPr="007A3C46">
        <w:rPr>
          <w:rFonts w:ascii="Consolas" w:hAnsi="Consolas" w:cs="Consolas"/>
          <w:b/>
          <w:bCs/>
          <w:color w:val="000000"/>
          <w:lang w:bidi="hi-IN"/>
        </w:rPr>
        <w:t>CascadeType.</w:t>
      </w:r>
      <w:r w:rsidRPr="007A3C46">
        <w:rPr>
          <w:rFonts w:ascii="Consolas" w:hAnsi="Consolas" w:cs="Consolas"/>
          <w:b/>
          <w:bCs/>
          <w:i/>
          <w:iCs/>
          <w:color w:val="0000C0"/>
          <w:lang w:bidi="hi-IN"/>
        </w:rPr>
        <w:t>ALL</w:t>
      </w:r>
      <w:proofErr w:type="spellEnd"/>
      <w:r w:rsidRPr="007A3C46">
        <w:rPr>
          <w:rFonts w:ascii="Consolas" w:hAnsi="Consolas" w:cs="Consolas"/>
          <w:b/>
          <w:bCs/>
          <w:color w:val="000000"/>
          <w:lang w:bidi="hi-IN"/>
        </w:rPr>
        <w:t>})</w:t>
      </w:r>
    </w:p>
    <w:p w14:paraId="047F1771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Book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AB3052C" w14:textId="77777777" w:rsidR="00F435EB" w:rsidRDefault="00F435EB" w:rsidP="00F43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473D770" w14:textId="4760EFC6" w:rsidR="00CE5D24" w:rsidRDefault="00F435EB" w:rsidP="0000674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58D5361" w14:textId="77777777" w:rsidR="008A6A9B" w:rsidRDefault="008A6A9B" w:rsidP="008A6A9B">
      <w:pPr>
        <w:rPr>
          <w:b/>
          <w:bCs/>
          <w:sz w:val="26"/>
          <w:szCs w:val="26"/>
          <w:u w:val="single"/>
        </w:rPr>
      </w:pPr>
      <w:r w:rsidRPr="00DB6CCD">
        <w:rPr>
          <w:b/>
          <w:bCs/>
          <w:sz w:val="26"/>
          <w:szCs w:val="26"/>
          <w:u w:val="single"/>
        </w:rPr>
        <w:t>Table Design</w:t>
      </w:r>
    </w:p>
    <w:p w14:paraId="09C47434" w14:textId="77777777" w:rsidR="008A6A9B" w:rsidRPr="001F59ED" w:rsidRDefault="008A6A9B" w:rsidP="008A6A9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0AA98B3" wp14:editId="3BB0F281">
            <wp:extent cx="1922318" cy="635000"/>
            <wp:effectExtent l="0" t="0" r="190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67" cy="6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  <w:r>
        <w:rPr>
          <w:noProof/>
        </w:rPr>
        <w:drawing>
          <wp:inline distT="0" distB="0" distL="0" distR="0" wp14:anchorId="0E5412C9" wp14:editId="4A616D47">
            <wp:extent cx="1409700" cy="589608"/>
            <wp:effectExtent l="0" t="0" r="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432" cy="5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882C" w14:textId="2BA6389D" w:rsidR="008406AC" w:rsidRPr="008406AC" w:rsidRDefault="008406AC" w:rsidP="0000674D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8406AC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Repository</w:t>
      </w:r>
    </w:p>
    <w:p w14:paraId="0064184E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@Repository</w:t>
      </w:r>
    </w:p>
    <w:p w14:paraId="1B051D03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&lt;Author, </w:t>
      </w:r>
      <w:proofErr w:type="gramStart"/>
      <w:r w:rsidRPr="00ED20D0"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2E36CA2B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6F69FD4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2C437F2" w14:textId="0321F1B5" w:rsidR="008406AC" w:rsidRPr="008406AC" w:rsidRDefault="008406AC" w:rsidP="0000674D">
      <w:pPr>
        <w:rPr>
          <w:b/>
          <w:bCs/>
          <w:sz w:val="26"/>
          <w:szCs w:val="26"/>
          <w:u w:val="single"/>
        </w:rPr>
      </w:pPr>
      <w:r w:rsidRPr="008406AC">
        <w:rPr>
          <w:b/>
          <w:bCs/>
          <w:sz w:val="26"/>
          <w:szCs w:val="26"/>
          <w:u w:val="single"/>
        </w:rPr>
        <w:t>Service</w:t>
      </w:r>
    </w:p>
    <w:p w14:paraId="311A1D7A" w14:textId="77777777" w:rsidR="00CE5D24" w:rsidRP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 w:rsidRPr="00CE5D24">
        <w:rPr>
          <w:rFonts w:ascii="Consolas" w:hAnsi="Consolas" w:cs="Consolas"/>
          <w:color w:val="646464"/>
          <w:sz w:val="20"/>
          <w:szCs w:val="20"/>
          <w:lang w:bidi="hi-IN"/>
        </w:rPr>
        <w:t>Service</w:t>
      </w:r>
    </w:p>
    <w:p w14:paraId="51E9A3AA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B38A281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6BED800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32714720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EC26945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34D6351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AE7FFCF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4D5277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E613D6E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2E948E0" w14:textId="38000939" w:rsidR="00CE5D24" w:rsidRDefault="00CE5D24" w:rsidP="00CE5D2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AF6B12A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TestOne2OneUniDirectional {</w:t>
      </w:r>
    </w:p>
    <w:p w14:paraId="14F78355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6761D15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C469A3A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B97769E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CAE532D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6B9E5FF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"Conan Doyle"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4B96331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71F3CDE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"Cat Among Pigeons"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46F0A55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2EC381F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B31BD8D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419E38" w14:textId="77777777" w:rsidR="00CE5D24" w:rsidRDefault="00CE5D24" w:rsidP="00CE5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46EA9D8" w14:textId="08488B80" w:rsidR="00CE5D24" w:rsidRDefault="00CE5D24" w:rsidP="00CE5D2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49C3D67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lastRenderedPageBreak/>
        <w:t>@SpringBootApplication</w:t>
      </w:r>
    </w:p>
    <w:p w14:paraId="78EC4AFE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StandaloneJPAHibernateMappingApp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C05E36B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8F23E23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FC4ED66" w14:textId="70469C61" w:rsidR="00CB5DDF" w:rsidRDefault="00CB5DDF" w:rsidP="00CB5DDF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StandaloneJPAHibernateMappingApp.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2819327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TestOne2OneUniDirectional.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saveInfo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FF6EDB3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3D0ABA5" w14:textId="1D455E36" w:rsidR="00CB5DDF" w:rsidRDefault="00CB5DDF" w:rsidP="008A6A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755ABE3" w14:textId="77777777" w:rsidR="00CB5DDF" w:rsidRDefault="00CB5DDF" w:rsidP="00CB5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02CE2B7" w14:textId="61593413" w:rsidR="00CE5D24" w:rsidRDefault="00CE5D24" w:rsidP="00CE5D24"/>
    <w:p w14:paraId="637DFCA5" w14:textId="78ECAF0B" w:rsidR="00745E2E" w:rsidRDefault="00DE6492" w:rsidP="00CE5D24">
      <w:r w:rsidRPr="00B6222A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C96B7D" wp14:editId="038E3CCD">
                <wp:simplePos x="0" y="0"/>
                <wp:positionH relativeFrom="column">
                  <wp:posOffset>3797300</wp:posOffset>
                </wp:positionH>
                <wp:positionV relativeFrom="paragraph">
                  <wp:posOffset>210185</wp:posOffset>
                </wp:positionV>
                <wp:extent cx="2381250" cy="25146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D93A6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@Data</w:t>
                            </w:r>
                          </w:p>
                          <w:p w14:paraId="4C262869" w14:textId="0F45367D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@Entity</w:t>
                            </w:r>
                            <w:r w:rsidR="009A13E9" w:rsidRPr="00784DAC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(name="book_o2oB")</w:t>
                            </w:r>
                          </w:p>
                          <w:p w14:paraId="6EE92D91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shd w:val="clear" w:color="auto" w:fill="E8F2FE"/>
                                <w:lang w:bidi="hi-IN"/>
                              </w:rPr>
                              <w:t>@Table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  <w:lang w:bidi="hi-IN"/>
                              </w:rPr>
                              <w:t>(name=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shd w:val="clear" w:color="auto" w:fill="E8F2FE"/>
                                <w:lang w:bidi="hi-IN"/>
                              </w:rPr>
                              <w:t>"book_o2oB"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  <w:lang w:bidi="hi-IN"/>
                              </w:rPr>
                              <w:t>)</w:t>
                            </w:r>
                          </w:p>
                          <w:p w14:paraId="02860353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Book {</w:t>
                            </w:r>
                          </w:p>
                          <w:p w14:paraId="6A3A2D24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54E29B71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@Id</w:t>
                            </w:r>
                          </w:p>
                          <w:p w14:paraId="147214F8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"BOOK_ID"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779B3C8A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@GeneratedValue</w:t>
                            </w:r>
                          </w:p>
                          <w:p w14:paraId="196E8128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long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id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F5D9B4C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</w:p>
                          <w:p w14:paraId="051B7C31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Column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"name"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0A782584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name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E43F7E5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</w:p>
                          <w:p w14:paraId="5089D5D8" w14:textId="77777777" w:rsidR="00B6222A" w:rsidRPr="00DE4A41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DE4A41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@OneToOne</w:t>
                            </w:r>
                          </w:p>
                          <w:p w14:paraId="52DDAE83" w14:textId="77777777" w:rsidR="00B6222A" w:rsidRPr="00DE4A41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DE4A4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DE4A41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@MapsId</w:t>
                            </w:r>
                          </w:p>
                          <w:p w14:paraId="1D7CB8C6" w14:textId="77777777" w:rsidR="00B6222A" w:rsidRPr="004E22D7" w:rsidRDefault="00B6222A" w:rsidP="00B622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Author </w:t>
                            </w:r>
                            <w:proofErr w:type="spellStart"/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author</w:t>
                            </w:r>
                            <w:proofErr w:type="spell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79B1D32" w14:textId="54C94DF5" w:rsidR="00B6222A" w:rsidRPr="004E22D7" w:rsidRDefault="00B6222A" w:rsidP="00B622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6B7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9pt;margin-top:16.55pt;width:187.5pt;height:19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">
                <v:textbox>
                  <w:txbxContent>
                    <w:p w14:paraId="454D93A6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@Data</w:t>
                      </w:r>
                    </w:p>
                    <w:p w14:paraId="4C262869" w14:textId="0F45367D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@Entity</w:t>
                      </w:r>
                      <w:r w:rsidR="009A13E9" w:rsidRPr="00784DAC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(name="book_o2oB")</w:t>
                      </w:r>
                    </w:p>
                    <w:p w14:paraId="6EE92D91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shd w:val="clear" w:color="auto" w:fill="E8F2FE"/>
                          <w:lang w:bidi="hi-IN"/>
                        </w:rPr>
                        <w:t>@Table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  <w:lang w:bidi="hi-IN"/>
                        </w:rPr>
                        <w:t>(name=</w:t>
                      </w:r>
                      <w:r w:rsidRPr="004E22D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shd w:val="clear" w:color="auto" w:fill="E8F2FE"/>
                          <w:lang w:bidi="hi-IN"/>
                        </w:rPr>
                        <w:t>"book_o2oB"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E8F2FE"/>
                          <w:lang w:bidi="hi-IN"/>
                        </w:rPr>
                        <w:t>)</w:t>
                      </w:r>
                    </w:p>
                    <w:p w14:paraId="02860353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Book {</w:t>
                      </w:r>
                    </w:p>
                    <w:p w14:paraId="6A3A2D24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</w:p>
                    <w:p w14:paraId="54E29B71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@Id</w:t>
                      </w:r>
                    </w:p>
                    <w:p w14:paraId="147214F8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@Column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(name = </w:t>
                      </w:r>
                      <w:r w:rsidRPr="004E22D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"BOOK_ID"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779B3C8A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@GeneratedValue</w:t>
                      </w:r>
                    </w:p>
                    <w:p w14:paraId="196E8128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long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E22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id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3F5D9B4C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</w:p>
                    <w:p w14:paraId="051B7C31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@Column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(name = </w:t>
                      </w:r>
                      <w:r w:rsidRPr="004E22D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bidi="hi-IN"/>
                        </w:rPr>
                        <w:t>"name"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0A782584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String </w:t>
                      </w:r>
                      <w:r w:rsidRPr="004E22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name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3E43F7E5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</w:p>
                    <w:p w14:paraId="5089D5D8" w14:textId="77777777" w:rsidR="00B6222A" w:rsidRPr="00DE4A41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DE4A41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@OneToOne</w:t>
                      </w:r>
                    </w:p>
                    <w:p w14:paraId="52DDAE83" w14:textId="77777777" w:rsidR="00B6222A" w:rsidRPr="00DE4A41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 w:rsidRPr="00DE4A4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DE4A41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@MapsId</w:t>
                      </w:r>
                    </w:p>
                    <w:p w14:paraId="1D7CB8C6" w14:textId="77777777" w:rsidR="00B6222A" w:rsidRPr="004E22D7" w:rsidRDefault="00B6222A" w:rsidP="00B622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Author </w:t>
                      </w:r>
                      <w:r w:rsidRPr="004E22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author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479B1D32" w14:textId="54C94DF5" w:rsidR="00B6222A" w:rsidRPr="004E22D7" w:rsidRDefault="00B6222A" w:rsidP="00B6222A">
                      <w:pPr>
                        <w:rPr>
                          <w:sz w:val="20"/>
                          <w:szCs w:val="20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A36912" w14:textId="19239C00" w:rsidR="000A1463" w:rsidRPr="001F59ED" w:rsidRDefault="00876A3E" w:rsidP="00CE5D24">
      <w:pPr>
        <w:rPr>
          <w:b/>
          <w:bCs/>
          <w:sz w:val="26"/>
          <w:szCs w:val="26"/>
          <w:u w:val="single"/>
        </w:rPr>
      </w:pPr>
      <w:r w:rsidRPr="001F59ED">
        <w:rPr>
          <w:b/>
          <w:bCs/>
          <w:sz w:val="26"/>
          <w:szCs w:val="26"/>
          <w:u w:val="single"/>
        </w:rPr>
        <w:t xml:space="preserve">One </w:t>
      </w:r>
      <w:r w:rsidR="00F3072D">
        <w:rPr>
          <w:b/>
          <w:bCs/>
          <w:sz w:val="26"/>
          <w:szCs w:val="26"/>
          <w:u w:val="single"/>
        </w:rPr>
        <w:t>To</w:t>
      </w:r>
      <w:r w:rsidRPr="001F59ED">
        <w:rPr>
          <w:b/>
          <w:bCs/>
          <w:sz w:val="26"/>
          <w:szCs w:val="26"/>
          <w:u w:val="single"/>
        </w:rPr>
        <w:t xml:space="preserve"> One Bidirectional</w:t>
      </w:r>
    </w:p>
    <w:p w14:paraId="59027C7C" w14:textId="655C7DF2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@Data</w:t>
      </w:r>
    </w:p>
    <w:p w14:paraId="4F6E77E3" w14:textId="61E6D11A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Entity</w:t>
      </w:r>
      <w:r w:rsidR="009A13E9" w:rsidRPr="009A13E9">
        <w:rPr>
          <w:rFonts w:ascii="Consolas" w:hAnsi="Consolas" w:cs="Consolas"/>
          <w:color w:val="646464"/>
          <w:sz w:val="18"/>
          <w:szCs w:val="18"/>
          <w:lang w:bidi="hi-IN"/>
        </w:rPr>
        <w:t>(</w:t>
      </w:r>
      <w:proofErr w:type="gramEnd"/>
      <w:r w:rsidR="009A13E9" w:rsidRPr="009A13E9">
        <w:rPr>
          <w:rFonts w:ascii="Consolas" w:hAnsi="Consolas" w:cs="Consolas"/>
          <w:color w:val="646464"/>
          <w:sz w:val="18"/>
          <w:szCs w:val="18"/>
          <w:lang w:bidi="hi-IN"/>
        </w:rPr>
        <w:t>name = "author_o2oB")</w:t>
      </w:r>
    </w:p>
    <w:p w14:paraId="5BFA2D4F" w14:textId="27997758" w:rsidR="00637F7B" w:rsidRPr="004E22D7" w:rsidRDefault="004370B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646464"/>
          <w:sz w:val="18"/>
          <w:szCs w:val="18"/>
          <w:shd w:val="clear" w:color="auto" w:fill="E8F2FE"/>
          <w:lang w:bidi="hi-IN"/>
        </w:rPr>
        <w:t>@</w:t>
      </w:r>
      <w:proofErr w:type="gramStart"/>
      <w:r w:rsidRPr="004E22D7">
        <w:rPr>
          <w:rFonts w:ascii="Consolas" w:hAnsi="Consolas" w:cs="Consolas"/>
          <w:color w:val="646464"/>
          <w:sz w:val="18"/>
          <w:szCs w:val="18"/>
          <w:shd w:val="clear" w:color="auto" w:fill="E8F2FE"/>
          <w:lang w:bidi="hi-IN"/>
        </w:rPr>
        <w:t>Table</w:t>
      </w:r>
      <w:r w:rsidRPr="004E22D7">
        <w:rPr>
          <w:rFonts w:ascii="Consolas" w:hAnsi="Consolas" w:cs="Consolas"/>
          <w:color w:val="000000"/>
          <w:sz w:val="18"/>
          <w:szCs w:val="18"/>
          <w:shd w:val="clear" w:color="auto" w:fill="E8F2FE"/>
          <w:lang w:bidi="hi-IN"/>
        </w:rPr>
        <w:t>(</w:t>
      </w:r>
      <w:proofErr w:type="gramEnd"/>
      <w:r w:rsidRPr="004E22D7">
        <w:rPr>
          <w:rFonts w:ascii="Consolas" w:hAnsi="Consolas" w:cs="Consolas"/>
          <w:color w:val="000000"/>
          <w:sz w:val="18"/>
          <w:szCs w:val="18"/>
          <w:shd w:val="clear" w:color="auto" w:fill="E8F2FE"/>
          <w:lang w:bidi="hi-IN"/>
        </w:rPr>
        <w:t xml:space="preserve">name = </w:t>
      </w:r>
      <w:r w:rsidRPr="004E22D7">
        <w:rPr>
          <w:rFonts w:ascii="Consolas" w:hAnsi="Consolas" w:cs="Consolas"/>
          <w:color w:val="2A00FF"/>
          <w:sz w:val="18"/>
          <w:szCs w:val="18"/>
          <w:shd w:val="clear" w:color="auto" w:fill="E8F2FE"/>
          <w:lang w:bidi="hi-IN"/>
        </w:rPr>
        <w:t>"author_o2oB"</w:t>
      </w:r>
      <w:r w:rsidRPr="004E22D7">
        <w:rPr>
          <w:rFonts w:ascii="Consolas" w:hAnsi="Consolas" w:cs="Consolas"/>
          <w:color w:val="000000"/>
          <w:sz w:val="18"/>
          <w:szCs w:val="18"/>
          <w:shd w:val="clear" w:color="auto" w:fill="E8F2FE"/>
          <w:lang w:bidi="hi-IN"/>
        </w:rPr>
        <w:t>)</w:t>
      </w:r>
    </w:p>
    <w:p w14:paraId="27A9147B" w14:textId="531B49D4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class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Author {</w:t>
      </w:r>
    </w:p>
    <w:p w14:paraId="1C8371ED" w14:textId="5F5E1623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14:paraId="79B65042" w14:textId="62FA5A8E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@Id</w:t>
      </w:r>
    </w:p>
    <w:p w14:paraId="6231F8E6" w14:textId="12A838EA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Column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name = </w:t>
      </w:r>
      <w:r w:rsidRPr="004E22D7">
        <w:rPr>
          <w:rFonts w:ascii="Consolas" w:hAnsi="Consolas" w:cs="Consolas"/>
          <w:color w:val="2A00FF"/>
          <w:sz w:val="18"/>
          <w:szCs w:val="18"/>
          <w:lang w:bidi="hi-IN"/>
        </w:rPr>
        <w:t>"AUTH_ID"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32267263" w14:textId="6C256B2C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@GeneratedValue</w:t>
      </w:r>
    </w:p>
    <w:p w14:paraId="07FF09D9" w14:textId="7777777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long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gramStart"/>
      <w:r w:rsidRPr="004E22D7">
        <w:rPr>
          <w:rFonts w:ascii="Consolas" w:hAnsi="Consolas" w:cs="Consolas"/>
          <w:color w:val="0000C0"/>
          <w:sz w:val="18"/>
          <w:szCs w:val="18"/>
          <w:lang w:bidi="hi-IN"/>
        </w:rPr>
        <w:t>id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5E29810D" w14:textId="7777777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14:paraId="7948CAE7" w14:textId="60C6ED4A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@</w:t>
      </w:r>
      <w:proofErr w:type="gramStart"/>
      <w:r w:rsidRPr="004E22D7">
        <w:rPr>
          <w:rFonts w:ascii="Consolas" w:hAnsi="Consolas" w:cs="Consolas"/>
          <w:color w:val="646464"/>
          <w:sz w:val="18"/>
          <w:szCs w:val="18"/>
          <w:lang w:bidi="hi-IN"/>
        </w:rPr>
        <w:t>Column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name = </w:t>
      </w:r>
      <w:r w:rsidRPr="004E22D7">
        <w:rPr>
          <w:rFonts w:ascii="Consolas" w:hAnsi="Consolas" w:cs="Consolas"/>
          <w:color w:val="2A00FF"/>
          <w:sz w:val="18"/>
          <w:szCs w:val="18"/>
          <w:lang w:bidi="hi-IN"/>
        </w:rPr>
        <w:t>"name"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</w:t>
      </w:r>
    </w:p>
    <w:p w14:paraId="789CF16E" w14:textId="7777777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String </w:t>
      </w:r>
      <w:proofErr w:type="gramStart"/>
      <w:r w:rsidRPr="004E22D7">
        <w:rPr>
          <w:rFonts w:ascii="Consolas" w:hAnsi="Consolas" w:cs="Consolas"/>
          <w:color w:val="0000C0"/>
          <w:sz w:val="18"/>
          <w:szCs w:val="18"/>
          <w:lang w:bidi="hi-IN"/>
        </w:rPr>
        <w:t>name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37E7105B" w14:textId="7777777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14:paraId="39881B8D" w14:textId="362C7C51" w:rsidR="00DE6492" w:rsidRPr="00DE4A41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DE4A41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</w:t>
      </w:r>
      <w:proofErr w:type="gramStart"/>
      <w:r w:rsidRPr="00DE4A41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OneToOne</w:t>
      </w:r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fetch = </w:t>
      </w:r>
      <w:proofErr w:type="spellStart"/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FetchType.</w:t>
      </w:r>
      <w:r w:rsidRPr="00DE4A4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LAZY</w:t>
      </w:r>
      <w:proofErr w:type="spellEnd"/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, </w:t>
      </w:r>
    </w:p>
    <w:p w14:paraId="366B5597" w14:textId="14631E25" w:rsidR="00637F7B" w:rsidRPr="00DE4A41" w:rsidRDefault="00637F7B" w:rsidP="00DE64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cascade = </w:t>
      </w:r>
      <w:proofErr w:type="gramStart"/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{ </w:t>
      </w:r>
      <w:proofErr w:type="spellStart"/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CascadeType.</w:t>
      </w:r>
      <w:r w:rsidRPr="00DE4A4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ALL</w:t>
      </w:r>
      <w:proofErr w:type="spellEnd"/>
      <w:proofErr w:type="gramEnd"/>
      <w:r w:rsidRPr="00DE4A41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})</w:t>
      </w:r>
    </w:p>
    <w:p w14:paraId="4EBF5639" w14:textId="5FC3BB44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private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Book </w:t>
      </w:r>
      <w:proofErr w:type="spellStart"/>
      <w:proofErr w:type="gramStart"/>
      <w:r w:rsidRPr="004E22D7">
        <w:rPr>
          <w:rFonts w:ascii="Consolas" w:hAnsi="Consolas" w:cs="Consolas"/>
          <w:color w:val="0000C0"/>
          <w:sz w:val="18"/>
          <w:szCs w:val="18"/>
          <w:lang w:bidi="hi-IN"/>
        </w:rPr>
        <w:t>book</w:t>
      </w:r>
      <w:proofErr w:type="spell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  <w:proofErr w:type="gramEnd"/>
    </w:p>
    <w:p w14:paraId="1D5BB6C7" w14:textId="267BDD7C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</w:p>
    <w:p w14:paraId="627FC39D" w14:textId="7A3BA441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public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void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</w:t>
      </w:r>
      <w:proofErr w:type="spellStart"/>
      <w:proofErr w:type="gramStart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setBook</w:t>
      </w:r>
      <w:proofErr w:type="spell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Book </w:t>
      </w:r>
      <w:r w:rsidRPr="004E22D7">
        <w:rPr>
          <w:rFonts w:ascii="Consolas" w:hAnsi="Consolas" w:cs="Consolas"/>
          <w:color w:val="6A3E3E"/>
          <w:sz w:val="18"/>
          <w:szCs w:val="18"/>
          <w:lang w:bidi="hi-IN"/>
        </w:rPr>
        <w:t>book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 {</w:t>
      </w:r>
    </w:p>
    <w:p w14:paraId="5A803746" w14:textId="303BD075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if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(</w:t>
      </w:r>
      <w:r w:rsidRPr="004E22D7">
        <w:rPr>
          <w:rFonts w:ascii="Consolas" w:hAnsi="Consolas" w:cs="Consolas"/>
          <w:color w:val="6A3E3E"/>
          <w:sz w:val="18"/>
          <w:szCs w:val="18"/>
          <w:lang w:bidi="hi-IN"/>
        </w:rPr>
        <w:t>book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== 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null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 {</w:t>
      </w:r>
    </w:p>
    <w:p w14:paraId="03D55F16" w14:textId="7823EB52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if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(</w:t>
      </w:r>
      <w:proofErr w:type="spellStart"/>
      <w:proofErr w:type="gramStart"/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this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.</w:t>
      </w:r>
      <w:r w:rsidRPr="004E22D7">
        <w:rPr>
          <w:rFonts w:ascii="Consolas" w:hAnsi="Consolas" w:cs="Consolas"/>
          <w:color w:val="0000C0"/>
          <w:sz w:val="18"/>
          <w:szCs w:val="18"/>
          <w:lang w:bidi="hi-IN"/>
        </w:rPr>
        <w:t>book</w:t>
      </w:r>
      <w:proofErr w:type="spellEnd"/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!= 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null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 {</w:t>
      </w:r>
    </w:p>
    <w:p w14:paraId="2BAD7CA0" w14:textId="7777777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proofErr w:type="spellStart"/>
      <w:proofErr w:type="gramStart"/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this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.</w:t>
      </w:r>
      <w:r w:rsidRPr="004E22D7">
        <w:rPr>
          <w:rFonts w:ascii="Consolas" w:hAnsi="Consolas" w:cs="Consolas"/>
          <w:color w:val="0000C0"/>
          <w:sz w:val="18"/>
          <w:szCs w:val="18"/>
          <w:lang w:bidi="hi-IN"/>
        </w:rPr>
        <w:t>book</w:t>
      </w:r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.setAuthor</w:t>
      </w:r>
      <w:proofErr w:type="spell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null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);</w:t>
      </w:r>
    </w:p>
    <w:p w14:paraId="3992D15B" w14:textId="7777777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  <w:t>}</w:t>
      </w:r>
    </w:p>
    <w:p w14:paraId="5076519F" w14:textId="43DC44F4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  <w:t xml:space="preserve">} 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else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{</w:t>
      </w:r>
    </w:p>
    <w:p w14:paraId="66261820" w14:textId="09D602C3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proofErr w:type="spellStart"/>
      <w:proofErr w:type="gramStart"/>
      <w:r w:rsidRPr="004E22D7">
        <w:rPr>
          <w:rFonts w:ascii="Consolas" w:hAnsi="Consolas" w:cs="Consolas"/>
          <w:color w:val="6A3E3E"/>
          <w:sz w:val="18"/>
          <w:szCs w:val="18"/>
          <w:lang w:bidi="hi-IN"/>
        </w:rPr>
        <w:t>book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.setAuthor</w:t>
      </w:r>
      <w:proofErr w:type="spellEnd"/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(</w:t>
      </w:r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this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);</w:t>
      </w:r>
    </w:p>
    <w:p w14:paraId="5E787BE2" w14:textId="5FE7A3D7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  <w:t>}</w:t>
      </w:r>
    </w:p>
    <w:p w14:paraId="4F357B65" w14:textId="4A5C6545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</w:r>
      <w:proofErr w:type="spellStart"/>
      <w:proofErr w:type="gramStart"/>
      <w:r w:rsidRPr="004E22D7">
        <w:rPr>
          <w:rFonts w:ascii="Consolas" w:hAnsi="Consolas" w:cs="Consolas"/>
          <w:b/>
          <w:bCs/>
          <w:color w:val="7F0055"/>
          <w:sz w:val="18"/>
          <w:szCs w:val="18"/>
          <w:lang w:bidi="hi-IN"/>
        </w:rPr>
        <w:t>this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.</w:t>
      </w:r>
      <w:r w:rsidRPr="004E22D7">
        <w:rPr>
          <w:rFonts w:ascii="Consolas" w:hAnsi="Consolas" w:cs="Consolas"/>
          <w:color w:val="0000C0"/>
          <w:sz w:val="18"/>
          <w:szCs w:val="18"/>
          <w:lang w:bidi="hi-IN"/>
        </w:rPr>
        <w:t>book</w:t>
      </w:r>
      <w:proofErr w:type="spellEnd"/>
      <w:proofErr w:type="gramEnd"/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 xml:space="preserve"> = </w:t>
      </w:r>
      <w:r w:rsidRPr="004E22D7">
        <w:rPr>
          <w:rFonts w:ascii="Consolas" w:hAnsi="Consolas" w:cs="Consolas"/>
          <w:color w:val="6A3E3E"/>
          <w:sz w:val="18"/>
          <w:szCs w:val="18"/>
          <w:lang w:bidi="hi-IN"/>
        </w:rPr>
        <w:t>book</w:t>
      </w: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;</w:t>
      </w:r>
    </w:p>
    <w:p w14:paraId="51CBB9EA" w14:textId="097971A4" w:rsidR="00637F7B" w:rsidRPr="004E22D7" w:rsidRDefault="00637F7B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ab/>
        <w:t>}</w:t>
      </w:r>
    </w:p>
    <w:p w14:paraId="19029CF1" w14:textId="2D5F1591" w:rsidR="00876A3E" w:rsidRPr="004E22D7" w:rsidRDefault="00637F7B" w:rsidP="00637F7B">
      <w:pPr>
        <w:rPr>
          <w:rFonts w:ascii="Consolas" w:hAnsi="Consolas" w:cs="Consolas"/>
          <w:color w:val="000000"/>
          <w:sz w:val="18"/>
          <w:szCs w:val="18"/>
          <w:lang w:bidi="hi-IN"/>
        </w:rPr>
      </w:pPr>
      <w:r w:rsidRPr="004E22D7">
        <w:rPr>
          <w:rFonts w:ascii="Consolas" w:hAnsi="Consolas" w:cs="Consolas"/>
          <w:color w:val="000000"/>
          <w:sz w:val="18"/>
          <w:szCs w:val="18"/>
          <w:lang w:bidi="hi-IN"/>
        </w:rPr>
        <w:t>}</w:t>
      </w:r>
    </w:p>
    <w:p w14:paraId="55E3D571" w14:textId="7AB6C919" w:rsidR="00DA344E" w:rsidRDefault="00DA344E" w:rsidP="00DA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 w:rsidRPr="00DE6492"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>Table Design</w:t>
      </w:r>
    </w:p>
    <w:p w14:paraId="20803FB2" w14:textId="69E421FB" w:rsidR="00DA344E" w:rsidRDefault="00DA344E" w:rsidP="00DA3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</w:pPr>
      <w:r>
        <w:rPr>
          <w:noProof/>
        </w:rPr>
        <w:drawing>
          <wp:inline distT="0" distB="0" distL="0" distR="0" wp14:anchorId="73185BDD" wp14:editId="2F309AAC">
            <wp:extent cx="2120356" cy="5524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444" cy="5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sz w:val="24"/>
          <w:szCs w:val="24"/>
          <w:u w:val="single"/>
          <w:lang w:bidi="hi-IN"/>
        </w:rPr>
        <w:tab/>
      </w:r>
      <w:r>
        <w:rPr>
          <w:noProof/>
        </w:rPr>
        <w:drawing>
          <wp:inline distT="0" distB="0" distL="0" distR="0" wp14:anchorId="10135810" wp14:editId="51260E37">
            <wp:extent cx="1606550" cy="622464"/>
            <wp:effectExtent l="0" t="0" r="0" b="6350"/>
            <wp:docPr id="11" name="Picture 11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286" cy="6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31C9" w14:textId="1A15B1A8" w:rsidR="00DA344E" w:rsidRDefault="004E22D7" w:rsidP="00637F7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94725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463532" wp14:editId="748191A7">
                <wp:simplePos x="0" y="0"/>
                <wp:positionH relativeFrom="column">
                  <wp:posOffset>3467100</wp:posOffset>
                </wp:positionH>
                <wp:positionV relativeFrom="paragraph">
                  <wp:posOffset>203200</wp:posOffset>
                </wp:positionV>
                <wp:extent cx="3009900" cy="1701800"/>
                <wp:effectExtent l="0" t="0" r="1905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FA2D3" w14:textId="77777777" w:rsid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Service</w:t>
                            </w:r>
                          </w:p>
                          <w:p w14:paraId="3916363F" w14:textId="104EFBD0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Service</w:t>
                            </w:r>
                            <w:r w:rsidR="00C4324E" w:rsidRPr="00C4324E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="00C4324E" w:rsidRPr="00C4324E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value = "one2oneBService")</w:t>
                            </w:r>
                          </w:p>
                          <w:p w14:paraId="242BCE34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PersistenceService</w:t>
                            </w:r>
                            <w:proofErr w:type="spell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3F926706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</w:p>
                          <w:p w14:paraId="6E872B9E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@Autowired</w:t>
                            </w:r>
                          </w:p>
                          <w:p w14:paraId="52A12F74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AuthorBookRepository</w:t>
                            </w:r>
                            <w:proofErr w:type="spell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repo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CA65414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</w:p>
                          <w:p w14:paraId="63F43C0F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E22D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saveInfo</w:t>
                            </w:r>
                            <w:proofErr w:type="spell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Author 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bidi="hi-IN"/>
                              </w:rPr>
                              <w:t>author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2BB0FF84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E22D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repo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.save</w:t>
                            </w:r>
                            <w:proofErr w:type="spellEnd"/>
                            <w:proofErr w:type="gramEnd"/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bidi="hi-IN"/>
                              </w:rPr>
                              <w:t>author</w:t>
                            </w: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40472C4A" w14:textId="77777777" w:rsidR="004E22D7" w:rsidRPr="004E22D7" w:rsidRDefault="004E22D7" w:rsidP="004E22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070FE0A7" w14:textId="057AFBB6" w:rsidR="00194725" w:rsidRDefault="004E22D7" w:rsidP="004E22D7">
                            <w:r w:rsidRPr="004E22D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3532" id="_x0000_s1028" type="#_x0000_t202" style="position:absolute;margin-left:273pt;margin-top:16pt;width:237pt;height:13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">
                <v:textbox>
                  <w:txbxContent>
                    <w:p w14:paraId="1BFFA2D3" w14:textId="77777777" w:rsid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Service</w:t>
                      </w:r>
                    </w:p>
                    <w:p w14:paraId="3916363F" w14:textId="104EFBD0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@Service</w:t>
                      </w:r>
                      <w:r w:rsidR="00C4324E" w:rsidRPr="00C4324E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(value = "one2oneBService")</w:t>
                      </w:r>
                    </w:p>
                    <w:p w14:paraId="242BCE34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PersistenceService {</w:t>
                      </w:r>
                    </w:p>
                    <w:p w14:paraId="3F926706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</w:p>
                    <w:p w14:paraId="6E872B9E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646464"/>
                          <w:sz w:val="18"/>
                          <w:szCs w:val="18"/>
                          <w:lang w:bidi="hi-IN"/>
                        </w:rPr>
                        <w:t>@Autowired</w:t>
                      </w:r>
                    </w:p>
                    <w:p w14:paraId="52A12F74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AuthorBookRepository </w:t>
                      </w:r>
                      <w:r w:rsidRPr="004E22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repo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0CA65414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</w:p>
                    <w:p w14:paraId="63F43C0F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E22D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 saveInfo(Author </w:t>
                      </w:r>
                      <w:r w:rsidRPr="004E22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bidi="hi-IN"/>
                        </w:rPr>
                        <w:t>author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2BB0FF84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4E22D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bidi="hi-IN"/>
                        </w:rPr>
                        <w:t>repo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.save(</w:t>
                      </w:r>
                      <w:r w:rsidRPr="004E22D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bidi="hi-IN"/>
                        </w:rPr>
                        <w:t>author</w:t>
                      </w: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40472C4A" w14:textId="77777777" w:rsidR="004E22D7" w:rsidRPr="004E22D7" w:rsidRDefault="004E22D7" w:rsidP="004E22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  <w:t>}</w:t>
                      </w:r>
                    </w:p>
                    <w:p w14:paraId="070FE0A7" w14:textId="057AFBB6" w:rsidR="00194725" w:rsidRDefault="004E22D7" w:rsidP="004E22D7">
                      <w:r w:rsidRPr="004E22D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197CA" w14:textId="35641F46" w:rsidR="00AA3AFD" w:rsidRDefault="00DE6492" w:rsidP="00DE649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Repository</w:t>
      </w:r>
    </w:p>
    <w:p w14:paraId="6535F545" w14:textId="0FA69435" w:rsidR="00955FC2" w:rsidRDefault="00955FC2" w:rsidP="0095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Repository</w:t>
      </w:r>
      <w:r w:rsidR="00C4324E" w:rsidRPr="00C4324E">
        <w:rPr>
          <w:rFonts w:ascii="Consolas" w:hAnsi="Consolas" w:cs="Consolas"/>
          <w:color w:val="646464"/>
          <w:sz w:val="20"/>
          <w:szCs w:val="20"/>
          <w:lang w:bidi="hi-IN"/>
        </w:rPr>
        <w:t>(</w:t>
      </w:r>
      <w:proofErr w:type="gramEnd"/>
      <w:r w:rsidR="00C4324E" w:rsidRPr="00C4324E">
        <w:rPr>
          <w:rFonts w:ascii="Consolas" w:hAnsi="Consolas" w:cs="Consolas"/>
          <w:color w:val="646464"/>
          <w:sz w:val="20"/>
          <w:szCs w:val="20"/>
          <w:lang w:bidi="hi-IN"/>
        </w:rPr>
        <w:t>value = "one2oneBRepo")</w:t>
      </w:r>
    </w:p>
    <w:p w14:paraId="7815C319" w14:textId="77777777" w:rsidR="004E22D7" w:rsidRDefault="00955FC2" w:rsidP="0095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14:paraId="620F4FBA" w14:textId="32B8D6D0" w:rsidR="00955FC2" w:rsidRDefault="00955FC2" w:rsidP="004E22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&lt;Author,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00726F7C" w14:textId="36169EFA" w:rsidR="00955FC2" w:rsidRDefault="00955FC2" w:rsidP="0095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12BA484" w14:textId="507A9EEC" w:rsidR="00955FC2" w:rsidRDefault="00955FC2" w:rsidP="0095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ED5F463" w14:textId="5A4A4D29" w:rsidR="00AA3AFD" w:rsidRDefault="00AA3AFD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3CB2A1C" w14:textId="401A98B5" w:rsidR="00DE6492" w:rsidRDefault="00DE6492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F4419E" w14:textId="39F9C70F" w:rsidR="00DE6492" w:rsidRDefault="00DE6492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1547EE9" w14:textId="20673185" w:rsidR="00DE6492" w:rsidRDefault="00DE6492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A85B40" w14:textId="7B9409E6" w:rsidR="00DB553C" w:rsidRDefault="00DB553C" w:rsidP="00200F4D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  <w:u w:val="single"/>
        </w:rPr>
      </w:pPr>
    </w:p>
    <w:p w14:paraId="227A8C12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1D412730" w14:textId="0D62CDB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81A96">
        <w:rPr>
          <w:rFonts w:ascii="Consolas" w:hAnsi="Consolas" w:cs="Consolas"/>
          <w:b/>
          <w:bCs/>
          <w:color w:val="000000"/>
          <w:lang w:bidi="hi-IN"/>
        </w:rPr>
        <w:t>TestOne2OneBiDirectional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789244B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3423282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D984FDC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3C9254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"Larry Colins"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9C6471B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Book(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6A29F31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"Indian Freedom Movement"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7C1E01C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3BF6CAF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1B95F98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F954B3E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7481A2" w14:textId="77777777" w:rsidR="00A81A96" w:rsidRDefault="00A81A96" w:rsidP="00A8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DBBA4D2" w14:textId="099E044A" w:rsidR="00DB553C" w:rsidRDefault="00A81A96" w:rsidP="00A81A96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81CEE8B" w14:textId="77777777" w:rsidR="00786F56" w:rsidRDefault="00786F56" w:rsidP="00200F4D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  <w:u w:val="single"/>
        </w:rPr>
      </w:pPr>
    </w:p>
    <w:p w14:paraId="619268FB" w14:textId="38A17514" w:rsidR="007329C6" w:rsidRPr="0027384A" w:rsidRDefault="0027384A" w:rsidP="0063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u w:val="single"/>
          <w:lang w:bidi="hi-IN"/>
        </w:rPr>
      </w:pPr>
      <w:r w:rsidRPr="0027384A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B9B5F4" wp14:editId="6A5C9281">
                <wp:simplePos x="0" y="0"/>
                <wp:positionH relativeFrom="column">
                  <wp:posOffset>3517265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40CE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4A28F813" w14:textId="084395FA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  <w:r w:rsidR="001F29BD" w:rsidRPr="001F29BD">
                              <w:t xml:space="preserve"> </w:t>
                            </w:r>
                            <w:r w:rsidR="001F29BD" w:rsidRPr="001F29BD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(name = "book_o2mU")</w:t>
                            </w:r>
                          </w:p>
                          <w:p w14:paraId="20C1D78E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"book_o2m"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7773695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Book {</w:t>
                            </w:r>
                          </w:p>
                          <w:p w14:paraId="4375BD5B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16EE33FD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4B4D21EA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691ADFE7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70C8F36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7DEF2D8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F171558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39AB8BF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1AE40D2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34F96C11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FB38F5B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068F8555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4AFAB73D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0F548331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839B516" w14:textId="77777777" w:rsidR="0027384A" w:rsidRDefault="0027384A" w:rsidP="002738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5ED67F05" w14:textId="18E4CF02" w:rsidR="0027384A" w:rsidRDefault="0027384A" w:rsidP="0027384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9B5F4" id="_x0000_s1029" type="#_x0000_t202" style="position:absolute;margin-left:276.95pt;margin-top:11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NSi1J3eAAAACgEAAA8AAAAAAAAAAAAAAAAAbwQAAGRycy9kb3ducmV2LnhtbFBLBQYAAAAA&#10;BAAEAPMAAAB6BQAAAAA=&#10;">
                <v:textbox style="mso-fit-shape-to-text:t">
                  <w:txbxContent>
                    <w:p w14:paraId="589E40CE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4A28F813" w14:textId="084395FA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 w:rsidR="001F29BD" w:rsidRPr="001F29BD">
                        <w:t xml:space="preserve"> </w:t>
                      </w:r>
                      <w:r w:rsidR="001F29BD" w:rsidRPr="001F29BD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(name = "book_o2mU")</w:t>
                      </w:r>
                    </w:p>
                    <w:p w14:paraId="20C1D78E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"book_o2m"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7773695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 {</w:t>
                      </w:r>
                    </w:p>
                    <w:p w14:paraId="4375BD5B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16EE33FD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4B4D21EA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691ADFE7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70C8F36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7DEF2D8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F171558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39AB8BF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1AE40D2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Book() {</w:t>
                      </w:r>
                    </w:p>
                    <w:p w14:paraId="34F96C11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FB38F5B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068F8555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4AFAB73D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0F548331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839B516" w14:textId="77777777" w:rsidR="0027384A" w:rsidRDefault="0027384A" w:rsidP="002738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5ED67F05" w14:textId="18E4CF02" w:rsidR="0027384A" w:rsidRDefault="0027384A" w:rsidP="0027384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9C6" w:rsidRPr="0027384A">
        <w:rPr>
          <w:rFonts w:ascii="Consolas" w:hAnsi="Consolas" w:cs="Consolas"/>
          <w:b/>
          <w:bCs/>
          <w:sz w:val="36"/>
          <w:szCs w:val="36"/>
          <w:u w:val="single"/>
          <w:lang w:bidi="hi-IN"/>
        </w:rPr>
        <w:t xml:space="preserve">One </w:t>
      </w:r>
      <w:r w:rsidR="005801FE">
        <w:rPr>
          <w:rFonts w:ascii="Consolas" w:hAnsi="Consolas" w:cs="Consolas"/>
          <w:b/>
          <w:bCs/>
          <w:sz w:val="36"/>
          <w:szCs w:val="36"/>
          <w:u w:val="single"/>
          <w:lang w:bidi="hi-IN"/>
        </w:rPr>
        <w:t>To</w:t>
      </w:r>
      <w:r w:rsidR="007329C6" w:rsidRPr="0027384A">
        <w:rPr>
          <w:rFonts w:ascii="Consolas" w:hAnsi="Consolas" w:cs="Consolas"/>
          <w:b/>
          <w:bCs/>
          <w:sz w:val="36"/>
          <w:szCs w:val="36"/>
          <w:u w:val="single"/>
          <w:lang w:bidi="hi-IN"/>
        </w:rPr>
        <w:t xml:space="preserve"> Many</w:t>
      </w:r>
    </w:p>
    <w:p w14:paraId="7601CF24" w14:textId="26420BF3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3E747F54" w14:textId="7AD78466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  <w:r w:rsidR="001D129D" w:rsidRPr="001D129D">
        <w:t xml:space="preserve"> </w:t>
      </w:r>
      <w:r w:rsidR="001D129D" w:rsidRPr="001D129D">
        <w:rPr>
          <w:rFonts w:ascii="Consolas" w:hAnsi="Consolas" w:cs="Consolas"/>
          <w:color w:val="646464"/>
          <w:sz w:val="20"/>
          <w:szCs w:val="20"/>
          <w:lang w:bidi="hi-IN"/>
        </w:rPr>
        <w:t>(name = "author_o2mU")</w:t>
      </w:r>
    </w:p>
    <w:p w14:paraId="16459F0C" w14:textId="052A7DA8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"author_o2m"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7F3478F" w14:textId="304C4379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Author {</w:t>
      </w:r>
    </w:p>
    <w:p w14:paraId="1B0CF545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2A1402" w14:textId="65766592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784E768D" w14:textId="0684A288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7526F9A7" w14:textId="1BBE7404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3447460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43178B1" w14:textId="1B09FAF1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8EFF4D8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890D471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FC2784" w14:textId="6CD4A43D" w:rsidR="0027384A" w:rsidRPr="00022E6E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22E6E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022E6E">
        <w:rPr>
          <w:rFonts w:ascii="Consolas" w:hAnsi="Consolas" w:cs="Consolas"/>
          <w:b/>
          <w:bCs/>
          <w:color w:val="646464"/>
          <w:lang w:bidi="hi-IN"/>
        </w:rPr>
        <w:t>OneToMany</w:t>
      </w:r>
      <w:r w:rsidRPr="00022E6E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022E6E">
        <w:rPr>
          <w:rFonts w:ascii="Consolas" w:hAnsi="Consolas" w:cs="Consolas"/>
          <w:b/>
          <w:bCs/>
          <w:color w:val="000000"/>
          <w:lang w:bidi="hi-IN"/>
        </w:rPr>
        <w:t xml:space="preserve">cascade = </w:t>
      </w:r>
      <w:proofErr w:type="spellStart"/>
      <w:r w:rsidRPr="00022E6E">
        <w:rPr>
          <w:rFonts w:ascii="Consolas" w:hAnsi="Consolas" w:cs="Consolas"/>
          <w:b/>
          <w:bCs/>
          <w:color w:val="000000"/>
          <w:lang w:bidi="hi-IN"/>
        </w:rPr>
        <w:t>CascadeType.</w:t>
      </w:r>
      <w:r w:rsidRPr="00022E6E">
        <w:rPr>
          <w:rFonts w:ascii="Consolas" w:hAnsi="Consolas" w:cs="Consolas"/>
          <w:b/>
          <w:bCs/>
          <w:i/>
          <w:iCs/>
          <w:color w:val="0000C0"/>
          <w:lang w:bidi="hi-IN"/>
        </w:rPr>
        <w:t>ALL</w:t>
      </w:r>
      <w:proofErr w:type="spellEnd"/>
      <w:r w:rsidRPr="00022E6E">
        <w:rPr>
          <w:rFonts w:ascii="Consolas" w:hAnsi="Consolas" w:cs="Consolas"/>
          <w:b/>
          <w:bCs/>
          <w:color w:val="000000"/>
          <w:lang w:bidi="hi-IN"/>
        </w:rPr>
        <w:t xml:space="preserve">, </w:t>
      </w:r>
    </w:p>
    <w:p w14:paraId="7732C1F2" w14:textId="76901F8D" w:rsidR="007329C6" w:rsidRPr="00022E6E" w:rsidRDefault="007329C6" w:rsidP="002738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lang w:bidi="hi-IN"/>
        </w:rPr>
      </w:pPr>
      <w:proofErr w:type="spellStart"/>
      <w:r w:rsidRPr="00022E6E">
        <w:rPr>
          <w:rFonts w:ascii="Consolas" w:hAnsi="Consolas" w:cs="Consolas"/>
          <w:b/>
          <w:bCs/>
          <w:color w:val="000000"/>
          <w:lang w:bidi="hi-IN"/>
        </w:rPr>
        <w:t>orphanRemoval</w:t>
      </w:r>
      <w:proofErr w:type="spellEnd"/>
      <w:r w:rsidRPr="00022E6E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022E6E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022E6E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71476B61" w14:textId="77777777" w:rsidR="007329C6" w:rsidRPr="00297055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297055">
        <w:rPr>
          <w:rFonts w:ascii="Consolas" w:hAnsi="Consolas" w:cs="Consolas"/>
          <w:b/>
          <w:bCs/>
          <w:color w:val="000000"/>
          <w:lang w:bidi="hi-IN"/>
        </w:rPr>
        <w:tab/>
      </w:r>
      <w:r w:rsidRPr="00297055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297055">
        <w:rPr>
          <w:rFonts w:ascii="Consolas" w:hAnsi="Consolas" w:cs="Consolas"/>
          <w:b/>
          <w:bCs/>
          <w:color w:val="646464"/>
          <w:lang w:bidi="hi-IN"/>
        </w:rPr>
        <w:t>JoinColumn</w:t>
      </w:r>
      <w:r w:rsidRPr="00297055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297055">
        <w:rPr>
          <w:rFonts w:ascii="Consolas" w:hAnsi="Consolas" w:cs="Consolas"/>
          <w:b/>
          <w:bCs/>
          <w:color w:val="000000"/>
          <w:lang w:bidi="hi-IN"/>
        </w:rPr>
        <w:t xml:space="preserve">name = </w:t>
      </w:r>
      <w:r w:rsidRPr="00297055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297055">
        <w:rPr>
          <w:rFonts w:ascii="Consolas" w:hAnsi="Consolas" w:cs="Consolas"/>
          <w:b/>
          <w:bCs/>
          <w:color w:val="2A00FF"/>
          <w:lang w:bidi="hi-IN"/>
        </w:rPr>
        <w:t>author_id</w:t>
      </w:r>
      <w:proofErr w:type="spellEnd"/>
      <w:r w:rsidRPr="00297055">
        <w:rPr>
          <w:rFonts w:ascii="Consolas" w:hAnsi="Consolas" w:cs="Consolas"/>
          <w:b/>
          <w:bCs/>
          <w:color w:val="2A00FF"/>
          <w:lang w:bidi="hi-IN"/>
        </w:rPr>
        <w:t>"</w:t>
      </w:r>
      <w:r w:rsidRPr="00297055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10133858" w14:textId="77777777" w:rsidR="0027384A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List&lt;Book&gt;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</w:p>
    <w:p w14:paraId="5BEF5BDA" w14:textId="739757E1" w:rsidR="007329C6" w:rsidRDefault="007329C6" w:rsidP="002738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&lt;Book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8A39E87" w14:textId="4470B9AF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147C378" w14:textId="53CCDBA2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512CAA9" w14:textId="6CF5BC6A" w:rsidR="00F1618E" w:rsidRDefault="00F1618E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970F88C" w14:textId="71C18E31" w:rsidR="00F1618E" w:rsidRPr="00B13381" w:rsidRDefault="00F1618E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B13381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Table Design</w:t>
      </w:r>
    </w:p>
    <w:p w14:paraId="125B9BBB" w14:textId="00DB65DE" w:rsidR="00F1618E" w:rsidRDefault="00B13381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406E4FA4" wp14:editId="011084C1">
            <wp:extent cx="2159000" cy="669925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4108" cy="6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7BDFB70F" wp14:editId="43E72604">
            <wp:extent cx="3092450" cy="67183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277" cy="6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343C" w14:textId="61D04159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3BE254E" w14:textId="52A96EDF" w:rsidR="007329C6" w:rsidRDefault="0027384A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Repository</w:t>
      </w:r>
    </w:p>
    <w:p w14:paraId="59EE4482" w14:textId="1D1D374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@Repository</w:t>
      </w:r>
      <w:r w:rsidR="00EF6DFF" w:rsidRPr="00EF6DFF">
        <w:t xml:space="preserve"> </w:t>
      </w:r>
      <w:r w:rsidR="00EF6DFF" w:rsidRPr="00EF6DFF">
        <w:rPr>
          <w:rFonts w:ascii="Consolas" w:hAnsi="Consolas" w:cs="Consolas"/>
          <w:color w:val="646464"/>
          <w:sz w:val="20"/>
          <w:szCs w:val="20"/>
          <w:lang w:bidi="hi-IN"/>
        </w:rPr>
        <w:t>(value = "one2oneURepo")</w:t>
      </w:r>
    </w:p>
    <w:p w14:paraId="24C70C5D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03321D29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FCBB06D" w14:textId="490F366E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277BE23" w14:textId="395C284D" w:rsidR="007329C6" w:rsidRDefault="0027384A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b/>
          <w:bCs/>
          <w:sz w:val="26"/>
          <w:szCs w:val="26"/>
          <w:u w:val="single"/>
        </w:rPr>
        <w:t>Service</w:t>
      </w:r>
    </w:p>
    <w:p w14:paraId="226019B0" w14:textId="60E5CBC5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  <w:r w:rsidR="00CD1633" w:rsidRPr="00CD1633">
        <w:t xml:space="preserve"> </w:t>
      </w:r>
      <w:r w:rsidR="00CD1633" w:rsidRPr="00CD1633">
        <w:rPr>
          <w:rFonts w:ascii="Consolas" w:hAnsi="Consolas" w:cs="Consolas"/>
          <w:color w:val="646464"/>
          <w:sz w:val="20"/>
          <w:szCs w:val="20"/>
          <w:lang w:bidi="hi-IN"/>
        </w:rPr>
        <w:t>(value = "one2oneUService")</w:t>
      </w:r>
    </w:p>
    <w:p w14:paraId="5BC62CFC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CB8944A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01DC56F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012BF20B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DF144C0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BE7286E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E06EF85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B1FA499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7FA4EFC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7A09580" w14:textId="1CE54503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295504B" w14:textId="77777777" w:rsidR="0027384A" w:rsidRDefault="0027384A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CF6C54D" w14:textId="77777777" w:rsidR="003851F2" w:rsidRDefault="003851F2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105E5851" w14:textId="0920735F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TestOne2ManyUniDirectional {</w:t>
      </w:r>
    </w:p>
    <w:p w14:paraId="0E6ED02E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C352364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D9B9363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472118F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718778F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0AF9645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"Conan Doyle"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B24AF6E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.getBookList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"Cat Among Pigeons"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296AEB0D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.getBookList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"Sherlock Homes"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05C80E45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6D8178C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B0C55B1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3401621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7CF29CB" w14:textId="77777777" w:rsidR="007329C6" w:rsidRDefault="007329C6" w:rsidP="0073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7F1A955" w14:textId="2A0650DD" w:rsidR="00781BB7" w:rsidRPr="0027384A" w:rsidRDefault="00C12592" w:rsidP="00637F7B">
      <w:pPr>
        <w:rPr>
          <w:b/>
          <w:bCs/>
          <w:u w:val="single"/>
        </w:rPr>
      </w:pPr>
      <w:r w:rsidRPr="00A05648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8F7F7" wp14:editId="07891E48">
                <wp:simplePos x="0" y="0"/>
                <wp:positionH relativeFrom="column">
                  <wp:posOffset>3536950</wp:posOffset>
                </wp:positionH>
                <wp:positionV relativeFrom="paragraph">
                  <wp:posOffset>393700</wp:posOffset>
                </wp:positionV>
                <wp:extent cx="3270250" cy="3536950"/>
                <wp:effectExtent l="0" t="0" r="2540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353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1387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shd w:val="clear" w:color="auto" w:fill="D4D4D4"/>
                                <w:lang w:bidi="hi-IN"/>
                              </w:rPr>
                              <w:t>@Data</w:t>
                            </w:r>
                          </w:p>
                          <w:p w14:paraId="6E8627F0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@Entity</w:t>
                            </w:r>
                          </w:p>
                          <w:p w14:paraId="2BB712CE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"book_o2mB"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95942FA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Book {</w:t>
                            </w:r>
                          </w:p>
                          <w:p w14:paraId="606B3800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0C504746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7ECAF1C9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4AAAB669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224C6DE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27EDFBA1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FDB262D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554929F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889A46B" w14:textId="77777777" w:rsidR="00C12592" w:rsidRPr="00D6229C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lang w:bidi="hi-IN"/>
                              </w:rPr>
                              <w:t>ManyToOne</w:t>
                            </w:r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 xml:space="preserve">fetch = </w:t>
                            </w:r>
                            <w:proofErr w:type="spellStart"/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FetchType.</w:t>
                            </w:r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lang w:bidi="hi-IN"/>
                              </w:rPr>
                              <w:t>LAZY</w:t>
                            </w:r>
                            <w:proofErr w:type="spellEnd"/>
                            <w:r w:rsidRPr="00D6229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lang w:bidi="hi-IN"/>
                              </w:rPr>
                              <w:t>)</w:t>
                            </w:r>
                          </w:p>
                          <w:p w14:paraId="337581BA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Author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  <w:lang w:bidi="hi-IN"/>
                              </w:rPr>
                              <w:t>author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DFE82C7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67EBEDB3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610ACAF6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6191E86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3CB4EEBF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37D6CE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6D383FE6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1F85B0F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4FCA15B5" w14:textId="77777777" w:rsidR="00C12592" w:rsidRDefault="00C12592" w:rsidP="00C125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EC4491D" w14:textId="2F2A6E7D" w:rsidR="00A05648" w:rsidRDefault="00A056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F7F7" id="_x0000_s1030" type="#_x0000_t202" style="position:absolute;margin-left:278.5pt;margin-top:31pt;width:257.5pt;height:27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k2EwIAACc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">
                <v:textbox>
                  <w:txbxContent>
                    <w:p w14:paraId="71FC1387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shd w:val="clear" w:color="auto" w:fill="D4D4D4"/>
                          <w:lang w:bidi="hi-IN"/>
                        </w:rPr>
                        <w:t>@Data</w:t>
                      </w:r>
                    </w:p>
                    <w:p w14:paraId="6E8627F0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</w:p>
                    <w:p w14:paraId="2BB712CE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"book_o2mB"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95942FA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 {</w:t>
                      </w:r>
                    </w:p>
                    <w:p w14:paraId="606B3800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0C504746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7ECAF1C9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4AAAB669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224C6DE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27EDFBA1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FDB262D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554929F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889A46B" w14:textId="77777777" w:rsidR="00C12592" w:rsidRPr="00D6229C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D6229C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@</w:t>
                      </w:r>
                      <w:proofErr w:type="gramStart"/>
                      <w:r w:rsidRPr="00D6229C">
                        <w:rPr>
                          <w:rFonts w:ascii="Consolas" w:hAnsi="Consolas" w:cs="Consolas"/>
                          <w:b/>
                          <w:bCs/>
                          <w:color w:val="646464"/>
                          <w:lang w:bidi="hi-IN"/>
                        </w:rPr>
                        <w:t>ManyToOne</w:t>
                      </w:r>
                      <w:r w:rsidRPr="00D6229C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(</w:t>
                      </w:r>
                      <w:proofErr w:type="gramEnd"/>
                      <w:r w:rsidRPr="00D6229C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 xml:space="preserve">fetch = </w:t>
                      </w:r>
                      <w:proofErr w:type="spellStart"/>
                      <w:r w:rsidRPr="00D6229C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FetchType.</w:t>
                      </w:r>
                      <w:r w:rsidRPr="00D6229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lang w:bidi="hi-IN"/>
                        </w:rPr>
                        <w:t>LAZY</w:t>
                      </w:r>
                      <w:proofErr w:type="spellEnd"/>
                      <w:r w:rsidRPr="00D6229C">
                        <w:rPr>
                          <w:rFonts w:ascii="Consolas" w:hAnsi="Consolas" w:cs="Consolas"/>
                          <w:b/>
                          <w:bCs/>
                          <w:color w:val="000000"/>
                          <w:lang w:bidi="hi-IN"/>
                        </w:rPr>
                        <w:t>)</w:t>
                      </w:r>
                    </w:p>
                    <w:p w14:paraId="337581BA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Author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shd w:val="clear" w:color="auto" w:fill="F0D8A8"/>
                          <w:lang w:bidi="hi-IN"/>
                        </w:rPr>
                        <w:t>author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DFE82C7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67EBEDB3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Book(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610ACAF6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6191E86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3CB4EEBF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37D6CE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Book(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6D383FE6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1F85B0F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4FCA15B5" w14:textId="77777777" w:rsidR="00C12592" w:rsidRDefault="00C12592" w:rsidP="00C125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EC4491D" w14:textId="2F2A6E7D" w:rsidR="00A05648" w:rsidRDefault="00A05648"/>
                  </w:txbxContent>
                </v:textbox>
                <w10:wrap type="square"/>
              </v:shape>
            </w:pict>
          </mc:Fallback>
        </mc:AlternateContent>
      </w:r>
      <w:r w:rsidR="00781BB7" w:rsidRPr="0027384A">
        <w:rPr>
          <w:b/>
          <w:bCs/>
          <w:sz w:val="36"/>
          <w:szCs w:val="36"/>
          <w:u w:val="single"/>
        </w:rPr>
        <w:t>One 2 Many Bidirectional</w:t>
      </w:r>
    </w:p>
    <w:p w14:paraId="6E56C57B" w14:textId="3E715F23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11E30462" w14:textId="3A55C671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@Entity</w:t>
      </w:r>
    </w:p>
    <w:p w14:paraId="4D2BF174" w14:textId="22A83502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"author_o2mB"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9DABE6B" w14:textId="4A6DF2CC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Author {</w:t>
      </w:r>
    </w:p>
    <w:p w14:paraId="47C7C917" w14:textId="673E5479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67A565D" w14:textId="3451818D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2E5013EA" w14:textId="09EEE755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5118C196" w14:textId="1B3BC554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DC77F91" w14:textId="509DE8E9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975C2FB" w14:textId="60ADC9E1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Column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5C5E0D7" w14:textId="58652FC8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34F60C9" w14:textId="77777777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69C3791" w14:textId="77777777" w:rsidR="00A05648" w:rsidRPr="00D87699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D87699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D87699">
        <w:rPr>
          <w:rFonts w:ascii="Consolas" w:hAnsi="Consolas" w:cs="Consolas"/>
          <w:b/>
          <w:bCs/>
          <w:color w:val="646464"/>
          <w:lang w:bidi="hi-IN"/>
        </w:rPr>
        <w:t>OneToMany</w:t>
      </w:r>
      <w:r w:rsidRPr="00D87699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D87699">
        <w:rPr>
          <w:rFonts w:ascii="Consolas" w:hAnsi="Consolas" w:cs="Consolas"/>
          <w:b/>
          <w:bCs/>
          <w:color w:val="000000"/>
          <w:shd w:val="clear" w:color="auto" w:fill="D4D4D4"/>
          <w:lang w:bidi="hi-IN"/>
        </w:rPr>
        <w:t>cascade</w:t>
      </w:r>
      <w:r w:rsidRPr="00D87699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D87699">
        <w:rPr>
          <w:rFonts w:ascii="Consolas" w:hAnsi="Consolas" w:cs="Consolas"/>
          <w:b/>
          <w:bCs/>
          <w:color w:val="000000"/>
          <w:lang w:bidi="hi-IN"/>
        </w:rPr>
        <w:t>CascadeType.</w:t>
      </w:r>
      <w:r w:rsidRPr="00D87699">
        <w:rPr>
          <w:rFonts w:ascii="Consolas" w:hAnsi="Consolas" w:cs="Consolas"/>
          <w:b/>
          <w:bCs/>
          <w:i/>
          <w:iCs/>
          <w:color w:val="0000C0"/>
          <w:lang w:bidi="hi-IN"/>
        </w:rPr>
        <w:t>ALL</w:t>
      </w:r>
      <w:proofErr w:type="spellEnd"/>
      <w:r w:rsidRPr="00D87699">
        <w:rPr>
          <w:rFonts w:ascii="Consolas" w:hAnsi="Consolas" w:cs="Consolas"/>
          <w:b/>
          <w:bCs/>
          <w:color w:val="000000"/>
          <w:lang w:bidi="hi-IN"/>
        </w:rPr>
        <w:t xml:space="preserve">, </w:t>
      </w:r>
    </w:p>
    <w:p w14:paraId="0740E035" w14:textId="7A8B8C8F" w:rsidR="003057E0" w:rsidRPr="00D87699" w:rsidRDefault="003057E0" w:rsidP="00A056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lang w:bidi="hi-IN"/>
        </w:rPr>
      </w:pPr>
      <w:proofErr w:type="spellStart"/>
      <w:r w:rsidRPr="00D87699">
        <w:rPr>
          <w:rFonts w:ascii="Consolas" w:hAnsi="Consolas" w:cs="Consolas"/>
          <w:b/>
          <w:bCs/>
          <w:color w:val="000000"/>
          <w:lang w:bidi="hi-IN"/>
        </w:rPr>
        <w:t>orphanRemoval</w:t>
      </w:r>
      <w:proofErr w:type="spellEnd"/>
      <w:r w:rsidRPr="00D87699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D87699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D87699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5EE5F4EB" w14:textId="7ADD7C4E" w:rsidR="003057E0" w:rsidRPr="00D87699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D87699">
        <w:rPr>
          <w:rFonts w:ascii="Consolas" w:hAnsi="Consolas" w:cs="Consolas"/>
          <w:b/>
          <w:bCs/>
          <w:color w:val="000000"/>
          <w:lang w:bidi="hi-IN"/>
        </w:rPr>
        <w:tab/>
      </w:r>
      <w:r w:rsidRPr="00D87699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D87699">
        <w:rPr>
          <w:rFonts w:ascii="Consolas" w:hAnsi="Consolas" w:cs="Consolas"/>
          <w:b/>
          <w:bCs/>
          <w:color w:val="646464"/>
          <w:lang w:bidi="hi-IN"/>
        </w:rPr>
        <w:t>JoinColumn</w:t>
      </w:r>
      <w:r w:rsidRPr="00D87699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D87699">
        <w:rPr>
          <w:rFonts w:ascii="Consolas" w:hAnsi="Consolas" w:cs="Consolas"/>
          <w:b/>
          <w:bCs/>
          <w:color w:val="000000"/>
          <w:lang w:bidi="hi-IN"/>
        </w:rPr>
        <w:t xml:space="preserve">name = </w:t>
      </w:r>
      <w:r w:rsidRPr="00D87699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D87699">
        <w:rPr>
          <w:rFonts w:ascii="Consolas" w:hAnsi="Consolas" w:cs="Consolas"/>
          <w:b/>
          <w:bCs/>
          <w:color w:val="2A00FF"/>
          <w:lang w:bidi="hi-IN"/>
        </w:rPr>
        <w:t>author_id</w:t>
      </w:r>
      <w:proofErr w:type="spellEnd"/>
      <w:r w:rsidRPr="00D87699">
        <w:rPr>
          <w:rFonts w:ascii="Consolas" w:hAnsi="Consolas" w:cs="Consolas"/>
          <w:b/>
          <w:bCs/>
          <w:color w:val="2A00FF"/>
          <w:lang w:bidi="hi-IN"/>
        </w:rPr>
        <w:t>"</w:t>
      </w:r>
      <w:r w:rsidRPr="00D87699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17B286D1" w14:textId="77777777" w:rsidR="00C12592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List&lt;Book&gt;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bookList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</w:p>
    <w:p w14:paraId="36F1C6E5" w14:textId="5048E629" w:rsidR="003057E0" w:rsidRDefault="003057E0" w:rsidP="00C125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&lt;Book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4680BC4" w14:textId="77777777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6985078" w14:textId="77777777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C53E596" w14:textId="77777777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bookList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99B64BD" w14:textId="77777777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.setAuthor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97477CF" w14:textId="471426AC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4250F2D" w14:textId="77777777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C3F60E" w14:textId="51EF6713" w:rsidR="003057E0" w:rsidRDefault="003057E0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C51505" w14:textId="74937431" w:rsidR="00A05648" w:rsidRDefault="00A05648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7DD64ED" w14:textId="2FCEE7B2" w:rsidR="004F3672" w:rsidRPr="00B70EC3" w:rsidRDefault="004F3672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u w:val="single"/>
          <w:lang w:bidi="hi-IN"/>
        </w:rPr>
      </w:pPr>
      <w:r w:rsidRPr="00B70EC3">
        <w:rPr>
          <w:rFonts w:ascii="Consolas" w:hAnsi="Consolas" w:cs="Consolas"/>
          <w:b/>
          <w:bCs/>
          <w:sz w:val="26"/>
          <w:szCs w:val="26"/>
          <w:u w:val="single"/>
          <w:lang w:bidi="hi-IN"/>
        </w:rPr>
        <w:t>Table Design</w:t>
      </w:r>
    </w:p>
    <w:p w14:paraId="2F9B5D33" w14:textId="634114AB" w:rsidR="004F3672" w:rsidRDefault="00B70EC3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noProof/>
        </w:rPr>
        <w:drawing>
          <wp:inline distT="0" distB="0" distL="0" distR="0" wp14:anchorId="0339C072" wp14:editId="4367D5E1">
            <wp:extent cx="2095500" cy="609600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443" cy="6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0"/>
          <w:szCs w:val="20"/>
          <w:lang w:bidi="hi-IN"/>
        </w:rPr>
        <w:tab/>
      </w:r>
      <w:r>
        <w:rPr>
          <w:noProof/>
        </w:rPr>
        <w:drawing>
          <wp:inline distT="0" distB="0" distL="0" distR="0" wp14:anchorId="52C2CCCC" wp14:editId="636055A7">
            <wp:extent cx="2667000" cy="755650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326" cy="7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2512" w14:textId="77777777" w:rsidR="004F3672" w:rsidRDefault="004F3672" w:rsidP="0030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1D50A4" w14:textId="70619F8B" w:rsidR="00781BB7" w:rsidRDefault="00C12592" w:rsidP="00637F7B"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Repository</w:t>
      </w:r>
    </w:p>
    <w:p w14:paraId="61CDAAED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@Repository</w:t>
      </w:r>
    </w:p>
    <w:p w14:paraId="2A231E4A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&lt;Author,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204DCEB5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FFB6B7" w14:textId="206F1F6F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27879E8" w14:textId="601F7749" w:rsidR="000D4C06" w:rsidRDefault="00C12592" w:rsidP="00637F7B">
      <w:r>
        <w:rPr>
          <w:b/>
          <w:bCs/>
          <w:sz w:val="26"/>
          <w:szCs w:val="26"/>
          <w:u w:val="single"/>
        </w:rPr>
        <w:t>Service</w:t>
      </w:r>
    </w:p>
    <w:p w14:paraId="48C03DEE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1214A6DC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D51FFC4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DCDE4BD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2ECCD4AB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AuthorBookRepository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3076BD5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EC07756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8AEF77C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B592756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646FF89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CC5F6D3" w14:textId="77777777" w:rsidR="000D4C06" w:rsidRDefault="000D4C06" w:rsidP="000D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9A5419B" w14:textId="77777777" w:rsidR="00C12592" w:rsidRDefault="00C12592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7B7E2D11" w14:textId="47E28F6E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TestOne2ManyBiDirectional {</w:t>
      </w:r>
    </w:p>
    <w:p w14:paraId="3293E587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ED94BB9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13AF6B0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E1688CA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18A98D4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D15E922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"Conan Doyle"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C9DC1BF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.getBookList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"Cat Among Pigeons"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4B1EBB17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.getBookList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"Sherlock Homes"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14:paraId="74FC4130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C5DB47E" w14:textId="2ADB4171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1E2088A" w14:textId="77777777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76E438A" w14:textId="468DFF34" w:rsidR="00FC2858" w:rsidRDefault="00FC2858" w:rsidP="00FC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64E83A8" w14:textId="56BC3478" w:rsidR="0065249F" w:rsidRDefault="0065249F" w:rsidP="00637F7B"/>
    <w:p w14:paraId="4C8F4B53" w14:textId="0C7D9C4D" w:rsidR="00783BEE" w:rsidRPr="00C12592" w:rsidRDefault="00EA2B08" w:rsidP="00637F7B">
      <w:pPr>
        <w:rPr>
          <w:b/>
          <w:bCs/>
          <w:sz w:val="30"/>
          <w:szCs w:val="3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7CC3C6" wp14:editId="772D7C7E">
                <wp:simplePos x="0" y="0"/>
                <wp:positionH relativeFrom="column">
                  <wp:posOffset>2247900</wp:posOffset>
                </wp:positionH>
                <wp:positionV relativeFrom="paragraph">
                  <wp:posOffset>314960</wp:posOffset>
                </wp:positionV>
                <wp:extent cx="4895850" cy="4044950"/>
                <wp:effectExtent l="0" t="0" r="1905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3807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2572522A" w14:textId="560682E8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 w:rsidR="00236D65" w:rsidRPr="00236D65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="00236D65" w:rsidRPr="00236D65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name = "book_m2mU")</w:t>
                            </w:r>
                          </w:p>
                          <w:p w14:paraId="2DC6E522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"book_m2mU"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5114F4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Book {</w:t>
                            </w:r>
                          </w:p>
                          <w:p w14:paraId="3B9DB90C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2CD0C41F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6000AD08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14FAE898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78B9DD24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D65AAB0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051D81D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EDC9086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5EA1432A" w14:textId="77777777" w:rsidR="005A64EF" w:rsidRPr="00157597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ManyToMany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CascadeType.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6B9A7DF8" w14:textId="77777777" w:rsidR="005A64EF" w:rsidRPr="00157597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JoinTable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"author_m2mU_book_m2mU"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</w:p>
                          <w:p w14:paraId="20DF7986" w14:textId="77777777" w:rsidR="005A64EF" w:rsidRPr="00157597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joinColumns</w:t>
                            </w:r>
                            <w:proofErr w:type="spell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JoinColumn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book_id</w:t>
                            </w:r>
                            <w:proofErr w:type="spell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),</w:t>
                            </w:r>
                          </w:p>
                          <w:p w14:paraId="3845C8D8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inverseJoinColumns</w:t>
                            </w:r>
                            <w:proofErr w:type="spell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JoinColumn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author_id</w:t>
                            </w:r>
                            <w:proofErr w:type="spellEnd"/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</w:t>
                            </w:r>
                            <w:r w:rsidRPr="0015759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))</w:t>
                            </w:r>
                          </w:p>
                          <w:p w14:paraId="6836E507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Set&lt;Author&gt;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authors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CFD203A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5CA0D04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236211EB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4563872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7AC0193E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69569B1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1D04830B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51240B5F" w14:textId="77777777" w:rsidR="005A64EF" w:rsidRDefault="005A64EF" w:rsidP="005A64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6095D9D0" w14:textId="6ED51533" w:rsidR="005A64EF" w:rsidRDefault="005A64EF" w:rsidP="005A64E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CC3C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77pt;margin-top:24.8pt;width:385.5pt;height:3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">
                <v:textbox>
                  <w:txbxContent>
                    <w:p w14:paraId="6A003807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2572522A" w14:textId="560682E8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 w:rsidR="00236D65" w:rsidRPr="00236D65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(name = "book_m2mU")</w:t>
                      </w:r>
                    </w:p>
                    <w:p w14:paraId="2DC6E522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"book_m2mU"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5114F4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 {</w:t>
                      </w:r>
                    </w:p>
                    <w:p w14:paraId="3B9DB90C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2CD0C41F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6000AD08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14FAE898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78B9DD24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D65AAB0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051D81D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2EDC9086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5EA1432A" w14:textId="77777777" w:rsidR="005A64EF" w:rsidRPr="00157597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@ManyToMany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(cascade = CascadeType.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hi-IN"/>
                        </w:rPr>
                        <w:t>ALL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6B9A7DF8" w14:textId="77777777" w:rsidR="005A64EF" w:rsidRPr="00157597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@JoinTable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"author_m2mU_book_m2mU"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</w:p>
                    <w:p w14:paraId="20DF7986" w14:textId="77777777" w:rsidR="005A64EF" w:rsidRPr="00157597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lang w:bidi="hi-IN"/>
                        </w:rPr>
                      </w:pP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 xml:space="preserve">joinColumns = 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@JoinColumn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"book_id"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),</w:t>
                      </w:r>
                    </w:p>
                    <w:p w14:paraId="3845C8D8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 xml:space="preserve">inverseJoinColumns = 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20"/>
                          <w:szCs w:val="20"/>
                          <w:lang w:bidi="hi-IN"/>
                        </w:rPr>
                        <w:t>@JoinColumn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20"/>
                          <w:szCs w:val="20"/>
                          <w:lang w:bidi="hi-IN"/>
                        </w:rPr>
                        <w:t>"author_id"</w:t>
                      </w:r>
                      <w:r w:rsidRPr="0015759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))</w:t>
                      </w:r>
                    </w:p>
                    <w:p w14:paraId="6836E507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Set&lt;Author&gt;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authors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1CFD203A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5CA0D04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Book() {</w:t>
                      </w:r>
                    </w:p>
                    <w:p w14:paraId="236211EB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4563872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7AC0193E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69569B1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1D04830B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51240B5F" w14:textId="77777777" w:rsidR="005A64EF" w:rsidRDefault="005A64EF" w:rsidP="005A64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6095D9D0" w14:textId="6ED51533" w:rsidR="005A64EF" w:rsidRDefault="005A64EF" w:rsidP="005A64E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BEE" w:rsidRPr="00C12592">
        <w:rPr>
          <w:b/>
          <w:bCs/>
          <w:sz w:val="30"/>
          <w:szCs w:val="30"/>
          <w:u w:val="single"/>
        </w:rPr>
        <w:t>Many to Many Unidirectional</w:t>
      </w:r>
    </w:p>
    <w:p w14:paraId="013DF8C3" w14:textId="69EA818F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417D0105" w14:textId="0C007175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Entity</w:t>
      </w:r>
      <w:r w:rsidR="00AD7519" w:rsidRPr="00AD7519">
        <w:rPr>
          <w:rFonts w:ascii="Consolas" w:hAnsi="Consolas" w:cs="Consolas"/>
          <w:color w:val="646464"/>
          <w:sz w:val="20"/>
          <w:szCs w:val="20"/>
          <w:lang w:bidi="hi-IN"/>
        </w:rPr>
        <w:t>(</w:t>
      </w:r>
      <w:proofErr w:type="gramEnd"/>
      <w:r w:rsidR="00AD7519" w:rsidRPr="00AD7519">
        <w:rPr>
          <w:rFonts w:ascii="Consolas" w:hAnsi="Consolas" w:cs="Consolas"/>
          <w:color w:val="646464"/>
          <w:sz w:val="20"/>
          <w:szCs w:val="20"/>
          <w:lang w:bidi="hi-IN"/>
        </w:rPr>
        <w:t>name = "author_m2mU")</w:t>
      </w:r>
    </w:p>
    <w:p w14:paraId="739CEEC9" w14:textId="2011A034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"author_m2mU"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68195BF" w14:textId="787AEACA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Author {</w:t>
      </w:r>
    </w:p>
    <w:p w14:paraId="68B3FC38" w14:textId="77777777" w:rsidR="005A64EF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337709A" w14:textId="4CFCC70B" w:rsidR="00657FE3" w:rsidRDefault="005A64EF" w:rsidP="005A6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30E7B2EA" w14:textId="212CB77A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43C7954C" w14:textId="3BA4130B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657FE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="00657FE3"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AB759BA" w14:textId="77777777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FA1B99" w14:textId="43E607C4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 w:rsidR="00657FE3">
        <w:rPr>
          <w:rFonts w:ascii="Consolas" w:hAnsi="Consolas" w:cs="Consolas"/>
          <w:color w:val="646464"/>
          <w:sz w:val="20"/>
          <w:szCs w:val="20"/>
          <w:lang w:bidi="hi-IN"/>
        </w:rPr>
        <w:t>Column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 w:rsidR="00657FE3"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4018D0F" w14:textId="543FC5EB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 w:rsidR="00657FE3"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A8D2F12" w14:textId="77777777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553AF57" w14:textId="16C89417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67A625E" w14:textId="77777777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1C67BE" w14:textId="3C7D9814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CC4DBB0" w14:textId="77777777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2CA58F" w14:textId="05BE6EC9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 w:rsidR="00657FE3"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6D848C0" w14:textId="75ACDB4D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26BB382" w14:textId="46E26A31" w:rsidR="00657FE3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="00657FE3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8D2602F" w14:textId="4688AAF5" w:rsidR="00657FE3" w:rsidRDefault="00657FE3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4134A4E" w14:textId="3D8AAF8D" w:rsidR="005A64EF" w:rsidRDefault="005A64EF" w:rsidP="0065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413BD4" w14:textId="1409D962" w:rsidR="00783BEE" w:rsidRDefault="00783BEE" w:rsidP="00637F7B"/>
    <w:p w14:paraId="0C932196" w14:textId="0F28DB0E" w:rsidR="005A64EF" w:rsidRDefault="005A64EF" w:rsidP="00637F7B"/>
    <w:p w14:paraId="5E9A0EA4" w14:textId="77777777" w:rsidR="00EA2B08" w:rsidRDefault="00EA2B08" w:rsidP="00637F7B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</w:p>
    <w:p w14:paraId="55E09ED2" w14:textId="77777777" w:rsidR="00BA3C9E" w:rsidRDefault="00BA3C9E" w:rsidP="00637F7B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</w:p>
    <w:p w14:paraId="35E95847" w14:textId="77777777" w:rsidR="00BA3C9E" w:rsidRPr="00525E16" w:rsidRDefault="00BA3C9E" w:rsidP="00BA3C9E">
      <w:pPr>
        <w:rPr>
          <w:rFonts w:ascii="Consolas" w:hAnsi="Consolas" w:cs="Consolas"/>
          <w:b/>
          <w:bCs/>
          <w:color w:val="000000"/>
          <w:sz w:val="30"/>
          <w:szCs w:val="30"/>
          <w:u w:val="single"/>
          <w:lang w:bidi="hi-IN"/>
        </w:rPr>
      </w:pPr>
      <w:r w:rsidRPr="00525E16">
        <w:rPr>
          <w:rFonts w:ascii="Consolas" w:hAnsi="Consolas" w:cs="Consolas"/>
          <w:b/>
          <w:bCs/>
          <w:color w:val="000000"/>
          <w:sz w:val="30"/>
          <w:szCs w:val="30"/>
          <w:u w:val="single"/>
          <w:lang w:bidi="hi-IN"/>
        </w:rPr>
        <w:t>Table Design</w:t>
      </w:r>
    </w:p>
    <w:p w14:paraId="53EC7D20" w14:textId="77777777" w:rsidR="00BA3C9E" w:rsidRDefault="00BA3C9E" w:rsidP="00BA3C9E">
      <w:r>
        <w:rPr>
          <w:noProof/>
        </w:rPr>
        <w:drawing>
          <wp:inline distT="0" distB="0" distL="0" distR="0" wp14:anchorId="32890C98" wp14:editId="4EB4E023">
            <wp:extent cx="1403350" cy="744220"/>
            <wp:effectExtent l="0" t="0" r="635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4276" cy="7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C076C0B" wp14:editId="13C8A6DC">
            <wp:extent cx="1936750" cy="742315"/>
            <wp:effectExtent l="0" t="0" r="6350" b="63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00" cy="7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</w:t>
      </w:r>
      <w:r>
        <w:rPr>
          <w:noProof/>
        </w:rPr>
        <w:drawing>
          <wp:inline distT="0" distB="0" distL="0" distR="0" wp14:anchorId="13B5F6A1" wp14:editId="46C33483">
            <wp:extent cx="2256437" cy="7988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2636" cy="8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2DDC" w14:textId="77777777" w:rsidR="00635884" w:rsidRDefault="00635884" w:rsidP="00637F7B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</w:p>
    <w:p w14:paraId="3F2CBFA8" w14:textId="77777777" w:rsidR="00635884" w:rsidRDefault="00635884" w:rsidP="00637F7B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</w:p>
    <w:p w14:paraId="25178B87" w14:textId="15783242" w:rsidR="005A64EF" w:rsidRDefault="00EA2B08" w:rsidP="00637F7B">
      <w: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lastRenderedPageBreak/>
        <w:t>Repository</w:t>
      </w:r>
    </w:p>
    <w:p w14:paraId="4032D60F" w14:textId="4A8998B6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Repository</w:t>
      </w:r>
      <w:r w:rsidR="000A7979" w:rsidRPr="000A7979">
        <w:rPr>
          <w:rFonts w:ascii="Consolas" w:hAnsi="Consolas" w:cs="Consolas"/>
          <w:color w:val="646464"/>
          <w:sz w:val="20"/>
          <w:szCs w:val="20"/>
          <w:lang w:bidi="hi-IN"/>
        </w:rPr>
        <w:t>(</w:t>
      </w:r>
      <w:proofErr w:type="gramEnd"/>
      <w:r w:rsidR="000A7979" w:rsidRPr="000A7979">
        <w:rPr>
          <w:rFonts w:ascii="Consolas" w:hAnsi="Consolas" w:cs="Consolas"/>
          <w:color w:val="646464"/>
          <w:sz w:val="20"/>
          <w:szCs w:val="20"/>
          <w:lang w:bidi="hi-IN"/>
        </w:rPr>
        <w:t>value = "m2mURepo")</w:t>
      </w:r>
    </w:p>
    <w:p w14:paraId="794AD0B1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&lt;Book,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46350EEF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C8AD1BE" w14:textId="69BDD451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28714E6" w14:textId="77777777" w:rsidR="00BA3C9E" w:rsidRDefault="00BA3C9E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BF1E8BF" w14:textId="77777777" w:rsidR="00EA2B08" w:rsidRDefault="00EA2B08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82D3E6E" w14:textId="2C8F48C3" w:rsidR="00657FE3" w:rsidRDefault="00EA2B08" w:rsidP="00657FE3">
      <w:r>
        <w:rPr>
          <w:b/>
          <w:bCs/>
          <w:sz w:val="26"/>
          <w:szCs w:val="26"/>
          <w:u w:val="single"/>
        </w:rPr>
        <w:t>Service</w:t>
      </w:r>
    </w:p>
    <w:p w14:paraId="1E4BB2A2" w14:textId="3C501A98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Service</w:t>
      </w:r>
      <w:r w:rsidR="000A7979" w:rsidRPr="000A7979">
        <w:rPr>
          <w:rFonts w:ascii="Consolas" w:hAnsi="Consolas" w:cs="Consolas"/>
          <w:color w:val="646464"/>
          <w:sz w:val="20"/>
          <w:szCs w:val="20"/>
          <w:lang w:bidi="hi-IN"/>
        </w:rPr>
        <w:t>(</w:t>
      </w:r>
      <w:proofErr w:type="gramEnd"/>
      <w:r w:rsidR="000A7979" w:rsidRPr="000A7979">
        <w:rPr>
          <w:rFonts w:ascii="Consolas" w:hAnsi="Consolas" w:cs="Consolas"/>
          <w:color w:val="646464"/>
          <w:sz w:val="20"/>
          <w:szCs w:val="20"/>
          <w:lang w:bidi="hi-IN"/>
        </w:rPr>
        <w:t>value = "m2mUService")</w:t>
      </w:r>
    </w:p>
    <w:p w14:paraId="5910A17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E0FC119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D6FDEF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77CA299C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bidi="hi-IN"/>
        </w:rPr>
        <w:t>bookRepo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1AB2B34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EA5222A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saveBookInfo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01C688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bidi="hi-IN"/>
        </w:rPr>
        <w:t>bookRepo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DE64B69" w14:textId="50D424B6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6E7F20F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F88B5B9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TestMany2ManyUniDirectional {</w:t>
      </w:r>
    </w:p>
    <w:p w14:paraId="5AB02BA9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387C7BD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B06733A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17F628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"Live Happily"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F44CAE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D2E956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"Chetan Bhagat"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F26D40E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"R. K. Narayan"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FA2010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50EC250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Set&lt;Author&gt;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2413D32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BD5819A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author4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8D9D401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7A6E2C9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.setAuthors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8570A3D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E30C277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FA1362E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6A872BB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.saveBookInfo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746389D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F6C037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438EE5F" w14:textId="77777777" w:rsidR="00776C94" w:rsidRDefault="00776C94" w:rsidP="00776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6DD4FCE" w14:textId="16D9C6B2" w:rsidR="00776C94" w:rsidRDefault="00776C94" w:rsidP="00776C9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C9ED0C3" w14:textId="33BBAE5E" w:rsidR="008C072E" w:rsidRDefault="008C072E" w:rsidP="00776C94"/>
    <w:p w14:paraId="421D2AB5" w14:textId="50DE3615" w:rsidR="008C072E" w:rsidRDefault="008C072E" w:rsidP="00776C94"/>
    <w:p w14:paraId="77CDA482" w14:textId="2FA45B0E" w:rsidR="00C44CBE" w:rsidRDefault="00C44CBE" w:rsidP="00776C94"/>
    <w:p w14:paraId="4F45EE85" w14:textId="48DC3444" w:rsidR="003C1143" w:rsidRDefault="003C1143" w:rsidP="00776C94"/>
    <w:p w14:paraId="42CDE746" w14:textId="702E48B6" w:rsidR="003C1143" w:rsidRDefault="003C1143" w:rsidP="00776C94"/>
    <w:p w14:paraId="3AA8579E" w14:textId="673618A5" w:rsidR="003C1143" w:rsidRDefault="003C1143" w:rsidP="00776C94"/>
    <w:p w14:paraId="215C6063" w14:textId="6FEA85C3" w:rsidR="003C1143" w:rsidRDefault="003C1143" w:rsidP="00776C94"/>
    <w:p w14:paraId="131A74D7" w14:textId="79011E44" w:rsidR="003C1143" w:rsidRDefault="003C1143" w:rsidP="00776C94"/>
    <w:p w14:paraId="3AF2FF74" w14:textId="173EDC96" w:rsidR="003C1143" w:rsidRDefault="003C1143" w:rsidP="00776C94"/>
    <w:p w14:paraId="61A118FE" w14:textId="7C48B272" w:rsidR="003C1143" w:rsidRDefault="003C1143" w:rsidP="00776C94"/>
    <w:p w14:paraId="0BF2A804" w14:textId="77246ACE" w:rsidR="003C1143" w:rsidRDefault="003C1143" w:rsidP="00776C94"/>
    <w:p w14:paraId="05E9A9D2" w14:textId="796A8435" w:rsidR="00C44CBE" w:rsidRPr="003C1143" w:rsidRDefault="00D42AD9" w:rsidP="00776C94">
      <w:pPr>
        <w:rPr>
          <w:b/>
          <w:bCs/>
          <w:u w:val="single"/>
        </w:rPr>
      </w:pPr>
      <w:r w:rsidRPr="00D42AD9">
        <w:rPr>
          <w:rFonts w:ascii="Consolas" w:hAnsi="Consolas" w:cs="Consolas"/>
          <w:noProof/>
          <w:color w:val="000000"/>
          <w:sz w:val="20"/>
          <w:szCs w:val="20"/>
          <w:lang w:bidi="hi-I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FB8DFC" wp14:editId="1268AF3C">
                <wp:simplePos x="0" y="0"/>
                <wp:positionH relativeFrom="column">
                  <wp:posOffset>2914650</wp:posOffset>
                </wp:positionH>
                <wp:positionV relativeFrom="paragraph">
                  <wp:posOffset>349250</wp:posOffset>
                </wp:positionV>
                <wp:extent cx="4356100" cy="3879850"/>
                <wp:effectExtent l="0" t="0" r="254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0" cy="387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C40A0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1718281F" w14:textId="454E54FB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 w:rsidR="00372781" w:rsidRPr="00372781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 w:rsidR="00372781" w:rsidRPr="00372781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name = "book_m2mB")</w:t>
                            </w:r>
                          </w:p>
                          <w:p w14:paraId="14C7F99E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"book_m2mB"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BFD965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Book {</w:t>
                            </w:r>
                          </w:p>
                          <w:p w14:paraId="1903DDF9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4674A9C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49A62281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058694EB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70BBDFC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8843261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428D982B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D1376CC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EC14D64" w14:textId="77777777" w:rsidR="00D42AD9" w:rsidRPr="005F339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ManyToMany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cascade = </w:t>
                            </w:r>
                            <w:proofErr w:type="spell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CascadeType.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bidi="hi-IN"/>
                              </w:rPr>
                              <w:t>ALL</w:t>
                            </w:r>
                            <w:proofErr w:type="spell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</w:t>
                            </w:r>
                          </w:p>
                          <w:p w14:paraId="58C2FB00" w14:textId="77777777" w:rsidR="00D42AD9" w:rsidRPr="005F339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JoinTable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"author_m2mB_book_m2mB"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, </w:t>
                            </w:r>
                          </w:p>
                          <w:p w14:paraId="4B240AA3" w14:textId="5C7329E8" w:rsidR="00D42AD9" w:rsidRPr="005F339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joinColumns</w:t>
                            </w:r>
                            <w:proofErr w:type="spell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= 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JoinColumn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book_id</w:t>
                            </w:r>
                            <w:proofErr w:type="spell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), </w:t>
                            </w:r>
                          </w:p>
                          <w:p w14:paraId="40B8EEAC" w14:textId="44216BCC" w:rsidR="00D42AD9" w:rsidRP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inverseJoinColumns</w:t>
                            </w:r>
                            <w:proofErr w:type="spell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 = 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@</w:t>
                            </w:r>
                            <w:proofErr w:type="gram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646464"/>
                                <w:sz w:val="18"/>
                                <w:szCs w:val="18"/>
                                <w:lang w:bidi="hi-IN"/>
                              </w:rPr>
                              <w:t>JoinColumn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gram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 xml:space="preserve">name = 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proofErr w:type="spellStart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author_id</w:t>
                            </w:r>
                            <w:proofErr w:type="spellEnd"/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2A00FF"/>
                                <w:sz w:val="18"/>
                                <w:szCs w:val="18"/>
                                <w:lang w:bidi="hi-IN"/>
                              </w:rPr>
                              <w:t>"</w:t>
                            </w:r>
                            <w:r w:rsidRPr="005F33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bidi="hi-IN"/>
                              </w:rPr>
                              <w:t>))</w:t>
                            </w:r>
                          </w:p>
                          <w:p w14:paraId="11A92610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List&lt;Author&gt;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authors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125E4AB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3F2B98F3" w14:textId="1D5FF7BD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 }</w:t>
                            </w:r>
                          </w:p>
                          <w:p w14:paraId="06977633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7B9E46C9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Book(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020E7912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00475852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4C13FEC8" w14:textId="77777777" w:rsidR="00D42AD9" w:rsidRDefault="00D42AD9" w:rsidP="00D42A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7FD70750" w14:textId="593A016E" w:rsidR="00D42AD9" w:rsidRDefault="00D42A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8DFC" id="_x0000_s1032" type="#_x0000_t202" style="position:absolute;margin-left:229.5pt;margin-top:27.5pt;width:343pt;height:30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">
                <v:textbox>
                  <w:txbxContent>
                    <w:p w14:paraId="5E0C40A0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1718281F" w14:textId="454E54FB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@Entity</w:t>
                      </w:r>
                      <w:r w:rsidR="00372781" w:rsidRPr="00372781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(name = "book_m2mB")</w:t>
                      </w:r>
                    </w:p>
                    <w:p w14:paraId="14C7F99E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"book_m2mB"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BFD965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 {</w:t>
                      </w:r>
                    </w:p>
                    <w:p w14:paraId="1903DDF9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4674A9C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49A62281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058694EB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170BBDFC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8843261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(name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428D982B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4D1376CC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EC14D64" w14:textId="77777777" w:rsidR="00D42AD9" w:rsidRPr="005F339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8"/>
                          <w:szCs w:val="18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18"/>
                          <w:szCs w:val="18"/>
                          <w:lang w:bidi="hi-IN"/>
                        </w:rPr>
                        <w:t>@ManyToMany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>(cascade = CascadeType.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bidi="hi-IN"/>
                        </w:rPr>
                        <w:t>ALL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>)</w:t>
                      </w:r>
                    </w:p>
                    <w:p w14:paraId="58C2FB00" w14:textId="77777777" w:rsidR="00D42AD9" w:rsidRPr="005F339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8"/>
                          <w:szCs w:val="18"/>
                          <w:lang w:bidi="hi-IN"/>
                        </w:rPr>
                      </w:pP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18"/>
                          <w:szCs w:val="18"/>
                          <w:lang w:bidi="hi-IN"/>
                        </w:rPr>
                        <w:t>@JoinTable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(name = 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18"/>
                          <w:szCs w:val="18"/>
                          <w:lang w:bidi="hi-IN"/>
                        </w:rPr>
                        <w:t>"author_m2mB_book_m2mB"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, </w:t>
                      </w:r>
                    </w:p>
                    <w:p w14:paraId="4B240AA3" w14:textId="5C7329E8" w:rsidR="00D42AD9" w:rsidRPr="005F339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18"/>
                          <w:szCs w:val="18"/>
                          <w:lang w:bidi="hi-IN"/>
                        </w:rPr>
                      </w:pP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  <w:t xml:space="preserve">    joinColumns = 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18"/>
                          <w:szCs w:val="18"/>
                          <w:lang w:bidi="hi-IN"/>
                        </w:rPr>
                        <w:t>@JoinColumn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(name = 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18"/>
                          <w:szCs w:val="18"/>
                          <w:lang w:bidi="hi-IN"/>
                        </w:rPr>
                        <w:t>"book_id"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), </w:t>
                      </w:r>
                    </w:p>
                    <w:p w14:paraId="40B8EEAC" w14:textId="44216BCC" w:rsidR="00D42AD9" w:rsidRP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bidi="hi-IN"/>
                        </w:rPr>
                      </w:pP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ab/>
                        <w:t xml:space="preserve">    inverseJoinColumns = 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646464"/>
                          <w:sz w:val="18"/>
                          <w:szCs w:val="18"/>
                          <w:lang w:bidi="hi-IN"/>
                        </w:rPr>
                        <w:t>@JoinColumn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 xml:space="preserve">(name = 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2A00FF"/>
                          <w:sz w:val="18"/>
                          <w:szCs w:val="18"/>
                          <w:lang w:bidi="hi-IN"/>
                        </w:rPr>
                        <w:t>"author_id"</w:t>
                      </w:r>
                      <w:r w:rsidRPr="005F33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8"/>
                          <w:szCs w:val="18"/>
                          <w:lang w:bidi="hi-IN"/>
                        </w:rPr>
                        <w:t>))</w:t>
                      </w:r>
                    </w:p>
                    <w:p w14:paraId="11A92610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List&lt;Author&gt;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authors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2125E4AB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3F2B98F3" w14:textId="1D5FF7BD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Book() { }</w:t>
                      </w:r>
                    </w:p>
                    <w:p w14:paraId="06977633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7B9E46C9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Book(String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020E7912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00475852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4C13FEC8" w14:textId="77777777" w:rsidR="00D42AD9" w:rsidRDefault="00D42AD9" w:rsidP="00D42A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7FD70750" w14:textId="593A016E" w:rsidR="00D42AD9" w:rsidRDefault="00D42AD9"/>
                  </w:txbxContent>
                </v:textbox>
                <w10:wrap type="square"/>
              </v:shape>
            </w:pict>
          </mc:Fallback>
        </mc:AlternateContent>
      </w:r>
      <w:r w:rsidR="00CF1AFC" w:rsidRPr="003C1143">
        <w:rPr>
          <w:b/>
          <w:bCs/>
          <w:sz w:val="32"/>
          <w:szCs w:val="32"/>
          <w:u w:val="single"/>
        </w:rPr>
        <w:t>Many to Many Bidirectional</w:t>
      </w:r>
    </w:p>
    <w:p w14:paraId="7C9B0AF1" w14:textId="34B1CE92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62FFC2E6" w14:textId="466DFE29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Entity</w:t>
      </w:r>
      <w:r w:rsidR="000A7979" w:rsidRPr="000A7979">
        <w:rPr>
          <w:rFonts w:ascii="Consolas" w:hAnsi="Consolas" w:cs="Consolas"/>
          <w:color w:val="646464"/>
          <w:sz w:val="20"/>
          <w:szCs w:val="20"/>
          <w:lang w:bidi="hi-IN"/>
        </w:rPr>
        <w:t>(</w:t>
      </w:r>
      <w:proofErr w:type="gramEnd"/>
      <w:r w:rsidR="000A7979" w:rsidRPr="000A7979">
        <w:rPr>
          <w:rFonts w:ascii="Consolas" w:hAnsi="Consolas" w:cs="Consolas"/>
          <w:color w:val="646464"/>
          <w:sz w:val="20"/>
          <w:szCs w:val="20"/>
          <w:lang w:bidi="hi-IN"/>
        </w:rPr>
        <w:t>name = "author_m2mB")</w:t>
      </w:r>
    </w:p>
    <w:p w14:paraId="08E4DB6F" w14:textId="1E59E31D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"author_m2mB"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4EC2D7B0" w14:textId="6CE4AC73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Author {</w:t>
      </w:r>
    </w:p>
    <w:p w14:paraId="23D954C7" w14:textId="68183214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39627F7" w14:textId="675E56D8" w:rsidR="007944F0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="007944F0"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1288081F" w14:textId="5B9F42A6" w:rsidR="007944F0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 xml:space="preserve">  </w:t>
      </w:r>
      <w:r w:rsidR="007944F0">
        <w:rPr>
          <w:rFonts w:ascii="Consolas" w:hAnsi="Consolas" w:cs="Consolas"/>
          <w:color w:val="646464"/>
          <w:sz w:val="20"/>
          <w:szCs w:val="20"/>
          <w:lang w:bidi="hi-IN"/>
        </w:rPr>
        <w:t>@GeneratedValue</w:t>
      </w:r>
    </w:p>
    <w:p w14:paraId="07AC5B7E" w14:textId="03C3538F" w:rsidR="007944F0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 w:rsidR="007944F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7944F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 w:rsidR="007944F0"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7A3E9629" w14:textId="45A8D775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E13953C" w14:textId="29DB159B" w:rsidR="007944F0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 xml:space="preserve">  </w:t>
      </w:r>
      <w:r w:rsidR="007944F0"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 w:rsidR="007944F0">
        <w:rPr>
          <w:rFonts w:ascii="Consolas" w:hAnsi="Consolas" w:cs="Consolas"/>
          <w:color w:val="646464"/>
          <w:sz w:val="20"/>
          <w:szCs w:val="20"/>
          <w:lang w:bidi="hi-IN"/>
        </w:rPr>
        <w:t>Column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name = </w:t>
      </w:r>
      <w:r w:rsidR="007944F0">
        <w:rPr>
          <w:rFonts w:ascii="Consolas" w:hAnsi="Consolas" w:cs="Consolas"/>
          <w:color w:val="2A00FF"/>
          <w:sz w:val="20"/>
          <w:szCs w:val="20"/>
          <w:lang w:bidi="hi-IN"/>
        </w:rPr>
        <w:t>"name"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050FFD4" w14:textId="12ADF2E0" w:rsidR="007944F0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</w:t>
      </w:r>
      <w:r w:rsidR="007944F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gramStart"/>
      <w:r w:rsidR="007944F0"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E734A79" w14:textId="66F177DA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41F585" w14:textId="3AFF14D9" w:rsidR="00B74698" w:rsidRPr="00E96D00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 xml:space="preserve">  </w:t>
      </w:r>
      <w:r w:rsidR="007944F0" w:rsidRPr="00E96D00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</w:t>
      </w:r>
      <w:proofErr w:type="gramStart"/>
      <w:r w:rsidR="007944F0" w:rsidRPr="00E96D00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ManyToMany</w:t>
      </w:r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End"/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cascade = </w:t>
      </w:r>
      <w:proofErr w:type="spellStart"/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CascadeType.</w:t>
      </w:r>
      <w:r w:rsidR="007944F0" w:rsidRPr="00E96D0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ALL</w:t>
      </w:r>
      <w:proofErr w:type="spellEnd"/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, </w:t>
      </w:r>
    </w:p>
    <w:p w14:paraId="47FCD15C" w14:textId="4B13EF67" w:rsidR="007944F0" w:rsidRPr="00E96D00" w:rsidRDefault="00D42AD9" w:rsidP="00D4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     </w:t>
      </w:r>
      <w:proofErr w:type="spellStart"/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mappedBy</w:t>
      </w:r>
      <w:proofErr w:type="spellEnd"/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= </w:t>
      </w:r>
      <w:r w:rsidR="007944F0" w:rsidRPr="00E96D00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"authors"</w:t>
      </w:r>
      <w:r w:rsidR="007944F0" w:rsidRPr="00E96D0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5C54B2A7" w14:textId="1A0B5C82" w:rsidR="007012E1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  <w:r w:rsidR="007944F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List&lt;Book&gt; </w:t>
      </w:r>
      <w:proofErr w:type="spellStart"/>
      <w:r w:rsidR="007944F0">
        <w:rPr>
          <w:rFonts w:ascii="Consolas" w:hAnsi="Consolas" w:cs="Consolas"/>
          <w:color w:val="0000C0"/>
          <w:sz w:val="20"/>
          <w:szCs w:val="20"/>
          <w:lang w:bidi="hi-IN"/>
        </w:rPr>
        <w:t>bookList</w:t>
      </w:r>
      <w:proofErr w:type="spellEnd"/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</w:p>
    <w:p w14:paraId="48F88240" w14:textId="75D2B303" w:rsidR="007944F0" w:rsidRDefault="00D42AD9" w:rsidP="00D42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 xml:space="preserve">    </w:t>
      </w:r>
      <w:r w:rsidR="007944F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&lt;Book</w:t>
      </w:r>
      <w:proofErr w:type="gramStart"/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 w:rsidR="007944F0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0A9A433" w14:textId="3D54C0D5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70CEEEE" w14:textId="027D3316" w:rsidR="007944F0" w:rsidRDefault="007944F0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7845588" w14:textId="4F1E7B39" w:rsidR="00D42AD9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514A249" w14:textId="14709BFC" w:rsidR="00D42AD9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0E6F76" w14:textId="0A6A093A" w:rsidR="00D42AD9" w:rsidRDefault="00D42AD9" w:rsidP="00794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840EF1C" w14:textId="4DF556E4" w:rsidR="00CF1AFC" w:rsidRDefault="00CF1AFC" w:rsidP="00776C94"/>
    <w:p w14:paraId="58133D45" w14:textId="1D86D69C" w:rsidR="00D42AD9" w:rsidRDefault="00D42AD9" w:rsidP="00776C94"/>
    <w:p w14:paraId="0B9AE432" w14:textId="288BB2E4" w:rsidR="005A6FE8" w:rsidRDefault="005A6FE8" w:rsidP="00776C94"/>
    <w:p w14:paraId="3A537A28" w14:textId="77777777" w:rsidR="00E355A0" w:rsidRPr="009320BD" w:rsidRDefault="00E355A0" w:rsidP="00E355A0">
      <w:pPr>
        <w:rPr>
          <w:b/>
          <w:bCs/>
          <w:u w:val="single"/>
        </w:rPr>
      </w:pPr>
      <w:r w:rsidRPr="009320BD">
        <w:rPr>
          <w:b/>
          <w:bCs/>
          <w:sz w:val="28"/>
          <w:szCs w:val="28"/>
          <w:u w:val="single"/>
        </w:rPr>
        <w:t>Table Design</w:t>
      </w:r>
    </w:p>
    <w:p w14:paraId="2F8233AA" w14:textId="77777777" w:rsidR="00E355A0" w:rsidRDefault="00E355A0" w:rsidP="00E355A0">
      <w:r>
        <w:rPr>
          <w:noProof/>
        </w:rPr>
        <w:drawing>
          <wp:inline distT="0" distB="0" distL="0" distR="0" wp14:anchorId="3104C026" wp14:editId="1E4C3EE9">
            <wp:extent cx="1968500" cy="99672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9751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162099" wp14:editId="61ED7103">
            <wp:extent cx="2171700" cy="988695"/>
            <wp:effectExtent l="0" t="0" r="0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314" cy="9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D155B6D" wp14:editId="67614E8B">
            <wp:extent cx="2305050" cy="101219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0362" cy="10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1BA" w14:textId="347AA5C1" w:rsidR="00D42AD9" w:rsidRPr="00E23119" w:rsidRDefault="00880D8B" w:rsidP="00E23119">
      <w:pPr>
        <w:pStyle w:val="NoSpacing"/>
        <w:rPr>
          <w:b/>
          <w:bCs/>
          <w:sz w:val="32"/>
          <w:szCs w:val="32"/>
          <w:u w:val="single"/>
        </w:rPr>
      </w:pPr>
      <w:r w:rsidRPr="00E23119">
        <w:rPr>
          <w:b/>
          <w:bCs/>
          <w:sz w:val="32"/>
          <w:szCs w:val="32"/>
          <w:u w:val="single"/>
          <w:lang w:bidi="hi-IN"/>
        </w:rPr>
        <w:t>Repository</w:t>
      </w:r>
    </w:p>
    <w:p w14:paraId="59E556C2" w14:textId="2670DBD0" w:rsidR="007F28FE" w:rsidRDefault="007F28FE" w:rsidP="00E23119">
      <w:pPr>
        <w:pStyle w:val="NoSpacing"/>
        <w:rPr>
          <w:sz w:val="20"/>
          <w:szCs w:val="20"/>
          <w:lang w:bidi="hi-IN"/>
        </w:rPr>
      </w:pPr>
      <w:r>
        <w:rPr>
          <w:color w:val="646464"/>
          <w:sz w:val="20"/>
          <w:szCs w:val="20"/>
          <w:lang w:bidi="hi-IN"/>
        </w:rPr>
        <w:t>@</w:t>
      </w:r>
      <w:proofErr w:type="gramStart"/>
      <w:r>
        <w:rPr>
          <w:color w:val="646464"/>
          <w:sz w:val="20"/>
          <w:szCs w:val="20"/>
          <w:lang w:bidi="hi-IN"/>
        </w:rPr>
        <w:t>Repository</w:t>
      </w:r>
      <w:r w:rsidR="00F17606" w:rsidRPr="00F17606">
        <w:rPr>
          <w:color w:val="646464"/>
          <w:sz w:val="20"/>
          <w:szCs w:val="20"/>
          <w:lang w:bidi="hi-IN"/>
        </w:rPr>
        <w:t>(</w:t>
      </w:r>
      <w:proofErr w:type="gramEnd"/>
      <w:r w:rsidR="00F17606" w:rsidRPr="00F17606">
        <w:rPr>
          <w:color w:val="646464"/>
          <w:sz w:val="20"/>
          <w:szCs w:val="20"/>
          <w:lang w:bidi="hi-IN"/>
        </w:rPr>
        <w:t>value = "Auth_m2mBRepo")</w:t>
      </w:r>
    </w:p>
    <w:p w14:paraId="4E3E2CDD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&lt;Author,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424BF2B3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6AAA3C0" w14:textId="42EBFD4F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261A8AC" w14:textId="77777777" w:rsidR="00880D8B" w:rsidRDefault="00880D8B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7A11081" w14:textId="1D2D0053" w:rsidR="007F28FE" w:rsidRP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 w:rsidRPr="007F28FE">
        <w:rPr>
          <w:rFonts w:ascii="Consolas" w:hAnsi="Consolas" w:cs="Consolas"/>
          <w:color w:val="646464"/>
          <w:sz w:val="20"/>
          <w:szCs w:val="20"/>
          <w:lang w:bidi="hi-IN"/>
        </w:rPr>
        <w:t>Repository</w:t>
      </w:r>
      <w:r w:rsidR="00F17606" w:rsidRPr="00F17606">
        <w:rPr>
          <w:rFonts w:ascii="Consolas" w:hAnsi="Consolas" w:cs="Consolas"/>
          <w:color w:val="646464"/>
          <w:sz w:val="20"/>
          <w:szCs w:val="20"/>
          <w:lang w:bidi="hi-IN"/>
        </w:rPr>
        <w:t>(</w:t>
      </w:r>
      <w:proofErr w:type="gramEnd"/>
      <w:r w:rsidR="00F17606" w:rsidRPr="00F17606">
        <w:rPr>
          <w:rFonts w:ascii="Consolas" w:hAnsi="Consolas" w:cs="Consolas"/>
          <w:color w:val="646464"/>
          <w:sz w:val="20"/>
          <w:szCs w:val="20"/>
          <w:lang w:bidi="hi-IN"/>
        </w:rPr>
        <w:t>value = "Book_m2mBRepo")</w:t>
      </w:r>
    </w:p>
    <w:p w14:paraId="3902FED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&lt;Book,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&gt; {</w:t>
      </w:r>
    </w:p>
    <w:p w14:paraId="42F7D0CE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123FFC" w14:textId="06E80F7E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FA71271" w14:textId="177B3F56" w:rsidR="005972F9" w:rsidRDefault="005972F9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FAA5357" w14:textId="067F1BF6" w:rsidR="007F28FE" w:rsidRPr="00E23119" w:rsidRDefault="00880D8B" w:rsidP="00E23119">
      <w:pPr>
        <w:pStyle w:val="NoSpacing"/>
        <w:rPr>
          <w:b/>
          <w:bCs/>
          <w:sz w:val="30"/>
          <w:szCs w:val="30"/>
          <w:u w:val="single"/>
        </w:rPr>
      </w:pPr>
      <w:r w:rsidRPr="00E23119">
        <w:rPr>
          <w:b/>
          <w:bCs/>
          <w:sz w:val="30"/>
          <w:szCs w:val="30"/>
          <w:u w:val="single"/>
        </w:rPr>
        <w:t>Service</w:t>
      </w:r>
    </w:p>
    <w:p w14:paraId="47BAF5D4" w14:textId="77777777" w:rsidR="007F28FE" w:rsidRPr="007F28FE" w:rsidRDefault="007F28FE" w:rsidP="00E23119">
      <w:pPr>
        <w:pStyle w:val="NoSpacing"/>
        <w:rPr>
          <w:rFonts w:ascii="Consolas" w:hAnsi="Consolas" w:cs="Consolas"/>
          <w:color w:val="646464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r w:rsidRPr="007F28FE">
        <w:rPr>
          <w:rFonts w:ascii="Consolas" w:hAnsi="Consolas" w:cs="Consolas"/>
          <w:color w:val="646464"/>
          <w:sz w:val="20"/>
          <w:szCs w:val="20"/>
          <w:lang w:bidi="hi-IN"/>
        </w:rPr>
        <w:t>Service</w:t>
      </w:r>
    </w:p>
    <w:p w14:paraId="3ADC04C1" w14:textId="1870D301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5AF20A1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4A83830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authRepo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2466269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13A18D4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3CD7702E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BookRepository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bookRepo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FF77585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50AF37" w14:textId="2DCFB4A1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saveAuthorInfo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DB526D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authRepo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DB526D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F8D83D1" w14:textId="65F8BAB9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saveBookInfo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Book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DB526D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hi-IN"/>
        </w:rPr>
        <w:t>bookRepo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DB526D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306DEB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7AAB6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TestMany2ManyBiDirectional {</w:t>
      </w:r>
    </w:p>
    <w:p w14:paraId="480E535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8A081B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09DBB32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PersistenceService.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E236C51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FFF42B4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EAEE727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"Conan Doyle"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//Has written two books</w:t>
      </w:r>
    </w:p>
    <w:p w14:paraId="0BC85D5F" w14:textId="0FAA3CBA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0B2BBFD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List&lt;Author&gt;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classicAuthors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3E28E6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classicAuthors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57E202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2A408A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9ECC703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"Sherlock Homes"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B9B7790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"Cat Among The Pigeons"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4BCBA8" w14:textId="27D7E0A3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9D0AA98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classicBooks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&lt;Book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52D7CC3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classicBooks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D17FBC3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classicBooks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C22472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A105872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.setBookList(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classicBooks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01DC682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15552CD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.setAuthors(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classicAuthors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15659B0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.setAuthors(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classicAuthors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0D99D83" w14:textId="6D680895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77C9212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~~~~~~~~~~~~~~~~~~~~~~~~~</w:t>
      </w:r>
    </w:p>
    <w:p w14:paraId="0E7F0558" w14:textId="77A82C72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9FCC6A7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Book(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"Live Happily"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Written by two authors</w:t>
      </w:r>
    </w:p>
    <w:p w14:paraId="315DCBA9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65AE7CF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87BF31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"Chetan Bhagat"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629EC82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1631CAD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Author(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25016CE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"R. K. Narayan"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5879D59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EAC483C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List&lt;Author&gt;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25BFBA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author3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DD288BD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author4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0D4AEA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A3CF70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.setAuthors(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generalAuthors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FDE0149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2E458BE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generalBooks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2D1105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generalBooks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4F2B5CD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.setBookList(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generalBooks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E3540CC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.setBookList(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generalBooks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C0399B5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12C6A67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saveAuthorInfo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author1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Working</w:t>
      </w:r>
    </w:p>
    <w:p w14:paraId="2FFACD5B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3A4F107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-- Get all the books id written by one author, just like ISBN no</w:t>
      </w:r>
    </w:p>
    <w:p w14:paraId="29BF72A2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SELECT id,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book_id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from author_m2mu a, author_m2mu_book_m2mu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ab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WHERE a.id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ab.author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_id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;</w:t>
      </w:r>
    </w:p>
    <w:p w14:paraId="309D8991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6B35BEA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.saveBookInfo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book1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9D9EA7C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/*</w:t>
      </w:r>
    </w:p>
    <w:p w14:paraId="48058604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which book was written by many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authors</w:t>
      </w:r>
      <w:proofErr w:type="gramEnd"/>
    </w:p>
    <w:p w14:paraId="16F321AB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SELECT a.id, a.name, b.name FROM author_m2mu a, book_m2mu b WHERE b.id = </w:t>
      </w:r>
    </w:p>
    <w:p w14:paraId="085F6B46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(SELECT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ab.book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_id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FROM author_m2mu_book_m2mu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ab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</w:t>
      </w:r>
    </w:p>
    <w:p w14:paraId="4FA32137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GROUP BY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ab.book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_id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HAVING count(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ab.book_id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) &gt;= 2);</w:t>
      </w:r>
    </w:p>
    <w:p w14:paraId="273BDEC6" w14:textId="5D1DFFB2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*/</w:t>
      </w:r>
    </w:p>
    <w:p w14:paraId="3EDE29F9" w14:textId="77777777" w:rsidR="007F28FE" w:rsidRDefault="007F28FE" w:rsidP="007F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0B88060" w14:textId="75DB05BD" w:rsidR="00FC7D89" w:rsidRDefault="007F28FE" w:rsidP="007F28FE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E781C5E" w14:textId="10E533F8" w:rsidR="00DC778C" w:rsidRDefault="00DC778C" w:rsidP="007F28FE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4076146" w14:textId="77777777" w:rsidR="00DC778C" w:rsidRPr="00023D07" w:rsidRDefault="00DC778C" w:rsidP="007F28FE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28ECFAE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lastRenderedPageBreak/>
        <w:t>@SpringBootApplication</w:t>
      </w:r>
    </w:p>
    <w:p w14:paraId="0BC2102B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StandaloneJPAHibernateMappingApp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EF2FFD0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B4C9F43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AD0E299" w14:textId="77777777" w:rsidR="001F0B51" w:rsidRDefault="00996B5D" w:rsidP="001F0B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</w:p>
    <w:p w14:paraId="058698DF" w14:textId="04FBCC15" w:rsidR="00996B5D" w:rsidRDefault="00996B5D" w:rsidP="00CA7E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StandaloneJPAHibernateMappingApp.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0C3C4DF" w14:textId="05809BCB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16498C6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TestOne2OneUniDirectional.saveInfo(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2B459DDA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TestOne2OneBiDirectional.saveInfo(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28C57755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A7FC821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One To Many</w:t>
      </w:r>
    </w:p>
    <w:p w14:paraId="532D6212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TestOne2ManyUniDirectional.saveInfo(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0F181C57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TestOne2ManyBiDirectional.saveInfo(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2B03FA3E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2A3DEAF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Many to Many</w:t>
      </w:r>
    </w:p>
    <w:p w14:paraId="73A2C852" w14:textId="77777777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TestMany2ManyUniDirectional.saveInfo(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644DB36A" w14:textId="174F6995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TestMany2ManyBiDirectional.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saveInfo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855288E" w14:textId="696D4190" w:rsidR="00996B5D" w:rsidRDefault="00996B5D" w:rsidP="00996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8AFA9B" w14:textId="473112D4" w:rsidR="00FC7D89" w:rsidRDefault="00996B5D" w:rsidP="00996B5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0AC3D03" w14:textId="77777777" w:rsidR="00E20D27" w:rsidRPr="0000674D" w:rsidRDefault="00E20D27" w:rsidP="00996B5D"/>
    <w:sectPr w:rsidR="00E20D27" w:rsidRPr="0000674D" w:rsidSect="00F84140">
      <w:footerReference w:type="default" r:id="rId20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C6DE" w14:textId="77777777" w:rsidR="00B0781B" w:rsidRDefault="00B0781B" w:rsidP="00F84140">
      <w:pPr>
        <w:spacing w:after="0" w:line="240" w:lineRule="auto"/>
      </w:pPr>
      <w:r>
        <w:separator/>
      </w:r>
    </w:p>
  </w:endnote>
  <w:endnote w:type="continuationSeparator" w:id="0">
    <w:p w14:paraId="7CF66CA5" w14:textId="77777777" w:rsidR="00B0781B" w:rsidRDefault="00B0781B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8F71D1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0E1EE9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E512" w14:textId="77777777" w:rsidR="00B0781B" w:rsidRDefault="00B0781B" w:rsidP="00F84140">
      <w:pPr>
        <w:spacing w:after="0" w:line="240" w:lineRule="auto"/>
      </w:pPr>
      <w:r>
        <w:separator/>
      </w:r>
    </w:p>
  </w:footnote>
  <w:footnote w:type="continuationSeparator" w:id="0">
    <w:p w14:paraId="741450B2" w14:textId="77777777" w:rsidR="00B0781B" w:rsidRDefault="00B0781B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F5"/>
    <w:rsid w:val="0000674D"/>
    <w:rsid w:val="00022E6E"/>
    <w:rsid w:val="00023D07"/>
    <w:rsid w:val="00047CCD"/>
    <w:rsid w:val="00066758"/>
    <w:rsid w:val="000A1463"/>
    <w:rsid w:val="000A7979"/>
    <w:rsid w:val="000D4C06"/>
    <w:rsid w:val="000E4B88"/>
    <w:rsid w:val="00157597"/>
    <w:rsid w:val="00157A6C"/>
    <w:rsid w:val="00194725"/>
    <w:rsid w:val="001C2562"/>
    <w:rsid w:val="001D129D"/>
    <w:rsid w:val="001F0B51"/>
    <w:rsid w:val="001F29BD"/>
    <w:rsid w:val="001F59ED"/>
    <w:rsid w:val="00200F4D"/>
    <w:rsid w:val="00236D65"/>
    <w:rsid w:val="0027384A"/>
    <w:rsid w:val="00297055"/>
    <w:rsid w:val="002B349B"/>
    <w:rsid w:val="003057E0"/>
    <w:rsid w:val="00305BDF"/>
    <w:rsid w:val="003364F5"/>
    <w:rsid w:val="00372781"/>
    <w:rsid w:val="003851F2"/>
    <w:rsid w:val="00393BC8"/>
    <w:rsid w:val="003C1143"/>
    <w:rsid w:val="004370BB"/>
    <w:rsid w:val="00477580"/>
    <w:rsid w:val="004B24AA"/>
    <w:rsid w:val="004C7DF5"/>
    <w:rsid w:val="004E22D7"/>
    <w:rsid w:val="004F3672"/>
    <w:rsid w:val="00525E16"/>
    <w:rsid w:val="00535A29"/>
    <w:rsid w:val="005801FE"/>
    <w:rsid w:val="005972F9"/>
    <w:rsid w:val="005A64EF"/>
    <w:rsid w:val="005A6FE8"/>
    <w:rsid w:val="005F3399"/>
    <w:rsid w:val="00635884"/>
    <w:rsid w:val="00637F7B"/>
    <w:rsid w:val="0065062C"/>
    <w:rsid w:val="0065249F"/>
    <w:rsid w:val="00657FE3"/>
    <w:rsid w:val="00680C9A"/>
    <w:rsid w:val="006E62EB"/>
    <w:rsid w:val="007012E1"/>
    <w:rsid w:val="007329C6"/>
    <w:rsid w:val="00745E2E"/>
    <w:rsid w:val="0077577E"/>
    <w:rsid w:val="00776C94"/>
    <w:rsid w:val="00781BB7"/>
    <w:rsid w:val="00783BEE"/>
    <w:rsid w:val="00784DAC"/>
    <w:rsid w:val="00786F56"/>
    <w:rsid w:val="007944F0"/>
    <w:rsid w:val="007A3C46"/>
    <w:rsid w:val="007F28FE"/>
    <w:rsid w:val="00821C09"/>
    <w:rsid w:val="008406AC"/>
    <w:rsid w:val="008561AE"/>
    <w:rsid w:val="00876A3E"/>
    <w:rsid w:val="00880D8B"/>
    <w:rsid w:val="00881B99"/>
    <w:rsid w:val="008A6A9B"/>
    <w:rsid w:val="008C072E"/>
    <w:rsid w:val="008D18E1"/>
    <w:rsid w:val="008E3C14"/>
    <w:rsid w:val="009320BD"/>
    <w:rsid w:val="00955FC2"/>
    <w:rsid w:val="00981F50"/>
    <w:rsid w:val="00996B5D"/>
    <w:rsid w:val="009A13E9"/>
    <w:rsid w:val="00A05648"/>
    <w:rsid w:val="00A67A9F"/>
    <w:rsid w:val="00A712AB"/>
    <w:rsid w:val="00A81A96"/>
    <w:rsid w:val="00AA3AFD"/>
    <w:rsid w:val="00AB4C8A"/>
    <w:rsid w:val="00AC156D"/>
    <w:rsid w:val="00AD7519"/>
    <w:rsid w:val="00AF7146"/>
    <w:rsid w:val="00B0781B"/>
    <w:rsid w:val="00B13381"/>
    <w:rsid w:val="00B135F4"/>
    <w:rsid w:val="00B6222A"/>
    <w:rsid w:val="00B63E45"/>
    <w:rsid w:val="00B70EC3"/>
    <w:rsid w:val="00B74698"/>
    <w:rsid w:val="00BA3C9E"/>
    <w:rsid w:val="00C12592"/>
    <w:rsid w:val="00C31770"/>
    <w:rsid w:val="00C4324E"/>
    <w:rsid w:val="00C44CBE"/>
    <w:rsid w:val="00C778F7"/>
    <w:rsid w:val="00C84881"/>
    <w:rsid w:val="00C952C3"/>
    <w:rsid w:val="00CA7EEB"/>
    <w:rsid w:val="00CB5DDF"/>
    <w:rsid w:val="00CD1633"/>
    <w:rsid w:val="00CE5D24"/>
    <w:rsid w:val="00CF1AFC"/>
    <w:rsid w:val="00D42AD9"/>
    <w:rsid w:val="00D568F7"/>
    <w:rsid w:val="00D6229C"/>
    <w:rsid w:val="00D87699"/>
    <w:rsid w:val="00DA344E"/>
    <w:rsid w:val="00DA5724"/>
    <w:rsid w:val="00DB526D"/>
    <w:rsid w:val="00DB553C"/>
    <w:rsid w:val="00DB6CCD"/>
    <w:rsid w:val="00DC3407"/>
    <w:rsid w:val="00DC4A4C"/>
    <w:rsid w:val="00DC778C"/>
    <w:rsid w:val="00DE4A41"/>
    <w:rsid w:val="00DE6492"/>
    <w:rsid w:val="00E156BF"/>
    <w:rsid w:val="00E20D27"/>
    <w:rsid w:val="00E23119"/>
    <w:rsid w:val="00E355A0"/>
    <w:rsid w:val="00E4481F"/>
    <w:rsid w:val="00E54B27"/>
    <w:rsid w:val="00E80820"/>
    <w:rsid w:val="00E868F5"/>
    <w:rsid w:val="00E96D00"/>
    <w:rsid w:val="00EA2B08"/>
    <w:rsid w:val="00ED20D0"/>
    <w:rsid w:val="00EF6DFF"/>
    <w:rsid w:val="00F1618E"/>
    <w:rsid w:val="00F17606"/>
    <w:rsid w:val="00F22254"/>
    <w:rsid w:val="00F3072D"/>
    <w:rsid w:val="00F435EB"/>
    <w:rsid w:val="00F66FB7"/>
    <w:rsid w:val="00F76580"/>
    <w:rsid w:val="00F84140"/>
    <w:rsid w:val="00F95A30"/>
    <w:rsid w:val="00F95D9C"/>
    <w:rsid w:val="00FC2858"/>
    <w:rsid w:val="00F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8E2C"/>
  <w15:chartTrackingRefBased/>
  <w15:docId w15:val="{67C6D6BB-F46E-45DA-A62F-FAC4C5A4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23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BDB87B-E98C-4F15-B091-881A6AD44957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979</TotalTime>
  <Pages>9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262</cp:revision>
  <dcterms:created xsi:type="dcterms:W3CDTF">2022-03-19T12:03:00Z</dcterms:created>
  <dcterms:modified xsi:type="dcterms:W3CDTF">2022-04-24T13:30:00Z</dcterms:modified>
</cp:coreProperties>
</file>