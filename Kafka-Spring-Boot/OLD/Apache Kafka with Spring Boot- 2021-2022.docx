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5A23" w14:textId="65439A28" w:rsidR="00C31770" w:rsidRDefault="00ED6F0E" w:rsidP="00ED6F0E">
      <w:pPr>
        <w:pStyle w:val="Title"/>
        <w:ind w:firstLine="720"/>
        <w:rPr>
          <w:rFonts w:ascii="Palatino Linotype" w:hAnsi="Palatino Linotype"/>
          <w:sz w:val="44"/>
          <w:szCs w:val="44"/>
          <w:u w:val="single"/>
        </w:rPr>
      </w:pPr>
      <w:r w:rsidRPr="00ED6F0E">
        <w:rPr>
          <w:rFonts w:ascii="Palatino Linotype" w:hAnsi="Palatino Linotype"/>
          <w:sz w:val="44"/>
          <w:szCs w:val="44"/>
          <w:u w:val="single"/>
        </w:rPr>
        <w:t>Apache Kafka with Spring Boot- 2021-2022</w:t>
      </w:r>
    </w:p>
    <w:p w14:paraId="6D7DEDA9" w14:textId="590035FE" w:rsidR="00ED6F0E" w:rsidRDefault="002929AA" w:rsidP="00ED6F0E">
      <w:pPr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2929AA">
        <w:rPr>
          <w:rFonts w:ascii="Palatino Linotype" w:hAnsi="Palatino Linotype"/>
          <w:b/>
          <w:bCs/>
          <w:sz w:val="30"/>
          <w:szCs w:val="30"/>
          <w:u w:val="single"/>
        </w:rPr>
        <w:t>Basic Kafka with Spring Boot Microservice</w:t>
      </w:r>
    </w:p>
    <w:p w14:paraId="78242B56" w14:textId="244A7ED0" w:rsidR="002929AA" w:rsidRPr="001517EF" w:rsidRDefault="002929AA" w:rsidP="001517EF">
      <w:pPr>
        <w:pStyle w:val="NoSpacing"/>
        <w:rPr>
          <w:rFonts w:ascii="Palatino Linotype" w:hAnsi="Palatino Linotype"/>
          <w:sz w:val="24"/>
          <w:szCs w:val="24"/>
        </w:rPr>
      </w:pPr>
      <w:r w:rsidRPr="001517EF">
        <w:rPr>
          <w:rFonts w:ascii="Palatino Linotype" w:hAnsi="Palatino Linotype"/>
          <w:sz w:val="24"/>
          <w:szCs w:val="24"/>
        </w:rPr>
        <w:t>In this example, we will have two different microservices with Kafka, one microservice will publish and another microservice will listen or consume.</w:t>
      </w:r>
      <w:r w:rsidR="00F625EB" w:rsidRPr="001517EF">
        <w:rPr>
          <w:rFonts w:ascii="Palatino Linotype" w:hAnsi="Palatino Linotype"/>
          <w:sz w:val="24"/>
          <w:szCs w:val="24"/>
        </w:rPr>
        <w:t xml:space="preserve"> One is called </w:t>
      </w:r>
      <w:r w:rsidR="00F625EB" w:rsidRPr="001517EF">
        <w:rPr>
          <w:rFonts w:ascii="Palatino Linotype" w:hAnsi="Palatino Linotype"/>
          <w:b/>
          <w:bCs/>
          <w:sz w:val="24"/>
          <w:szCs w:val="24"/>
        </w:rPr>
        <w:t>Producer</w:t>
      </w:r>
      <w:r w:rsidR="00F625EB" w:rsidRPr="001517EF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F625EB" w:rsidRPr="001517EF">
        <w:rPr>
          <w:rFonts w:ascii="Palatino Linotype" w:hAnsi="Palatino Linotype"/>
          <w:sz w:val="24"/>
          <w:szCs w:val="24"/>
        </w:rPr>
        <w:t>Microservice</w:t>
      </w:r>
      <w:proofErr w:type="gramEnd"/>
      <w:r w:rsidR="00F625EB" w:rsidRPr="001517EF">
        <w:rPr>
          <w:rFonts w:ascii="Palatino Linotype" w:hAnsi="Palatino Linotype"/>
          <w:sz w:val="24"/>
          <w:szCs w:val="24"/>
        </w:rPr>
        <w:t xml:space="preserve"> and another is </w:t>
      </w:r>
      <w:r w:rsidR="00F625EB" w:rsidRPr="001517EF">
        <w:rPr>
          <w:rFonts w:ascii="Palatino Linotype" w:hAnsi="Palatino Linotype"/>
          <w:b/>
          <w:bCs/>
          <w:sz w:val="24"/>
          <w:szCs w:val="24"/>
        </w:rPr>
        <w:t>Consumer</w:t>
      </w:r>
      <w:r w:rsidR="00F625EB" w:rsidRPr="001517EF">
        <w:rPr>
          <w:rFonts w:ascii="Palatino Linotype" w:hAnsi="Palatino Linotype"/>
          <w:sz w:val="24"/>
          <w:szCs w:val="24"/>
        </w:rPr>
        <w:t xml:space="preserve"> microservice.</w:t>
      </w:r>
    </w:p>
    <w:p w14:paraId="58EFACC1" w14:textId="2EAF7DEB" w:rsidR="00F625EB" w:rsidRDefault="00F4361B" w:rsidP="00F625EB">
      <w:p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49A64" wp14:editId="2B16D60B">
                <wp:simplePos x="0" y="0"/>
                <wp:positionH relativeFrom="column">
                  <wp:posOffset>-88900</wp:posOffset>
                </wp:positionH>
                <wp:positionV relativeFrom="paragraph">
                  <wp:posOffset>283210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A8E6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project</w:t>
                            </w:r>
                            <w:r w:rsidRPr="00F4361B"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14"/>
                                <w:lang w:bidi="hi-IN"/>
                              </w:rPr>
                              <w:t>xmlns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=</w:t>
                            </w:r>
                            <w:r w:rsidRPr="00F4361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14"/>
                                <w:lang w:bidi="hi-IN"/>
                              </w:rPr>
                              <w:t>"http://maven.apache.org/POM/4.0.0"</w:t>
                            </w:r>
                          </w:p>
                          <w:p w14:paraId="18D64DB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14"/>
                                <w:lang w:bidi="hi-IN"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=</w:t>
                            </w:r>
                            <w:r w:rsidRPr="00F4361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14"/>
                                <w:lang w:bidi="hi-IN"/>
                              </w:rPr>
                              <w:t>"http://www.w3.org/2001/XMLSchema-instance"</w:t>
                            </w:r>
                          </w:p>
                          <w:p w14:paraId="706FBA05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14"/>
                                <w:lang w:bidi="hi-IN"/>
                              </w:rPr>
                              <w:t>xsi:schemaLocation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=</w:t>
                            </w:r>
                            <w:r w:rsidRPr="00F4361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14"/>
                                <w:lang w:bidi="hi-IN"/>
                              </w:rPr>
                              <w:t xml:space="preserve">"http://maven.apache.org/POM/4.0.0 </w:t>
                            </w:r>
                          </w:p>
                          <w:p w14:paraId="0940448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14"/>
                                <w:lang w:bidi="hi-IN"/>
                              </w:rPr>
                              <w:t>https://maven.apache.org/xsd/maven-4.0.0.xsd"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191F2D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modelVersion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4.0.0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modelVersion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71E0F5A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basic-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springboot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-producer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373FC318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basic-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springboot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-producer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242C3508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version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0.0.1-SNAPSHOT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version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4EFB280E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name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basic-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springboot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-producer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name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43C8B1D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description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basic-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springboot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-producer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description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1B18BD5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parent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434E6257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311F761A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spring-boot-starter-parent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F029CC3" w14:textId="77777777" w:rsidR="00F4361B" w:rsidRPr="00F77E26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77E2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77E2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version</w:t>
                            </w:r>
                            <w:r w:rsidRPr="00F77E2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77E26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2.4.9</w:t>
                            </w:r>
                            <w:r w:rsidRPr="00F77E2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77E2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version</w:t>
                            </w:r>
                            <w:r w:rsidRPr="00F77E2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4244AC1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relativePath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  <w:t xml:space="preserve"> 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/&gt;</w:t>
                            </w:r>
                          </w:p>
                          <w:p w14:paraId="5F8B0AF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parent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430249B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properties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5F932B6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java.version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11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java.version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41B593D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properties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83B735E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dependencies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BC5C0E0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6C854882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03B9C3C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spring-boot-starter-web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9E59120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6FD3E9C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C57B32D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org.springframework.kafka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B818A4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27339211" w14:textId="079A6BDE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0776EF8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0E8DCF1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070A98D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spring-boot-starter-test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D253456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scope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test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scope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755BBF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exclusions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4F184673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exclusion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153763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org.junit.vintage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29EA8D3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junit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-vintage-engine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26387F9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exclusion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60830943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exclusions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E072788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3845E3B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81FBE65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org.springframework.kafka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4D8150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spring-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-test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0ABED2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scope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test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scope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EB51CA6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6518EA57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7E2EF57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org.projectlombok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2804870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lombok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0BC76F3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scope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provided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scope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692C2197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dependency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D118B7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dependencies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5209733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build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4E5524C4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plugins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3370579C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plugin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77DDBE6E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10DF7C19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>spring-boot-maven-plugin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68A8818E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plugin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237F0073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plugins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5A4109C7" w14:textId="77777777" w:rsidR="00F4361B" w:rsidRPr="00F4361B" w:rsidRDefault="00F4361B" w:rsidP="00F436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  <w:lang w:bidi="hi-IN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bidi="hi-IN"/>
                              </w:rPr>
                              <w:tab/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build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  <w:p w14:paraId="0C20F482" w14:textId="77777777" w:rsidR="00F4361B" w:rsidRPr="00F4361B" w:rsidRDefault="00F4361B" w:rsidP="00F4361B">
                            <w:pPr>
                              <w:jc w:val="both"/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</w:rPr>
                            </w:pP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&lt;/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14"/>
                                <w:lang w:bidi="hi-IN"/>
                              </w:rPr>
                              <w:t>project</w:t>
                            </w:r>
                            <w:r w:rsidRPr="00F4361B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14"/>
                                <w:lang w:bidi="hi-I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A49A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pt;margin-top:22.3pt;width:2in;height:2in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" filled="f" strokeweight=".5pt">
                <v:fill o:detectmouseclick="t"/>
                <v:textbox style="mso-fit-shape-to-text:t">
                  <w:txbxContent>
                    <w:p w14:paraId="5F1A8E6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project</w:t>
                      </w:r>
                      <w:r w:rsidRPr="00F4361B"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  <w:t xml:space="preserve"> 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7F007F"/>
                          <w:sz w:val="14"/>
                          <w:szCs w:val="14"/>
                          <w:lang w:bidi="hi-IN"/>
                        </w:rPr>
                        <w:t>xmlns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=</w:t>
                      </w:r>
                      <w:r w:rsidRPr="00F4361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14"/>
                          <w:lang w:bidi="hi-IN"/>
                        </w:rPr>
                        <w:t>"http://maven.apache.org/POM/4.0.0"</w:t>
                      </w:r>
                    </w:p>
                    <w:p w14:paraId="18D64DB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 w:rsidRPr="00F4361B">
                        <w:rPr>
                          <w:rFonts w:ascii="Consolas" w:hAnsi="Consolas" w:cs="Consolas"/>
                          <w:color w:val="7F007F"/>
                          <w:sz w:val="14"/>
                          <w:szCs w:val="14"/>
                          <w:lang w:bidi="hi-IN"/>
                        </w:rPr>
                        <w:t>xmlns:xsi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=</w:t>
                      </w:r>
                      <w:r w:rsidRPr="00F4361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14"/>
                          <w:lang w:bidi="hi-IN"/>
                        </w:rPr>
                        <w:t>"http://www.w3.org/2001/XMLSchema-instance"</w:t>
                      </w:r>
                    </w:p>
                    <w:p w14:paraId="706FBA05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 w:rsidRPr="00F4361B">
                        <w:rPr>
                          <w:rFonts w:ascii="Consolas" w:hAnsi="Consolas" w:cs="Consolas"/>
                          <w:color w:val="7F007F"/>
                          <w:sz w:val="14"/>
                          <w:szCs w:val="14"/>
                          <w:lang w:bidi="hi-IN"/>
                        </w:rPr>
                        <w:t>xsi:schemaLocation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=</w:t>
                      </w:r>
                      <w:r w:rsidRPr="00F4361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14"/>
                          <w:lang w:bidi="hi-IN"/>
                        </w:rPr>
                        <w:t xml:space="preserve">"http://maven.apache.org/POM/4.0.0 </w:t>
                      </w:r>
                    </w:p>
                    <w:p w14:paraId="0940448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14"/>
                          <w:lang w:bidi="hi-IN"/>
                        </w:rPr>
                        <w:t>https://maven.apache.org/xsd/maven-4.0.0.xsd"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191F2D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modelVersion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4.0.0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modelVersion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71E0F5A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basic-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kafka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springboot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-producer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373FC318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basic-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kafka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springboot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-producer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242C3508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version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0.0.1-SNAPSHOT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version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4EFB280E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name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basic-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kafka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springboot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-producer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name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43C8B1D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description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basic-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kafka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springboot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-producer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description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1B18BD5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parent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434E6257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gram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311F761A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>spring-boot-starter-parent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F029CC3" w14:textId="77777777" w:rsidR="00F4361B" w:rsidRPr="00F77E26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77E2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77E2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version</w:t>
                      </w:r>
                      <w:r w:rsidRPr="00F77E2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77E26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>2.4.9</w:t>
                      </w:r>
                      <w:r w:rsidRPr="00F77E2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77E2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version</w:t>
                      </w:r>
                      <w:r w:rsidRPr="00F77E2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4244AC1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relativePath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  <w:t xml:space="preserve"> 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/&gt;</w:t>
                      </w:r>
                    </w:p>
                    <w:p w14:paraId="5F8B0AF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parent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430249B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properties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5F932B6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proofErr w:type="gram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java.version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11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java.version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41B593D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properties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83B735E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dependencies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BC5C0E0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6C854882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gramStart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03B9C3C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spring-boot-starter-web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9E59120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6FD3E9C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C57B32D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gram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>org.springframework.kafka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B818A4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>spring-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>kafka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27339211" w14:textId="079A6BDE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0776EF8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0E8DCF1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gramStart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070A98D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spring-boot-starter-test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D253456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scope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test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scope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755BBF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exclusions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4F184673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exclusion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153763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gramStart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org.junit.vintage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29EA8D3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junit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-vintage-engine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26387F9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exclusion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60830943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exclusions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E072788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3845E3B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81FBE65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gramStart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org.springframework.kafka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4D8150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spring-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kafka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-test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0ABED2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scope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test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scope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EB51CA6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6518EA57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7E2EF57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org.projectlombok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2804870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lombok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0BC76F3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scope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provided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scope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692C2197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dependency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D118B7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dependencies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5209733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build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4E5524C4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plugins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3370579C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plugin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77DDBE6E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proofErr w:type="gramStart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groupId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10DF7C19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>spring-boot-maven-plugin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proofErr w:type="spellStart"/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artifactId</w:t>
                      </w:r>
                      <w:proofErr w:type="spellEnd"/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68A8818E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plugin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237F0073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plugins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5A4109C7" w14:textId="77777777" w:rsidR="00F4361B" w:rsidRPr="00F4361B" w:rsidRDefault="00F4361B" w:rsidP="00F436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  <w:lang w:bidi="hi-IN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bidi="hi-IN"/>
                        </w:rPr>
                        <w:tab/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build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  <w:p w14:paraId="0C20F482" w14:textId="77777777" w:rsidR="00F4361B" w:rsidRPr="00F4361B" w:rsidRDefault="00F4361B" w:rsidP="00F4361B">
                      <w:pPr>
                        <w:jc w:val="both"/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</w:rPr>
                      </w:pP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&lt;/</w:t>
                      </w:r>
                      <w:r w:rsidRPr="00F4361B">
                        <w:rPr>
                          <w:rFonts w:ascii="Consolas" w:hAnsi="Consolas" w:cs="Consolas"/>
                          <w:color w:val="3F7F7F"/>
                          <w:sz w:val="14"/>
                          <w:szCs w:val="14"/>
                          <w:lang w:bidi="hi-IN"/>
                        </w:rPr>
                        <w:t>project</w:t>
                      </w:r>
                      <w:r w:rsidRPr="00F4361B">
                        <w:rPr>
                          <w:rFonts w:ascii="Consolas" w:hAnsi="Consolas" w:cs="Consolas"/>
                          <w:color w:val="008080"/>
                          <w:sz w:val="14"/>
                          <w:szCs w:val="14"/>
                          <w:lang w:bidi="hi-I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E3A" w:rsidRPr="004F5E3A">
        <w:rPr>
          <w:rFonts w:ascii="Palatino Linotype" w:hAnsi="Palatino Linotype"/>
          <w:b/>
          <w:bCs/>
          <w:sz w:val="24"/>
          <w:szCs w:val="24"/>
          <w:u w:val="single"/>
        </w:rPr>
        <w:t>Producer Project Structure</w:t>
      </w:r>
    </w:p>
    <w:p w14:paraId="54B5FED1" w14:textId="7D8F2AB3" w:rsidR="00F4361B" w:rsidRPr="001517EF" w:rsidRDefault="00F4361B" w:rsidP="00F4361B">
      <w:pPr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0BA56E8" wp14:editId="4E1055DB">
            <wp:extent cx="255270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376" cy="20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0792A5E0" w14:textId="5E057F66" w:rsidR="00F4361B" w:rsidRPr="003D2FA4" w:rsidRDefault="00563299" w:rsidP="00F4361B">
      <w:p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2E37A" wp14:editId="5B43250C">
                <wp:simplePos x="0" y="0"/>
                <wp:positionH relativeFrom="column">
                  <wp:posOffset>3994150</wp:posOffset>
                </wp:positionH>
                <wp:positionV relativeFrom="paragraph">
                  <wp:posOffset>69215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24EEF" w14:textId="77777777" w:rsidR="00563299" w:rsidRPr="00563299" w:rsidRDefault="00563299" w:rsidP="00CE128F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632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Entity Layer</w:t>
                            </w:r>
                          </w:p>
                          <w:p w14:paraId="567AE7A3" w14:textId="77777777" w:rsidR="00563299" w:rsidRDefault="00563299" w:rsidP="005632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lombok.Data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441536A0" w14:textId="77777777" w:rsidR="00563299" w:rsidRDefault="00563299" w:rsidP="005632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7CDD7B40" w14:textId="77777777" w:rsidR="00563299" w:rsidRDefault="00563299" w:rsidP="005632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57CE525D" w14:textId="77777777" w:rsidR="00563299" w:rsidRDefault="00563299" w:rsidP="005632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13AAD67" w14:textId="77777777" w:rsidR="00563299" w:rsidRDefault="00563299" w:rsidP="005632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31B064F" w14:textId="77777777" w:rsidR="00563299" w:rsidRPr="0016564A" w:rsidRDefault="00563299" w:rsidP="0016564A">
                            <w:pPr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2E37A" id="Text Box 4" o:spid="_x0000_s1027" type="#_x0000_t202" style="position:absolute;left:0;text-align:left;margin-left:314.5pt;margin-top:5.4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" filled="f" strokeweight=".5pt">
                <v:fill o:detectmouseclick="t"/>
                <v:textbox style="mso-fit-shape-to-text:t">
                  <w:txbxContent>
                    <w:p w14:paraId="00624EEF" w14:textId="77777777" w:rsidR="00563299" w:rsidRPr="00563299" w:rsidRDefault="00563299" w:rsidP="00CE128F">
                      <w:pPr>
                        <w:jc w:val="both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632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bidi="hi-IN"/>
                        </w:rPr>
                        <w:t>Entity Layer</w:t>
                      </w:r>
                    </w:p>
                    <w:p w14:paraId="567AE7A3" w14:textId="77777777" w:rsidR="00563299" w:rsidRDefault="00563299" w:rsidP="005632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lombok.Data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41536A0" w14:textId="77777777" w:rsidR="00563299" w:rsidRDefault="00563299" w:rsidP="005632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7CDD7B40" w14:textId="77777777" w:rsidR="00563299" w:rsidRDefault="00563299" w:rsidP="005632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Employee {</w:t>
                      </w:r>
                    </w:p>
                    <w:p w14:paraId="57CE525D" w14:textId="77777777" w:rsidR="00563299" w:rsidRDefault="00563299" w:rsidP="005632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13AAD67" w14:textId="77777777" w:rsidR="00563299" w:rsidRDefault="00563299" w:rsidP="005632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31B064F" w14:textId="77777777" w:rsidR="00563299" w:rsidRPr="0016564A" w:rsidRDefault="00563299" w:rsidP="0016564A">
                      <w:pPr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D2FA4" w:rsidRPr="003D2FA4">
        <w:rPr>
          <w:rFonts w:ascii="Palatino Linotype" w:hAnsi="Palatino Linotype"/>
          <w:b/>
          <w:bCs/>
          <w:sz w:val="24"/>
          <w:szCs w:val="24"/>
          <w:u w:val="single"/>
        </w:rPr>
        <w:t>application.yml</w:t>
      </w:r>
      <w:proofErr w:type="spellEnd"/>
    </w:p>
    <w:p w14:paraId="701A2F42" w14:textId="2F581C8C" w:rsidR="003D2FA4" w:rsidRDefault="003D2FA4" w:rsidP="003D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268BD2"/>
          <w:sz w:val="20"/>
          <w:szCs w:val="20"/>
          <w:lang w:bidi="hi-IN"/>
        </w:rPr>
        <w:t>server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3793FD53" w14:textId="77777777" w:rsidR="003D2FA4" w:rsidRDefault="003D2FA4" w:rsidP="003D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  <w:lang w:bidi="hi-IN"/>
        </w:rPr>
        <w:t>8081</w:t>
      </w:r>
    </w:p>
    <w:p w14:paraId="436A26DA" w14:textId="018CEFB2" w:rsidR="003D2FA4" w:rsidRDefault="003D2FA4" w:rsidP="003D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6160E5" w14:textId="77777777" w:rsidR="003D2FA4" w:rsidRDefault="003D2FA4" w:rsidP="003D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kafka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64CF1A04" w14:textId="6ADA8982" w:rsidR="003D2FA4" w:rsidRDefault="003D2FA4" w:rsidP="003D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7825E9B6" w14:textId="77777777" w:rsidR="003D2FA4" w:rsidRDefault="003D2FA4" w:rsidP="003D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emp.topic.name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emp-kafka-topic-1</w:t>
      </w:r>
    </w:p>
    <w:p w14:paraId="0A1B8D68" w14:textId="3D6BE858" w:rsidR="003D2FA4" w:rsidRDefault="003D2FA4" w:rsidP="003D2FA4">
      <w:pPr>
        <w:jc w:val="both"/>
        <w:rPr>
          <w:rFonts w:ascii="Palatino Linotype" w:hAnsi="Palatino Linotype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str.topic.name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str-kafka-topic-2</w:t>
      </w:r>
    </w:p>
    <w:p w14:paraId="2D0DFB14" w14:textId="1C0C3BE5" w:rsidR="00F4361B" w:rsidRDefault="00CE128F" w:rsidP="00F4361B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Boot Main Application</w:t>
      </w:r>
    </w:p>
    <w:p w14:paraId="7AC00A7B" w14:textId="77777777" w:rsidR="00CE128F" w:rsidRDefault="00CE128F" w:rsidP="00CE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SpringBootApplication</w:t>
      </w:r>
    </w:p>
    <w:p w14:paraId="345F0965" w14:textId="3E6E896C" w:rsidR="00CE128F" w:rsidRDefault="00CE128F" w:rsidP="00CE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KafkaProducerApplication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CF83325" w14:textId="77777777" w:rsidR="00CE128F" w:rsidRDefault="00CE128F" w:rsidP="00CE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CEE8E9" w14:textId="77777777" w:rsidR="00CE128F" w:rsidRDefault="00CE128F" w:rsidP="00CE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4C9FDA6" w14:textId="77777777" w:rsidR="00CE128F" w:rsidRDefault="00CE128F" w:rsidP="00CE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KafkaProducerApplication.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5BDFFE3" w14:textId="07DE0854" w:rsidR="00CE128F" w:rsidRDefault="00CE128F" w:rsidP="00CE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C629131" w14:textId="79D725B4" w:rsidR="00CE128F" w:rsidRDefault="00CE128F" w:rsidP="00CE128F">
      <w:pPr>
        <w:jc w:val="both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A54F01D" w14:textId="7251D5ED" w:rsidR="003D2FA4" w:rsidRDefault="005375B0" w:rsidP="00563299">
      <w:pPr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5375B0">
        <w:rPr>
          <w:rFonts w:ascii="Palatino Linotype" w:hAnsi="Palatino Linotype"/>
          <w:b/>
          <w:bCs/>
          <w:sz w:val="24"/>
          <w:szCs w:val="24"/>
          <w:u w:val="single"/>
        </w:rPr>
        <w:t>Kafka Configuration Class</w:t>
      </w:r>
    </w:p>
    <w:p w14:paraId="79AC50E6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@Configuration</w:t>
      </w:r>
    </w:p>
    <w:p w14:paraId="62A88E46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KafkaProducerConfig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767040B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131A6C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kafka.bootstrapAddress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5E987F6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B11C354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7D25DD9" w14:textId="5D80067D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1. Send string to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Kafka</w:t>
      </w:r>
    </w:p>
    <w:p w14:paraId="6C6721AD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4B83CD80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A6F97D2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620117B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74B6C61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KEY_SERIALIZER_CLASS_CONFIG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389B722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VALUE_SERIALIZER_CLASS_CONFIG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5434A6C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DefaultKafkaProducerFactory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18AFE7C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C518815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EDE4778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3068CF7D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FECC2DB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78FC1A3B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A873EFE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FFBD853" w14:textId="294880C0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2. Send Employee objects to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Kafka</w:t>
      </w:r>
    </w:p>
    <w:p w14:paraId="5BA6D0C0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29A34578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7ACDFC3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configProps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E112D82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configProps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40B9CD5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configProps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KEY_SERIALIZER_CLASS_CONFIG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C8C7198" w14:textId="1385C0DB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configProps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VALUE_SERIALIZER_CLASS_CONFIG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JsonSerializer.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D444410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2EEA25E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DefaultKafkaProducerFactory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configProps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7D7DB4C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F04C2DC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4B43A01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0122082B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19FF7E5" w14:textId="77777777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30FA46F3" w14:textId="50F02F04" w:rsidR="002D572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888DD35" w14:textId="0919A2D2" w:rsidR="005375B0" w:rsidRDefault="002D572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787FDC0" w14:textId="178AC955" w:rsidR="000553C9" w:rsidRDefault="000553C9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25A7AF9" w14:textId="3D339290" w:rsidR="003151A0" w:rsidRDefault="003151A0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E8A8410" w14:textId="22F94D47" w:rsidR="00CE4207" w:rsidRDefault="00CE4207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116732F" w14:textId="654DBC78" w:rsidR="00CE4207" w:rsidRDefault="00CE4207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2444519" w14:textId="401BB370" w:rsidR="00CE4207" w:rsidRDefault="00CE4207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1BFA423" w14:textId="77777777" w:rsidR="00CE4207" w:rsidRDefault="00CE4207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C04E61F" w14:textId="379AFF10" w:rsidR="003151A0" w:rsidRPr="000546FA" w:rsidRDefault="000546FA" w:rsidP="002D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0546FA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lastRenderedPageBreak/>
        <w:t>Controller Layer</w:t>
      </w:r>
    </w:p>
    <w:p w14:paraId="48FDD051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@RestController</w:t>
      </w:r>
    </w:p>
    <w:p w14:paraId="4C2D80FA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ProducerController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8B9D097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83D532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"${kafka.emp.topic.name}"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B96BCAC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objTopicName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0D106B4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DFAD060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"${kafka.str.topic.name}"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A18DA6D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strTopicName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680627D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64F158D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22FA8848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Employee&gt;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objKafkaTemplate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04B05A1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923B24D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497C1262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String&gt;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stringKafkaTemplate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7DA1CBC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58D17B0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PostMapping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"/publish/obj"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TEXT_PLAIN_VALUE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0D2880A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postObjectMessage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7B9BDF3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Employee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BB8F6B4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objKafkaTemplate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objTopicName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1DD5905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3ACD196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 Object Published Successfully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7F126E1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96D7934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7CF9635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PostMapping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"/publish/str"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consumes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TEXT_PLAIN_VALUE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TEXT_PLAIN_VALUE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1C252B0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postStringMessage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6EADED6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"String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msg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B739AB8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stringKafkaTemplate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strTopicName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msg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D038306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AC65287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"String Published Successfully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558B43F" w14:textId="77777777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5B08576" w14:textId="41508253" w:rsidR="000553C9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8A46E56" w14:textId="6729BE52" w:rsidR="000546FA" w:rsidRDefault="000546FA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7772AE7" w14:textId="2CC87A45" w:rsidR="000546FA" w:rsidRDefault="005F799C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The server will be started in 8081. </w:t>
      </w:r>
    </w:p>
    <w:p w14:paraId="22077592" w14:textId="133626FA" w:rsidR="0073226F" w:rsidRDefault="0073226F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F81FC7F" w14:textId="17187005" w:rsidR="0073226F" w:rsidRPr="00A06091" w:rsidRDefault="00A06091" w:rsidP="0005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</w:pPr>
      <w:r w:rsidRPr="00A06091"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  <w:t>Consumer Microservice with Kafka</w:t>
      </w:r>
    </w:p>
    <w:p w14:paraId="40B75C0E" w14:textId="5116A001" w:rsidR="00F928A9" w:rsidRDefault="00F928A9" w:rsidP="002D572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project structure, pom.xml, entity and spring boot application will have similar structure and nature.</w:t>
      </w:r>
    </w:p>
    <w:p w14:paraId="6C051F13" w14:textId="77777777" w:rsidR="00FF5973" w:rsidRDefault="00FF5973" w:rsidP="002D572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291C5F8" w14:textId="54029627" w:rsidR="00FF5973" w:rsidRDefault="00FF5973" w:rsidP="002D572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FF5973">
        <w:rPr>
          <w:rFonts w:ascii="Palatino Linotype" w:hAnsi="Palatino Linotype"/>
          <w:b/>
          <w:bCs/>
          <w:sz w:val="24"/>
          <w:szCs w:val="24"/>
          <w:u w:val="single"/>
        </w:rPr>
        <w:t>Service Layer with Consumer application</w:t>
      </w:r>
    </w:p>
    <w:p w14:paraId="2CAA68C1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20818629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KafkaConsumerListener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404A8C4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1CB20D2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"emp-kafka-topic-1"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"group_json1"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</w:p>
    <w:p w14:paraId="48B70C47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empKafkaListenerContainerFactory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15EE087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listenWithHeaders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@Payload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@Header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(KafkaHeaders.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RECEIVED_PARTITION_ID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partition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FD861A1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"Received Message: \n"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partition: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partition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B261503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 Id: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F00DE6C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 Id: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2F618FE8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CDA7360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388F746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KafkaListener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"str-kafka-topic-2"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"group_json1"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</w:p>
    <w:p w14:paraId="68832A9E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strKafkaListenerContainerFactory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B06E8B6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listenStringMsg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@Payload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@Header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(KafkaHeaders.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RECEIVED_PARTITION_ID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partition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31A4484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"Received Message: \n"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partition: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partition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1C350D9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D0166F3" w14:textId="77777777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247394D" w14:textId="69205EED" w:rsidR="00FF5973" w:rsidRDefault="00FF5973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9E6A86E" w14:textId="0D9CA5D0" w:rsidR="004A0A8D" w:rsidRDefault="004A0A8D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D91CA45" w14:textId="6D098B43" w:rsidR="000058E8" w:rsidRDefault="000058E8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2306D25" w14:textId="77777777" w:rsidR="000058E8" w:rsidRDefault="000058E8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33DC510" w14:textId="3F14DBB9" w:rsidR="004A0A8D" w:rsidRPr="00F37A18" w:rsidRDefault="00F37A18" w:rsidP="00FF5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0058E8">
        <w:rPr>
          <w:rFonts w:ascii="Consolas" w:hAnsi="Consolas" w:cs="Consolas"/>
          <w:b/>
          <w:bCs/>
          <w:color w:val="000000"/>
          <w:sz w:val="30"/>
          <w:szCs w:val="30"/>
          <w:u w:val="single"/>
          <w:lang w:bidi="hi-IN"/>
        </w:rPr>
        <w:lastRenderedPageBreak/>
        <w:t>Kafka Consumer Configuration</w:t>
      </w:r>
    </w:p>
    <w:p w14:paraId="3CD7FC20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@EnableKafka</w:t>
      </w:r>
    </w:p>
    <w:p w14:paraId="44F037D5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@Configuration</w:t>
      </w:r>
    </w:p>
    <w:p w14:paraId="4E9AC8E9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KafkaConsumerConfig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31A6704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EECC29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kafka.bootstrapAddress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21B1437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3E35B3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79C5FC8" w14:textId="3C93902D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2. Consume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json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data from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Kafka</w:t>
      </w:r>
    </w:p>
    <w:p w14:paraId="251354E6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userConsumerFactory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1ACBBD7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Map&lt;String, Object&gt;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AAF217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BA39D8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GROUP_ID_CONFIG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"group_json1"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EDF594D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JsonDeserializer.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TRUSTED_PACKAGES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"*"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971B237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DefaultKafkaConsumerFactory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49CEE09D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StringDeserializer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),</w:t>
      </w:r>
    </w:p>
    <w:p w14:paraId="208BD1CF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JsonDeserializer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2EFCC5D2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323DD80A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995CDCE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530506F7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2E9153D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</w:t>
      </w:r>
    </w:p>
    <w:p w14:paraId="42E08107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9C2C86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.setConsumerFactory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userConsumerFactory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08F069E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9FD7DCB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5CCF968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2CED72E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1. Consume string data from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Kafka</w:t>
      </w:r>
    </w:p>
    <w:p w14:paraId="7421D3ED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50CC319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4976FDB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Map&lt;String, Object&gt;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0AB0405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BC5F707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GROUP_ID_CONFIG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"group_json2"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4A29EC3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KEY_DESERIALIZER_CLASS_CONFIG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5DB16E43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StringDeserializer.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ADFEEDB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ConsumerConfig.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VALUE_DESERIALIZER_CLASS_CONFIG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7BDB44AF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StringDeserializer.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5E6FAF7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DefaultKafkaConsumerFactory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props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936A64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3095D5C0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F35E610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51C7E04F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BF51122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&lt;String, 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factory</w:t>
      </w:r>
    </w:p>
    <w:p w14:paraId="039F4EC6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19DBA81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.setConsumerFactory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strConsumerFactory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6B089FA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4E1E418" w14:textId="77777777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034D056C" w14:textId="5B759A1B" w:rsidR="00FF5973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9A5ED14" w14:textId="7D84E7FC" w:rsidR="00F37A18" w:rsidRDefault="00F37A18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EC4B8F0" w14:textId="327FFABC" w:rsidR="00F37A18" w:rsidRDefault="00157115" w:rsidP="00F3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</w:t>
      </w:r>
      <w:r w:rsidR="00F37A18">
        <w:rPr>
          <w:rFonts w:ascii="Consolas" w:hAnsi="Consolas" w:cs="Consolas"/>
          <w:color w:val="000000"/>
          <w:sz w:val="20"/>
          <w:szCs w:val="20"/>
          <w:lang w:bidi="hi-IN"/>
        </w:rPr>
        <w:t>pplication.yml</w:t>
      </w:r>
      <w:proofErr w:type="spellEnd"/>
    </w:p>
    <w:p w14:paraId="084F9711" w14:textId="77777777" w:rsidR="00157115" w:rsidRDefault="0015711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268BD2"/>
          <w:sz w:val="20"/>
          <w:szCs w:val="20"/>
          <w:lang w:bidi="hi-IN"/>
        </w:rPr>
        <w:t>server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7063218B" w14:textId="77777777" w:rsidR="00157115" w:rsidRDefault="0015711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  <w:lang w:bidi="hi-IN"/>
        </w:rPr>
        <w:t>8082</w:t>
      </w:r>
    </w:p>
    <w:p w14:paraId="260ABE72" w14:textId="77777777" w:rsidR="00157115" w:rsidRDefault="0015711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538D317" w14:textId="77777777" w:rsidR="00157115" w:rsidRDefault="0015711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  <w:lang w:bidi="hi-IN"/>
        </w:rPr>
        <w:t>kafka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0A1F3E32" w14:textId="14FCBB13" w:rsidR="00F37A18" w:rsidRDefault="0015711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bootstrapAddress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3EA18A37" w14:textId="5640304D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789EF62" w14:textId="01B174A6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FD4A31A" w14:textId="6A8AB0AC" w:rsidR="00ED0929" w:rsidRPr="00781C35" w:rsidRDefault="009D0456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onsolas"/>
          <w:color w:val="000000" w:themeColor="text1"/>
          <w:sz w:val="20"/>
          <w:szCs w:val="20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C35">
        <w:rPr>
          <w:rFonts w:ascii="Palatino Linotype" w:hAnsi="Palatino Linotype" w:cs="Consolas"/>
          <w:color w:val="000000" w:themeColor="text1"/>
          <w:sz w:val="20"/>
          <w:szCs w:val="20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above both producer and consumer are the old way of achieving Kafka integration. In the next version, it has been changed as Kafka Cloud Stream.</w:t>
      </w:r>
    </w:p>
    <w:p w14:paraId="65A89E8F" w14:textId="77777777" w:rsidR="009D0456" w:rsidRDefault="009D045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0E20C30" w14:textId="36D7FC2F" w:rsidR="009D0456" w:rsidRDefault="009D045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6F26574" w14:textId="77777777" w:rsidR="000058E8" w:rsidRDefault="000058E8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B433D94" w14:textId="77777777" w:rsidR="009D0456" w:rsidRDefault="009D045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1D56E15" w14:textId="58584CA8" w:rsidR="00ED0929" w:rsidRDefault="00626607" w:rsidP="00626607">
      <w:pPr>
        <w:pStyle w:val="Title"/>
        <w:ind w:left="1440" w:firstLine="720"/>
        <w:rPr>
          <w:rFonts w:ascii="Palatino Linotype" w:hAnsi="Palatino Linotype"/>
          <w:sz w:val="40"/>
          <w:szCs w:val="40"/>
          <w:lang w:bidi="hi-IN"/>
        </w:rPr>
      </w:pPr>
      <w:r w:rsidRPr="00626607">
        <w:rPr>
          <w:rFonts w:ascii="Palatino Linotype" w:hAnsi="Palatino Linotype"/>
          <w:sz w:val="40"/>
          <w:szCs w:val="40"/>
          <w:lang w:bidi="hi-IN"/>
        </w:rPr>
        <w:lastRenderedPageBreak/>
        <w:t>Spring Cloud Kafka Stream</w:t>
      </w:r>
    </w:p>
    <w:p w14:paraId="61CCAEED" w14:textId="037D8F6F" w:rsidR="008327F4" w:rsidRDefault="008327F4" w:rsidP="008327F4">
      <w:pPr>
        <w:rPr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B28D0" wp14:editId="66A8C4A5">
                <wp:simplePos x="0" y="0"/>
                <wp:positionH relativeFrom="column">
                  <wp:posOffset>-31750</wp:posOffset>
                </wp:positionH>
                <wp:positionV relativeFrom="paragraph">
                  <wp:posOffset>152400</wp:posOffset>
                </wp:positionV>
                <wp:extent cx="1828800" cy="8134350"/>
                <wp:effectExtent l="0" t="0" r="2730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34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7DAF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project</w:t>
                            </w:r>
                            <w:r w:rsidRPr="008A27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bidi="hi-IN"/>
                              </w:rPr>
                              <w:t>xmlns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=</w:t>
                            </w:r>
                            <w:r w:rsidRPr="008A274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>"http://maven.apache.org/POM/4.0.0"</w:t>
                            </w:r>
                          </w:p>
                          <w:p w14:paraId="43974E54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bidi="hi-IN"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=</w:t>
                            </w:r>
                            <w:r w:rsidRPr="008A274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>"http://www.w3.org/2001/XMLSchema-instance"</w:t>
                            </w:r>
                          </w:p>
                          <w:p w14:paraId="1EA4D33F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bidi="hi-IN"/>
                              </w:rPr>
                              <w:t>xsi:schemaLocation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=</w:t>
                            </w:r>
                            <w:r w:rsidRPr="008A274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>"http://maven.apache.org/POM/4.0.0</w:t>
                            </w:r>
                          </w:p>
                          <w:p w14:paraId="3448CC7D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>https://maven.apache.org/xsd/maven-4.0.0.xsd"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7D99E84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modelVersion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4.0.0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modelVersion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2A31641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spring-cloud-stream-publisher1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5998F75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spring-cloud-stream-publisher1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F215F28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0.0.1-SNAPSHOT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E4C71B3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name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spring-cloud-stream-publisher1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name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5B2B6A4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description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spring-cloud-stream-publisher1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description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415B0E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parent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F2F98E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008D439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spring-boot-starter-parent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DC2321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2.2.</w:t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2.RELEASE</w:t>
                            </w:r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E07D28D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relativePath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 xml:space="preserve"> 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/&gt;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>&lt;!--</w:t>
                            </w:r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lookup parent from repository --&gt;</w:t>
                            </w:r>
                          </w:p>
                          <w:p w14:paraId="1D2555FF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parent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C60EB4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properties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D2E11B9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java.version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11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java.version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B6AE2B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spring-</w:t>
                            </w:r>
                            <w:proofErr w:type="spellStart"/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cloud.version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Hoxton.RELEASE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spring-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cloud.version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E89424D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properties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2C1756B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</w:p>
                          <w:p w14:paraId="72C23DA5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dependencyManagement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0C3D07D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3221478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D77F6E5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E47649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spring-cloud-dependencies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3EBC86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${spring-</w:t>
                            </w:r>
                            <w:proofErr w:type="spellStart"/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cloud.version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}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775054A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type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pom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type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F58E636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scope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import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scope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084890B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78A6CA0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475F2E5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dependencyManagement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BF3FA95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</w:p>
                          <w:p w14:paraId="19E0F33C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5DFF4C0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BBD4D2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846B8FA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spring-boot-starter-web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C330B71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D4A9F80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2D5ED34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3F9DFE6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spring-boot-starter-actuator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8EF31D7" w14:textId="4103C8B0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B57E4B7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5EE11A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9271C77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C7BC5F1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36577AF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6AD32D6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D8439C6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spring-cloud-starter-stream-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4A92855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87D490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</w:p>
                          <w:p w14:paraId="19686173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>&lt;!--</w:t>
                            </w:r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Also install the 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  <w:lang w:bidi="hi-IN"/>
                              </w:rPr>
                              <w:t>Lombok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  <w:lang w:bidi="hi-IN"/>
                              </w:rPr>
                              <w:t>plugin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in your IDE --&gt;</w:t>
                            </w:r>
                          </w:p>
                          <w:p w14:paraId="546F3791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9B397C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org.projectlombok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9D1BE67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lombok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E822F7D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optional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true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optional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647200D" w14:textId="7CDA001A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1A581F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578BD12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build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3FA4689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plugins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370DE4C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plugin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C0CCBF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gramStart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1FACCEE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spring-boot-maven-plugin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D949177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plugin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79D5540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plugins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9DC5BFB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build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5C17CF5" w14:textId="77777777" w:rsidR="008327F4" w:rsidRPr="008A2749" w:rsidRDefault="008327F4" w:rsidP="00832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project</w:t>
                            </w:r>
                            <w:r w:rsidRPr="008A274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28D0" id="Text Box 8" o:spid="_x0000_s1028" type="#_x0000_t202" style="position:absolute;margin-left:-2.5pt;margin-top:12pt;width:2in;height:640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" filled="f" strokeweight=".5pt">
                <v:fill o:detectmouseclick="t"/>
                <v:textbox>
                  <w:txbxContent>
                    <w:p w14:paraId="54F7DAF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project</w:t>
                      </w:r>
                      <w:r w:rsidRPr="008A2749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 xml:space="preserve"> 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bidi="hi-IN"/>
                        </w:rPr>
                        <w:t>xmlns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=</w:t>
                      </w:r>
                      <w:r w:rsidRPr="008A2749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>"http://maven.apache.org/POM/4.0.0"</w:t>
                      </w:r>
                    </w:p>
                    <w:p w14:paraId="43974E54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 w:rsidRPr="008A2749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bidi="hi-IN"/>
                        </w:rPr>
                        <w:t>xmlns:xsi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=</w:t>
                      </w:r>
                      <w:r w:rsidRPr="008A2749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>"http://www.w3.org/2001/XMLSchema-instance"</w:t>
                      </w:r>
                    </w:p>
                    <w:p w14:paraId="1EA4D33F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 w:rsidRPr="008A2749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bidi="hi-IN"/>
                        </w:rPr>
                        <w:t>xsi:schemaLocation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=</w:t>
                      </w:r>
                      <w:r w:rsidRPr="008A2749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>"http://maven.apache.org/POM/4.0.0</w:t>
                      </w:r>
                    </w:p>
                    <w:p w14:paraId="3448CC7D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>https://maven.apache.org/xsd/maven-4.0.0.xsd"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7D99E84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modelVersion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4.0.0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modelVersion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2A31641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spring-cloud-stream-publisher1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5998F75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spring-cloud-stream-publisher1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F215F28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0.0.1-SNAPSHOT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E4C71B3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name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spring-cloud-stream-publisher1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name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5B2B6A4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description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spring-cloud-stream-publisher1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description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415B0E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parent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F2F98E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008D439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spring-boot-starter-parent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DC2321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2.2.</w:t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2.RELEASE</w:t>
                      </w:r>
                      <w:proofErr w:type="gram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E07D28D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relativePath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 xml:space="preserve"> 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/&gt;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</w:t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>&lt;!--</w:t>
                      </w:r>
                      <w:proofErr w:type="gramEnd"/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lookup parent from repository --&gt;</w:t>
                      </w:r>
                    </w:p>
                    <w:p w14:paraId="1D2555FF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parent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C60EB4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properties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D2E11B9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proofErr w:type="gram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java.version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11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java.version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B6AE2B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spring-</w:t>
                      </w:r>
                      <w:proofErr w:type="spellStart"/>
                      <w:proofErr w:type="gram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cloud.version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Hoxton.RELEASE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spring-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cloud.version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E89424D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properties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2C1756B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</w:p>
                    <w:p w14:paraId="72C23DA5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dependencyManagement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0C3D07D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3221478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D77F6E5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org.springframework.cloud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E47649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spring-cloud-dependencies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3EBC86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${spring-</w:t>
                      </w:r>
                      <w:proofErr w:type="spellStart"/>
                      <w:proofErr w:type="gram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cloud.version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}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775054A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type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pom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type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F58E636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scope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import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scope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084890B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78A6CA0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475F2E5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dependencyManagement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BF3FA95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</w:p>
                    <w:p w14:paraId="19E0F33C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5DFF4C0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BBD4D2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846B8FA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spring-boot-starter-web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C330B71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D4A9F80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2D5ED34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3F9DFE6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spring-boot-starter-actuator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8EF31D7" w14:textId="4103C8B0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B57E4B7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5EE11A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org.springframework.cloud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9271C77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spring-cloud-stream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C7BC5F1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36577AF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6AD32D6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org.springframework.cloud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D8439C6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spring-cloud-starter-stream-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kafka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4A92855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87D490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</w:p>
                    <w:p w14:paraId="19686173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>&lt;!--</w:t>
                      </w:r>
                      <w:proofErr w:type="gramEnd"/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Also install the </w:t>
                      </w:r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  <w:lang w:bidi="hi-IN"/>
                        </w:rPr>
                        <w:t>Lombok</w:t>
                      </w:r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</w:t>
                      </w:r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  <w:lang w:bidi="hi-IN"/>
                        </w:rPr>
                        <w:t>plugin</w:t>
                      </w:r>
                      <w:r w:rsidRPr="008A2749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in your IDE --&gt;</w:t>
                      </w:r>
                    </w:p>
                    <w:p w14:paraId="546F3791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9B397C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org.projectlombok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9D1BE67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lombok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E822F7D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optional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true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optional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647200D" w14:textId="7CDA001A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1A581F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578BD12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build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3FA4689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plugins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370DE4C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plugin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C0CCBF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gramStart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1FACCEE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spring-boot-maven-plugin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D949177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plugin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79D5540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plugins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9DC5BFB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ab/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build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5C17CF5" w14:textId="77777777" w:rsidR="008327F4" w:rsidRPr="008A2749" w:rsidRDefault="008327F4" w:rsidP="00832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8A2749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project</w:t>
                      </w:r>
                      <w:r w:rsidRPr="008A274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611DB" w14:textId="5FF90F12" w:rsidR="008327F4" w:rsidRPr="008327F4" w:rsidRDefault="008327F4" w:rsidP="008327F4">
      <w:pPr>
        <w:rPr>
          <w:lang w:bidi="hi-IN"/>
        </w:rPr>
      </w:pPr>
      <w:r>
        <w:rPr>
          <w:noProof/>
        </w:rPr>
        <w:drawing>
          <wp:inline distT="0" distB="0" distL="0" distR="0" wp14:anchorId="70C400F3" wp14:editId="07233F19">
            <wp:extent cx="1819644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017" cy="23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9BA5" w14:textId="5477E51A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69D0052" w14:textId="3EEC36DA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27BD711" w14:textId="690237BE" w:rsidR="003D1789" w:rsidRDefault="003D178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52155A8" w14:textId="3ADFDB82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8F4DD06" w14:textId="24CFFE02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A50497F" w14:textId="552084DF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B9642E4" w14:textId="2E91038A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C418F64" w14:textId="4A26A30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7492A1F" w14:textId="5CE1B449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9CE4A3B" w14:textId="5A02A0FC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1E6BE70" w14:textId="7C248ED3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1882113" w14:textId="7E69A972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696688F" w14:textId="43361063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C1F8906" w14:textId="30D8639A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871DC2A" w14:textId="43183390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27F0258" w14:textId="2D899414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202A041" w14:textId="09CAA10D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D91357B" w14:textId="06BD8DA6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0EFC43D" w14:textId="79483511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228D65E" w14:textId="53B4C47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8E1EDC8" w14:textId="6E6C08B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197465F" w14:textId="637387F2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2333C28" w14:textId="6297C44A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3522B17" w14:textId="324BF3E3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6D81FE9" w14:textId="4C4CFC52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078A4FD" w14:textId="6F5E5786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15092D0" w14:textId="5B1CF50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0F0E19E" w14:textId="340C163C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EBDB93D" w14:textId="5F783C6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2B2187B" w14:textId="2561F11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96AC0FE" w14:textId="4F7AAE9C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0896473" w14:textId="21DF5816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0430256" w14:textId="75BD5583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B866C3C" w14:textId="6EF33E7E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4B15BFE" w14:textId="2322C843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8697388" w14:textId="5081DCEE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1057CF7" w14:textId="6A97D5C9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DF179DA" w14:textId="738CCE12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BCA8A76" w14:textId="242ECFDF" w:rsidR="004046A2" w:rsidRDefault="004046A2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2E9735B" w14:textId="73C000C1" w:rsidR="004046A2" w:rsidRDefault="004046A2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7E9E187" w14:textId="527DC3CB" w:rsidR="008A2749" w:rsidRDefault="008A274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DCD3516" w14:textId="047A6DE1" w:rsidR="008A2749" w:rsidRDefault="008A274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7D5FEE4" w14:textId="17A06CD6" w:rsidR="008A2749" w:rsidRDefault="008A274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07C18D3" w14:textId="77777777" w:rsidR="008A2749" w:rsidRDefault="008A274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E4225ED" w14:textId="35CA438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9F2AC0B" w14:textId="7F6DDDC3" w:rsidR="00127927" w:rsidRDefault="00127927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C5010AF" w14:textId="0C6E24C4" w:rsidR="008327F4" w:rsidRDefault="00D4199F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FC6C0" wp14:editId="713B61F0">
                <wp:simplePos x="0" y="0"/>
                <wp:positionH relativeFrom="column">
                  <wp:posOffset>5092700</wp:posOffset>
                </wp:positionH>
                <wp:positionV relativeFrom="paragraph">
                  <wp:posOffset>63500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7B24E" w14:textId="020623B1" w:rsidR="00127927" w:rsidRPr="00127927" w:rsidRDefault="00127927" w:rsidP="00157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</w:pPr>
                            <w:proofErr w:type="spellStart"/>
                            <w:proofErr w:type="gramStart"/>
                            <w:r w:rsidRPr="00127927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a</w:t>
                            </w:r>
                            <w:r w:rsidRPr="00127927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pplication.properties</w:t>
                            </w:r>
                            <w:proofErr w:type="spellEnd"/>
                            <w:proofErr w:type="gramEnd"/>
                          </w:p>
                          <w:p w14:paraId="5C4012E8" w14:textId="77777777" w:rsidR="00127927" w:rsidRPr="00127927" w:rsidRDefault="00127927" w:rsidP="00711A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>server.port</w:t>
                            </w:r>
                            <w:proofErr w:type="spellEnd"/>
                            <w:proofErr w:type="gramEnd"/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>=9192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FC6C0" id="Text Box 10" o:spid="_x0000_s1029" type="#_x0000_t202" style="position:absolute;margin-left:401pt;margin-top: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" filled="f" strokeweight=".5pt">
                <v:fill o:detectmouseclick="t"/>
                <v:textbox style="mso-fit-shape-to-text:t">
                  <w:txbxContent>
                    <w:p w14:paraId="02B7B24E" w14:textId="020623B1" w:rsidR="00127927" w:rsidRPr="00127927" w:rsidRDefault="00127927" w:rsidP="00157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u w:val="single"/>
                          <w:lang w:bidi="hi-IN"/>
                        </w:rPr>
                      </w:pPr>
                      <w:proofErr w:type="spellStart"/>
                      <w:proofErr w:type="gramStart"/>
                      <w:r w:rsidRPr="00127927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u w:val="single"/>
                          <w:lang w:bidi="hi-IN"/>
                        </w:rPr>
                        <w:t>a</w:t>
                      </w:r>
                      <w:r w:rsidRPr="00127927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u w:val="single"/>
                          <w:lang w:bidi="hi-IN"/>
                        </w:rPr>
                        <w:t>pplication.properties</w:t>
                      </w:r>
                      <w:proofErr w:type="spellEnd"/>
                      <w:proofErr w:type="gramEnd"/>
                    </w:p>
                    <w:p w14:paraId="5C4012E8" w14:textId="77777777" w:rsidR="00127927" w:rsidRPr="00127927" w:rsidRDefault="00127927" w:rsidP="00711A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</w:rPr>
                      </w:pPr>
                      <w:proofErr w:type="spellStart"/>
                      <w:proofErr w:type="gramStart"/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>server.port</w:t>
                      </w:r>
                      <w:proofErr w:type="spellEnd"/>
                      <w:proofErr w:type="gramEnd"/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>=9192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8B018" wp14:editId="30D291FF">
                <wp:simplePos x="0" y="0"/>
                <wp:positionH relativeFrom="column">
                  <wp:posOffset>2012950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E0D1" w14:textId="77777777" w:rsidR="00127927" w:rsidRPr="00127927" w:rsidRDefault="00127927" w:rsidP="00157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</w:pPr>
                            <w:proofErr w:type="spellStart"/>
                            <w:r w:rsidRPr="00127927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application.yml</w:t>
                            </w:r>
                            <w:proofErr w:type="spellEnd"/>
                          </w:p>
                          <w:p w14:paraId="5D119654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>spring:</w:t>
                            </w:r>
                          </w:p>
                          <w:p w14:paraId="06C0FDA5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cloud:</w:t>
                            </w:r>
                          </w:p>
                          <w:p w14:paraId="34CF5059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  stream:</w:t>
                            </w:r>
                          </w:p>
                          <w:p w14:paraId="104A4306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0BF9E4BF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      binder:</w:t>
                            </w:r>
                          </w:p>
                          <w:p w14:paraId="0CC92345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        brokers: localhost:9092</w:t>
                            </w:r>
                          </w:p>
                          <w:p w14:paraId="1B5AC42B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    bindings:</w:t>
                            </w:r>
                          </w:p>
                          <w:p w14:paraId="04245EA5" w14:textId="77777777" w:rsidR="00127927" w:rsidRPr="00127927" w:rsidRDefault="00127927" w:rsidP="001279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      output:</w:t>
                            </w:r>
                          </w:p>
                          <w:p w14:paraId="024F9C30" w14:textId="77777777" w:rsidR="00127927" w:rsidRPr="00127927" w:rsidRDefault="00127927" w:rsidP="00EC5B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12792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  <w:t xml:space="preserve">          destination: emp-kafka-topic-1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8B018" id="Text Box 9" o:spid="_x0000_s1030" type="#_x0000_t202" style="position:absolute;margin-left:158.5pt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" filled="f" strokeweight=".5pt">
                <v:fill o:detectmouseclick="t"/>
                <v:textbox style="mso-fit-shape-to-text:t">
                  <w:txbxContent>
                    <w:p w14:paraId="7464E0D1" w14:textId="77777777" w:rsidR="00127927" w:rsidRPr="00127927" w:rsidRDefault="00127927" w:rsidP="00157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u w:val="single"/>
                          <w:lang w:bidi="hi-IN"/>
                        </w:rPr>
                      </w:pPr>
                      <w:proofErr w:type="spellStart"/>
                      <w:r w:rsidRPr="00127927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u w:val="single"/>
                          <w:lang w:bidi="hi-IN"/>
                        </w:rPr>
                        <w:t>application.yml</w:t>
                      </w:r>
                      <w:proofErr w:type="spellEnd"/>
                    </w:p>
                    <w:p w14:paraId="5D119654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>spring:</w:t>
                      </w:r>
                    </w:p>
                    <w:p w14:paraId="06C0FDA5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cloud:</w:t>
                      </w:r>
                    </w:p>
                    <w:p w14:paraId="34CF5059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  stream:</w:t>
                      </w:r>
                    </w:p>
                    <w:p w14:paraId="104A4306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    </w:t>
                      </w:r>
                      <w:proofErr w:type="spellStart"/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>kafka</w:t>
                      </w:r>
                      <w:proofErr w:type="spellEnd"/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0BF9E4BF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      binder:</w:t>
                      </w:r>
                    </w:p>
                    <w:p w14:paraId="0CC92345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        brokers: localhost:9092</w:t>
                      </w:r>
                    </w:p>
                    <w:p w14:paraId="1B5AC42B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    bindings:</w:t>
                      </w:r>
                    </w:p>
                    <w:p w14:paraId="04245EA5" w14:textId="77777777" w:rsidR="00127927" w:rsidRPr="00127927" w:rsidRDefault="00127927" w:rsidP="001279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      output:</w:t>
                      </w:r>
                    </w:p>
                    <w:p w14:paraId="024F9C30" w14:textId="77777777" w:rsidR="00127927" w:rsidRPr="00127927" w:rsidRDefault="00127927" w:rsidP="00EC5B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</w:rPr>
                      </w:pPr>
                      <w:r w:rsidRPr="00127927"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  <w:t xml:space="preserve">          destination: emp-kafka-topic-1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EB679" wp14:editId="190C4C11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ECB15" w14:textId="77777777" w:rsidR="00E15B2C" w:rsidRPr="004D63F6" w:rsidRDefault="00E15B2C" w:rsidP="00D66B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</w:pPr>
                            <w:r w:rsidRPr="004D63F6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Entity</w:t>
                            </w:r>
                          </w:p>
                          <w:p w14:paraId="31F1A392" w14:textId="77777777" w:rsidR="00E15B2C" w:rsidRDefault="00E15B2C" w:rsidP="004D6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1E1CE1B2" w14:textId="77777777" w:rsidR="00E15B2C" w:rsidRDefault="00E15B2C" w:rsidP="004D6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@AllArgsConstructor</w:t>
                            </w:r>
                          </w:p>
                          <w:p w14:paraId="550B3258" w14:textId="77777777" w:rsidR="00E15B2C" w:rsidRDefault="00E15B2C" w:rsidP="004D6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@NoArgsConstructor</w:t>
                            </w:r>
                          </w:p>
                          <w:p w14:paraId="29973B27" w14:textId="77777777" w:rsidR="00E15B2C" w:rsidRDefault="00E15B2C" w:rsidP="004D6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29C51133" w14:textId="77777777" w:rsidR="00E15B2C" w:rsidRDefault="00E15B2C" w:rsidP="004D6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83196B1" w14:textId="77777777" w:rsidR="00E15B2C" w:rsidRDefault="00E15B2C" w:rsidP="004D63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16EAA83" w14:textId="77777777" w:rsidR="00E15B2C" w:rsidRPr="00C936C4" w:rsidRDefault="00E15B2C" w:rsidP="00C93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B679" id="Text Box 11" o:spid="_x0000_s1031" type="#_x0000_t202" style="position:absolute;margin-left:-10pt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" filled="f" strokeweight=".5pt">
                <v:fill o:detectmouseclick="t"/>
                <v:textbox style="mso-fit-shape-to-text:t">
                  <w:txbxContent>
                    <w:p w14:paraId="26EECB15" w14:textId="77777777" w:rsidR="00E15B2C" w:rsidRPr="004D63F6" w:rsidRDefault="00E15B2C" w:rsidP="00D66B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bidi="hi-IN"/>
                        </w:rPr>
                      </w:pPr>
                      <w:r w:rsidRPr="004D63F6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bidi="hi-IN"/>
                        </w:rPr>
                        <w:t>Entity</w:t>
                      </w:r>
                    </w:p>
                    <w:p w14:paraId="31F1A392" w14:textId="77777777" w:rsidR="00E15B2C" w:rsidRDefault="00E15B2C" w:rsidP="004D6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1E1CE1B2" w14:textId="77777777" w:rsidR="00E15B2C" w:rsidRDefault="00E15B2C" w:rsidP="004D6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@AllArgsConstructor</w:t>
                      </w:r>
                    </w:p>
                    <w:p w14:paraId="550B3258" w14:textId="77777777" w:rsidR="00E15B2C" w:rsidRDefault="00E15B2C" w:rsidP="004D6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@NoArgsConstructor</w:t>
                      </w:r>
                    </w:p>
                    <w:p w14:paraId="29973B27" w14:textId="77777777" w:rsidR="00E15B2C" w:rsidRDefault="00E15B2C" w:rsidP="004D6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Employee {</w:t>
                      </w:r>
                    </w:p>
                    <w:p w14:paraId="29C51133" w14:textId="77777777" w:rsidR="00E15B2C" w:rsidRDefault="00E15B2C" w:rsidP="004D6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83196B1" w14:textId="77777777" w:rsidR="00E15B2C" w:rsidRDefault="00E15B2C" w:rsidP="004D63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16EAA83" w14:textId="77777777" w:rsidR="00E15B2C" w:rsidRPr="00C936C4" w:rsidRDefault="00E15B2C" w:rsidP="00C93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375" w14:textId="7AFA7687" w:rsidR="008327F4" w:rsidRDefault="008327F4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6C69FCB" w14:textId="5BC41533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B35E243" w14:textId="5BEF9599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9A7706E" w14:textId="6535B7E0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F8772F1" w14:textId="2C2E8448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DA7DB4C" w14:textId="50B16590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BE90E3F" w14:textId="47C0FD82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4C5BD392" w14:textId="79D05EE1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E3210FB" w14:textId="5A257AEE" w:rsidR="00D66B18" w:rsidRPr="00D66B18" w:rsidRDefault="00D66B18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  <w:lang w:bidi="hi-IN"/>
        </w:rPr>
      </w:pPr>
      <w:r w:rsidRPr="00D66B18">
        <w:rPr>
          <w:rFonts w:ascii="Consolas" w:hAnsi="Consolas" w:cs="Consolas"/>
          <w:b/>
          <w:bCs/>
          <w:sz w:val="20"/>
          <w:szCs w:val="20"/>
          <w:u w:val="single"/>
          <w:lang w:bidi="hi-IN"/>
        </w:rPr>
        <w:t>Spring Boot Application</w:t>
      </w:r>
    </w:p>
    <w:p w14:paraId="418BD8EA" w14:textId="77777777" w:rsidR="00D66B18" w:rsidRDefault="00D66B1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2D0D54B0" w14:textId="274B17AC" w:rsidR="00D66B18" w:rsidRDefault="00D66B1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SpringCloudStreamPublisherApplication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376A8F2" w14:textId="77777777" w:rsidR="00D66B18" w:rsidRDefault="00D66B1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A3C30EB" w14:textId="77777777" w:rsidR="00D66B18" w:rsidRDefault="00D66B1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22D7B84" w14:textId="77777777" w:rsidR="00D66B18" w:rsidRDefault="00D66B1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SpringCloudStreamPublisherApplication.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C566E95" w14:textId="2C91D8E3" w:rsidR="00D66B18" w:rsidRDefault="00D66B1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24F20571" w14:textId="596DFA51" w:rsidR="00D66B18" w:rsidRDefault="00D66B1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3725B7B" w14:textId="152C605E" w:rsidR="00FC6998" w:rsidRDefault="00FC6998" w:rsidP="00D6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35FCD7D" w14:textId="77777777" w:rsidR="00E15B2C" w:rsidRDefault="00E15B2C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A198"/>
          <w:sz w:val="20"/>
          <w:szCs w:val="20"/>
          <w:u w:val="single"/>
          <w:lang w:bidi="hi-IN"/>
        </w:rPr>
      </w:pPr>
    </w:p>
    <w:p w14:paraId="76163BBE" w14:textId="778D50C0" w:rsidR="00ED0929" w:rsidRPr="00E15B2C" w:rsidRDefault="00E15B2C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A198"/>
          <w:sz w:val="20"/>
          <w:szCs w:val="20"/>
          <w:u w:val="single"/>
          <w:lang w:bidi="hi-IN"/>
        </w:rPr>
      </w:pPr>
      <w:r w:rsidRPr="00E15B2C">
        <w:rPr>
          <w:rFonts w:ascii="Consolas" w:hAnsi="Consolas" w:cs="Consolas"/>
          <w:b/>
          <w:bCs/>
          <w:color w:val="2AA198"/>
          <w:sz w:val="20"/>
          <w:szCs w:val="20"/>
          <w:u w:val="single"/>
          <w:lang w:bidi="hi-IN"/>
        </w:rPr>
        <w:t>Controller</w:t>
      </w:r>
    </w:p>
    <w:p w14:paraId="3B3E4B0E" w14:textId="77777777" w:rsidR="00E15B2C" w:rsidRPr="00D4199F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D4199F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</w:t>
      </w:r>
      <w:proofErr w:type="gramStart"/>
      <w:r w:rsidRPr="00D4199F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EnableBinding</w:t>
      </w:r>
      <w:r w:rsidRPr="00D4199F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proofErr w:type="gramEnd"/>
      <w:r w:rsidRPr="00D4199F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Source.</w:t>
      </w:r>
      <w:r w:rsidRPr="00D4199F">
        <w:rPr>
          <w:rFonts w:ascii="Consolas" w:hAnsi="Consolas" w:cs="Consolas"/>
          <w:b/>
          <w:bCs/>
          <w:color w:val="7F0055"/>
          <w:sz w:val="24"/>
          <w:szCs w:val="24"/>
          <w:lang w:bidi="hi-IN"/>
        </w:rPr>
        <w:t>class</w:t>
      </w:r>
      <w:r w:rsidRPr="00D4199F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5FD234C5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@RestController</w:t>
      </w:r>
    </w:p>
    <w:p w14:paraId="1E3F5DDC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PublishController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00070CE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BF444F0" w14:textId="77777777" w:rsidR="00E15B2C" w:rsidRPr="00273AC9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73AC9">
        <w:rPr>
          <w:rFonts w:ascii="Consolas" w:hAnsi="Consolas" w:cs="Consolas"/>
          <w:b/>
          <w:bCs/>
          <w:color w:val="646464"/>
          <w:lang w:bidi="hi-IN"/>
        </w:rPr>
        <w:t>@Autowired</w:t>
      </w:r>
    </w:p>
    <w:p w14:paraId="55056435" w14:textId="77777777" w:rsidR="00E15B2C" w:rsidRPr="00273AC9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273AC9">
        <w:rPr>
          <w:rFonts w:ascii="Consolas" w:hAnsi="Consolas" w:cs="Consolas"/>
          <w:b/>
          <w:bCs/>
          <w:color w:val="000000"/>
          <w:lang w:bidi="hi-IN"/>
        </w:rPr>
        <w:tab/>
      </w:r>
      <w:r w:rsidRPr="00273AC9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273AC9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273AC9">
        <w:rPr>
          <w:rFonts w:ascii="Consolas" w:hAnsi="Consolas" w:cs="Consolas"/>
          <w:b/>
          <w:bCs/>
          <w:color w:val="000000"/>
          <w:lang w:bidi="hi-IN"/>
        </w:rPr>
        <w:t>MessageChannel</w:t>
      </w:r>
      <w:proofErr w:type="spellEnd"/>
      <w:r w:rsidRPr="00273AC9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gramStart"/>
      <w:r w:rsidRPr="00273AC9">
        <w:rPr>
          <w:rFonts w:ascii="Consolas" w:hAnsi="Consolas" w:cs="Consolas"/>
          <w:b/>
          <w:bCs/>
          <w:color w:val="0000C0"/>
          <w:lang w:bidi="hi-IN"/>
        </w:rPr>
        <w:t>output</w:t>
      </w:r>
      <w:r w:rsidRPr="00273AC9">
        <w:rPr>
          <w:rFonts w:ascii="Consolas" w:hAnsi="Consolas" w:cs="Consolas"/>
          <w:b/>
          <w:bCs/>
          <w:color w:val="000000"/>
          <w:lang w:bidi="hi-IN"/>
        </w:rPr>
        <w:t>;</w:t>
      </w:r>
      <w:proofErr w:type="gramEnd"/>
    </w:p>
    <w:p w14:paraId="4AE235A5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330E676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"/publish"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6062FCE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publishEvent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664E41B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MessageBuilder.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withPayload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).build());</w:t>
      </w:r>
    </w:p>
    <w:p w14:paraId="378F935C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A150911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4098015" w14:textId="77777777" w:rsidR="00E15B2C" w:rsidRDefault="00E15B2C" w:rsidP="00E1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5D5399D" w14:textId="201022FD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61B0D6B" w14:textId="4AD2AB47" w:rsidR="00ED0929" w:rsidRPr="00F87176" w:rsidRDefault="00F8717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u w:val="single"/>
          <w:lang w:bidi="hi-IN"/>
        </w:rPr>
      </w:pPr>
      <w:r w:rsidRPr="004046A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1230C" wp14:editId="4D403BF3">
                <wp:simplePos x="0" y="0"/>
                <wp:positionH relativeFrom="column">
                  <wp:posOffset>3771900</wp:posOffset>
                </wp:positionH>
                <wp:positionV relativeFrom="paragraph">
                  <wp:posOffset>191135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F5FC9" w14:textId="77777777" w:rsidR="00F87176" w:rsidRDefault="00F87176" w:rsidP="00157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application.yml</w:t>
                            </w:r>
                            <w:proofErr w:type="spellEnd"/>
                          </w:p>
                          <w:p w14:paraId="5E0A72CA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51E2A83E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cloud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7F5D2BD6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34679E5D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063325BD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binder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733B6FDD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brokers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localhost:9092</w:t>
                            </w:r>
                          </w:p>
                          <w:p w14:paraId="4A3F77EE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bindings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7FE8CF08" w14:textId="77777777" w:rsidR="00F87176" w:rsidRDefault="00F87176" w:rsidP="00F87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215B637D" w14:textId="77777777" w:rsidR="00F87176" w:rsidRPr="00163432" w:rsidRDefault="00F87176" w:rsidP="001634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destination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emp-kafka-topic-1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1230C" id="Text Box 12" o:spid="_x0000_s1032" type="#_x0000_t202" style="position:absolute;margin-left:297pt;margin-top:15.0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" filled="f" strokeweight=".5pt">
                <v:fill o:detectmouseclick="t"/>
                <v:textbox style="mso-fit-shape-to-text:t">
                  <w:txbxContent>
                    <w:p w14:paraId="16FF5FC9" w14:textId="77777777" w:rsidR="00F87176" w:rsidRDefault="00F87176" w:rsidP="00157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application.yml</w:t>
                      </w:r>
                      <w:proofErr w:type="spellEnd"/>
                    </w:p>
                    <w:p w14:paraId="5E0A72CA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51E2A83E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cloud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7F5D2BD6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34679E5D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kafka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063325BD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binder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733B6FDD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brokers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localhost:9092</w:t>
                      </w:r>
                    </w:p>
                    <w:p w14:paraId="4A3F77EE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bindings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7FE8CF08" w14:textId="77777777" w:rsidR="00F87176" w:rsidRDefault="00F87176" w:rsidP="00F87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215B637D" w14:textId="77777777" w:rsidR="00F87176" w:rsidRPr="00163432" w:rsidRDefault="00F87176" w:rsidP="001634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destination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emp-kafka-topic-1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46A2">
        <w:rPr>
          <w:rFonts w:ascii="Consolas" w:hAnsi="Consolas" w:cs="Consolas"/>
          <w:b/>
          <w:bCs/>
          <w:sz w:val="30"/>
          <w:szCs w:val="30"/>
          <w:u w:val="single"/>
          <w:lang w:bidi="hi-IN"/>
        </w:rPr>
        <w:t>Consumer Kafka Stream Application</w:t>
      </w:r>
    </w:p>
    <w:p w14:paraId="505F7C75" w14:textId="0930BA3E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50AB6E9" w14:textId="3DCF03F9" w:rsidR="00F87176" w:rsidRDefault="00F8717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84617" wp14:editId="0905CA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14D2B" w14:textId="77777777" w:rsidR="00F87176" w:rsidRDefault="00F87176" w:rsidP="00157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Application.properties</w:t>
                            </w:r>
                            <w:proofErr w:type="spellEnd"/>
                          </w:p>
                          <w:p w14:paraId="3F1A400A" w14:textId="77777777" w:rsidR="00F87176" w:rsidRPr="004857E8" w:rsidRDefault="00F87176" w:rsidP="004857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server.port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8081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4617" id="Text Box 13" o:spid="_x0000_s1033" type="#_x0000_t202" style="position:absolute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dTHR9z8CAACB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14:paraId="58A14D2B" w14:textId="77777777" w:rsidR="00F87176" w:rsidRDefault="00F87176" w:rsidP="00157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Application.properties</w:t>
                      </w:r>
                      <w:proofErr w:type="spellEnd"/>
                    </w:p>
                    <w:p w14:paraId="3F1A400A" w14:textId="77777777" w:rsidR="00F87176" w:rsidRPr="004857E8" w:rsidRDefault="00F87176" w:rsidP="004857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server.port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8081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B51E1" w14:textId="5BDD1099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50B5E45" w14:textId="3E23668C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F21EF0F" w14:textId="77777777" w:rsidR="00F87176" w:rsidRDefault="00F8717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DD5AD8F" w14:textId="17449069" w:rsidR="00ED0929" w:rsidRPr="00D4199F" w:rsidRDefault="00F8717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A198"/>
          <w:sz w:val="24"/>
          <w:szCs w:val="24"/>
          <w:lang w:bidi="hi-IN"/>
        </w:rPr>
      </w:pPr>
      <w:r w:rsidRPr="00D4199F">
        <w:rPr>
          <w:rFonts w:ascii="Consolas" w:hAnsi="Consolas" w:cs="Consolas"/>
          <w:b/>
          <w:bCs/>
          <w:color w:val="2AA198"/>
          <w:sz w:val="24"/>
          <w:szCs w:val="24"/>
          <w:lang w:bidi="hi-IN"/>
        </w:rPr>
        <w:t>Consumer Service</w:t>
      </w:r>
    </w:p>
    <w:p w14:paraId="451401F8" w14:textId="77777777" w:rsidR="00F87176" w:rsidRPr="00273AC9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273AC9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273AC9">
        <w:rPr>
          <w:rFonts w:ascii="Consolas" w:hAnsi="Consolas" w:cs="Consolas"/>
          <w:b/>
          <w:bCs/>
          <w:color w:val="000000"/>
          <w:lang w:bidi="hi-IN"/>
        </w:rPr>
        <w:t>EnableBinding(</w:t>
      </w:r>
      <w:proofErr w:type="gramEnd"/>
      <w:r w:rsidRPr="00273AC9">
        <w:rPr>
          <w:rFonts w:ascii="Consolas" w:hAnsi="Consolas" w:cs="Consolas"/>
          <w:b/>
          <w:bCs/>
          <w:color w:val="000000"/>
          <w:lang w:bidi="hi-IN"/>
        </w:rPr>
        <w:t>Sink.</w:t>
      </w:r>
      <w:r w:rsidRPr="00273AC9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273AC9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2B9C5B3D" w14:textId="77777777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ConsumerService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8650C54" w14:textId="77777777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796ABD6" w14:textId="77777777" w:rsidR="00F87176" w:rsidRPr="00273AC9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73AC9">
        <w:rPr>
          <w:rFonts w:ascii="Consolas" w:hAnsi="Consolas" w:cs="Consolas"/>
          <w:b/>
          <w:bCs/>
          <w:color w:val="646464"/>
          <w:lang w:bidi="hi-IN"/>
        </w:rPr>
        <w:t>@</w:t>
      </w:r>
      <w:r w:rsidRPr="00273AC9">
        <w:rPr>
          <w:rFonts w:ascii="Consolas" w:hAnsi="Consolas" w:cs="Consolas"/>
          <w:b/>
          <w:bCs/>
          <w:color w:val="000000"/>
          <w:lang w:bidi="hi-IN"/>
        </w:rPr>
        <w:t>StreamListener(</w:t>
      </w:r>
      <w:r w:rsidRPr="00273AC9">
        <w:rPr>
          <w:rFonts w:ascii="Consolas" w:hAnsi="Consolas" w:cs="Consolas"/>
          <w:b/>
          <w:bCs/>
          <w:color w:val="2A00FF"/>
          <w:lang w:bidi="hi-IN"/>
        </w:rPr>
        <w:t>"input"</w:t>
      </w:r>
      <w:r w:rsidRPr="00273AC9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7A4B08DB" w14:textId="77777777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consumeMessage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Employee emp) {</w:t>
      </w:r>
    </w:p>
    <w:p w14:paraId="2B9FAAC7" w14:textId="77777777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"Consume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payload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emp);</w:t>
      </w:r>
    </w:p>
    <w:p w14:paraId="27675974" w14:textId="77777777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 ID: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42DF83B8" w14:textId="77777777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 Name: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emp.getName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8FC7A4D" w14:textId="0F0199A3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8ECB49D" w14:textId="77777777" w:rsidR="00F87176" w:rsidRDefault="00F87176" w:rsidP="00F8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C64B954" w14:textId="446D0F5A" w:rsidR="00F87176" w:rsidRDefault="00F87176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6F2DAEB" w14:textId="4DC54070" w:rsidR="00407F45" w:rsidRDefault="00407F4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345E513" w14:textId="4B71E251" w:rsidR="00407F45" w:rsidRDefault="00407F4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B042426" w14:textId="18EBC722" w:rsidR="00407F45" w:rsidRDefault="00407F4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8432A9C" w14:textId="40FB3FA1" w:rsidR="00407F45" w:rsidRDefault="00407F4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1C4C79A" w14:textId="752A16B0" w:rsidR="004046A2" w:rsidRDefault="004046A2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6AB56389" w14:textId="77777777" w:rsidR="004046A2" w:rsidRDefault="004046A2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F253076" w14:textId="78852181" w:rsidR="00407F45" w:rsidRDefault="00407F4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6635BCF" w14:textId="4CC5D71C" w:rsidR="00D4199F" w:rsidRDefault="00D4199F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CDA2EE0" w14:textId="77777777" w:rsidR="00D4199F" w:rsidRDefault="00D4199F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77A75730" w14:textId="69C8C692" w:rsidR="00407F45" w:rsidRDefault="00407F45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676ABE0" w14:textId="0CD0C747" w:rsidR="00407F45" w:rsidRDefault="00407F45" w:rsidP="00407F45">
      <w:pPr>
        <w:pStyle w:val="Title"/>
        <w:ind w:left="720" w:firstLine="720"/>
        <w:rPr>
          <w:rFonts w:ascii="Palatino Linotype" w:hAnsi="Palatino Linotype"/>
          <w:sz w:val="40"/>
          <w:szCs w:val="40"/>
          <w:lang w:bidi="hi-IN"/>
        </w:rPr>
      </w:pPr>
      <w:r w:rsidRPr="00407F45">
        <w:rPr>
          <w:rFonts w:ascii="Palatino Linotype" w:hAnsi="Palatino Linotype"/>
          <w:sz w:val="40"/>
          <w:szCs w:val="40"/>
          <w:lang w:bidi="hi-IN"/>
        </w:rPr>
        <w:lastRenderedPageBreak/>
        <w:t>Spring Cloud Kafka Stream New Spring Way</w:t>
      </w:r>
    </w:p>
    <w:p w14:paraId="4079B1EE" w14:textId="2AFEED77" w:rsidR="00407F45" w:rsidRDefault="00276F61" w:rsidP="00407F45">
      <w:pPr>
        <w:rPr>
          <w:rFonts w:ascii="Palatino Linotype" w:hAnsi="Palatino Linotype"/>
          <w:sz w:val="24"/>
          <w:szCs w:val="24"/>
          <w:lang w:bidi="hi-IN"/>
        </w:rPr>
      </w:pPr>
      <w:r>
        <w:rPr>
          <w:rFonts w:ascii="Palatino Linotype" w:hAnsi="Palatino Linotype"/>
          <w:sz w:val="24"/>
          <w:szCs w:val="24"/>
          <w:lang w:bidi="hi-IN"/>
        </w:rPr>
        <w:t xml:space="preserve">Here also we have Producer and Consumer as two Microservices, one will </w:t>
      </w:r>
      <w:proofErr w:type="gramStart"/>
      <w:r>
        <w:rPr>
          <w:rFonts w:ascii="Palatino Linotype" w:hAnsi="Palatino Linotype"/>
          <w:sz w:val="24"/>
          <w:szCs w:val="24"/>
          <w:lang w:bidi="hi-IN"/>
        </w:rPr>
        <w:t>produce</w:t>
      </w:r>
      <w:proofErr w:type="gramEnd"/>
      <w:r>
        <w:rPr>
          <w:rFonts w:ascii="Palatino Linotype" w:hAnsi="Palatino Linotype"/>
          <w:sz w:val="24"/>
          <w:szCs w:val="24"/>
          <w:lang w:bidi="hi-IN"/>
        </w:rPr>
        <w:t xml:space="preserve"> and another consume.</w:t>
      </w:r>
    </w:p>
    <w:p w14:paraId="268753F6" w14:textId="15B95EAA" w:rsidR="00AC41DD" w:rsidRPr="00276F61" w:rsidRDefault="00AC41DD" w:rsidP="00AC41DD">
      <w:pPr>
        <w:rPr>
          <w:rFonts w:ascii="Palatino Linotype" w:hAnsi="Palatino Linotype"/>
          <w:sz w:val="24"/>
          <w:szCs w:val="24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15CC1" wp14:editId="2F0006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E5692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project</w:t>
                            </w:r>
                            <w:r w:rsidRPr="00AC41D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bidi="hi-IN"/>
                              </w:rPr>
                              <w:t>xmlns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=</w:t>
                            </w:r>
                            <w:r w:rsidRPr="00AC41D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>"http://maven.apache.org/POM/4.0.0"</w:t>
                            </w:r>
                            <w:r w:rsidRPr="00AC41D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 xml:space="preserve"> </w:t>
                            </w:r>
                          </w:p>
                          <w:p w14:paraId="486BE3C0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bidi="hi-IN"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=</w:t>
                            </w:r>
                            <w:r w:rsidRPr="00AC41D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>"http://www.w3.org/2001/XMLSchema-instance"</w:t>
                            </w:r>
                          </w:p>
                          <w:p w14:paraId="6E0D05E1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bidi="hi-IN"/>
                              </w:rPr>
                              <w:t>xsi:schemaLocation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=</w:t>
                            </w:r>
                            <w:r w:rsidRPr="00AC41D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 xml:space="preserve">"http://maven.apache.org/POM/4.0.0 </w:t>
                            </w:r>
                          </w:p>
                          <w:p w14:paraId="04A76D5F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bidi="hi-IN"/>
                              </w:rPr>
                              <w:tab/>
                              <w:t>https://maven.apache.org/xsd/maven-4.0.0.xsd"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61B86E4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modelVersion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4.0.0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modelVersion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912A735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spring-cloud-stream-kafka-producer-new1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BA54F95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spring-cloud-stream-kafka-producer-new1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FEACADC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0.0.1-SNAPSHOT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D7561EA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name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spring-cloud-stream-kafka-producer-new1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name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B3A41EC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description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spring-cloud-stream-kafka-producer-new1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description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4FFD494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</w:p>
                          <w:p w14:paraId="358ADD13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parent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B4FFB4B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6683A79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spring-boot-starter-parent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797FFB5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2.2.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4.RELEASE</w:t>
                            </w:r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D39B517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relativePath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/&gt;</w:t>
                            </w:r>
                          </w:p>
                          <w:p w14:paraId="29E53A9A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parent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A05FA8A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</w:p>
                          <w:p w14:paraId="32695CBF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properties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F17D259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java.version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1.8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java.version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FED5456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>&lt;!--</w:t>
                            </w:r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Spring Boot --&gt;</w:t>
                            </w:r>
                          </w:p>
                          <w:p w14:paraId="6EC91CF7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spring-</w:t>
                            </w:r>
                            <w:proofErr w:type="spellStart"/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cloud.version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Hoxton.RELEASE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spring-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cloud.version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46912A3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properties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DFCC810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</w:p>
                          <w:p w14:paraId="2593E747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dependencyManagement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61C63FD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A34A88A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132A8D9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F846A45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spring-cloud-dependencies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5ED9FF3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${spring-</w:t>
                            </w:r>
                            <w:proofErr w:type="spellStart"/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cloud.version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}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version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781E00AB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type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pom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type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20CA6B2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scope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import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scope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A63B6D5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E69DDBF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E6CD675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dependencyManagement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06C19D3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</w:p>
                          <w:p w14:paraId="0E278CE5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E54ED7B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B275BAE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FF4ED70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spring-boot-starter-web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245C99D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A546379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279182F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AA1AD40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spring-boot-starter-actuator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780327C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3C1DAEC4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</w:p>
                          <w:p w14:paraId="59C6685F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B9EF62E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C570B3F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spring-cloud-stream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2571CC6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2F783D6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C899384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4ED1993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spring-cloud-starter-stream-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kafka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26FB0873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77FFAC6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</w:p>
                          <w:p w14:paraId="53C42CFC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proofErr w:type="gramStart"/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>&lt;!--</w:t>
                            </w:r>
                            <w:proofErr w:type="gramEnd"/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Also install the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  <w:lang w:bidi="hi-IN"/>
                              </w:rPr>
                              <w:t>Lombok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  <w:lang w:bidi="hi-IN"/>
                              </w:rPr>
                              <w:t>plugin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lang w:bidi="hi-IN"/>
                              </w:rPr>
                              <w:t xml:space="preserve"> in your IDE --&gt;</w:t>
                            </w:r>
                          </w:p>
                          <w:p w14:paraId="27FE9C16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6DB6B7FA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org.projectlombok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groupId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15BCF6AC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lombok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proofErr w:type="spellStart"/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artifactId</w:t>
                            </w:r>
                            <w:proofErr w:type="spellEnd"/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0D4FD9E9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optional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>true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optional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4B6786AD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dependency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DA67C2E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    </w:t>
                            </w:r>
                          </w:p>
                          <w:p w14:paraId="56F6C8AD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dependencies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  <w:p w14:paraId="547D7820" w14:textId="77777777" w:rsidR="00AC41DD" w:rsidRPr="00AC41DD" w:rsidRDefault="00AC41DD" w:rsidP="00AC4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bidi="hi-IN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bidi="hi-IN"/>
                              </w:rPr>
                              <w:t xml:space="preserve">    </w:t>
                            </w:r>
                          </w:p>
                          <w:p w14:paraId="6C765750" w14:textId="77777777" w:rsidR="00AC41DD" w:rsidRPr="00AC41DD" w:rsidRDefault="00AC41DD">
                            <w:pPr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&lt;/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bidi="hi-IN"/>
                              </w:rPr>
                              <w:t>project</w:t>
                            </w:r>
                            <w:r w:rsidRPr="00AC41D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bidi="hi-I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15CC1" id="Text Box 15" o:spid="_x0000_s1034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BonaXkPgIAAIE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0F9E5692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project</w:t>
                      </w:r>
                      <w:r w:rsidRPr="00AC41DD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 xml:space="preserve"> 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bidi="hi-IN"/>
                        </w:rPr>
                        <w:t>xmlns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=</w:t>
                      </w:r>
                      <w:r w:rsidRPr="00AC41D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>"http://maven.apache.org/POM/4.0.0"</w:t>
                      </w:r>
                      <w:r w:rsidRPr="00AC41DD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 xml:space="preserve"> </w:t>
                      </w:r>
                    </w:p>
                    <w:p w14:paraId="486BE3C0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 w:rsidRPr="00AC41D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bidi="hi-IN"/>
                        </w:rPr>
                        <w:t>xmlns:xsi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=</w:t>
                      </w:r>
                      <w:r w:rsidRPr="00AC41D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>"http://www.w3.org/2001/XMLSchema-instance"</w:t>
                      </w:r>
                    </w:p>
                    <w:p w14:paraId="6E0D05E1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 w:rsidRPr="00AC41D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bidi="hi-IN"/>
                        </w:rPr>
                        <w:t>xsi:schemaLocation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=</w:t>
                      </w:r>
                      <w:r w:rsidRPr="00AC41D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 xml:space="preserve">"http://maven.apache.org/POM/4.0.0 </w:t>
                      </w:r>
                    </w:p>
                    <w:p w14:paraId="04A76D5F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bidi="hi-IN"/>
                        </w:rPr>
                        <w:tab/>
                        <w:t>https://maven.apache.org/xsd/maven-4.0.0.xsd"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61B86E4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modelVersion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4.0.0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modelVersion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912A735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spring-cloud-stream-kafka-producer-new1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BA54F95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spring-cloud-stream-kafka-producer-new1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FEACADC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0.0.1-SNAPSHOT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D7561EA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name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spring-cloud-stream-kafka-producer-new1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name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B3A41EC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description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spring-cloud-stream-kafka-producer-new1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description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4FFD494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</w:p>
                    <w:p w14:paraId="358ADD13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parent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B4FFB4B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6683A79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spring-boot-starter-parent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797FFB5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2.2.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4.RELEASE</w:t>
                      </w:r>
                      <w:proofErr w:type="gram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D39B517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relativePath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/&gt;</w:t>
                      </w:r>
                    </w:p>
                    <w:p w14:paraId="29E53A9A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parent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A05FA8A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</w:p>
                    <w:p w14:paraId="32695CBF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properties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F17D259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proofErr w:type="gram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java.version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1.8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java.version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FED5456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>&lt;!--</w:t>
                      </w:r>
                      <w:proofErr w:type="gramEnd"/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Spring Boot --&gt;</w:t>
                      </w:r>
                    </w:p>
                    <w:p w14:paraId="6EC91CF7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spring-</w:t>
                      </w:r>
                      <w:proofErr w:type="spellStart"/>
                      <w:proofErr w:type="gram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cloud.version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Hoxton.RELEASE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spring-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cloud.version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46912A3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properties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DFCC810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</w:p>
                    <w:p w14:paraId="2593E747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dependencyManagement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61C63FD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A34A88A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132A8D9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org.springframework.cloud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F846A45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spring-cloud-dependencies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5ED9FF3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${spring-</w:t>
                      </w:r>
                      <w:proofErr w:type="spellStart"/>
                      <w:proofErr w:type="gram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cloud.version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}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version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781E00AB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type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pom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type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20CA6B2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scope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import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scope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A63B6D5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E69DDBF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E6CD675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dependencyManagement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06C19D3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</w:p>
                    <w:p w14:paraId="0E278CE5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E54ED7B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B275BAE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FF4ED70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spring-boot-starter-web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245C99D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A546379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279182F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org.springframework.boot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AA1AD40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spring-boot-starter-actuator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780327C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3C1DAEC4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</w:p>
                    <w:p w14:paraId="59C6685F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B9EF62E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org.springframework.cloud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C570B3F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spring-cloud-stream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2571CC6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2F783D6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C899384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org.springframework.cloud</w:t>
                      </w:r>
                      <w:proofErr w:type="spellEnd"/>
                      <w:proofErr w:type="gram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4ED1993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spring-cloud-starter-stream-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>kafka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26FB0873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77FFAC6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</w:p>
                    <w:p w14:paraId="53C42CFC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proofErr w:type="gramStart"/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>&lt;!--</w:t>
                      </w:r>
                      <w:proofErr w:type="gramEnd"/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Also install the </w:t>
                      </w:r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  <w:lang w:bidi="hi-IN"/>
                        </w:rPr>
                        <w:t>Lombok</w:t>
                      </w:r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</w:t>
                      </w:r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  <w:lang w:bidi="hi-IN"/>
                        </w:rPr>
                        <w:t>plugin</w:t>
                      </w:r>
                      <w:r w:rsidRPr="00AC41DD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lang w:bidi="hi-IN"/>
                        </w:rPr>
                        <w:t xml:space="preserve"> in your IDE --&gt;</w:t>
                      </w:r>
                    </w:p>
                    <w:p w14:paraId="27FE9C16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6DB6B7FA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org.projectlombok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groupId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15BCF6AC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lombok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proofErr w:type="spellStart"/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artifactId</w:t>
                      </w:r>
                      <w:proofErr w:type="spellEnd"/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0D4FD9E9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optional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>true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optional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4B6786AD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dependency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DA67C2E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    </w:t>
                      </w:r>
                    </w:p>
                    <w:p w14:paraId="56F6C8AD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dependencies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  <w:p w14:paraId="547D7820" w14:textId="77777777" w:rsidR="00AC41DD" w:rsidRPr="00AC41DD" w:rsidRDefault="00AC41DD" w:rsidP="00AC4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bidi="hi-IN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bidi="hi-IN"/>
                        </w:rPr>
                        <w:t xml:space="preserve">    </w:t>
                      </w:r>
                    </w:p>
                    <w:p w14:paraId="6C765750" w14:textId="77777777" w:rsidR="00AC41DD" w:rsidRPr="00AC41DD" w:rsidRDefault="00AC41DD">
                      <w:pPr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&lt;/</w:t>
                      </w:r>
                      <w:r w:rsidRPr="00AC41D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bidi="hi-IN"/>
                        </w:rPr>
                        <w:t>project</w:t>
                      </w:r>
                      <w:r w:rsidRPr="00AC41D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bidi="hi-I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55D4D6" wp14:editId="5FC61312">
            <wp:extent cx="2673350" cy="2329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201" cy="23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19D1" w14:textId="77777777" w:rsidR="00153489" w:rsidRPr="00407F45" w:rsidRDefault="00153489" w:rsidP="00407F45">
      <w:pPr>
        <w:rPr>
          <w:lang w:bidi="hi-IN"/>
        </w:rPr>
      </w:pPr>
    </w:p>
    <w:p w14:paraId="1F222610" w14:textId="7C1AE6E9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2F197434" w14:textId="7CB3C728" w:rsidR="00ED0929" w:rsidRDefault="00ED0929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7EC3AC0" w14:textId="5C969CE8" w:rsidR="00273AC9" w:rsidRDefault="00273AC9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90E6339" w14:textId="58014D9C" w:rsidR="00273AC9" w:rsidRDefault="00273AC9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50B3396" w14:textId="3EB799B0" w:rsidR="00273AC9" w:rsidRDefault="00273AC9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48FC064" w14:textId="39D492CC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B10671D" w14:textId="2F50968F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1ACA951" w14:textId="17E85934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7B2CC06" w14:textId="3149DB7F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79765E64" w14:textId="4D101891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7D8B3E6D" w14:textId="61E6CDF0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E775138" w14:textId="7273B3CC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BC58D06" w14:textId="44BFF905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3C1067E" w14:textId="6F22C2CC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39800B3" w14:textId="195F9EC8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045B2AA3" w14:textId="387F69BC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0B0825D2" w14:textId="529F9891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FACE41E" w14:textId="36B82CE3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29EE013" w14:textId="34070A0D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0D1963B3" w14:textId="22128EBD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3CFAB1CA" w14:textId="78837702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67985C1" w14:textId="5F0D2B08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738BDA8" w14:textId="76D09126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3A5D44B5" w14:textId="2721AECB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23B6FD2" w14:textId="4D3DAF78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28162D0" w14:textId="48B8A5B2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EB97939" w14:textId="5C6C7E8F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94021B8" w14:textId="3C5A6DA8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742D8964" w14:textId="3448C46D" w:rsidR="002478FC" w:rsidRDefault="002478FC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6A459B2" w14:textId="4A11E22C" w:rsidR="004046A2" w:rsidRDefault="004046A2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B1E8A07" w14:textId="77777777" w:rsidR="004046A2" w:rsidRDefault="004046A2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48B9EEB" w14:textId="44D27C25" w:rsidR="002478FC" w:rsidRDefault="001F0495" w:rsidP="0015711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Spring Boot Application</w:t>
      </w:r>
    </w:p>
    <w:p w14:paraId="594148FE" w14:textId="77777777" w:rsidR="001F0495" w:rsidRDefault="001F0495" w:rsidP="001F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SpringBootApplication</w:t>
      </w:r>
    </w:p>
    <w:p w14:paraId="0CC670E8" w14:textId="5ECAC2D3" w:rsidR="001F0495" w:rsidRDefault="001F0495" w:rsidP="001F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SpringCloudStreamPublisherApplication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3E61ACC" w14:textId="77777777" w:rsidR="001F0495" w:rsidRDefault="001F0495" w:rsidP="001F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D9EC586" w14:textId="77777777" w:rsidR="001F0495" w:rsidRDefault="001F0495" w:rsidP="001F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SpringApplication.run(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SpringCloudStreamPublisherApplication.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B0F5F4F" w14:textId="45874209" w:rsidR="001F0495" w:rsidRDefault="001F0495" w:rsidP="001F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59F174BA" w14:textId="27C84752" w:rsidR="001F0495" w:rsidRDefault="001F0495" w:rsidP="001F049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07BF94D" w14:textId="5B56B5CA" w:rsidR="00694FDF" w:rsidRDefault="00694FDF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8D19422" w14:textId="2888FAD3" w:rsidR="00941721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F7AB3B" wp14:editId="68C897FA">
                <wp:simplePos x="0" y="0"/>
                <wp:positionH relativeFrom="column">
                  <wp:posOffset>4610100</wp:posOffset>
                </wp:positionH>
                <wp:positionV relativeFrom="paragraph">
                  <wp:posOffset>73660</wp:posOffset>
                </wp:positionV>
                <wp:extent cx="1828800" cy="1828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14EF1" w14:textId="77777777" w:rsidR="00925386" w:rsidRDefault="00925386" w:rsidP="001571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Entity</w:t>
                            </w:r>
                          </w:p>
                          <w:p w14:paraId="5BFE52A2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46B4FDF2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Employee {</w:t>
                            </w:r>
                          </w:p>
                          <w:p w14:paraId="287F18BD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EE4CCC0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A8F9D2C" w14:textId="77777777" w:rsidR="00925386" w:rsidRPr="005470BC" w:rsidRDefault="00925386" w:rsidP="005470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AB3B" id="Text Box 17" o:spid="_x0000_s1035" type="#_x0000_t202" style="position:absolute;margin-left:363pt;margin-top:5.8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" filled="f" strokeweight=".5pt">
                <v:fill o:detectmouseclick="t"/>
                <v:textbox style="mso-fit-shape-to-text:t">
                  <w:txbxContent>
                    <w:p w14:paraId="5DC14EF1" w14:textId="77777777" w:rsidR="00925386" w:rsidRDefault="00925386" w:rsidP="001571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  <w:t>Entity</w:t>
                      </w:r>
                    </w:p>
                    <w:p w14:paraId="5BFE52A2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46B4FDF2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Employee {</w:t>
                      </w:r>
                    </w:p>
                    <w:p w14:paraId="287F18BD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EE4CCC0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A8F9D2C" w14:textId="77777777" w:rsidR="00925386" w:rsidRPr="005470BC" w:rsidRDefault="00925386" w:rsidP="005470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41686" wp14:editId="0DA9FA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750F0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</w:pPr>
                            <w:r w:rsidRPr="00694FD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Controller</w:t>
                            </w:r>
                          </w:p>
                          <w:p w14:paraId="0E68E66D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@RestController</w:t>
                            </w:r>
                          </w:p>
                          <w:p w14:paraId="695C91E7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StreamPublishController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1F562E80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</w:t>
                            </w:r>
                          </w:p>
                          <w:p w14:paraId="4842A756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@Autowired</w:t>
                            </w:r>
                          </w:p>
                          <w:p w14:paraId="401A68FB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PublisherService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pubServie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503A3DC0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</w:p>
                          <w:p w14:paraId="655FBD0C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@PostMapping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"/publish"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4E46E72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publishEvent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@RequestBody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Employee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emp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6A6DD345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pubServie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.sendEmpInfo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emp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  <w:proofErr w:type="gramEnd"/>
                          </w:p>
                          <w:p w14:paraId="124EDF54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"Message Posted Successfully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6DA4426" w14:textId="77777777" w:rsidR="00925386" w:rsidRDefault="00925386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}</w:t>
                            </w:r>
                          </w:p>
                          <w:p w14:paraId="2E754D35" w14:textId="77777777" w:rsidR="00925386" w:rsidRPr="00064B80" w:rsidRDefault="00925386" w:rsidP="00064B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41686" id="Text Box 16" o:spid="_x0000_s1036" type="#_x0000_t202" style="position:absolute;margin-left:0;margin-top:0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gAv3RPgIAAII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3A7750F0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bidi="hi-IN"/>
                        </w:rPr>
                      </w:pPr>
                      <w:r w:rsidRPr="00694FD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bidi="hi-IN"/>
                        </w:rPr>
                        <w:t>Controller</w:t>
                      </w:r>
                    </w:p>
                    <w:p w14:paraId="0E68E66D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@RestController</w:t>
                      </w:r>
                    </w:p>
                    <w:p w14:paraId="695C91E7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StreamPublishController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1F562E80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</w:t>
                      </w:r>
                    </w:p>
                    <w:p w14:paraId="4842A756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@Autowired</w:t>
                      </w:r>
                    </w:p>
                    <w:p w14:paraId="401A68FB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PublisherService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pubServie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503A3DC0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</w:p>
                    <w:p w14:paraId="655FBD0C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@PostMapping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"/publish"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4E46E72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publishEvent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@RequestBody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Employee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emp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6A6DD345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pubServie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.sendEmpInfo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emp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  <w:proofErr w:type="gramEnd"/>
                    </w:p>
                    <w:p w14:paraId="124EDF54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"Message Posted Successfully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6DA4426" w14:textId="77777777" w:rsidR="00925386" w:rsidRDefault="00925386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}</w:t>
                      </w:r>
                    </w:p>
                    <w:p w14:paraId="2E754D35" w14:textId="77777777" w:rsidR="00925386" w:rsidRPr="00064B80" w:rsidRDefault="00925386" w:rsidP="00064B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612B52" w14:textId="6604B7F6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68867C99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2A69F2A0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0030D041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25CCAD72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41000CC1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3178EB36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7F31B2B5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4A408894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123F8764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03952474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31901E95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6203421E" w14:textId="77777777" w:rsidR="00925386" w:rsidRDefault="00925386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</w:p>
    <w:p w14:paraId="21025443" w14:textId="00F21459" w:rsidR="00941721" w:rsidRDefault="00941721" w:rsidP="0069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 w:rsidRPr="00941721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Service</w:t>
      </w:r>
    </w:p>
    <w:p w14:paraId="27C64A2E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7D189ADA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PublisherService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3F99CB9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9FE450B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7AAB76AF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EmpStream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empStream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EF5008D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22E722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sendEmpInfo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E09C8E3" w14:textId="77777777" w:rsidR="00941721" w:rsidRPr="00C83EFE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C83EF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MessageChannel</w:t>
      </w:r>
      <w:proofErr w:type="spellEnd"/>
      <w:r w:rsidRPr="00C83EF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C83EFE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messageChannel</w:t>
      </w:r>
      <w:proofErr w:type="spellEnd"/>
      <w:r w:rsidRPr="00C83EF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C83EFE">
        <w:rPr>
          <w:rFonts w:ascii="Consolas" w:hAnsi="Consolas" w:cs="Consolas"/>
          <w:b/>
          <w:bCs/>
          <w:color w:val="0000C0"/>
          <w:sz w:val="24"/>
          <w:szCs w:val="24"/>
          <w:lang w:bidi="hi-IN"/>
        </w:rPr>
        <w:t>empStream</w:t>
      </w:r>
      <w:r w:rsidRPr="00C83EFE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.outboundMessage</w:t>
      </w:r>
      <w:proofErr w:type="spellEnd"/>
      <w:r w:rsidRPr="00C83EFE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proofErr w:type="gramStart"/>
      <w:r w:rsidRPr="00C83EFE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);</w:t>
      </w:r>
      <w:proofErr w:type="gramEnd"/>
    </w:p>
    <w:p w14:paraId="486C7585" w14:textId="77777777" w:rsidR="00941721" w:rsidRPr="00B043C8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B043C8">
        <w:rPr>
          <w:rFonts w:ascii="Consolas" w:hAnsi="Consolas" w:cs="Consolas"/>
          <w:b/>
          <w:bCs/>
          <w:color w:val="6A3E3E"/>
          <w:lang w:bidi="hi-IN"/>
        </w:rPr>
        <w:t>messageChannel</w:t>
      </w:r>
      <w:r w:rsidRPr="00B043C8">
        <w:rPr>
          <w:rFonts w:ascii="Consolas" w:hAnsi="Consolas" w:cs="Consolas"/>
          <w:b/>
          <w:bCs/>
          <w:color w:val="000000"/>
          <w:lang w:bidi="hi-IN"/>
        </w:rPr>
        <w:t>.send</w:t>
      </w:r>
      <w:proofErr w:type="spellEnd"/>
      <w:r w:rsidRPr="00B043C8">
        <w:rPr>
          <w:rFonts w:ascii="Consolas" w:hAnsi="Consolas" w:cs="Consolas"/>
          <w:b/>
          <w:bCs/>
          <w:color w:val="000000"/>
          <w:lang w:bidi="hi-IN"/>
        </w:rPr>
        <w:t>(</w:t>
      </w:r>
      <w:proofErr w:type="spellStart"/>
      <w:r w:rsidRPr="00B043C8">
        <w:rPr>
          <w:rFonts w:ascii="Consolas" w:hAnsi="Consolas" w:cs="Consolas"/>
          <w:b/>
          <w:bCs/>
          <w:color w:val="000000"/>
          <w:lang w:bidi="hi-IN"/>
        </w:rPr>
        <w:t>MessageBuilder.</w:t>
      </w:r>
      <w:r w:rsidRPr="00B043C8">
        <w:rPr>
          <w:rFonts w:ascii="Consolas" w:hAnsi="Consolas" w:cs="Consolas"/>
          <w:b/>
          <w:bCs/>
          <w:i/>
          <w:iCs/>
          <w:color w:val="000000"/>
          <w:lang w:bidi="hi-IN"/>
        </w:rPr>
        <w:t>withPayload</w:t>
      </w:r>
      <w:proofErr w:type="spellEnd"/>
      <w:r w:rsidRPr="00B043C8">
        <w:rPr>
          <w:rFonts w:ascii="Consolas" w:hAnsi="Consolas" w:cs="Consolas"/>
          <w:b/>
          <w:bCs/>
          <w:color w:val="000000"/>
          <w:lang w:bidi="hi-IN"/>
        </w:rPr>
        <w:t>(</w:t>
      </w:r>
      <w:r w:rsidRPr="00B043C8">
        <w:rPr>
          <w:rFonts w:ascii="Consolas" w:hAnsi="Consolas" w:cs="Consolas"/>
          <w:b/>
          <w:bCs/>
          <w:color w:val="6A3E3E"/>
          <w:lang w:bidi="hi-IN"/>
        </w:rPr>
        <w:t>emp</w:t>
      </w:r>
      <w:r w:rsidRPr="00B043C8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7BA17CD8" w14:textId="77777777" w:rsidR="00C83EFE" w:rsidRPr="00B043C8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  <w:r w:rsidRPr="00B043C8">
        <w:rPr>
          <w:rFonts w:ascii="Consolas" w:hAnsi="Consolas" w:cs="Consolas"/>
          <w:b/>
          <w:bCs/>
          <w:color w:val="000000"/>
          <w:lang w:bidi="hi-IN"/>
        </w:rPr>
        <w:t xml:space="preserve">                </w:t>
      </w:r>
      <w:proofErr w:type="gramStart"/>
      <w:r w:rsidRPr="00B043C8">
        <w:rPr>
          <w:rFonts w:ascii="Consolas" w:hAnsi="Consolas" w:cs="Consolas"/>
          <w:b/>
          <w:bCs/>
          <w:color w:val="000000"/>
          <w:lang w:bidi="hi-IN"/>
        </w:rPr>
        <w:t>.</w:t>
      </w:r>
      <w:proofErr w:type="spellStart"/>
      <w:r w:rsidRPr="00B043C8">
        <w:rPr>
          <w:rFonts w:ascii="Consolas" w:hAnsi="Consolas" w:cs="Consolas"/>
          <w:b/>
          <w:bCs/>
          <w:color w:val="000000"/>
          <w:lang w:bidi="hi-IN"/>
        </w:rPr>
        <w:t>setHeader</w:t>
      </w:r>
      <w:proofErr w:type="spellEnd"/>
      <w:proofErr w:type="gramEnd"/>
      <w:r w:rsidRPr="00B043C8">
        <w:rPr>
          <w:rFonts w:ascii="Consolas" w:hAnsi="Consolas" w:cs="Consolas"/>
          <w:b/>
          <w:bCs/>
          <w:color w:val="000000"/>
          <w:lang w:bidi="hi-IN"/>
        </w:rPr>
        <w:t>(</w:t>
      </w:r>
      <w:proofErr w:type="spellStart"/>
      <w:r w:rsidRPr="00B043C8">
        <w:rPr>
          <w:rFonts w:ascii="Consolas" w:hAnsi="Consolas" w:cs="Consolas"/>
          <w:b/>
          <w:bCs/>
          <w:color w:val="000000"/>
          <w:lang w:bidi="hi-IN"/>
        </w:rPr>
        <w:t>MessageHeaders.</w:t>
      </w:r>
      <w:r w:rsidRPr="00B043C8">
        <w:rPr>
          <w:rFonts w:ascii="Consolas" w:hAnsi="Consolas" w:cs="Consolas"/>
          <w:b/>
          <w:bCs/>
          <w:i/>
          <w:iCs/>
          <w:color w:val="0000C0"/>
          <w:lang w:bidi="hi-IN"/>
        </w:rPr>
        <w:t>CONTENT_TYPE</w:t>
      </w:r>
      <w:proofErr w:type="spellEnd"/>
      <w:r w:rsidRPr="00B043C8">
        <w:rPr>
          <w:rFonts w:ascii="Consolas" w:hAnsi="Consolas" w:cs="Consolas"/>
          <w:b/>
          <w:bCs/>
          <w:color w:val="000000"/>
          <w:lang w:bidi="hi-IN"/>
        </w:rPr>
        <w:t xml:space="preserve">, </w:t>
      </w:r>
      <w:proofErr w:type="spellStart"/>
      <w:r w:rsidRPr="00B043C8">
        <w:rPr>
          <w:rFonts w:ascii="Consolas" w:hAnsi="Consolas" w:cs="Consolas"/>
          <w:b/>
          <w:bCs/>
          <w:color w:val="000000"/>
          <w:lang w:bidi="hi-IN"/>
        </w:rPr>
        <w:t>MimeTypeUtils.</w:t>
      </w:r>
      <w:r w:rsidRPr="00B043C8">
        <w:rPr>
          <w:rFonts w:ascii="Consolas" w:hAnsi="Consolas" w:cs="Consolas"/>
          <w:b/>
          <w:bCs/>
          <w:i/>
          <w:iCs/>
          <w:color w:val="0000C0"/>
          <w:lang w:bidi="hi-IN"/>
        </w:rPr>
        <w:t>APPLICATION_JSON</w:t>
      </w:r>
      <w:proofErr w:type="spellEnd"/>
      <w:r w:rsidRPr="00B043C8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0EC6EE9C" w14:textId="05704ABF" w:rsidR="00941721" w:rsidRPr="00B043C8" w:rsidRDefault="00C83EFE" w:rsidP="00B043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lang w:bidi="hi-IN"/>
        </w:rPr>
      </w:pPr>
      <w:r w:rsidRPr="00B043C8">
        <w:rPr>
          <w:rFonts w:ascii="Consolas" w:hAnsi="Consolas" w:cs="Consolas"/>
          <w:b/>
          <w:bCs/>
          <w:color w:val="000000"/>
          <w:lang w:bidi="hi-IN"/>
        </w:rPr>
        <w:t xml:space="preserve">   </w:t>
      </w:r>
      <w:proofErr w:type="gramStart"/>
      <w:r w:rsidR="00941721" w:rsidRPr="00B043C8">
        <w:rPr>
          <w:rFonts w:ascii="Consolas" w:hAnsi="Consolas" w:cs="Consolas"/>
          <w:b/>
          <w:bCs/>
          <w:color w:val="000000"/>
          <w:lang w:bidi="hi-IN"/>
        </w:rPr>
        <w:t>.build</w:t>
      </w:r>
      <w:proofErr w:type="gramEnd"/>
      <w:r w:rsidR="00941721" w:rsidRPr="00B043C8">
        <w:rPr>
          <w:rFonts w:ascii="Consolas" w:hAnsi="Consolas" w:cs="Consolas"/>
          <w:b/>
          <w:bCs/>
          <w:color w:val="000000"/>
          <w:lang w:bidi="hi-IN"/>
        </w:rPr>
        <w:t>());</w:t>
      </w:r>
    </w:p>
    <w:p w14:paraId="00BC9DB5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"Message sent successfully 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EFAE3B9" w14:textId="77777777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59FF082C" w14:textId="36FB81A0" w:rsidR="00941721" w:rsidRDefault="00941721" w:rsidP="0094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91FFBAC" w14:textId="3A9E67E2" w:rsidR="00941721" w:rsidRDefault="00481B69" w:rsidP="00694FD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FD2DD" wp14:editId="0AD476DE">
                <wp:simplePos x="0" y="0"/>
                <wp:positionH relativeFrom="column">
                  <wp:posOffset>3314700</wp:posOffset>
                </wp:positionH>
                <wp:positionV relativeFrom="paragraph">
                  <wp:posOffset>131445</wp:posOffset>
                </wp:positionV>
                <wp:extent cx="1828800" cy="1828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DF63B" w14:textId="239D5D2D" w:rsidR="00C83EFE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83EFE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Stream </w:t>
                            </w:r>
                            <w:r w:rsidR="00481B69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Config </w:t>
                            </w:r>
                            <w:r w:rsidRPr="00C83EFE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(Important)</w:t>
                            </w:r>
                          </w:p>
                          <w:p w14:paraId="7A5BDBB8" w14:textId="77777777" w:rsidR="00C83EFE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EmpStream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31091B14" w14:textId="77777777" w:rsidR="00C83EFE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OUTPUT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"emp-out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560A435" w14:textId="77777777" w:rsidR="00C83EFE" w:rsidRPr="00481B69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Output</w:t>
                            </w:r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bidi="hi-IN"/>
                              </w:rPr>
                              <w:t>OUTPUT</w:t>
                            </w:r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)</w:t>
                            </w:r>
                          </w:p>
                          <w:p w14:paraId="27886C35" w14:textId="77777777" w:rsidR="00C83EFE" w:rsidRPr="00481B69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lang w:bidi="hi-IN"/>
                              </w:rPr>
                            </w:pPr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MessageChannel</w:t>
                            </w:r>
                            <w:proofErr w:type="spellEnd"/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outboundMessage</w:t>
                            </w:r>
                            <w:proofErr w:type="spellEnd"/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481B6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);</w:t>
                            </w:r>
                          </w:p>
                          <w:p w14:paraId="37ABF6C2" w14:textId="77777777" w:rsidR="00C83EFE" w:rsidRPr="00947772" w:rsidRDefault="00C83EFE" w:rsidP="009477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FD2DD" id="Text Box 19" o:spid="_x0000_s1037" type="#_x0000_t202" style="position:absolute;margin-left:261pt;margin-top:10.3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" filled="f" strokeweight=".5pt">
                <v:fill o:detectmouseclick="t"/>
                <v:textbox style="mso-fit-shape-to-text:t">
                  <w:txbxContent>
                    <w:p w14:paraId="0B7DF63B" w14:textId="239D5D2D" w:rsidR="00C83EFE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83EFE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Stream </w:t>
                      </w:r>
                      <w:r w:rsidR="00481B69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Config </w:t>
                      </w:r>
                      <w:r w:rsidRPr="00C83EFE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  <w:t>(Important)</w:t>
                      </w:r>
                    </w:p>
                    <w:p w14:paraId="7A5BDBB8" w14:textId="77777777" w:rsidR="00C83EFE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EmpStream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31091B14" w14:textId="77777777" w:rsidR="00C83EFE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OUTPUT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"emp-out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560A435" w14:textId="77777777" w:rsidR="00C83EFE" w:rsidRPr="00481B69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@</w:t>
                      </w:r>
                      <w:proofErr w:type="gramStart"/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Output</w:t>
                      </w:r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(</w:t>
                      </w:r>
                      <w:proofErr w:type="gramEnd"/>
                      <w:r w:rsidRPr="00481B6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bidi="hi-IN"/>
                        </w:rPr>
                        <w:t>OUTPUT</w:t>
                      </w:r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)</w:t>
                      </w:r>
                    </w:p>
                    <w:p w14:paraId="27886C35" w14:textId="77777777" w:rsidR="00C83EFE" w:rsidRPr="00481B69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lang w:bidi="hi-IN"/>
                        </w:rPr>
                      </w:pPr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 xml:space="preserve">    </w:t>
                      </w:r>
                      <w:proofErr w:type="spellStart"/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MessageChannel</w:t>
                      </w:r>
                      <w:proofErr w:type="spellEnd"/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outboundMessage</w:t>
                      </w:r>
                      <w:proofErr w:type="spellEnd"/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(</w:t>
                      </w:r>
                      <w:proofErr w:type="gramEnd"/>
                      <w:r w:rsidRPr="00481B69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);</w:t>
                      </w:r>
                    </w:p>
                    <w:p w14:paraId="37ABF6C2" w14:textId="77777777" w:rsidR="00C83EFE" w:rsidRPr="00947772" w:rsidRDefault="00C83EFE" w:rsidP="009477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6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8E299" wp14:editId="2FEB5721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2686050" cy="1022350"/>
                <wp:effectExtent l="0" t="0" r="1905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A3C05" w14:textId="431FCB55" w:rsidR="00C83EFE" w:rsidRDefault="0022464E" w:rsidP="00694F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76E80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Binding Configuration</w:t>
                            </w:r>
                            <w:r w:rsidR="00C83EFE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(Important)</w:t>
                            </w:r>
                          </w:p>
                          <w:p w14:paraId="33ED7B76" w14:textId="77777777" w:rsidR="00C83EFE" w:rsidRPr="0022464E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bidi="hi-IN"/>
                              </w:rPr>
                            </w:pPr>
                            <w:r w:rsidRPr="00A35C92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A35C92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EnableBinding</w:t>
                            </w:r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>EmpStream.</w:t>
                            </w:r>
                            <w:r w:rsidRPr="002246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bidi="hi-IN"/>
                              </w:rPr>
                              <w:t>class</w:t>
                            </w:r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>)</w:t>
                            </w:r>
                          </w:p>
                          <w:p w14:paraId="38A62A12" w14:textId="77777777" w:rsidR="00C83EFE" w:rsidRPr="0022464E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bidi="hi-IN"/>
                              </w:rPr>
                            </w:pPr>
                            <w:r w:rsidRPr="002246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bidi="hi-IN"/>
                              </w:rPr>
                              <w:t>public</w:t>
                            </w:r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 xml:space="preserve"> </w:t>
                            </w:r>
                            <w:r w:rsidRPr="002246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bidi="hi-IN"/>
                              </w:rPr>
                              <w:t>class</w:t>
                            </w:r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>StreamsConfig</w:t>
                            </w:r>
                            <w:proofErr w:type="spellEnd"/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 xml:space="preserve"> {</w:t>
                            </w:r>
                          </w:p>
                          <w:p w14:paraId="59A8C3F6" w14:textId="77777777" w:rsidR="00C83EFE" w:rsidRPr="0022464E" w:rsidRDefault="00C83EFE" w:rsidP="00C83E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bidi="hi-IN"/>
                              </w:rPr>
                            </w:pPr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 xml:space="preserve">    </w:t>
                            </w:r>
                          </w:p>
                          <w:p w14:paraId="3A72A2E3" w14:textId="77777777" w:rsidR="00C83EFE" w:rsidRPr="0022464E" w:rsidRDefault="00C83EFE" w:rsidP="001D0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22464E">
                              <w:rPr>
                                <w:rFonts w:ascii="Consolas" w:hAnsi="Consolas" w:cs="Consolas"/>
                                <w:color w:val="00000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E299" id="Text Box 18" o:spid="_x0000_s1038" type="#_x0000_t202" style="position:absolute;margin-left:0;margin-top:16.45pt;width:211.5pt;height:8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" filled="f" strokeweight=".5pt">
                <v:fill o:detectmouseclick="t"/>
                <v:textbox>
                  <w:txbxContent>
                    <w:p w14:paraId="4D4A3C05" w14:textId="431FCB55" w:rsidR="00C83EFE" w:rsidRDefault="0022464E" w:rsidP="00694F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76E80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  <w:t>Binding Configuration</w:t>
                      </w:r>
                      <w:r w:rsidR="00C83EFE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(Important)</w:t>
                      </w:r>
                    </w:p>
                    <w:p w14:paraId="33ED7B76" w14:textId="77777777" w:rsidR="00C83EFE" w:rsidRPr="0022464E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bidi="hi-IN"/>
                        </w:rPr>
                      </w:pPr>
                      <w:r w:rsidRPr="00A35C92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@</w:t>
                      </w:r>
                      <w:proofErr w:type="gramStart"/>
                      <w:r w:rsidRPr="00A35C92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EnableBinding</w:t>
                      </w:r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>(</w:t>
                      </w:r>
                      <w:proofErr w:type="gramEnd"/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>EmpStream.</w:t>
                      </w:r>
                      <w:r w:rsidRPr="0022464E"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bidi="hi-IN"/>
                        </w:rPr>
                        <w:t>class</w:t>
                      </w:r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>)</w:t>
                      </w:r>
                    </w:p>
                    <w:p w14:paraId="38A62A12" w14:textId="77777777" w:rsidR="00C83EFE" w:rsidRPr="0022464E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bidi="hi-IN"/>
                        </w:rPr>
                      </w:pPr>
                      <w:r w:rsidRPr="0022464E"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bidi="hi-IN"/>
                        </w:rPr>
                        <w:t>public</w:t>
                      </w:r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 xml:space="preserve"> </w:t>
                      </w:r>
                      <w:r w:rsidRPr="0022464E"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bidi="hi-IN"/>
                        </w:rPr>
                        <w:t>class</w:t>
                      </w:r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 xml:space="preserve"> </w:t>
                      </w:r>
                      <w:proofErr w:type="spellStart"/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>StreamsConfig</w:t>
                      </w:r>
                      <w:proofErr w:type="spellEnd"/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 xml:space="preserve"> {</w:t>
                      </w:r>
                    </w:p>
                    <w:p w14:paraId="59A8C3F6" w14:textId="77777777" w:rsidR="00C83EFE" w:rsidRPr="0022464E" w:rsidRDefault="00C83EFE" w:rsidP="00C83E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bidi="hi-IN"/>
                        </w:rPr>
                      </w:pPr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 xml:space="preserve">    </w:t>
                      </w:r>
                    </w:p>
                    <w:p w14:paraId="3A72A2E3" w14:textId="77777777" w:rsidR="00C83EFE" w:rsidRPr="0022464E" w:rsidRDefault="00C83EFE" w:rsidP="001D0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22464E">
                        <w:rPr>
                          <w:rFonts w:ascii="Consolas" w:hAnsi="Consolas" w:cs="Consolas"/>
                          <w:color w:val="00000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56A09" w14:textId="690FC517" w:rsidR="00C83EFE" w:rsidRDefault="00C83EFE" w:rsidP="00C8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4762634" w14:textId="5F49F588" w:rsidR="00C83EFE" w:rsidRDefault="00C83EFE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4347FBD" w14:textId="4DA4F5B6" w:rsidR="00C83EFE" w:rsidRDefault="00C83EFE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35B19202" w14:textId="3A8FFFB6" w:rsidR="00C83EFE" w:rsidRDefault="00C83EFE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862F89B" w14:textId="5BA9E575" w:rsidR="00C83EFE" w:rsidRDefault="00C83EFE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033F60B3" w14:textId="77777777" w:rsidR="0022464E" w:rsidRDefault="0022464E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9901ECA" w14:textId="7D13FF8B" w:rsidR="00C83EFE" w:rsidRDefault="00CE7153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proofErr w:type="spellStart"/>
      <w:r>
        <w:rPr>
          <w:rFonts w:ascii="Palatino Linotype" w:hAnsi="Palatino Linotype"/>
          <w:b/>
          <w:bCs/>
          <w:sz w:val="24"/>
          <w:szCs w:val="24"/>
          <w:u w:val="single"/>
        </w:rPr>
        <w:t>application.yml</w:t>
      </w:r>
      <w:proofErr w:type="spellEnd"/>
    </w:p>
    <w:p w14:paraId="29E9EECB" w14:textId="0B47A981" w:rsidR="00AB06CC" w:rsidRDefault="00AA2829" w:rsidP="00CE7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76904" wp14:editId="4C1A9A21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83E96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2B85B5EB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cloud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43A0BF68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08DBCAC2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72FE1D03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binder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19ABE032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brokers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localhost:9092</w:t>
                            </w:r>
                          </w:p>
                          <w:p w14:paraId="71C4AB6A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bidi="hi-IN"/>
                              </w:rPr>
                              <w:t xml:space="preserve">          #brokers: rh8amq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bidi="hi-IN"/>
                              </w:rPr>
                              <w:t>01:9092,rh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bidi="hi-IN"/>
                              </w:rPr>
                              <w:t>8amq02:9092,rh8amq03:9092</w:t>
                            </w:r>
                          </w:p>
                          <w:p w14:paraId="20F0E5C4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auto-create-topics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B58900"/>
                                <w:sz w:val="20"/>
                                <w:szCs w:val="20"/>
                                <w:lang w:bidi="hi-IN"/>
                              </w:rPr>
                              <w:t>true</w:t>
                            </w:r>
                          </w:p>
                          <w:p w14:paraId="54AB452D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4989B94C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auto.offset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.reset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latest</w:t>
                            </w:r>
                          </w:p>
                          <w:p w14:paraId="43966C4E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bindings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7CC5C20D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emp-out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:</w:t>
                            </w:r>
                          </w:p>
                          <w:p w14:paraId="49B26522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destination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greetings-sample</w:t>
                            </w:r>
                          </w:p>
                          <w:p w14:paraId="5BDE9F4B" w14:textId="77777777" w:rsidR="00AA2829" w:rsidRPr="00B949BA" w:rsidRDefault="00AA2829" w:rsidP="00B949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bidi="hi-IN"/>
                              </w:rPr>
                              <w:t>contentType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application/json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6904" id="Text Box 20" o:spid="_x0000_s1039" type="#_x0000_t202" style="position:absolute;margin-left:4.5pt;margin-top:6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" filled="f" strokeweight=".5pt">
                <v:fill o:detectmouseclick="t"/>
                <v:textbox style="mso-fit-shape-to-text:t">
                  <w:txbxContent>
                    <w:p w14:paraId="01F83E96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2B85B5EB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cloud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43A0BF68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08DBCAC2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kafka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72FE1D03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binder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19ABE032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brokers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localhost:9092</w:t>
                      </w:r>
                    </w:p>
                    <w:p w14:paraId="71C4AB6A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bidi="hi-IN"/>
                        </w:rPr>
                        <w:t xml:space="preserve">          #brokers: rh8amq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bidi="hi-IN"/>
                        </w:rPr>
                        <w:t>01:9092,rh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bidi="hi-IN"/>
                        </w:rPr>
                        <w:t>8amq02:9092,rh8amq03:9092</w:t>
                      </w:r>
                    </w:p>
                    <w:p w14:paraId="20F0E5C4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auto-create-topics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B58900"/>
                          <w:sz w:val="20"/>
                          <w:szCs w:val="20"/>
                          <w:lang w:bidi="hi-IN"/>
                        </w:rPr>
                        <w:t>true</w:t>
                      </w:r>
                    </w:p>
                    <w:p w14:paraId="54AB452D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4989B94C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u w:val="single"/>
                          <w:lang w:bidi="hi-IN"/>
                        </w:rPr>
                        <w:t>auto.offset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u w:val="single"/>
                          <w:lang w:bidi="hi-IN"/>
                        </w:rPr>
                        <w:t>.reset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latest</w:t>
                      </w:r>
                    </w:p>
                    <w:p w14:paraId="43966C4E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bindings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7CC5C20D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emp-out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:</w:t>
                      </w:r>
                    </w:p>
                    <w:p w14:paraId="49B26522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destination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greetings-sample</w:t>
                      </w:r>
                    </w:p>
                    <w:p w14:paraId="5BDE9F4B" w14:textId="77777777" w:rsidR="00AA2829" w:rsidRPr="00B949BA" w:rsidRDefault="00AA2829" w:rsidP="00B949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bidi="hi-IN"/>
                        </w:rPr>
                        <w:t>contentType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application/json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FE173" wp14:editId="72FB064B">
                <wp:simplePos x="0" y="0"/>
                <wp:positionH relativeFrom="column">
                  <wp:posOffset>4718050</wp:posOffset>
                </wp:positionH>
                <wp:positionV relativeFrom="paragraph">
                  <wp:posOffset>72390</wp:posOffset>
                </wp:positionV>
                <wp:extent cx="182880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4984E" w14:textId="77777777" w:rsidR="00AA2829" w:rsidRDefault="00AA2829" w:rsidP="00CE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bidi="hi-IN"/>
                              </w:rPr>
                              <w:t>application.properties</w:t>
                            </w:r>
                            <w:proofErr w:type="spellEnd"/>
                            <w:proofErr w:type="gramEnd"/>
                          </w:p>
                          <w:p w14:paraId="17E3ABA0" w14:textId="77777777" w:rsidR="00AA2829" w:rsidRPr="00D64EEB" w:rsidRDefault="00AA2829" w:rsidP="00D64E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hd w:val="clear" w:color="auto" w:fill="E8F2F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bidi="hi-IN"/>
                              </w:rPr>
                              <w:t>server.port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bidi="hi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shd w:val="clear" w:color="auto" w:fill="E8F2FE"/>
                                <w:lang w:bidi="hi-IN"/>
                              </w:rPr>
                              <w:t>9091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E173" id="Text Box 21" o:spid="_x0000_s1040" type="#_x0000_t202" style="position:absolute;margin-left:371.5pt;margin-top:5.7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" filled="f" strokeweight=".5pt">
                <v:fill o:detectmouseclick="t"/>
                <v:textbox style="mso-fit-shape-to-text:t">
                  <w:txbxContent>
                    <w:p w14:paraId="15D4984E" w14:textId="77777777" w:rsidR="00AA2829" w:rsidRDefault="00AA2829" w:rsidP="00CE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bidi="hi-IN"/>
                        </w:rPr>
                        <w:t>application.properties</w:t>
                      </w:r>
                      <w:proofErr w:type="spellEnd"/>
                      <w:proofErr w:type="gramEnd"/>
                    </w:p>
                    <w:p w14:paraId="17E3ABA0" w14:textId="77777777" w:rsidR="00AA2829" w:rsidRPr="00D64EEB" w:rsidRDefault="00AA2829" w:rsidP="00D64E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hd w:val="clear" w:color="auto" w:fill="E8F2F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bidi="hi-IN"/>
                        </w:rPr>
                        <w:t>server.port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shd w:val="clear" w:color="auto" w:fill="E8F2FE"/>
                          <w:lang w:bidi="hi-IN"/>
                        </w:rPr>
                        <w:t>9091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AD7F0" w14:textId="027D59A1" w:rsidR="00CE7153" w:rsidRDefault="00CE7153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DE42346" w14:textId="5429E73C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698B91E" w14:textId="0C02A951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D262DBD" w14:textId="1CB59709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7D6FF2E8" w14:textId="4AC6A8CA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246269F" w14:textId="1844886B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8321E81" w14:textId="55C90617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BFB8849" w14:textId="1BA80986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8822B94" w14:textId="54CE94B2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142B58E4" w14:textId="5DFDEFB4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71E1B42A" w14:textId="7AC99F0C" w:rsidR="005E7CE0" w:rsidRDefault="005E7CE0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8DE2F2A" w14:textId="77777777" w:rsidR="004046A2" w:rsidRDefault="004046A2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B522A1B" w14:textId="77777777" w:rsidR="004046A2" w:rsidRDefault="004046A2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3E78FDD" w14:textId="5EC449DA" w:rsidR="005E7CE0" w:rsidRPr="004046A2" w:rsidRDefault="00D12DFA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4046A2">
        <w:rPr>
          <w:rFonts w:ascii="Palatino Linotype" w:hAnsi="Palatino Linotype"/>
          <w:b/>
          <w:bCs/>
          <w:sz w:val="30"/>
          <w:szCs w:val="30"/>
          <w:u w:val="single"/>
        </w:rPr>
        <w:lastRenderedPageBreak/>
        <w:t xml:space="preserve">Consumer </w:t>
      </w:r>
      <w:proofErr w:type="spellStart"/>
      <w:r w:rsidRPr="004046A2">
        <w:rPr>
          <w:rFonts w:ascii="Palatino Linotype" w:hAnsi="Palatino Linotype"/>
          <w:b/>
          <w:bCs/>
          <w:sz w:val="30"/>
          <w:szCs w:val="30"/>
          <w:u w:val="single"/>
        </w:rPr>
        <w:t>Kakfa</w:t>
      </w:r>
      <w:proofErr w:type="spellEnd"/>
      <w:r w:rsidRPr="004046A2">
        <w:rPr>
          <w:rFonts w:ascii="Palatino Linotype" w:hAnsi="Palatino Linotype"/>
          <w:b/>
          <w:bCs/>
          <w:sz w:val="30"/>
          <w:szCs w:val="30"/>
          <w:u w:val="single"/>
        </w:rPr>
        <w:t xml:space="preserve"> Stream Microservice</w:t>
      </w:r>
    </w:p>
    <w:p w14:paraId="5ABFECA2" w14:textId="3E989555" w:rsidR="00D12DFA" w:rsidRDefault="003205C4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  <w:szCs w:val="24"/>
        </w:rPr>
      </w:pPr>
      <w:r w:rsidRPr="003205C4">
        <w:rPr>
          <w:rFonts w:ascii="Palatino Linotype" w:hAnsi="Palatino Linotype"/>
          <w:sz w:val="24"/>
          <w:szCs w:val="24"/>
        </w:rPr>
        <w:t>The overall</w:t>
      </w:r>
      <w:r>
        <w:rPr>
          <w:rFonts w:ascii="Palatino Linotype" w:hAnsi="Palatino Linotype"/>
          <w:sz w:val="24"/>
          <w:szCs w:val="24"/>
        </w:rPr>
        <w:t xml:space="preserve"> structure is </w:t>
      </w:r>
      <w:proofErr w:type="gramStart"/>
      <w:r>
        <w:rPr>
          <w:rFonts w:ascii="Palatino Linotype" w:hAnsi="Palatino Linotype"/>
          <w:sz w:val="24"/>
          <w:szCs w:val="24"/>
        </w:rPr>
        <w:t>similar to</w:t>
      </w:r>
      <w:proofErr w:type="gramEnd"/>
      <w:r>
        <w:rPr>
          <w:rFonts w:ascii="Palatino Linotype" w:hAnsi="Palatino Linotype"/>
          <w:sz w:val="24"/>
          <w:szCs w:val="24"/>
        </w:rPr>
        <w:t xml:space="preserve"> Producer Microservice.</w:t>
      </w:r>
      <w:r w:rsidR="00733944">
        <w:rPr>
          <w:rFonts w:ascii="Palatino Linotype" w:hAnsi="Palatino Linotype"/>
          <w:sz w:val="24"/>
          <w:szCs w:val="24"/>
        </w:rPr>
        <w:t xml:space="preserve"> Consumer related code is given for consuming the event.</w:t>
      </w:r>
    </w:p>
    <w:p w14:paraId="7EA5B6E4" w14:textId="6ACA3DD5" w:rsidR="00733944" w:rsidRDefault="00733944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BB3169A" w14:textId="5F77DEB0" w:rsidR="00050DFA" w:rsidRPr="00050DFA" w:rsidRDefault="00050DFA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050DFA">
        <w:rPr>
          <w:rFonts w:ascii="Palatino Linotype" w:hAnsi="Palatino Linotype"/>
          <w:b/>
          <w:bCs/>
          <w:sz w:val="26"/>
          <w:szCs w:val="26"/>
          <w:u w:val="single"/>
        </w:rPr>
        <w:t>Service</w:t>
      </w:r>
    </w:p>
    <w:p w14:paraId="53F7B81D" w14:textId="77777777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615F12B1" w14:textId="77777777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ListenerService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75CF695" w14:textId="77777777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46C6348" w14:textId="77777777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StreamListener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EmpStream.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D29A0FE" w14:textId="77777777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handleGreetings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lang w:bidi="hi-IN"/>
        </w:rPr>
        <w:t>@Payload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@Headers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Map&lt;String, Object&gt;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headers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111EFF7" w14:textId="77777777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"Received greetings: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82F9958" w14:textId="77777777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"Partition: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headers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KafkaHeaders.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RECEIVED_PARTITION_ID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751A8ACD" w14:textId="0649DF51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"Offset: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headers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KafkaHeaders.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OFFSET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164BBF67" w14:textId="4A764650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"Emp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72FA9FAB" w14:textId="46788BE6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 Id: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13CC4761" w14:textId="3D5CF046" w:rsidR="00050DFA" w:rsidRDefault="00050DFA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016AF71A" w14:textId="5A195E40" w:rsidR="003205C4" w:rsidRDefault="00C76E80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AE4968" wp14:editId="5A407143">
                <wp:simplePos x="0" y="0"/>
                <wp:positionH relativeFrom="column">
                  <wp:posOffset>3390900</wp:posOffset>
                </wp:positionH>
                <wp:positionV relativeFrom="paragraph">
                  <wp:posOffset>67945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C00A" w14:textId="77777777" w:rsidR="00C76E80" w:rsidRPr="00D258C5" w:rsidRDefault="00C76E80" w:rsidP="00050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58C5">
                              <w:rPr>
                                <w:rFonts w:ascii="Palatino Linotype" w:hAnsi="Palatino Linotype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Stream Configuration</w:t>
                            </w:r>
                          </w:p>
                          <w:p w14:paraId="414CFA4D" w14:textId="77777777" w:rsidR="00C76E80" w:rsidRDefault="00C76E80" w:rsidP="00D25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EmpStream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412B3E6E" w14:textId="77777777" w:rsidR="00C76E80" w:rsidRDefault="00C76E80" w:rsidP="00D25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"emp-in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306CF5D" w14:textId="77777777" w:rsidR="00C76E80" w:rsidRDefault="00C76E80" w:rsidP="00D25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74DEE9D" w14:textId="77777777" w:rsidR="00C76E80" w:rsidRPr="00C76E80" w:rsidRDefault="00C76E80" w:rsidP="00D25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Input</w:t>
                            </w: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bidi="hi-IN"/>
                              </w:rPr>
                              <w:t>INPUT</w:t>
                            </w: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)</w:t>
                            </w:r>
                          </w:p>
                          <w:p w14:paraId="73C7CFFA" w14:textId="77777777" w:rsidR="00C76E80" w:rsidRDefault="00C76E80" w:rsidP="00D25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SubscribableChannel</w:t>
                            </w:r>
                            <w:proofErr w:type="spellEnd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inBoundMsg</w:t>
                            </w:r>
                            <w:proofErr w:type="spellEnd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);</w:t>
                            </w:r>
                          </w:p>
                          <w:p w14:paraId="5382ACF2" w14:textId="77777777" w:rsidR="00C76E80" w:rsidRPr="000F618E" w:rsidRDefault="00C76E80" w:rsidP="000F6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E4968" id="Text Box 23" o:spid="_x0000_s1041" type="#_x0000_t202" style="position:absolute;margin-left:267pt;margin-top:5.3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" filled="f" strokeweight=".5pt">
                <v:fill o:detectmouseclick="t"/>
                <v:textbox style="mso-fit-shape-to-text:t">
                  <w:txbxContent>
                    <w:p w14:paraId="05CDC00A" w14:textId="77777777" w:rsidR="00C76E80" w:rsidRPr="00D258C5" w:rsidRDefault="00C76E80" w:rsidP="00050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258C5"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u w:val="single"/>
                        </w:rPr>
                        <w:t>Stream Configuration</w:t>
                      </w:r>
                    </w:p>
                    <w:p w14:paraId="414CFA4D" w14:textId="77777777" w:rsidR="00C76E80" w:rsidRDefault="00C76E80" w:rsidP="00D25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EmpStream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412B3E6E" w14:textId="77777777" w:rsidR="00C76E80" w:rsidRDefault="00C76E80" w:rsidP="00D25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"emp-in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306CF5D" w14:textId="77777777" w:rsidR="00C76E80" w:rsidRDefault="00C76E80" w:rsidP="00D25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74DEE9D" w14:textId="77777777" w:rsidR="00C76E80" w:rsidRPr="00C76E80" w:rsidRDefault="00C76E80" w:rsidP="00D25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@</w:t>
                      </w:r>
                      <w:proofErr w:type="gramStart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Input</w:t>
                      </w: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(</w:t>
                      </w:r>
                      <w:proofErr w:type="gramEnd"/>
                      <w:r w:rsidRPr="00C76E8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bidi="hi-IN"/>
                        </w:rPr>
                        <w:t>INPUT</w:t>
                      </w: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)</w:t>
                      </w:r>
                    </w:p>
                    <w:p w14:paraId="73C7CFFA" w14:textId="77777777" w:rsidR="00C76E80" w:rsidRDefault="00C76E80" w:rsidP="00D25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 xml:space="preserve">    </w:t>
                      </w:r>
                      <w:proofErr w:type="spellStart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SubscribableChannel</w:t>
                      </w:r>
                      <w:proofErr w:type="spellEnd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inBoundMsg</w:t>
                      </w:r>
                      <w:proofErr w:type="spellEnd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(</w:t>
                      </w:r>
                      <w:proofErr w:type="gramEnd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);</w:t>
                      </w:r>
                    </w:p>
                    <w:p w14:paraId="5382ACF2" w14:textId="77777777" w:rsidR="00C76E80" w:rsidRPr="000F618E" w:rsidRDefault="00C76E80" w:rsidP="000F6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DFA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0310F7A" w14:textId="54E24ED2" w:rsidR="00050DFA" w:rsidRDefault="00C76E80" w:rsidP="0005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FB31B" wp14:editId="7E3C4E1A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2667000" cy="1828800"/>
                <wp:effectExtent l="0" t="0" r="19050" b="2413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229DF" w14:textId="77777777" w:rsidR="00C76E80" w:rsidRPr="003A57AE" w:rsidRDefault="00C76E80" w:rsidP="00050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u w:val="single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u w:val="single"/>
                                <w:lang w:bidi="hi-IN"/>
                              </w:rPr>
                              <w:t>Binding</w:t>
                            </w:r>
                            <w:r w:rsidRPr="003A57A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u w:val="single"/>
                                <w:lang w:bidi="hi-IN"/>
                              </w:rPr>
                              <w:t xml:space="preserve"> Configuration</w:t>
                            </w:r>
                          </w:p>
                          <w:p w14:paraId="342D244F" w14:textId="77777777" w:rsidR="00C76E80" w:rsidRPr="00C76E80" w:rsidRDefault="00C76E80" w:rsidP="003A57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lang w:bidi="hi-IN"/>
                              </w:rPr>
                            </w:pP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EnableBinding</w:t>
                            </w: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EmpStream.</w:t>
                            </w: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lang w:bidi="hi-IN"/>
                              </w:rPr>
                              <w:t>class</w:t>
                            </w:r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)</w:t>
                            </w:r>
                          </w:p>
                          <w:p w14:paraId="42D6AB70" w14:textId="77777777" w:rsidR="00C76E80" w:rsidRDefault="00C76E80" w:rsidP="003A57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StreamsConfig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407BBF21" w14:textId="77777777" w:rsidR="00C76E80" w:rsidRDefault="00C76E80" w:rsidP="003A57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   </w:t>
                            </w:r>
                          </w:p>
                          <w:p w14:paraId="66602DDA" w14:textId="77777777" w:rsidR="00C76E80" w:rsidRPr="00DC70CA" w:rsidRDefault="00C76E80" w:rsidP="00DC7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FB31B" id="Text Box 22" o:spid="_x0000_s1042" type="#_x0000_t202" style="position:absolute;margin-left:0;margin-top:11.5pt;width:210pt;height:2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" filled="f" strokeweight=".5pt">
                <v:fill o:detectmouseclick="t"/>
                <v:textbox style="mso-fit-shape-to-text:t">
                  <w:txbxContent>
                    <w:p w14:paraId="3CA229DF" w14:textId="77777777" w:rsidR="00C76E80" w:rsidRPr="003A57AE" w:rsidRDefault="00C76E80" w:rsidP="00050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/>
                          <w:u w:val="single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u w:val="single"/>
                          <w:lang w:bidi="hi-IN"/>
                        </w:rPr>
                        <w:t>Binding</w:t>
                      </w:r>
                      <w:r w:rsidRPr="003A57AE">
                        <w:rPr>
                          <w:rFonts w:ascii="Consolas" w:hAnsi="Consolas" w:cs="Consolas"/>
                          <w:b/>
                          <w:bCs/>
                          <w:color w:val="000000"/>
                          <w:u w:val="single"/>
                          <w:lang w:bidi="hi-IN"/>
                        </w:rPr>
                        <w:t xml:space="preserve"> Configuration</w:t>
                      </w:r>
                    </w:p>
                    <w:p w14:paraId="342D244F" w14:textId="77777777" w:rsidR="00C76E80" w:rsidRPr="00C76E80" w:rsidRDefault="00C76E80" w:rsidP="003A57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lang w:bidi="hi-IN"/>
                        </w:rPr>
                      </w:pP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@</w:t>
                      </w:r>
                      <w:proofErr w:type="gramStart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EnableBinding</w:t>
                      </w: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(</w:t>
                      </w:r>
                      <w:proofErr w:type="gramEnd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EmpStream.</w:t>
                      </w: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7F0055"/>
                          <w:lang w:bidi="hi-IN"/>
                        </w:rPr>
                        <w:t>class</w:t>
                      </w:r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)</w:t>
                      </w:r>
                    </w:p>
                    <w:p w14:paraId="42D6AB70" w14:textId="77777777" w:rsidR="00C76E80" w:rsidRDefault="00C76E80" w:rsidP="003A57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StreamsConfig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407BBF21" w14:textId="77777777" w:rsidR="00C76E80" w:rsidRDefault="00C76E80" w:rsidP="003A57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   </w:t>
                      </w:r>
                    </w:p>
                    <w:p w14:paraId="66602DDA" w14:textId="77777777" w:rsidR="00C76E80" w:rsidRPr="00DC70CA" w:rsidRDefault="00C76E80" w:rsidP="00DC7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A9BB38" w14:textId="20B18259" w:rsidR="003A57AE" w:rsidRDefault="003A57AE" w:rsidP="00050DFA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55A18F1" w14:textId="59C2FC02" w:rsidR="00C76E80" w:rsidRDefault="00C76E80" w:rsidP="00050DFA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F076C62" w14:textId="3CCEDCDD" w:rsidR="00C76E80" w:rsidRDefault="00C76E80" w:rsidP="00050DFA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02D3F675" w14:textId="77777777" w:rsidR="00C76E80" w:rsidRDefault="00C76E80" w:rsidP="00050DFA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5EB7B3A3" w14:textId="77777777" w:rsidR="00D258C5" w:rsidRPr="003205C4" w:rsidRDefault="00D258C5" w:rsidP="00050DFA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12E1C5F" w14:textId="001C3113" w:rsidR="005E7CE0" w:rsidRDefault="00B9379F" w:rsidP="00C83EF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proofErr w:type="spellStart"/>
      <w:r>
        <w:rPr>
          <w:rFonts w:ascii="Palatino Linotype" w:hAnsi="Palatino Linotype"/>
          <w:b/>
          <w:bCs/>
          <w:sz w:val="24"/>
          <w:szCs w:val="24"/>
          <w:u w:val="single"/>
        </w:rPr>
        <w:t>application.yml</w:t>
      </w:r>
      <w:proofErr w:type="spellEnd"/>
    </w:p>
    <w:p w14:paraId="5F83A986" w14:textId="756E2509" w:rsidR="00B9379F" w:rsidRDefault="00766AAA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15AE4" wp14:editId="3F14759F">
                <wp:simplePos x="0" y="0"/>
                <wp:positionH relativeFrom="column">
                  <wp:posOffset>3448050</wp:posOffset>
                </wp:positionH>
                <wp:positionV relativeFrom="paragraph">
                  <wp:posOffset>42545</wp:posOffset>
                </wp:positionV>
                <wp:extent cx="1828800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26CA9" w14:textId="77777777" w:rsidR="00766AAA" w:rsidRPr="00C76E80" w:rsidRDefault="00766AAA" w:rsidP="00B937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2AA198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</w:pPr>
                            <w:proofErr w:type="spellStart"/>
                            <w:proofErr w:type="gramStart"/>
                            <w:r w:rsidRPr="00C76E80">
                              <w:rPr>
                                <w:rFonts w:ascii="Consolas" w:hAnsi="Consolas" w:cs="Consolas"/>
                                <w:b/>
                                <w:bCs/>
                                <w:color w:val="2AA198"/>
                                <w:u w:val="single"/>
                                <w:lang w:bidi="hi-IN"/>
                              </w:rPr>
                              <w:t>application.properties</w:t>
                            </w:r>
                            <w:proofErr w:type="spellEnd"/>
                            <w:proofErr w:type="gramEnd"/>
                          </w:p>
                          <w:p w14:paraId="018F569E" w14:textId="77777777" w:rsidR="00766AAA" w:rsidRPr="005F7368" w:rsidRDefault="00766AAA" w:rsidP="005F73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hd w:val="clear" w:color="auto" w:fill="E8F2F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bidi="hi-IN"/>
                              </w:rPr>
                              <w:t>server.port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bidi="hi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shd w:val="clear" w:color="auto" w:fill="E8F2FE"/>
                                <w:lang w:bidi="hi-IN"/>
                              </w:rPr>
                              <w:t>9092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15AE4" id="Text Box 24" o:spid="_x0000_s1043" type="#_x0000_t202" style="position:absolute;margin-left:271.5pt;margin-top:3.3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" filled="f" strokeweight=".5pt">
                <v:fill o:detectmouseclick="t"/>
                <v:textbox style="mso-fit-shape-to-text:t">
                  <w:txbxContent>
                    <w:p w14:paraId="17826CA9" w14:textId="77777777" w:rsidR="00766AAA" w:rsidRPr="00C76E80" w:rsidRDefault="00766AAA" w:rsidP="00B937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2AA198"/>
                          <w:sz w:val="20"/>
                          <w:szCs w:val="20"/>
                          <w:u w:val="single"/>
                          <w:lang w:bidi="hi-IN"/>
                        </w:rPr>
                      </w:pPr>
                      <w:proofErr w:type="spellStart"/>
                      <w:proofErr w:type="gramStart"/>
                      <w:r w:rsidRPr="00C76E80">
                        <w:rPr>
                          <w:rFonts w:ascii="Consolas" w:hAnsi="Consolas" w:cs="Consolas"/>
                          <w:b/>
                          <w:bCs/>
                          <w:color w:val="2AA198"/>
                          <w:u w:val="single"/>
                          <w:lang w:bidi="hi-IN"/>
                        </w:rPr>
                        <w:t>application.properties</w:t>
                      </w:r>
                      <w:proofErr w:type="spellEnd"/>
                      <w:proofErr w:type="gramEnd"/>
                    </w:p>
                    <w:p w14:paraId="018F569E" w14:textId="77777777" w:rsidR="00766AAA" w:rsidRPr="005F7368" w:rsidRDefault="00766AAA" w:rsidP="005F73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hd w:val="clear" w:color="auto" w:fill="E8F2F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bidi="hi-IN"/>
                        </w:rPr>
                        <w:t>server.port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shd w:val="clear" w:color="auto" w:fill="E8F2FE"/>
                          <w:lang w:bidi="hi-IN"/>
                        </w:rPr>
                        <w:t>9092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79F">
        <w:rPr>
          <w:rFonts w:ascii="Consolas" w:hAnsi="Consolas" w:cs="Consolas"/>
          <w:color w:val="268BD2"/>
          <w:sz w:val="20"/>
          <w:szCs w:val="20"/>
          <w:lang w:bidi="hi-IN"/>
        </w:rPr>
        <w:t>spring</w:t>
      </w:r>
      <w:r w:rsidR="00B9379F"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590B55EA" w14:textId="71D63ED8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cloud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22EBE2DA" w14:textId="738CA3A0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stream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4E6A8DCD" w14:textId="5FEDE59B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kafka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68CECBAF" w14:textId="105A3E32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binder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6068ED16" w14:textId="1341FB30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brokers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345C5024" w14:textId="1AEB3C95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         #brokers: rh8amq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hi-IN"/>
        </w:rPr>
        <w:t>01:9092,rh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hi-IN"/>
        </w:rPr>
        <w:t>8amq02:9092,rh8amq03:9092</w:t>
      </w:r>
    </w:p>
    <w:p w14:paraId="547B452D" w14:textId="7EC547B9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auto-create-topics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true</w:t>
      </w:r>
    </w:p>
    <w:p w14:paraId="1819AFDC" w14:textId="3F056716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2C7C3C9A" w14:textId="196B7761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u w:val="single"/>
          <w:lang w:bidi="hi-IN"/>
        </w:rPr>
        <w:t>auto.offset</w:t>
      </w:r>
      <w:proofErr w:type="gramEnd"/>
      <w:r>
        <w:rPr>
          <w:rFonts w:ascii="Consolas" w:hAnsi="Consolas" w:cs="Consolas"/>
          <w:color w:val="268BD2"/>
          <w:sz w:val="20"/>
          <w:szCs w:val="20"/>
          <w:u w:val="single"/>
          <w:lang w:bidi="hi-IN"/>
        </w:rPr>
        <w:t>.reset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latest</w:t>
      </w:r>
    </w:p>
    <w:p w14:paraId="352DA3D5" w14:textId="4712C760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bindings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32F2EB96" w14:textId="0FBECB86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emp-in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2C449EBA" w14:textId="0216A1E8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destination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greetings-sample</w:t>
      </w:r>
    </w:p>
    <w:p w14:paraId="5F8A191D" w14:textId="3F08CE66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emp-in-group</w:t>
      </w:r>
    </w:p>
    <w:p w14:paraId="6796AFC3" w14:textId="79625BDE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application/json</w:t>
      </w:r>
    </w:p>
    <w:p w14:paraId="666CC517" w14:textId="77777777" w:rsidR="00B9379F" w:rsidRDefault="00B9379F" w:rsidP="00B9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54FCA525" w14:textId="26985B5F" w:rsidR="00F03EFE" w:rsidRPr="00C83EFE" w:rsidRDefault="00F03EFE" w:rsidP="00B9379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sectPr w:rsidR="00F03EFE" w:rsidRPr="00C83EFE" w:rsidSect="00FB6B07">
      <w:footerReference w:type="default" r:id="rId9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F52A" w14:textId="77777777" w:rsidR="00CF6466" w:rsidRDefault="00CF6466" w:rsidP="00F84140">
      <w:pPr>
        <w:spacing w:after="0" w:line="240" w:lineRule="auto"/>
      </w:pPr>
      <w:r>
        <w:separator/>
      </w:r>
    </w:p>
  </w:endnote>
  <w:endnote w:type="continuationSeparator" w:id="0">
    <w:p w14:paraId="761B2285" w14:textId="77777777" w:rsidR="00CF6466" w:rsidRDefault="00CF6466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5E5550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FBB8A7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A183" w14:textId="77777777" w:rsidR="00CF6466" w:rsidRDefault="00CF6466" w:rsidP="00F84140">
      <w:pPr>
        <w:spacing w:after="0" w:line="240" w:lineRule="auto"/>
      </w:pPr>
      <w:r>
        <w:separator/>
      </w:r>
    </w:p>
  </w:footnote>
  <w:footnote w:type="continuationSeparator" w:id="0">
    <w:p w14:paraId="7E221D26" w14:textId="77777777" w:rsidR="00CF6466" w:rsidRDefault="00CF6466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0E"/>
    <w:rsid w:val="000058E8"/>
    <w:rsid w:val="0000674D"/>
    <w:rsid w:val="00050DFA"/>
    <w:rsid w:val="000546FA"/>
    <w:rsid w:val="000553C9"/>
    <w:rsid w:val="00082F38"/>
    <w:rsid w:val="00122D5D"/>
    <w:rsid w:val="00127927"/>
    <w:rsid w:val="001517EF"/>
    <w:rsid w:val="00153489"/>
    <w:rsid w:val="00157115"/>
    <w:rsid w:val="001F0495"/>
    <w:rsid w:val="00207E1A"/>
    <w:rsid w:val="0022464E"/>
    <w:rsid w:val="002478FC"/>
    <w:rsid w:val="00267709"/>
    <w:rsid w:val="00273AC9"/>
    <w:rsid w:val="00276F61"/>
    <w:rsid w:val="002929AA"/>
    <w:rsid w:val="002D2BCE"/>
    <w:rsid w:val="002D5720"/>
    <w:rsid w:val="003151A0"/>
    <w:rsid w:val="003205C4"/>
    <w:rsid w:val="00340F59"/>
    <w:rsid w:val="003A57AE"/>
    <w:rsid w:val="003C48BC"/>
    <w:rsid w:val="003D1789"/>
    <w:rsid w:val="003D2FA4"/>
    <w:rsid w:val="004046A2"/>
    <w:rsid w:val="00407F45"/>
    <w:rsid w:val="00481B69"/>
    <w:rsid w:val="004A0A8D"/>
    <w:rsid w:val="004D6014"/>
    <w:rsid w:val="004D63F6"/>
    <w:rsid w:val="004F5E3A"/>
    <w:rsid w:val="00535A29"/>
    <w:rsid w:val="005375B0"/>
    <w:rsid w:val="00563299"/>
    <w:rsid w:val="00582C2F"/>
    <w:rsid w:val="005E7CE0"/>
    <w:rsid w:val="005F799C"/>
    <w:rsid w:val="00626607"/>
    <w:rsid w:val="0065062C"/>
    <w:rsid w:val="0065763E"/>
    <w:rsid w:val="00674654"/>
    <w:rsid w:val="00694FDF"/>
    <w:rsid w:val="006E62EB"/>
    <w:rsid w:val="0073226F"/>
    <w:rsid w:val="00733944"/>
    <w:rsid w:val="00766AAA"/>
    <w:rsid w:val="00776A01"/>
    <w:rsid w:val="00781C35"/>
    <w:rsid w:val="008327F4"/>
    <w:rsid w:val="00881B99"/>
    <w:rsid w:val="008A2749"/>
    <w:rsid w:val="00925386"/>
    <w:rsid w:val="00941721"/>
    <w:rsid w:val="009D0456"/>
    <w:rsid w:val="00A06091"/>
    <w:rsid w:val="00A35C92"/>
    <w:rsid w:val="00AA2829"/>
    <w:rsid w:val="00AB06CC"/>
    <w:rsid w:val="00AC41DD"/>
    <w:rsid w:val="00B043C8"/>
    <w:rsid w:val="00B9379F"/>
    <w:rsid w:val="00C31770"/>
    <w:rsid w:val="00C76E80"/>
    <w:rsid w:val="00C83EFE"/>
    <w:rsid w:val="00CE128F"/>
    <w:rsid w:val="00CE4207"/>
    <w:rsid w:val="00CE7153"/>
    <w:rsid w:val="00CF6466"/>
    <w:rsid w:val="00D12DFA"/>
    <w:rsid w:val="00D258C5"/>
    <w:rsid w:val="00D4199F"/>
    <w:rsid w:val="00D461A2"/>
    <w:rsid w:val="00D66B18"/>
    <w:rsid w:val="00DC3407"/>
    <w:rsid w:val="00DC4A4C"/>
    <w:rsid w:val="00E15B2C"/>
    <w:rsid w:val="00ED0929"/>
    <w:rsid w:val="00ED6F0E"/>
    <w:rsid w:val="00F03EFE"/>
    <w:rsid w:val="00F37A18"/>
    <w:rsid w:val="00F4361B"/>
    <w:rsid w:val="00F45182"/>
    <w:rsid w:val="00F625EB"/>
    <w:rsid w:val="00F77E26"/>
    <w:rsid w:val="00F84140"/>
    <w:rsid w:val="00F87176"/>
    <w:rsid w:val="00F928A9"/>
    <w:rsid w:val="00FB6B07"/>
    <w:rsid w:val="00FC6998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CCF9"/>
  <w15:chartTrackingRefBased/>
  <w15:docId w15:val="{02EF3C80-ABCC-44A1-A1B6-66BCC90E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51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153</TotalTime>
  <Pages>9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159</cp:revision>
  <dcterms:created xsi:type="dcterms:W3CDTF">2021-08-09T14:58:00Z</dcterms:created>
  <dcterms:modified xsi:type="dcterms:W3CDTF">2021-08-09T17:49:00Z</dcterms:modified>
</cp:coreProperties>
</file>