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A839" w14:textId="6E27E40D" w:rsidR="00265E32" w:rsidRPr="008E349B" w:rsidRDefault="00614271" w:rsidP="00614271">
      <w:pPr>
        <w:pStyle w:val="Title"/>
        <w:ind w:left="1440" w:firstLine="720"/>
        <w:rPr>
          <w:b/>
          <w:bCs/>
          <w:sz w:val="48"/>
          <w:szCs w:val="48"/>
          <w:u w:val="single"/>
        </w:rPr>
      </w:pPr>
      <w:r w:rsidRPr="008E349B">
        <w:rPr>
          <w:b/>
          <w:bCs/>
          <w:sz w:val="48"/>
          <w:szCs w:val="48"/>
          <w:u w:val="single"/>
        </w:rPr>
        <w:t>Spring Transactions - 2022</w:t>
      </w:r>
    </w:p>
    <w:p w14:paraId="0D331F77" w14:textId="77777777" w:rsidR="00714D6B" w:rsidRPr="00614271" w:rsidRDefault="00714D6B" w:rsidP="00714D6B">
      <w:pPr>
        <w:pStyle w:val="NoSpacing"/>
        <w:rPr>
          <w:rFonts w:ascii="Palatino Linotype" w:hAnsi="Palatino Linotype"/>
          <w:b/>
          <w:sz w:val="20"/>
          <w:szCs w:val="20"/>
          <w:u w:val="single"/>
        </w:rPr>
      </w:pPr>
      <w:r w:rsidRPr="00614271">
        <w:rPr>
          <w:rFonts w:ascii="Palatino Linotype" w:hAnsi="Palatino Linotype"/>
          <w:b/>
          <w:sz w:val="20"/>
          <w:szCs w:val="20"/>
          <w:u w:val="single"/>
        </w:rPr>
        <w:t>What is transaction management</w:t>
      </w:r>
    </w:p>
    <w:p w14:paraId="6B5A95D6" w14:textId="7D4AE148" w:rsidR="00714D6B" w:rsidRPr="00CE5887" w:rsidRDefault="00714D6B" w:rsidP="00714D6B">
      <w:pPr>
        <w:rPr>
          <w:rFonts w:ascii="Palatino Linotype" w:hAnsi="Palatino Linotype"/>
        </w:rPr>
      </w:pPr>
      <w:r w:rsidRPr="00CE5887">
        <w:rPr>
          <w:rFonts w:ascii="Palatino Linotype" w:hAnsi="Palatino Linotype"/>
          <w:sz w:val="24"/>
          <w:szCs w:val="24"/>
        </w:rPr>
        <w:t>A database transaction is a sequence of actions that are treated as a single unit of work</w:t>
      </w:r>
      <w:r w:rsidRPr="00CE5887">
        <w:rPr>
          <w:rFonts w:ascii="Palatino Linotype" w:hAnsi="Palatino Linotype"/>
        </w:rPr>
        <w:t>.</w:t>
      </w:r>
    </w:p>
    <w:p w14:paraId="3059AD60" w14:textId="6A63619D" w:rsidR="00265E32" w:rsidRPr="00F771BB" w:rsidRDefault="00265E32" w:rsidP="00F771BB">
      <w:pPr>
        <w:pStyle w:val="NoSpacing"/>
        <w:rPr>
          <w:rFonts w:ascii="Palatino Linotype" w:hAnsi="Palatino Linotype"/>
          <w:b/>
          <w:bCs/>
          <w:sz w:val="24"/>
          <w:szCs w:val="24"/>
          <w:u w:val="single"/>
        </w:rPr>
      </w:pPr>
      <w:r w:rsidRPr="00F771BB">
        <w:rPr>
          <w:rFonts w:ascii="Palatino Linotype" w:hAnsi="Palatino Linotype"/>
          <w:b/>
          <w:bCs/>
          <w:sz w:val="24"/>
          <w:szCs w:val="24"/>
          <w:u w:val="single"/>
        </w:rPr>
        <w:t>Global transactions</w:t>
      </w:r>
      <w:r w:rsidR="00CE5887">
        <w:rPr>
          <w:rFonts w:ascii="Palatino Linotype" w:hAnsi="Palatino Linotype"/>
          <w:b/>
          <w:bCs/>
          <w:sz w:val="24"/>
          <w:szCs w:val="24"/>
          <w:u w:val="single"/>
        </w:rPr>
        <w:t xml:space="preserve"> (</w:t>
      </w:r>
      <w:r w:rsidR="00CE5887" w:rsidRPr="00CE5887">
        <w:rPr>
          <w:rFonts w:ascii="Palatino Linotype" w:hAnsi="Palatino Linotype"/>
          <w:b/>
          <w:bCs/>
          <w:sz w:val="24"/>
          <w:szCs w:val="24"/>
          <w:u w:val="single"/>
        </w:rPr>
        <w:t>also called a distributed transaction)</w:t>
      </w:r>
    </w:p>
    <w:p w14:paraId="5286D622" w14:textId="6023BCFB" w:rsidR="00265E32" w:rsidRPr="00D54287" w:rsidRDefault="00265E32" w:rsidP="00F771BB">
      <w:pPr>
        <w:pStyle w:val="NoSpacing"/>
        <w:rPr>
          <w:rFonts w:ascii="Palatino Linotype" w:hAnsi="Palatino Linotype"/>
          <w:color w:val="222222"/>
        </w:rPr>
      </w:pPr>
      <w:r w:rsidRPr="00D54287">
        <w:rPr>
          <w:rFonts w:ascii="Palatino Linotype" w:hAnsi="Palatino Linotype" w:cs="Segoe UI"/>
          <w:color w:val="232629"/>
          <w:shd w:val="clear" w:color="auto" w:fill="FFFFFF"/>
        </w:rPr>
        <w:t>A global transaction will span multiple resources</w:t>
      </w:r>
      <w:r w:rsidR="00F910F0" w:rsidRPr="00D54287">
        <w:rPr>
          <w:rFonts w:ascii="Palatino Linotype" w:hAnsi="Palatino Linotype" w:cs="Segoe UI"/>
          <w:color w:val="232629"/>
          <w:shd w:val="clear" w:color="auto" w:fill="FFFFFF"/>
        </w:rPr>
        <w:t xml:space="preserve"> </w:t>
      </w:r>
      <w:r w:rsidR="00F910F0" w:rsidRPr="00D54287">
        <w:rPr>
          <w:rFonts w:ascii="Palatino Linotype" w:hAnsi="Palatino Linotype"/>
          <w:color w:val="222222"/>
        </w:rPr>
        <w:t>(this might be two different database, database and message queue, etc)</w:t>
      </w:r>
      <w:r w:rsidRPr="00D54287">
        <w:rPr>
          <w:rFonts w:ascii="Palatino Linotype" w:hAnsi="Palatino Linotype" w:cs="Segoe UI"/>
          <w:color w:val="232629"/>
          <w:shd w:val="clear" w:color="auto" w:fill="FFFFFF"/>
        </w:rPr>
        <w:t xml:space="preserve">. In a global transaction you will write to the DB and send a message over a queue. </w:t>
      </w:r>
      <w:r w:rsidR="00C12E6E" w:rsidRPr="00D54287">
        <w:rPr>
          <w:rFonts w:ascii="Palatino Linotype" w:hAnsi="Palatino Linotype"/>
          <w:color w:val="222222"/>
        </w:rPr>
        <w:t>Global Transaction is an application server managed transaction</w:t>
      </w:r>
      <w:r w:rsidR="00F910F0" w:rsidRPr="00D54287">
        <w:rPr>
          <w:rFonts w:ascii="Palatino Linotype" w:hAnsi="Palatino Linotype"/>
          <w:color w:val="222222"/>
        </w:rPr>
        <w:t>.</w:t>
      </w:r>
    </w:p>
    <w:p w14:paraId="5615D2E8" w14:textId="77777777" w:rsidR="003C4738" w:rsidRPr="00F771BB" w:rsidRDefault="003C4738" w:rsidP="00F771BB">
      <w:pPr>
        <w:pStyle w:val="NoSpacing"/>
        <w:rPr>
          <w:rFonts w:ascii="Palatino Linotype" w:hAnsi="Palatino Linotype" w:cs="Segoe UI"/>
          <w:color w:val="525960"/>
          <w:sz w:val="23"/>
          <w:szCs w:val="23"/>
          <w:shd w:val="clear" w:color="auto" w:fill="FFFFFF"/>
        </w:rPr>
      </w:pPr>
    </w:p>
    <w:p w14:paraId="3E9E8620" w14:textId="2C13017B" w:rsidR="00536A9C" w:rsidRPr="00662EBB" w:rsidRDefault="00536A9C" w:rsidP="00662EBB">
      <w:pPr>
        <w:pStyle w:val="NoSpacing"/>
        <w:rPr>
          <w:rFonts w:ascii="Palatino Linotype" w:hAnsi="Palatino Linotype"/>
          <w:b/>
          <w:bCs/>
          <w:sz w:val="24"/>
          <w:szCs w:val="24"/>
          <w:u w:val="single"/>
        </w:rPr>
      </w:pPr>
      <w:r w:rsidRPr="00662EBB">
        <w:rPr>
          <w:rFonts w:ascii="Palatino Linotype" w:hAnsi="Palatino Linotype"/>
          <w:b/>
          <w:bCs/>
          <w:sz w:val="24"/>
          <w:szCs w:val="24"/>
          <w:u w:val="single"/>
        </w:rPr>
        <w:t>Local transactions</w:t>
      </w:r>
    </w:p>
    <w:p w14:paraId="702C8D8B" w14:textId="23A6B43B" w:rsidR="00536A9C" w:rsidRPr="00D511C5" w:rsidRDefault="00536A9C" w:rsidP="00662EBB">
      <w:pPr>
        <w:pStyle w:val="NoSpacing"/>
        <w:rPr>
          <w:rFonts w:ascii="Palatino Linotype" w:hAnsi="Palatino Linotype"/>
          <w:color w:val="222222"/>
        </w:rPr>
      </w:pPr>
      <w:r w:rsidRPr="00D511C5">
        <w:rPr>
          <w:rFonts w:ascii="Palatino Linotype" w:hAnsi="Palatino Linotype"/>
          <w:color w:val="333333"/>
        </w:rPr>
        <w:t xml:space="preserve">Local transactions are resource-specific, such as a transaction associated with a JDBC connection. </w:t>
      </w:r>
      <w:r w:rsidR="00C12E6E" w:rsidRPr="00D511C5">
        <w:rPr>
          <w:rFonts w:ascii="Palatino Linotype" w:hAnsi="Palatino Linotype"/>
          <w:color w:val="222222"/>
        </w:rPr>
        <w:t>Local Transaction is resource specific transaction (for example</w:t>
      </w:r>
      <w:r w:rsidR="00C12E6E" w:rsidRPr="00D511C5">
        <w:rPr>
          <w:rStyle w:val="apple-converted-space"/>
          <w:rFonts w:ascii="Palatino Linotype" w:eastAsiaTheme="majorEastAsia" w:hAnsi="Palatino Linotype" w:cs="Helvetica"/>
          <w:color w:val="222222"/>
        </w:rPr>
        <w:t> </w:t>
      </w:r>
      <w:hyperlink r:id="rId7" w:anchor="CNCPT016" w:history="1">
        <w:r w:rsidR="00C12E6E" w:rsidRPr="00D511C5">
          <w:rPr>
            <w:rStyle w:val="Hyperlink"/>
            <w:rFonts w:ascii="Palatino Linotype" w:hAnsi="Palatino Linotype" w:cs="Helvetica"/>
            <w:color w:val="0C65A5"/>
            <w:bdr w:val="none" w:sz="0" w:space="0" w:color="auto" w:frame="1"/>
          </w:rPr>
          <w:t>Oracle Transactions</w:t>
        </w:r>
      </w:hyperlink>
      <w:r w:rsidR="00C12E6E" w:rsidRPr="00D511C5">
        <w:rPr>
          <w:rFonts w:ascii="Palatino Linotype" w:hAnsi="Palatino Linotype"/>
          <w:color w:val="222222"/>
        </w:rPr>
        <w:t>) and application server has nothing to do with them.</w:t>
      </w:r>
    </w:p>
    <w:p w14:paraId="7B13BF2F" w14:textId="77777777" w:rsidR="0005367C" w:rsidRPr="00662EBB" w:rsidRDefault="0005367C" w:rsidP="00662EBB">
      <w:pPr>
        <w:pStyle w:val="NoSpacing"/>
        <w:rPr>
          <w:rFonts w:ascii="Palatino Linotype" w:hAnsi="Palatino Linotype"/>
          <w:color w:val="222222"/>
          <w:sz w:val="23"/>
          <w:szCs w:val="23"/>
        </w:rPr>
      </w:pPr>
    </w:p>
    <w:p w14:paraId="6FAFBE36" w14:textId="49D08BD6" w:rsidR="00223C14" w:rsidRPr="00D511C5" w:rsidRDefault="00223C14" w:rsidP="0000674D">
      <w:pPr>
        <w:rPr>
          <w:rFonts w:ascii="Palatino Linotype" w:hAnsi="Palatino Linotype"/>
          <w:shd w:val="clear" w:color="auto" w:fill="FFFFFF"/>
        </w:rPr>
      </w:pPr>
      <w:r w:rsidRPr="00D511C5">
        <w:rPr>
          <w:rFonts w:ascii="Palatino Linotype" w:hAnsi="Palatino Linotype"/>
          <w:shd w:val="clear" w:color="auto" w:fill="FFFFFF"/>
        </w:rPr>
        <w:t xml:space="preserve">The primary difference is that </w:t>
      </w:r>
      <w:r w:rsidRPr="00D511C5">
        <w:rPr>
          <w:rFonts w:ascii="Palatino Linotype" w:hAnsi="Palatino Linotype"/>
          <w:b/>
          <w:bCs/>
          <w:shd w:val="clear" w:color="auto" w:fill="FFFFFF"/>
        </w:rPr>
        <w:t>local transaction are single JVM level</w:t>
      </w:r>
      <w:r w:rsidRPr="00D511C5">
        <w:rPr>
          <w:rFonts w:ascii="Palatino Linotype" w:hAnsi="Palatino Linotype"/>
          <w:shd w:val="clear" w:color="auto" w:fill="FFFFFF"/>
        </w:rPr>
        <w:t xml:space="preserve"> while </w:t>
      </w:r>
      <w:r w:rsidRPr="00D511C5">
        <w:rPr>
          <w:rFonts w:ascii="Palatino Linotype" w:hAnsi="Palatino Linotype"/>
          <w:b/>
          <w:bCs/>
          <w:shd w:val="clear" w:color="auto" w:fill="FFFFFF"/>
        </w:rPr>
        <w:t>global transaction are at multiple JVM level</w:t>
      </w:r>
      <w:r w:rsidRPr="00D511C5">
        <w:rPr>
          <w:rFonts w:ascii="Palatino Linotype" w:hAnsi="Palatino Linotype"/>
          <w:shd w:val="clear" w:color="auto" w:fill="FFFFFF"/>
        </w:rPr>
        <w:t xml:space="preserve"> and hence global transactions need different design approach</w:t>
      </w:r>
    </w:p>
    <w:p w14:paraId="6091749F" w14:textId="48E5157E" w:rsidR="00223C14" w:rsidRPr="0068779A" w:rsidRDefault="00223C14" w:rsidP="0068779A">
      <w:pPr>
        <w:pStyle w:val="NoSpacing"/>
        <w:rPr>
          <w:rFonts w:ascii="Palatino Linotype" w:hAnsi="Palatino Linotype"/>
          <w:b/>
          <w:bCs/>
          <w:sz w:val="26"/>
          <w:szCs w:val="26"/>
          <w:u w:val="single"/>
        </w:rPr>
      </w:pPr>
      <w:r w:rsidRPr="0068779A">
        <w:rPr>
          <w:rFonts w:ascii="Palatino Linotype" w:hAnsi="Palatino Linotype"/>
          <w:b/>
          <w:bCs/>
          <w:sz w:val="26"/>
          <w:szCs w:val="26"/>
          <w:u w:val="single"/>
        </w:rPr>
        <w:t>ACID Property</w:t>
      </w:r>
    </w:p>
    <w:p w14:paraId="17766A54" w14:textId="4CBFCA3B" w:rsidR="00223C14" w:rsidRPr="0068779A" w:rsidRDefault="008B4C16" w:rsidP="0068779A">
      <w:pPr>
        <w:pStyle w:val="NoSpacing"/>
        <w:rPr>
          <w:rFonts w:ascii="Palatino Linotype" w:hAnsi="Palatino Linotype"/>
        </w:rPr>
      </w:pPr>
      <w:r w:rsidRPr="0068779A">
        <w:rPr>
          <w:rFonts w:ascii="Palatino Linotype" w:hAnsi="Palatino Linotype"/>
          <w:b/>
          <w:bCs/>
        </w:rPr>
        <w:t>Atomicity</w:t>
      </w:r>
      <w:r w:rsidR="0005367C" w:rsidRPr="0068779A">
        <w:rPr>
          <w:rFonts w:ascii="Palatino Linotype" w:hAnsi="Palatino Linotype"/>
        </w:rPr>
        <w:t xml:space="preserve">: </w:t>
      </w:r>
      <w:r w:rsidRPr="0068779A">
        <w:rPr>
          <w:rFonts w:ascii="Palatino Linotype" w:hAnsi="Palatino Linotype"/>
        </w:rPr>
        <w:t>Atomicity requires that each transaction is "all or nothing": if one part of the transaction fails, the entire transaction fails, and the database state is left unchanged.</w:t>
      </w:r>
    </w:p>
    <w:p w14:paraId="7824A8CC" w14:textId="1424D23B" w:rsidR="008B4C16" w:rsidRPr="00577A22" w:rsidRDefault="008B4C16" w:rsidP="00573C5E">
      <w:pPr>
        <w:pStyle w:val="NoSpacing"/>
        <w:spacing w:line="276" w:lineRule="auto"/>
        <w:rPr>
          <w:rFonts w:ascii="Palatino Linotype" w:hAnsi="Palatino Linotype"/>
          <w:shd w:val="clear" w:color="auto" w:fill="FFFFFF"/>
        </w:rPr>
      </w:pPr>
      <w:r w:rsidRPr="00577A22">
        <w:rPr>
          <w:rFonts w:ascii="Palatino Linotype" w:hAnsi="Palatino Linotype"/>
          <w:b/>
          <w:bCs/>
        </w:rPr>
        <w:t>Consistency</w:t>
      </w:r>
      <w:r w:rsidR="005D4AB9" w:rsidRPr="00577A22">
        <w:rPr>
          <w:rFonts w:ascii="Palatino Linotype" w:hAnsi="Palatino Linotype"/>
          <w:b/>
          <w:bCs/>
        </w:rPr>
        <w:t xml:space="preserve">: </w:t>
      </w:r>
      <w:r w:rsidRPr="00577A22">
        <w:rPr>
          <w:rFonts w:ascii="Palatino Linotype" w:hAnsi="Palatino Linotype"/>
        </w:rPr>
        <w:t>The consistency property ensures that any transaction will bring the database from one valid state to another.</w:t>
      </w:r>
      <w:r w:rsidR="00D13BBD" w:rsidRPr="00577A22">
        <w:rPr>
          <w:rFonts w:ascii="Palatino Linotype" w:hAnsi="Palatino Linotype"/>
        </w:rPr>
        <w:t xml:space="preserve"> </w:t>
      </w:r>
      <w:r w:rsidR="00D13BBD" w:rsidRPr="00577A22">
        <w:rPr>
          <w:rFonts w:ascii="Palatino Linotype" w:hAnsi="Palatino Linotype" w:cs="Arial"/>
          <w:b/>
          <w:bCs/>
          <w:color w:val="202122"/>
          <w:sz w:val="21"/>
          <w:szCs w:val="21"/>
          <w:shd w:val="clear" w:color="auto" w:fill="FFFFFF"/>
        </w:rPr>
        <w:t>Consistency</w:t>
      </w:r>
      <w:r w:rsidR="00D13BBD" w:rsidRPr="00577A22">
        <w:rPr>
          <w:rFonts w:ascii="Palatino Linotype" w:hAnsi="Palatino Linotype" w:cs="Arial"/>
          <w:color w:val="202122"/>
          <w:sz w:val="21"/>
          <w:szCs w:val="21"/>
          <w:shd w:val="clear" w:color="auto" w:fill="FFFFFF"/>
        </w:rPr>
        <w:t> can also be understood as after a successful write, update or delete of a Record, any read request immediately receives the latest value of the Record</w:t>
      </w:r>
      <w:r w:rsidR="004A0B63">
        <w:rPr>
          <w:rFonts w:ascii="Palatino Linotype" w:hAnsi="Palatino Linotype" w:cs="Arial"/>
          <w:color w:val="202122"/>
          <w:sz w:val="21"/>
          <w:szCs w:val="21"/>
          <w:shd w:val="clear" w:color="auto" w:fill="FFFFFF"/>
        </w:rPr>
        <w:t>.</w:t>
      </w:r>
    </w:p>
    <w:p w14:paraId="7DA7A6FC" w14:textId="0B82E3F0" w:rsidR="00D13BBD" w:rsidRPr="00577A22" w:rsidRDefault="00D13BBD" w:rsidP="00573C5E">
      <w:pPr>
        <w:pStyle w:val="NoSpacing"/>
        <w:spacing w:line="276" w:lineRule="auto"/>
        <w:rPr>
          <w:rFonts w:ascii="Palatino Linotype" w:hAnsi="Palatino Linotype"/>
        </w:rPr>
      </w:pPr>
      <w:r w:rsidRPr="00577A22">
        <w:rPr>
          <w:rFonts w:ascii="Palatino Linotype" w:hAnsi="Palatino Linotype"/>
          <w:b/>
          <w:bCs/>
        </w:rPr>
        <w:t>Isolation:</w:t>
      </w:r>
      <w:r w:rsidRPr="00577A22">
        <w:rPr>
          <w:rFonts w:ascii="Palatino Linotype" w:hAnsi="Palatino Linotype"/>
        </w:rPr>
        <w:t> Each transaction is independent of other transactions.</w:t>
      </w:r>
    </w:p>
    <w:p w14:paraId="0DADF25D" w14:textId="57A86509" w:rsidR="00577A22" w:rsidRPr="00004680" w:rsidRDefault="00AE6191" w:rsidP="00004680">
      <w:pPr>
        <w:pStyle w:val="NoSpacing"/>
        <w:spacing w:line="276" w:lineRule="auto"/>
        <w:rPr>
          <w:rFonts w:ascii="Palatino Linotype" w:hAnsi="Palatino Linotype"/>
        </w:rPr>
      </w:pPr>
      <w:r w:rsidRPr="00577A22">
        <w:rPr>
          <w:rFonts w:ascii="Palatino Linotype" w:hAnsi="Palatino Linotype"/>
          <w:b/>
          <w:bCs/>
        </w:rPr>
        <w:t>Durability</w:t>
      </w:r>
      <w:r w:rsidRPr="00577A22">
        <w:rPr>
          <w:rFonts w:ascii="Palatino Linotype" w:eastAsia="Times New Roman" w:hAnsi="Palatino Linotype" w:cs="Times New Roman"/>
          <w:b/>
          <w:bCs/>
          <w:color w:val="4D4D4D"/>
          <w:sz w:val="29"/>
          <w:szCs w:val="29"/>
          <w:lang w:bidi="hi-IN"/>
        </w:rPr>
        <w:t>:</w:t>
      </w:r>
      <w:r w:rsidRPr="00577A22">
        <w:rPr>
          <w:rFonts w:ascii="Palatino Linotype" w:eastAsia="Times New Roman" w:hAnsi="Palatino Linotype" w:cs="Times New Roman"/>
          <w:color w:val="4D4D4D"/>
          <w:sz w:val="29"/>
          <w:szCs w:val="29"/>
          <w:lang w:bidi="hi-IN"/>
        </w:rPr>
        <w:t> </w:t>
      </w:r>
      <w:r w:rsidRPr="00577A22">
        <w:rPr>
          <w:rFonts w:ascii="Palatino Linotype" w:hAnsi="Palatino Linotype"/>
        </w:rPr>
        <w:t>All transaction results are permanently preserved.</w:t>
      </w:r>
    </w:p>
    <w:p w14:paraId="4CCA720A" w14:textId="77777777" w:rsidR="0063401C" w:rsidRPr="00577A22" w:rsidRDefault="0063401C" w:rsidP="00B73780">
      <w:pPr>
        <w:ind w:left="3600" w:firstLine="720"/>
        <w:rPr>
          <w:rFonts w:ascii="Palatino Linotype" w:hAnsi="Palatino Linotype"/>
          <w:sz w:val="24"/>
          <w:szCs w:val="24"/>
          <w:u w:val="single"/>
        </w:rPr>
      </w:pPr>
      <w:r w:rsidRPr="00577A22">
        <w:rPr>
          <w:rFonts w:ascii="Palatino Linotype" w:hAnsi="Palatino Linotype"/>
          <w:b/>
          <w:bCs/>
          <w:sz w:val="26"/>
          <w:szCs w:val="26"/>
          <w:u w:val="single"/>
        </w:rPr>
        <w:t>Database anomalies</w:t>
      </w:r>
    </w:p>
    <w:p w14:paraId="1051BE65" w14:textId="0663D914" w:rsidR="009B359A" w:rsidRPr="00577A22" w:rsidRDefault="009B359A" w:rsidP="00577A22">
      <w:pPr>
        <w:pStyle w:val="NoSpacing"/>
        <w:rPr>
          <w:rFonts w:ascii="Palatino Linotype" w:hAnsi="Palatino Linotype"/>
        </w:rPr>
      </w:pPr>
      <w:r w:rsidRPr="00577A22">
        <w:rPr>
          <w:rFonts w:ascii="Palatino Linotype" w:hAnsi="Palatino Linotype"/>
          <w:b/>
          <w:bCs/>
          <w:sz w:val="26"/>
          <w:szCs w:val="26"/>
        </w:rPr>
        <w:t>Dirty reads [Read uncommitted] occur when</w:t>
      </w:r>
      <w:r w:rsidRPr="00577A22">
        <w:rPr>
          <w:rFonts w:ascii="Palatino Linotype" w:hAnsi="Palatino Linotype"/>
        </w:rPr>
        <w:t>:</w:t>
      </w:r>
    </w:p>
    <w:p w14:paraId="2B01D99F" w14:textId="754E354A" w:rsidR="009B359A" w:rsidRPr="00577A22" w:rsidRDefault="009B359A" w:rsidP="00155BD8">
      <w:pPr>
        <w:pStyle w:val="NoSpacing"/>
        <w:numPr>
          <w:ilvl w:val="0"/>
          <w:numId w:val="7"/>
        </w:numPr>
        <w:rPr>
          <w:rFonts w:ascii="Palatino Linotype" w:hAnsi="Palatino Linotype"/>
        </w:rPr>
      </w:pPr>
      <w:r w:rsidRPr="00577A22">
        <w:rPr>
          <w:rFonts w:ascii="Palatino Linotype" w:hAnsi="Palatino Linotype"/>
        </w:rPr>
        <w:t>Transaction A inserts a row into a table.</w:t>
      </w:r>
    </w:p>
    <w:p w14:paraId="010673B2" w14:textId="545F4B32" w:rsidR="009B359A" w:rsidRPr="00577A22" w:rsidRDefault="009B359A" w:rsidP="00155BD8">
      <w:pPr>
        <w:pStyle w:val="NoSpacing"/>
        <w:numPr>
          <w:ilvl w:val="0"/>
          <w:numId w:val="7"/>
        </w:numPr>
        <w:rPr>
          <w:rFonts w:ascii="Palatino Linotype" w:hAnsi="Palatino Linotype"/>
        </w:rPr>
      </w:pPr>
      <w:r w:rsidRPr="00577A22">
        <w:rPr>
          <w:rFonts w:ascii="Palatino Linotype" w:hAnsi="Palatino Linotype"/>
        </w:rPr>
        <w:t>Transaction B reads the new row.</w:t>
      </w:r>
    </w:p>
    <w:p w14:paraId="6F91195A" w14:textId="66D4ABFB" w:rsidR="009B359A" w:rsidRPr="00577A22" w:rsidRDefault="009B359A" w:rsidP="00155BD8">
      <w:pPr>
        <w:pStyle w:val="NoSpacing"/>
        <w:numPr>
          <w:ilvl w:val="0"/>
          <w:numId w:val="7"/>
        </w:numPr>
        <w:rPr>
          <w:rFonts w:ascii="Palatino Linotype" w:hAnsi="Palatino Linotype"/>
        </w:rPr>
      </w:pPr>
      <w:r w:rsidRPr="00577A22">
        <w:rPr>
          <w:rFonts w:ascii="Palatino Linotype" w:hAnsi="Palatino Linotype"/>
        </w:rPr>
        <w:t>Transaction A rolls back.</w:t>
      </w:r>
    </w:p>
    <w:p w14:paraId="104AD787" w14:textId="77777777" w:rsidR="008E2684" w:rsidRDefault="009B359A" w:rsidP="008E2684">
      <w:pPr>
        <w:pStyle w:val="NoSpacing"/>
        <w:rPr>
          <w:rFonts w:ascii="Palatino Linotype" w:hAnsi="Palatino Linotype"/>
        </w:rPr>
      </w:pPr>
      <w:r w:rsidRPr="00577A22">
        <w:rPr>
          <w:rFonts w:ascii="Palatino Linotype" w:hAnsi="Palatino Linotype"/>
        </w:rPr>
        <w:t>Transaction B may have done work to the system based on the row inserted by transaction A, but that row never became a permanent part of the database.</w:t>
      </w:r>
      <w:r w:rsidR="008E2684">
        <w:rPr>
          <w:rFonts w:ascii="Palatino Linotype" w:hAnsi="Palatino Linotype"/>
        </w:rPr>
        <w:t xml:space="preserve"> </w:t>
      </w:r>
    </w:p>
    <w:p w14:paraId="65537141" w14:textId="265492E8" w:rsidR="008E2684" w:rsidRPr="00AF69CF" w:rsidRDefault="008E2684" w:rsidP="008E2684">
      <w:pPr>
        <w:pStyle w:val="NoSpacing"/>
        <w:rPr>
          <w:color w:val="000000"/>
          <w:sz w:val="24"/>
          <w:szCs w:val="24"/>
          <w:shd w:val="clear" w:color="auto" w:fill="FAFAFA"/>
        </w:rPr>
      </w:pPr>
      <w:r w:rsidRPr="00254B15">
        <w:rPr>
          <w:rFonts w:ascii="Palatino Linotype" w:hAnsi="Palatino Linotype"/>
          <w:b/>
          <w:bCs/>
        </w:rPr>
        <w:t>Solution</w:t>
      </w:r>
      <w:r w:rsidR="00254B15">
        <w:rPr>
          <w:rFonts w:ascii="Palatino Linotype" w:hAnsi="Palatino Linotype"/>
          <w:b/>
          <w:bCs/>
        </w:rPr>
        <w:t xml:space="preserve"> </w:t>
      </w:r>
      <w:r w:rsidR="00254B15" w:rsidRPr="00254B15">
        <w:rPr>
          <w:rFonts w:ascii="Palatino Linotype" w:hAnsi="Palatino Linotype"/>
          <w:b/>
          <w:bCs/>
        </w:rPr>
        <w:sym w:font="Wingdings" w:char="F0E8"/>
      </w:r>
      <w:r w:rsidR="00254B15">
        <w:rPr>
          <w:rFonts w:ascii="Palatino Linotype" w:hAnsi="Palatino Linotype"/>
          <w:b/>
          <w:bCs/>
        </w:rPr>
        <w:t xml:space="preserve"> </w:t>
      </w:r>
      <w:r w:rsidRPr="00AF69CF">
        <w:rPr>
          <w:rStyle w:val="hljs-meta"/>
          <w:rFonts w:ascii="Source Code Pro" w:hAnsi="Source Code Pro"/>
          <w:b/>
          <w:bCs/>
          <w:color w:val="1F7199"/>
          <w:sz w:val="23"/>
          <w:szCs w:val="23"/>
        </w:rPr>
        <w:t>@Transactional(isolation = Isolation.READ_COMMITTED)</w:t>
      </w:r>
      <w:r w:rsidRPr="00AF69CF">
        <w:rPr>
          <w:color w:val="000000"/>
          <w:sz w:val="24"/>
          <w:szCs w:val="24"/>
          <w:shd w:val="clear" w:color="auto" w:fill="FAFAFA"/>
        </w:rPr>
        <w:t xml:space="preserve"> </w:t>
      </w:r>
    </w:p>
    <w:p w14:paraId="6BBEB13C" w14:textId="77777777" w:rsidR="00577A22" w:rsidRPr="00577A22" w:rsidRDefault="00577A22" w:rsidP="00577A22">
      <w:pPr>
        <w:pStyle w:val="NoSpacing"/>
        <w:rPr>
          <w:rFonts w:ascii="Palatino Linotype" w:hAnsi="Palatino Linotype"/>
        </w:rPr>
      </w:pPr>
    </w:p>
    <w:p w14:paraId="7E7EF4D3" w14:textId="77777777" w:rsidR="00B9068A" w:rsidRPr="00577A22" w:rsidRDefault="00B9068A" w:rsidP="00577A22">
      <w:pPr>
        <w:pStyle w:val="NoSpacing"/>
        <w:rPr>
          <w:rFonts w:ascii="Palatino Linotype" w:hAnsi="Palatino Linotype"/>
        </w:rPr>
      </w:pPr>
      <w:r w:rsidRPr="00577A22">
        <w:rPr>
          <w:rFonts w:ascii="Palatino Linotype" w:hAnsi="Palatino Linotype"/>
          <w:b/>
          <w:bCs/>
          <w:sz w:val="26"/>
          <w:szCs w:val="26"/>
        </w:rPr>
        <w:t>Non-Repeatable reads [Read committed] occur when</w:t>
      </w:r>
      <w:r w:rsidRPr="00577A22">
        <w:rPr>
          <w:rFonts w:ascii="Palatino Linotype" w:hAnsi="Palatino Linotype"/>
        </w:rPr>
        <w:t>:</w:t>
      </w:r>
    </w:p>
    <w:p w14:paraId="67834F71" w14:textId="4EE241F2" w:rsidR="00B9068A" w:rsidRPr="00577A22" w:rsidRDefault="00B9068A" w:rsidP="00155BD8">
      <w:pPr>
        <w:pStyle w:val="NoSpacing"/>
        <w:numPr>
          <w:ilvl w:val="0"/>
          <w:numId w:val="8"/>
        </w:numPr>
        <w:rPr>
          <w:rFonts w:ascii="Palatino Linotype" w:hAnsi="Palatino Linotype"/>
        </w:rPr>
      </w:pPr>
      <w:r w:rsidRPr="00577A22">
        <w:rPr>
          <w:rFonts w:ascii="Palatino Linotype" w:hAnsi="Palatino Linotype"/>
        </w:rPr>
        <w:t>Transaction A reads a row.</w:t>
      </w:r>
    </w:p>
    <w:p w14:paraId="338B8794" w14:textId="5908B415" w:rsidR="00B9068A" w:rsidRPr="00577A22" w:rsidRDefault="00B9068A" w:rsidP="00155BD8">
      <w:pPr>
        <w:pStyle w:val="NoSpacing"/>
        <w:numPr>
          <w:ilvl w:val="0"/>
          <w:numId w:val="8"/>
        </w:numPr>
        <w:rPr>
          <w:rFonts w:ascii="Palatino Linotype" w:hAnsi="Palatino Linotype"/>
        </w:rPr>
      </w:pPr>
      <w:r w:rsidRPr="00577A22">
        <w:rPr>
          <w:rFonts w:ascii="Palatino Linotype" w:hAnsi="Palatino Linotype"/>
        </w:rPr>
        <w:t>Transaction B changes the row.</w:t>
      </w:r>
    </w:p>
    <w:p w14:paraId="38CAC753" w14:textId="2F942490" w:rsidR="00577A22" w:rsidRDefault="00B9068A" w:rsidP="00155BD8">
      <w:pPr>
        <w:pStyle w:val="NoSpacing"/>
        <w:numPr>
          <w:ilvl w:val="0"/>
          <w:numId w:val="8"/>
        </w:numPr>
        <w:rPr>
          <w:rFonts w:ascii="Palatino Linotype" w:hAnsi="Palatino Linotype"/>
        </w:rPr>
      </w:pPr>
      <w:r w:rsidRPr="00577A22">
        <w:rPr>
          <w:rFonts w:ascii="Palatino Linotype" w:hAnsi="Palatino Linotype"/>
        </w:rPr>
        <w:t>Transaction A reads the same row a second time and gets the new results.</w:t>
      </w:r>
    </w:p>
    <w:p w14:paraId="614B770F" w14:textId="5BE093B8" w:rsidR="00254B15" w:rsidRPr="00577A22" w:rsidRDefault="00254B15" w:rsidP="00254B15">
      <w:pPr>
        <w:pStyle w:val="NoSpacing"/>
        <w:rPr>
          <w:rFonts w:ascii="Palatino Linotype" w:hAnsi="Palatino Linotype"/>
        </w:rPr>
      </w:pPr>
      <w:r w:rsidRPr="00254B15">
        <w:rPr>
          <w:rFonts w:ascii="Palatino Linotype" w:hAnsi="Palatino Linotype"/>
          <w:b/>
          <w:bCs/>
        </w:rPr>
        <w:t>Solution</w:t>
      </w:r>
      <w:r>
        <w:rPr>
          <w:rFonts w:ascii="Palatino Linotype" w:hAnsi="Palatino Linotype"/>
          <w:b/>
          <w:bCs/>
        </w:rPr>
        <w:t xml:space="preserve"> </w:t>
      </w:r>
      <w:r w:rsidRPr="00254B15">
        <w:rPr>
          <w:rFonts w:ascii="Palatino Linotype" w:hAnsi="Palatino Linotype"/>
          <w:b/>
          <w:bCs/>
        </w:rPr>
        <w:sym w:font="Wingdings" w:char="F0E8"/>
      </w:r>
      <w:r>
        <w:rPr>
          <w:rFonts w:ascii="Palatino Linotype" w:hAnsi="Palatino Linotype"/>
          <w:b/>
          <w:bCs/>
        </w:rPr>
        <w:t xml:space="preserve"> </w:t>
      </w:r>
      <w:r w:rsidRPr="00D761BB">
        <w:rPr>
          <w:rStyle w:val="hljs-meta"/>
          <w:rFonts w:ascii="Source Code Pro" w:hAnsi="Source Code Pro"/>
          <w:b/>
          <w:bCs/>
          <w:color w:val="1F7199"/>
          <w:sz w:val="23"/>
          <w:szCs w:val="23"/>
        </w:rPr>
        <w:t>@Transactional(isolation = Isolation.REPEATABLE_READ)</w:t>
      </w:r>
    </w:p>
    <w:p w14:paraId="43EE3FB4" w14:textId="77777777" w:rsidR="00577A22" w:rsidRPr="00577A22" w:rsidRDefault="00577A22" w:rsidP="00577A22">
      <w:pPr>
        <w:pStyle w:val="NoSpacing"/>
        <w:rPr>
          <w:rFonts w:ascii="Palatino Linotype" w:hAnsi="Palatino Linotype"/>
        </w:rPr>
      </w:pPr>
    </w:p>
    <w:p w14:paraId="286BFB8C" w14:textId="73B00FC7" w:rsidR="00BD2B26" w:rsidRPr="00577A22" w:rsidRDefault="00BD2B26" w:rsidP="00577A22">
      <w:pPr>
        <w:pStyle w:val="NoSpacing"/>
        <w:rPr>
          <w:rFonts w:ascii="Palatino Linotype" w:hAnsi="Palatino Linotype"/>
        </w:rPr>
      </w:pPr>
      <w:r w:rsidRPr="00577A22">
        <w:rPr>
          <w:rFonts w:ascii="Palatino Linotype" w:hAnsi="Palatino Linotype"/>
          <w:b/>
          <w:bCs/>
          <w:sz w:val="26"/>
          <w:szCs w:val="26"/>
        </w:rPr>
        <w:t>Phantom reads occur when</w:t>
      </w:r>
      <w:r w:rsidRPr="00577A22">
        <w:rPr>
          <w:rFonts w:ascii="Palatino Linotype" w:hAnsi="Palatino Linotype"/>
        </w:rPr>
        <w:t>:</w:t>
      </w:r>
    </w:p>
    <w:p w14:paraId="519DE80D" w14:textId="1E26342E" w:rsidR="00BD2B26" w:rsidRPr="00577A22" w:rsidRDefault="00BD2B26" w:rsidP="00577A22">
      <w:pPr>
        <w:pStyle w:val="NoSpacing"/>
        <w:numPr>
          <w:ilvl w:val="0"/>
          <w:numId w:val="6"/>
        </w:numPr>
        <w:rPr>
          <w:rFonts w:ascii="Palatino Linotype" w:hAnsi="Palatino Linotype"/>
        </w:rPr>
      </w:pPr>
      <w:r w:rsidRPr="00577A22">
        <w:rPr>
          <w:rFonts w:ascii="Palatino Linotype" w:hAnsi="Palatino Linotype"/>
        </w:rPr>
        <w:t>Transaction A reads all rows that satisfy a WHERE clause on an SQL query.</w:t>
      </w:r>
    </w:p>
    <w:p w14:paraId="31DC0B6C" w14:textId="3AAC8388" w:rsidR="00BD2B26" w:rsidRPr="00577A22" w:rsidRDefault="00BD2B26" w:rsidP="00577A22">
      <w:pPr>
        <w:pStyle w:val="NoSpacing"/>
        <w:numPr>
          <w:ilvl w:val="0"/>
          <w:numId w:val="6"/>
        </w:numPr>
        <w:rPr>
          <w:rFonts w:ascii="Palatino Linotype" w:hAnsi="Palatino Linotype"/>
        </w:rPr>
      </w:pPr>
      <w:r w:rsidRPr="00577A22">
        <w:rPr>
          <w:rFonts w:ascii="Palatino Linotype" w:hAnsi="Palatino Linotype"/>
        </w:rPr>
        <w:t>Transaction B inserts an additional row that satisfies the WHERE clause.</w:t>
      </w:r>
    </w:p>
    <w:p w14:paraId="61AEF9C3" w14:textId="073EC270" w:rsidR="00BD2B26" w:rsidRPr="00614271" w:rsidRDefault="00BD2B26" w:rsidP="00577A22">
      <w:pPr>
        <w:pStyle w:val="NoSpacing"/>
        <w:numPr>
          <w:ilvl w:val="0"/>
          <w:numId w:val="6"/>
        </w:numPr>
      </w:pPr>
      <w:r w:rsidRPr="00577A22">
        <w:rPr>
          <w:rFonts w:ascii="Palatino Linotype" w:hAnsi="Palatino Linotype"/>
        </w:rPr>
        <w:t>Transaction A re-evaluates the WHERE condition and picks up the additional row.</w:t>
      </w:r>
    </w:p>
    <w:p w14:paraId="3B8DD83C" w14:textId="230CE92F" w:rsidR="00D26F18" w:rsidRDefault="00254B15" w:rsidP="00BD2B26">
      <w:pPr>
        <w:rPr>
          <w:rStyle w:val="hljs-meta"/>
          <w:rFonts w:ascii="Source Code Pro" w:hAnsi="Source Code Pro"/>
          <w:b/>
          <w:bCs/>
          <w:color w:val="1F7199"/>
          <w:sz w:val="23"/>
          <w:szCs w:val="23"/>
        </w:rPr>
      </w:pPr>
      <w:r w:rsidRPr="00254B15">
        <w:rPr>
          <w:rFonts w:ascii="Palatino Linotype" w:hAnsi="Palatino Linotype"/>
          <w:b/>
          <w:bCs/>
        </w:rPr>
        <w:t>Solution</w:t>
      </w:r>
      <w:r>
        <w:rPr>
          <w:rFonts w:ascii="Palatino Linotype" w:hAnsi="Palatino Linotype"/>
          <w:b/>
          <w:bCs/>
        </w:rPr>
        <w:t xml:space="preserve"> </w:t>
      </w:r>
      <w:r w:rsidRPr="00254B15">
        <w:rPr>
          <w:rFonts w:ascii="Palatino Linotype" w:hAnsi="Palatino Linotype"/>
          <w:b/>
          <w:bCs/>
        </w:rPr>
        <w:sym w:font="Wingdings" w:char="F0E8"/>
      </w:r>
      <w:r>
        <w:rPr>
          <w:rFonts w:ascii="Palatino Linotype" w:hAnsi="Palatino Linotype"/>
          <w:b/>
          <w:bCs/>
        </w:rPr>
        <w:t xml:space="preserve"> </w:t>
      </w:r>
      <w:r w:rsidRPr="006A296F">
        <w:rPr>
          <w:rStyle w:val="hljs-meta"/>
          <w:rFonts w:ascii="Source Code Pro" w:hAnsi="Source Code Pro"/>
          <w:b/>
          <w:bCs/>
          <w:color w:val="1F7199"/>
          <w:sz w:val="23"/>
          <w:szCs w:val="23"/>
        </w:rPr>
        <w:t>@Transactional(isolation = Isolation.SERIALIZABLE)</w:t>
      </w:r>
    </w:p>
    <w:p w14:paraId="46D36A52" w14:textId="39D39F8A" w:rsidR="00FC047F" w:rsidRDefault="00FC047F" w:rsidP="009D0A35">
      <w:pPr>
        <w:autoSpaceDE w:val="0"/>
        <w:autoSpaceDN w:val="0"/>
        <w:adjustRightInd w:val="0"/>
        <w:spacing w:after="0" w:line="240" w:lineRule="auto"/>
        <w:rPr>
          <w:rFonts w:ascii="Consolas" w:hAnsi="Consolas" w:cs="Consolas"/>
          <w:color w:val="000000"/>
          <w:sz w:val="20"/>
          <w:szCs w:val="20"/>
          <w:lang w:bidi="hi-IN"/>
        </w:rPr>
      </w:pPr>
    </w:p>
    <w:p w14:paraId="069C4295" w14:textId="33B3129D" w:rsidR="00C16EBB" w:rsidRDefault="00C16EBB" w:rsidP="009D0A35">
      <w:pPr>
        <w:autoSpaceDE w:val="0"/>
        <w:autoSpaceDN w:val="0"/>
        <w:adjustRightInd w:val="0"/>
        <w:spacing w:after="0" w:line="240" w:lineRule="auto"/>
        <w:rPr>
          <w:rFonts w:ascii="Consolas" w:hAnsi="Consolas" w:cs="Consolas"/>
          <w:color w:val="000000"/>
          <w:sz w:val="20"/>
          <w:szCs w:val="20"/>
          <w:lang w:bidi="hi-IN"/>
        </w:rPr>
      </w:pPr>
    </w:p>
    <w:p w14:paraId="77DDEB9F" w14:textId="77777777" w:rsidR="00C16EBB" w:rsidRDefault="00C16EBB" w:rsidP="009D0A35">
      <w:pPr>
        <w:autoSpaceDE w:val="0"/>
        <w:autoSpaceDN w:val="0"/>
        <w:adjustRightInd w:val="0"/>
        <w:spacing w:after="0" w:line="240" w:lineRule="auto"/>
        <w:rPr>
          <w:rFonts w:ascii="Consolas" w:hAnsi="Consolas" w:cs="Consolas"/>
          <w:color w:val="000000"/>
          <w:sz w:val="20"/>
          <w:szCs w:val="20"/>
          <w:lang w:bidi="hi-IN"/>
        </w:rPr>
      </w:pPr>
    </w:p>
    <w:p w14:paraId="1BEEFC07" w14:textId="44D1FC93" w:rsidR="009D0A35" w:rsidRPr="009D0A35" w:rsidRDefault="009D0A35" w:rsidP="009D0A35">
      <w:pPr>
        <w:autoSpaceDE w:val="0"/>
        <w:autoSpaceDN w:val="0"/>
        <w:adjustRightInd w:val="0"/>
        <w:spacing w:after="0" w:line="240" w:lineRule="auto"/>
        <w:rPr>
          <w:rFonts w:ascii="Consolas" w:hAnsi="Consolas" w:cs="Consolas"/>
          <w:b/>
          <w:bCs/>
          <w:lang w:bidi="hi-IN"/>
        </w:rPr>
      </w:pPr>
      <w:r>
        <w:rPr>
          <w:rFonts w:ascii="Consolas" w:hAnsi="Consolas" w:cs="Consolas"/>
          <w:color w:val="000000"/>
          <w:sz w:val="20"/>
          <w:szCs w:val="20"/>
          <w:lang w:bidi="hi-IN"/>
        </w:rPr>
        <w:lastRenderedPageBreak/>
        <w:tab/>
      </w:r>
      <w:r w:rsidRPr="009D0A35">
        <w:rPr>
          <w:rFonts w:ascii="Consolas" w:hAnsi="Consolas" w:cs="Consolas"/>
          <w:b/>
          <w:bCs/>
          <w:color w:val="646464"/>
          <w:lang w:bidi="hi-IN"/>
        </w:rPr>
        <w:t>@Transactional</w:t>
      </w:r>
      <w:r w:rsidRPr="009D0A35">
        <w:rPr>
          <w:rFonts w:ascii="Consolas" w:hAnsi="Consolas" w:cs="Consolas"/>
          <w:b/>
          <w:bCs/>
          <w:color w:val="000000"/>
          <w:lang w:bidi="hi-IN"/>
        </w:rPr>
        <w:t>(</w:t>
      </w:r>
    </w:p>
    <w:p w14:paraId="3A4764D2" w14:textId="77777777" w:rsidR="009D0A35" w:rsidRPr="009D0A35" w:rsidRDefault="009D0A35" w:rsidP="009D0A35">
      <w:pPr>
        <w:autoSpaceDE w:val="0"/>
        <w:autoSpaceDN w:val="0"/>
        <w:adjustRightInd w:val="0"/>
        <w:spacing w:after="0" w:line="240" w:lineRule="auto"/>
        <w:rPr>
          <w:rFonts w:ascii="Consolas" w:hAnsi="Consolas" w:cs="Consolas"/>
          <w:b/>
          <w:bCs/>
          <w:lang w:bidi="hi-IN"/>
        </w:rPr>
      </w:pPr>
      <w:r w:rsidRPr="009D0A35">
        <w:rPr>
          <w:rFonts w:ascii="Consolas" w:hAnsi="Consolas" w:cs="Consolas"/>
          <w:b/>
          <w:bCs/>
          <w:color w:val="000000"/>
          <w:lang w:bidi="hi-IN"/>
        </w:rPr>
        <w:tab/>
      </w:r>
      <w:r w:rsidRPr="009D0A35">
        <w:rPr>
          <w:rFonts w:ascii="Consolas" w:hAnsi="Consolas" w:cs="Consolas"/>
          <w:b/>
          <w:bCs/>
          <w:color w:val="000000"/>
          <w:lang w:bidi="hi-IN"/>
        </w:rPr>
        <w:tab/>
      </w:r>
      <w:r w:rsidRPr="009D0A35">
        <w:rPr>
          <w:rFonts w:ascii="Consolas" w:hAnsi="Consolas" w:cs="Consolas"/>
          <w:b/>
          <w:bCs/>
          <w:color w:val="000000"/>
          <w:lang w:bidi="hi-IN"/>
        </w:rPr>
        <w:tab/>
        <w:t>propagation = Propagation.</w:t>
      </w:r>
      <w:r w:rsidRPr="009D0A35">
        <w:rPr>
          <w:rFonts w:ascii="Consolas" w:hAnsi="Consolas" w:cs="Consolas"/>
          <w:b/>
          <w:bCs/>
          <w:i/>
          <w:iCs/>
          <w:color w:val="0000C0"/>
          <w:lang w:bidi="hi-IN"/>
        </w:rPr>
        <w:t>REQUIRED</w:t>
      </w:r>
      <w:r w:rsidRPr="009D0A35">
        <w:rPr>
          <w:rFonts w:ascii="Consolas" w:hAnsi="Consolas" w:cs="Consolas"/>
          <w:b/>
          <w:bCs/>
          <w:color w:val="000000"/>
          <w:lang w:bidi="hi-IN"/>
        </w:rPr>
        <w:t>,</w:t>
      </w:r>
    </w:p>
    <w:p w14:paraId="5FF3A2AE" w14:textId="77777777" w:rsidR="009D0A35" w:rsidRPr="009D0A35" w:rsidRDefault="009D0A35" w:rsidP="009D0A35">
      <w:pPr>
        <w:autoSpaceDE w:val="0"/>
        <w:autoSpaceDN w:val="0"/>
        <w:adjustRightInd w:val="0"/>
        <w:spacing w:after="0" w:line="240" w:lineRule="auto"/>
        <w:rPr>
          <w:rFonts w:ascii="Consolas" w:hAnsi="Consolas" w:cs="Consolas"/>
          <w:b/>
          <w:bCs/>
          <w:lang w:bidi="hi-IN"/>
        </w:rPr>
      </w:pPr>
      <w:r w:rsidRPr="009D0A35">
        <w:rPr>
          <w:rFonts w:ascii="Consolas" w:hAnsi="Consolas" w:cs="Consolas"/>
          <w:b/>
          <w:bCs/>
          <w:color w:val="000000"/>
          <w:lang w:bidi="hi-IN"/>
        </w:rPr>
        <w:tab/>
      </w:r>
      <w:r w:rsidRPr="009D0A35">
        <w:rPr>
          <w:rFonts w:ascii="Consolas" w:hAnsi="Consolas" w:cs="Consolas"/>
          <w:b/>
          <w:bCs/>
          <w:color w:val="000000"/>
          <w:lang w:bidi="hi-IN"/>
        </w:rPr>
        <w:tab/>
      </w:r>
      <w:r w:rsidRPr="009D0A35">
        <w:rPr>
          <w:rFonts w:ascii="Consolas" w:hAnsi="Consolas" w:cs="Consolas"/>
          <w:b/>
          <w:bCs/>
          <w:color w:val="000000"/>
          <w:lang w:bidi="hi-IN"/>
        </w:rPr>
        <w:tab/>
        <w:t>isolation = Isolation.</w:t>
      </w:r>
      <w:r w:rsidRPr="009D0A35">
        <w:rPr>
          <w:rFonts w:ascii="Consolas" w:hAnsi="Consolas" w:cs="Consolas"/>
          <w:b/>
          <w:bCs/>
          <w:i/>
          <w:iCs/>
          <w:color w:val="0000C0"/>
          <w:lang w:bidi="hi-IN"/>
        </w:rPr>
        <w:t>SERIALIZABLE</w:t>
      </w:r>
      <w:r w:rsidRPr="009D0A35">
        <w:rPr>
          <w:rFonts w:ascii="Consolas" w:hAnsi="Consolas" w:cs="Consolas"/>
          <w:b/>
          <w:bCs/>
          <w:color w:val="000000"/>
          <w:lang w:bidi="hi-IN"/>
        </w:rPr>
        <w:t>,</w:t>
      </w:r>
    </w:p>
    <w:p w14:paraId="20B4D79D" w14:textId="77777777" w:rsidR="009D0A35" w:rsidRPr="009D0A35" w:rsidRDefault="009D0A35" w:rsidP="009D0A35">
      <w:pPr>
        <w:autoSpaceDE w:val="0"/>
        <w:autoSpaceDN w:val="0"/>
        <w:adjustRightInd w:val="0"/>
        <w:spacing w:after="0" w:line="240" w:lineRule="auto"/>
        <w:rPr>
          <w:rFonts w:ascii="Consolas" w:hAnsi="Consolas" w:cs="Consolas"/>
          <w:b/>
          <w:bCs/>
          <w:lang w:bidi="hi-IN"/>
        </w:rPr>
      </w:pPr>
      <w:r w:rsidRPr="009D0A35">
        <w:rPr>
          <w:rFonts w:ascii="Consolas" w:hAnsi="Consolas" w:cs="Consolas"/>
          <w:b/>
          <w:bCs/>
          <w:color w:val="000000"/>
          <w:lang w:bidi="hi-IN"/>
        </w:rPr>
        <w:tab/>
      </w:r>
      <w:r w:rsidRPr="009D0A35">
        <w:rPr>
          <w:rFonts w:ascii="Consolas" w:hAnsi="Consolas" w:cs="Consolas"/>
          <w:b/>
          <w:bCs/>
          <w:color w:val="000000"/>
          <w:lang w:bidi="hi-IN"/>
        </w:rPr>
        <w:tab/>
      </w:r>
      <w:r w:rsidRPr="009D0A35">
        <w:rPr>
          <w:rFonts w:ascii="Consolas" w:hAnsi="Consolas" w:cs="Consolas"/>
          <w:b/>
          <w:bCs/>
          <w:color w:val="000000"/>
          <w:lang w:bidi="hi-IN"/>
        </w:rPr>
        <w:tab/>
        <w:t>noRollbackFor = NullPointerException.</w:t>
      </w:r>
      <w:r w:rsidRPr="009D0A35">
        <w:rPr>
          <w:rFonts w:ascii="Consolas" w:hAnsi="Consolas" w:cs="Consolas"/>
          <w:b/>
          <w:bCs/>
          <w:color w:val="7F0055"/>
          <w:lang w:bidi="hi-IN"/>
        </w:rPr>
        <w:t>class</w:t>
      </w:r>
      <w:r w:rsidRPr="009D0A35">
        <w:rPr>
          <w:rFonts w:ascii="Consolas" w:hAnsi="Consolas" w:cs="Consolas"/>
          <w:b/>
          <w:bCs/>
          <w:color w:val="000000"/>
          <w:lang w:bidi="hi-IN"/>
        </w:rPr>
        <w:t>,</w:t>
      </w:r>
    </w:p>
    <w:p w14:paraId="54C052D0" w14:textId="77777777" w:rsidR="009D0A35" w:rsidRPr="009D0A35" w:rsidRDefault="009D0A35" w:rsidP="009D0A35">
      <w:pPr>
        <w:autoSpaceDE w:val="0"/>
        <w:autoSpaceDN w:val="0"/>
        <w:adjustRightInd w:val="0"/>
        <w:spacing w:after="0" w:line="240" w:lineRule="auto"/>
        <w:rPr>
          <w:rFonts w:ascii="Consolas" w:hAnsi="Consolas" w:cs="Consolas"/>
          <w:b/>
          <w:bCs/>
          <w:lang w:bidi="hi-IN"/>
        </w:rPr>
      </w:pPr>
      <w:r w:rsidRPr="009D0A35">
        <w:rPr>
          <w:rFonts w:ascii="Consolas" w:hAnsi="Consolas" w:cs="Consolas"/>
          <w:b/>
          <w:bCs/>
          <w:color w:val="000000"/>
          <w:lang w:bidi="hi-IN"/>
        </w:rPr>
        <w:tab/>
      </w:r>
      <w:r w:rsidRPr="009D0A35">
        <w:rPr>
          <w:rFonts w:ascii="Consolas" w:hAnsi="Consolas" w:cs="Consolas"/>
          <w:b/>
          <w:bCs/>
          <w:color w:val="000000"/>
          <w:lang w:bidi="hi-IN"/>
        </w:rPr>
        <w:tab/>
      </w:r>
      <w:r w:rsidRPr="009D0A35">
        <w:rPr>
          <w:rFonts w:ascii="Consolas" w:hAnsi="Consolas" w:cs="Consolas"/>
          <w:b/>
          <w:bCs/>
          <w:color w:val="000000"/>
          <w:lang w:bidi="hi-IN"/>
        </w:rPr>
        <w:tab/>
        <w:t>noRollbackForClassName = {</w:t>
      </w:r>
      <w:r w:rsidRPr="009D0A35">
        <w:rPr>
          <w:rFonts w:ascii="Consolas" w:hAnsi="Consolas" w:cs="Consolas"/>
          <w:b/>
          <w:bCs/>
          <w:color w:val="2A00FF"/>
          <w:lang w:bidi="hi-IN"/>
        </w:rPr>
        <w:t>"Abcd"</w:t>
      </w:r>
      <w:r w:rsidRPr="009D0A35">
        <w:rPr>
          <w:rFonts w:ascii="Consolas" w:hAnsi="Consolas" w:cs="Consolas"/>
          <w:b/>
          <w:bCs/>
          <w:color w:val="000000"/>
          <w:lang w:bidi="hi-IN"/>
        </w:rPr>
        <w:t xml:space="preserve">, </w:t>
      </w:r>
      <w:r w:rsidRPr="009D0A35">
        <w:rPr>
          <w:rFonts w:ascii="Consolas" w:hAnsi="Consolas" w:cs="Consolas"/>
          <w:b/>
          <w:bCs/>
          <w:color w:val="2A00FF"/>
          <w:lang w:bidi="hi-IN"/>
        </w:rPr>
        <w:t>"PQRS"</w:t>
      </w:r>
      <w:r w:rsidRPr="009D0A35">
        <w:rPr>
          <w:rFonts w:ascii="Consolas" w:hAnsi="Consolas" w:cs="Consolas"/>
          <w:b/>
          <w:bCs/>
          <w:color w:val="000000"/>
          <w:lang w:bidi="hi-IN"/>
        </w:rPr>
        <w:t>},</w:t>
      </w:r>
    </w:p>
    <w:p w14:paraId="7135D8EA" w14:textId="77777777" w:rsidR="009D0A35" w:rsidRPr="009D0A35" w:rsidRDefault="009D0A35" w:rsidP="009D0A35">
      <w:pPr>
        <w:autoSpaceDE w:val="0"/>
        <w:autoSpaceDN w:val="0"/>
        <w:adjustRightInd w:val="0"/>
        <w:spacing w:after="0" w:line="240" w:lineRule="auto"/>
        <w:rPr>
          <w:rFonts w:ascii="Consolas" w:hAnsi="Consolas" w:cs="Consolas"/>
          <w:b/>
          <w:bCs/>
          <w:lang w:bidi="hi-IN"/>
        </w:rPr>
      </w:pPr>
      <w:r w:rsidRPr="009D0A35">
        <w:rPr>
          <w:rFonts w:ascii="Consolas" w:hAnsi="Consolas" w:cs="Consolas"/>
          <w:b/>
          <w:bCs/>
          <w:color w:val="000000"/>
          <w:lang w:bidi="hi-IN"/>
        </w:rPr>
        <w:tab/>
      </w:r>
      <w:r w:rsidRPr="009D0A35">
        <w:rPr>
          <w:rFonts w:ascii="Consolas" w:hAnsi="Consolas" w:cs="Consolas"/>
          <w:b/>
          <w:bCs/>
          <w:color w:val="000000"/>
          <w:lang w:bidi="hi-IN"/>
        </w:rPr>
        <w:tab/>
      </w:r>
      <w:r w:rsidRPr="009D0A35">
        <w:rPr>
          <w:rFonts w:ascii="Consolas" w:hAnsi="Consolas" w:cs="Consolas"/>
          <w:b/>
          <w:bCs/>
          <w:color w:val="000000"/>
          <w:lang w:bidi="hi-IN"/>
        </w:rPr>
        <w:tab/>
        <w:t>rollbackFor = IndexOutOfBoundsException.</w:t>
      </w:r>
      <w:r w:rsidRPr="009D0A35">
        <w:rPr>
          <w:rFonts w:ascii="Consolas" w:hAnsi="Consolas" w:cs="Consolas"/>
          <w:b/>
          <w:bCs/>
          <w:color w:val="7F0055"/>
          <w:lang w:bidi="hi-IN"/>
        </w:rPr>
        <w:t>class</w:t>
      </w:r>
      <w:r w:rsidRPr="009D0A35">
        <w:rPr>
          <w:rFonts w:ascii="Consolas" w:hAnsi="Consolas" w:cs="Consolas"/>
          <w:b/>
          <w:bCs/>
          <w:color w:val="000000"/>
          <w:lang w:bidi="hi-IN"/>
        </w:rPr>
        <w:t>,</w:t>
      </w:r>
    </w:p>
    <w:p w14:paraId="39CF83AB" w14:textId="77777777" w:rsidR="009D0A35" w:rsidRPr="009D0A35" w:rsidRDefault="009D0A35" w:rsidP="009D0A35">
      <w:pPr>
        <w:autoSpaceDE w:val="0"/>
        <w:autoSpaceDN w:val="0"/>
        <w:adjustRightInd w:val="0"/>
        <w:spacing w:after="0" w:line="240" w:lineRule="auto"/>
        <w:rPr>
          <w:rFonts w:ascii="Consolas" w:hAnsi="Consolas" w:cs="Consolas"/>
          <w:b/>
          <w:bCs/>
          <w:lang w:bidi="hi-IN"/>
        </w:rPr>
      </w:pPr>
      <w:r w:rsidRPr="009D0A35">
        <w:rPr>
          <w:rFonts w:ascii="Consolas" w:hAnsi="Consolas" w:cs="Consolas"/>
          <w:b/>
          <w:bCs/>
          <w:color w:val="000000"/>
          <w:lang w:bidi="hi-IN"/>
        </w:rPr>
        <w:tab/>
      </w:r>
      <w:r w:rsidRPr="009D0A35">
        <w:rPr>
          <w:rFonts w:ascii="Consolas" w:hAnsi="Consolas" w:cs="Consolas"/>
          <w:b/>
          <w:bCs/>
          <w:color w:val="000000"/>
          <w:lang w:bidi="hi-IN"/>
        </w:rPr>
        <w:tab/>
      </w:r>
      <w:r w:rsidRPr="009D0A35">
        <w:rPr>
          <w:rFonts w:ascii="Consolas" w:hAnsi="Consolas" w:cs="Consolas"/>
          <w:b/>
          <w:bCs/>
          <w:color w:val="000000"/>
          <w:lang w:bidi="hi-IN"/>
        </w:rPr>
        <w:tab/>
        <w:t xml:space="preserve">rollbackForClassName = </w:t>
      </w:r>
      <w:r w:rsidRPr="009D0A35">
        <w:rPr>
          <w:rFonts w:ascii="Consolas" w:hAnsi="Consolas" w:cs="Consolas"/>
          <w:b/>
          <w:bCs/>
          <w:color w:val="2A00FF"/>
          <w:lang w:bidi="hi-IN"/>
        </w:rPr>
        <w:t>"Abcd"</w:t>
      </w:r>
      <w:r w:rsidRPr="009D0A35">
        <w:rPr>
          <w:rFonts w:ascii="Consolas" w:hAnsi="Consolas" w:cs="Consolas"/>
          <w:b/>
          <w:bCs/>
          <w:color w:val="000000"/>
          <w:lang w:bidi="hi-IN"/>
        </w:rPr>
        <w:t>,</w:t>
      </w:r>
    </w:p>
    <w:p w14:paraId="68FAF7EF" w14:textId="77777777" w:rsidR="009D0A35" w:rsidRPr="009D0A35" w:rsidRDefault="009D0A35" w:rsidP="009D0A35">
      <w:pPr>
        <w:autoSpaceDE w:val="0"/>
        <w:autoSpaceDN w:val="0"/>
        <w:adjustRightInd w:val="0"/>
        <w:spacing w:after="0" w:line="240" w:lineRule="auto"/>
        <w:rPr>
          <w:rFonts w:ascii="Consolas" w:hAnsi="Consolas" w:cs="Consolas"/>
          <w:b/>
          <w:bCs/>
          <w:lang w:bidi="hi-IN"/>
        </w:rPr>
      </w:pPr>
      <w:r w:rsidRPr="009D0A35">
        <w:rPr>
          <w:rFonts w:ascii="Consolas" w:hAnsi="Consolas" w:cs="Consolas"/>
          <w:b/>
          <w:bCs/>
          <w:color w:val="000000"/>
          <w:lang w:bidi="hi-IN"/>
        </w:rPr>
        <w:tab/>
      </w:r>
      <w:r w:rsidRPr="009D0A35">
        <w:rPr>
          <w:rFonts w:ascii="Consolas" w:hAnsi="Consolas" w:cs="Consolas"/>
          <w:b/>
          <w:bCs/>
          <w:color w:val="000000"/>
          <w:lang w:bidi="hi-IN"/>
        </w:rPr>
        <w:tab/>
      </w:r>
      <w:r w:rsidRPr="009D0A35">
        <w:rPr>
          <w:rFonts w:ascii="Consolas" w:hAnsi="Consolas" w:cs="Consolas"/>
          <w:b/>
          <w:bCs/>
          <w:color w:val="000000"/>
          <w:lang w:bidi="hi-IN"/>
        </w:rPr>
        <w:tab/>
        <w:t xml:space="preserve">readOnly = </w:t>
      </w:r>
      <w:r w:rsidRPr="009D0A35">
        <w:rPr>
          <w:rFonts w:ascii="Consolas" w:hAnsi="Consolas" w:cs="Consolas"/>
          <w:b/>
          <w:bCs/>
          <w:color w:val="7F0055"/>
          <w:lang w:bidi="hi-IN"/>
        </w:rPr>
        <w:t>true</w:t>
      </w:r>
      <w:r w:rsidRPr="009D0A35">
        <w:rPr>
          <w:rFonts w:ascii="Consolas" w:hAnsi="Consolas" w:cs="Consolas"/>
          <w:b/>
          <w:bCs/>
          <w:color w:val="000000"/>
          <w:lang w:bidi="hi-IN"/>
        </w:rPr>
        <w:t>,</w:t>
      </w:r>
    </w:p>
    <w:p w14:paraId="7F066A3B" w14:textId="77777777" w:rsidR="009D0A35" w:rsidRPr="009D0A35" w:rsidRDefault="009D0A35" w:rsidP="009D0A35">
      <w:pPr>
        <w:autoSpaceDE w:val="0"/>
        <w:autoSpaceDN w:val="0"/>
        <w:adjustRightInd w:val="0"/>
        <w:spacing w:after="0" w:line="240" w:lineRule="auto"/>
        <w:rPr>
          <w:rFonts w:ascii="Consolas" w:hAnsi="Consolas" w:cs="Consolas"/>
          <w:b/>
          <w:bCs/>
          <w:lang w:bidi="hi-IN"/>
        </w:rPr>
      </w:pPr>
      <w:r w:rsidRPr="009D0A35">
        <w:rPr>
          <w:rFonts w:ascii="Consolas" w:hAnsi="Consolas" w:cs="Consolas"/>
          <w:b/>
          <w:bCs/>
          <w:color w:val="000000"/>
          <w:lang w:bidi="hi-IN"/>
        </w:rPr>
        <w:tab/>
      </w:r>
      <w:r w:rsidRPr="009D0A35">
        <w:rPr>
          <w:rFonts w:ascii="Consolas" w:hAnsi="Consolas" w:cs="Consolas"/>
          <w:b/>
          <w:bCs/>
          <w:color w:val="000000"/>
          <w:lang w:bidi="hi-IN"/>
        </w:rPr>
        <w:tab/>
      </w:r>
      <w:r w:rsidRPr="009D0A35">
        <w:rPr>
          <w:rFonts w:ascii="Consolas" w:hAnsi="Consolas" w:cs="Consolas"/>
          <w:b/>
          <w:bCs/>
          <w:color w:val="000000"/>
          <w:lang w:bidi="hi-IN"/>
        </w:rPr>
        <w:tab/>
        <w:t>timeout = 3,</w:t>
      </w:r>
    </w:p>
    <w:p w14:paraId="6F4FBF9D" w14:textId="016CB326" w:rsidR="00D06B69" w:rsidRPr="009D0A35" w:rsidRDefault="009D0A35" w:rsidP="009D0A35">
      <w:pPr>
        <w:pStyle w:val="NoSpacing"/>
        <w:rPr>
          <w:rFonts w:ascii="Consolas" w:hAnsi="Consolas" w:cs="Consolas"/>
          <w:b/>
          <w:bCs/>
          <w:color w:val="000000"/>
          <w:lang w:bidi="hi-IN"/>
        </w:rPr>
      </w:pPr>
      <w:r w:rsidRPr="009D0A35">
        <w:rPr>
          <w:rFonts w:ascii="Consolas" w:hAnsi="Consolas" w:cs="Consolas"/>
          <w:b/>
          <w:bCs/>
          <w:color w:val="000000"/>
          <w:lang w:bidi="hi-IN"/>
        </w:rPr>
        <w:tab/>
      </w:r>
      <w:r w:rsidRPr="009D0A35">
        <w:rPr>
          <w:rFonts w:ascii="Consolas" w:hAnsi="Consolas" w:cs="Consolas"/>
          <w:b/>
          <w:bCs/>
          <w:color w:val="000000"/>
          <w:lang w:bidi="hi-IN"/>
        </w:rPr>
        <w:tab/>
      </w:r>
      <w:r w:rsidRPr="009D0A35">
        <w:rPr>
          <w:rFonts w:ascii="Consolas" w:hAnsi="Consolas" w:cs="Consolas"/>
          <w:b/>
          <w:bCs/>
          <w:color w:val="000000"/>
          <w:lang w:bidi="hi-IN"/>
        </w:rPr>
        <w:tab/>
      </w:r>
      <w:r w:rsidRPr="00795A57">
        <w:rPr>
          <w:rFonts w:ascii="Consolas" w:hAnsi="Consolas" w:cs="Consolas"/>
          <w:b/>
          <w:bCs/>
          <w:color w:val="000000"/>
          <w:lang w:bidi="hi-IN"/>
        </w:rPr>
        <w:t>value</w:t>
      </w:r>
      <w:r w:rsidRPr="009D0A35">
        <w:rPr>
          <w:rFonts w:ascii="Consolas" w:hAnsi="Consolas" w:cs="Consolas"/>
          <w:b/>
          <w:bCs/>
          <w:color w:val="000000"/>
          <w:lang w:bidi="hi-IN"/>
        </w:rPr>
        <w:t xml:space="preserve"> = </w:t>
      </w:r>
      <w:r w:rsidRPr="009D0A35">
        <w:rPr>
          <w:rFonts w:ascii="Consolas" w:hAnsi="Consolas" w:cs="Consolas"/>
          <w:b/>
          <w:bCs/>
          <w:color w:val="2A00FF"/>
          <w:lang w:bidi="hi-IN"/>
        </w:rPr>
        <w:t>"SomeValue"</w:t>
      </w:r>
      <w:r w:rsidRPr="009D0A35">
        <w:rPr>
          <w:rFonts w:ascii="Consolas" w:hAnsi="Consolas" w:cs="Consolas"/>
          <w:b/>
          <w:bCs/>
          <w:color w:val="000000"/>
          <w:lang w:bidi="hi-IN"/>
        </w:rPr>
        <w:t>)</w:t>
      </w:r>
    </w:p>
    <w:p w14:paraId="42217486" w14:textId="77777777" w:rsidR="009D0A35" w:rsidRPr="00614271" w:rsidRDefault="009D0A35" w:rsidP="009D0A35">
      <w:pPr>
        <w:pStyle w:val="NoSpacing"/>
        <w:rPr>
          <w:rFonts w:ascii="Palatino Linotype" w:hAnsi="Palatino Linotype"/>
          <w:b/>
          <w:sz w:val="20"/>
          <w:szCs w:val="20"/>
          <w:u w:val="single"/>
        </w:rPr>
      </w:pPr>
    </w:p>
    <w:p w14:paraId="53B316C0" w14:textId="6E77BADD" w:rsidR="00516C89" w:rsidRPr="00455897" w:rsidRDefault="00D06B69" w:rsidP="00D06B69">
      <w:pPr>
        <w:pStyle w:val="NoSpacing"/>
        <w:rPr>
          <w:rFonts w:ascii="Palatino Linotype" w:hAnsi="Palatino Linotype"/>
          <w:b/>
          <w:sz w:val="30"/>
          <w:szCs w:val="30"/>
          <w:u w:val="single"/>
        </w:rPr>
      </w:pPr>
      <w:r w:rsidRPr="00455897">
        <w:rPr>
          <w:rFonts w:ascii="Palatino Linotype" w:hAnsi="Palatino Linotype"/>
          <w:b/>
          <w:sz w:val="30"/>
          <w:szCs w:val="30"/>
          <w:u w:val="single"/>
        </w:rPr>
        <w:t>Spring transaction propagation</w:t>
      </w:r>
    </w:p>
    <w:p w14:paraId="7DA76580" w14:textId="0FD43E98" w:rsidR="00516C89" w:rsidRPr="008D56D2" w:rsidRDefault="00516C89" w:rsidP="00D06B69">
      <w:pPr>
        <w:pStyle w:val="NoSpacing"/>
        <w:rPr>
          <w:rFonts w:ascii="Palatino Linotype" w:hAnsi="Palatino Linotype"/>
          <w:b/>
          <w:sz w:val="24"/>
          <w:szCs w:val="24"/>
          <w:u w:val="single"/>
        </w:rPr>
      </w:pPr>
      <w:r w:rsidRPr="008D56D2">
        <w:rPr>
          <w:rFonts w:ascii="Palatino Linotype" w:hAnsi="Palatino Linotype"/>
          <w:color w:val="000000"/>
          <w:sz w:val="24"/>
          <w:szCs w:val="24"/>
          <w:shd w:val="clear" w:color="auto" w:fill="FFFFFF"/>
        </w:rPr>
        <w:t>Propagation defines our business logic's transaction boundary.</w:t>
      </w:r>
      <w:r w:rsidR="00E75CDA" w:rsidRPr="008D56D2">
        <w:rPr>
          <w:rFonts w:ascii="Palatino Linotype" w:hAnsi="Palatino Linotype"/>
          <w:color w:val="000000"/>
          <w:sz w:val="24"/>
          <w:szCs w:val="24"/>
          <w:shd w:val="clear" w:color="auto" w:fill="FFFFFF"/>
        </w:rPr>
        <w:t xml:space="preserve"> </w:t>
      </w:r>
      <w:r w:rsidR="00E75CDA" w:rsidRPr="008D56D2">
        <w:rPr>
          <w:rFonts w:ascii="Palatino Linotype" w:hAnsi="Palatino Linotype" w:cs="Segoe UI"/>
          <w:color w:val="232629"/>
          <w:sz w:val="24"/>
          <w:szCs w:val="24"/>
          <w:shd w:val="clear" w:color="auto" w:fill="FFFFFF"/>
        </w:rPr>
        <w:t xml:space="preserve">Defines how transactions relate to each other. </w:t>
      </w:r>
      <w:r w:rsidR="00A1088E" w:rsidRPr="008D56D2">
        <w:rPr>
          <w:rFonts w:ascii="Palatino Linotype" w:hAnsi="Palatino Linotype" w:cs="Segoe UI"/>
          <w:color w:val="232629"/>
          <w:sz w:val="24"/>
          <w:szCs w:val="24"/>
          <w:shd w:val="clear" w:color="auto" w:fill="FFFFFF"/>
        </w:rPr>
        <w:t>It happens only in case of multiple Service classes.</w:t>
      </w:r>
    </w:p>
    <w:p w14:paraId="7EB6A709" w14:textId="77777777" w:rsidR="00516C89" w:rsidRPr="00614271" w:rsidRDefault="00516C89" w:rsidP="00D06B69">
      <w:pPr>
        <w:pStyle w:val="NoSpacing"/>
        <w:rPr>
          <w:rFonts w:ascii="Palatino Linotype" w:hAnsi="Palatino Linotype"/>
          <w:b/>
          <w:sz w:val="20"/>
          <w:szCs w:val="20"/>
          <w:u w:val="single"/>
        </w:rPr>
      </w:pPr>
    </w:p>
    <w:p w14:paraId="51A54879" w14:textId="77777777" w:rsidR="00F03111" w:rsidRPr="00614271" w:rsidRDefault="00F03111" w:rsidP="00F03111">
      <w:pPr>
        <w:pStyle w:val="NoSpacing"/>
        <w:rPr>
          <w:rFonts w:ascii="Palatino Linotype" w:hAnsi="Palatino Linotype"/>
          <w:b/>
          <w:sz w:val="20"/>
          <w:szCs w:val="20"/>
        </w:rPr>
      </w:pPr>
      <w:r w:rsidRPr="00614271">
        <w:rPr>
          <w:rFonts w:ascii="Palatino Linotype" w:hAnsi="Palatino Linotype"/>
          <w:b/>
          <w:sz w:val="20"/>
          <w:szCs w:val="20"/>
        </w:rPr>
        <w:t>PROPAGATION_REQUIRED – Support a current transaction; create a new one if none exists.</w:t>
      </w:r>
    </w:p>
    <w:p w14:paraId="4CDA3B40" w14:textId="77777777" w:rsidR="00F03111" w:rsidRPr="00614271" w:rsidRDefault="00F03111" w:rsidP="00F03111">
      <w:pPr>
        <w:pStyle w:val="NoSpacing"/>
        <w:rPr>
          <w:rFonts w:ascii="Palatino Linotype" w:hAnsi="Palatino Linotype"/>
          <w:b/>
          <w:sz w:val="20"/>
          <w:szCs w:val="20"/>
        </w:rPr>
      </w:pPr>
      <w:r w:rsidRPr="00614271">
        <w:rPr>
          <w:rFonts w:ascii="Palatino Linotype" w:hAnsi="Palatino Linotype"/>
          <w:b/>
          <w:sz w:val="20"/>
          <w:szCs w:val="20"/>
        </w:rPr>
        <w:t>PROPAGATION_SUPPORTS – Support a current transaction; execute non-transactionally if none exists.</w:t>
      </w:r>
    </w:p>
    <w:p w14:paraId="6B1FD24D" w14:textId="77777777" w:rsidR="00F03111" w:rsidRPr="00614271" w:rsidRDefault="00F03111" w:rsidP="00F03111">
      <w:pPr>
        <w:pStyle w:val="NoSpacing"/>
        <w:rPr>
          <w:rFonts w:ascii="Palatino Linotype" w:hAnsi="Palatino Linotype"/>
          <w:b/>
          <w:sz w:val="20"/>
          <w:szCs w:val="20"/>
        </w:rPr>
      </w:pPr>
      <w:r w:rsidRPr="00614271">
        <w:rPr>
          <w:rFonts w:ascii="Palatino Linotype" w:hAnsi="Palatino Linotype"/>
          <w:b/>
          <w:sz w:val="20"/>
          <w:szCs w:val="20"/>
        </w:rPr>
        <w:t>PROPAGATION_MANDATORY – Support a current transaction; throw an exception if no current transaction exists.</w:t>
      </w:r>
    </w:p>
    <w:p w14:paraId="3ED3BBD3" w14:textId="77777777" w:rsidR="00F03111" w:rsidRPr="00614271" w:rsidRDefault="00F03111" w:rsidP="00F03111">
      <w:pPr>
        <w:pStyle w:val="NoSpacing"/>
        <w:rPr>
          <w:rFonts w:ascii="Palatino Linotype" w:hAnsi="Palatino Linotype"/>
          <w:b/>
          <w:sz w:val="20"/>
          <w:szCs w:val="20"/>
        </w:rPr>
      </w:pPr>
      <w:r w:rsidRPr="00614271">
        <w:rPr>
          <w:rFonts w:ascii="Palatino Linotype" w:hAnsi="Palatino Linotype"/>
          <w:b/>
          <w:sz w:val="20"/>
          <w:szCs w:val="20"/>
        </w:rPr>
        <w:t>PROPAGATION_REQUIRES_NEW – Create a new transaction, suspending the current transaction if one exists.</w:t>
      </w:r>
    </w:p>
    <w:p w14:paraId="5BD95E33" w14:textId="77777777" w:rsidR="00F03111" w:rsidRPr="00614271" w:rsidRDefault="00F03111" w:rsidP="00F03111">
      <w:pPr>
        <w:pStyle w:val="NoSpacing"/>
        <w:rPr>
          <w:rFonts w:ascii="Palatino Linotype" w:hAnsi="Palatino Linotype"/>
          <w:b/>
          <w:sz w:val="20"/>
          <w:szCs w:val="20"/>
        </w:rPr>
      </w:pPr>
      <w:r w:rsidRPr="00614271">
        <w:rPr>
          <w:rFonts w:ascii="Palatino Linotype" w:hAnsi="Palatino Linotype"/>
          <w:b/>
          <w:sz w:val="20"/>
          <w:szCs w:val="20"/>
        </w:rPr>
        <w:t>PROPAGATION_NOT_SUPPORTED – Do not support a current transaction; rather always execute non-transactionally.</w:t>
      </w:r>
    </w:p>
    <w:p w14:paraId="3CFFAE7B" w14:textId="77777777" w:rsidR="00F03111" w:rsidRPr="00614271" w:rsidRDefault="00F03111" w:rsidP="00F03111">
      <w:pPr>
        <w:pStyle w:val="NoSpacing"/>
        <w:rPr>
          <w:rFonts w:ascii="Palatino Linotype" w:hAnsi="Palatino Linotype"/>
          <w:b/>
          <w:sz w:val="20"/>
          <w:szCs w:val="20"/>
        </w:rPr>
      </w:pPr>
      <w:r w:rsidRPr="00614271">
        <w:rPr>
          <w:rFonts w:ascii="Palatino Linotype" w:hAnsi="Palatino Linotype"/>
          <w:b/>
          <w:sz w:val="20"/>
          <w:szCs w:val="20"/>
        </w:rPr>
        <w:t>PROPAGATION_NEVER – Do not support a current transaction; throw an exception if a current transaction exists.</w:t>
      </w:r>
    </w:p>
    <w:p w14:paraId="37D58A5D" w14:textId="6F7358C6" w:rsidR="00F03111" w:rsidRPr="00614271" w:rsidRDefault="00F03111" w:rsidP="00F03111">
      <w:pPr>
        <w:pStyle w:val="NoSpacing"/>
        <w:rPr>
          <w:rFonts w:ascii="Palatino Linotype" w:hAnsi="Palatino Linotype"/>
          <w:b/>
          <w:sz w:val="20"/>
          <w:szCs w:val="20"/>
        </w:rPr>
      </w:pPr>
      <w:r w:rsidRPr="00614271">
        <w:rPr>
          <w:rFonts w:ascii="Palatino Linotype" w:hAnsi="Palatino Linotype"/>
          <w:b/>
          <w:sz w:val="20"/>
          <w:szCs w:val="20"/>
        </w:rPr>
        <w:t>PROPAGATION_NESTED – Execute within a nested transaction if a current transaction exists, behave like PROPAGATION_REQUIRED else.</w:t>
      </w:r>
    </w:p>
    <w:p w14:paraId="37218DBB" w14:textId="1D4704B2" w:rsidR="0052097B" w:rsidRPr="00614271" w:rsidRDefault="0052097B" w:rsidP="00F03111">
      <w:pPr>
        <w:pStyle w:val="NoSpacing"/>
        <w:rPr>
          <w:rFonts w:ascii="Palatino Linotype" w:hAnsi="Palatino Linotype"/>
          <w:b/>
          <w:sz w:val="20"/>
          <w:szCs w:val="20"/>
        </w:rPr>
      </w:pPr>
    </w:p>
    <w:p w14:paraId="694ABF91" w14:textId="77777777" w:rsidR="0052097B" w:rsidRPr="00E84A4F" w:rsidRDefault="0052097B" w:rsidP="0052097B">
      <w:pPr>
        <w:pStyle w:val="NormalWeb"/>
        <w:numPr>
          <w:ilvl w:val="0"/>
          <w:numId w:val="3"/>
        </w:numPr>
        <w:shd w:val="clear" w:color="auto" w:fill="FFFFFF"/>
        <w:spacing w:before="0" w:beforeAutospacing="0"/>
        <w:rPr>
          <w:rFonts w:ascii="Palatino Linotype" w:hAnsi="Palatino Linotype" w:cs="Segoe UI"/>
          <w:color w:val="212529"/>
        </w:rPr>
      </w:pPr>
      <w:r w:rsidRPr="00E84A4F">
        <w:rPr>
          <w:rStyle w:val="Strong"/>
          <w:rFonts w:ascii="Palatino Linotype" w:hAnsi="Palatino Linotype" w:cs="Segoe UI"/>
          <w:color w:val="212529"/>
        </w:rPr>
        <w:t>Required (default)</w:t>
      </w:r>
      <w:r w:rsidRPr="00E84A4F">
        <w:rPr>
          <w:rFonts w:ascii="Palatino Linotype" w:hAnsi="Palatino Linotype" w:cs="Segoe UI"/>
          <w:color w:val="212529"/>
        </w:rPr>
        <w:t xml:space="preserve">: My method needs a transaction, either open one for me or use an existing one </w:t>
      </w:r>
      <w:r w:rsidRPr="00E84A4F">
        <w:rPr>
          <w:color w:val="212529"/>
        </w:rPr>
        <w:t>→</w:t>
      </w:r>
      <w:r w:rsidRPr="00E84A4F">
        <w:rPr>
          <w:rFonts w:ascii="Palatino Linotype" w:hAnsi="Palatino Linotype" w:cs="Segoe UI"/>
          <w:color w:val="212529"/>
        </w:rPr>
        <w:t> </w:t>
      </w:r>
      <w:r w:rsidRPr="00E84A4F">
        <w:rPr>
          <w:rStyle w:val="Emphasis"/>
          <w:rFonts w:ascii="Palatino Linotype" w:hAnsi="Palatino Linotype" w:cs="Segoe UI"/>
          <w:color w:val="212529"/>
        </w:rPr>
        <w:t>getConnection(). setAutocommit(false). commit()</w:t>
      </w:r>
      <w:r w:rsidRPr="00E84A4F">
        <w:rPr>
          <w:rFonts w:ascii="Palatino Linotype" w:hAnsi="Palatino Linotype" w:cs="Segoe UI"/>
          <w:color w:val="212529"/>
        </w:rPr>
        <w:t>.</w:t>
      </w:r>
    </w:p>
    <w:p w14:paraId="73A3FCC2" w14:textId="77777777" w:rsidR="0052097B" w:rsidRPr="00E84A4F" w:rsidRDefault="0052097B" w:rsidP="0052097B">
      <w:pPr>
        <w:pStyle w:val="NormalWeb"/>
        <w:numPr>
          <w:ilvl w:val="0"/>
          <w:numId w:val="3"/>
        </w:numPr>
        <w:shd w:val="clear" w:color="auto" w:fill="FFFFFF"/>
        <w:spacing w:before="0" w:beforeAutospacing="0"/>
        <w:rPr>
          <w:rFonts w:ascii="Palatino Linotype" w:hAnsi="Palatino Linotype" w:cs="Segoe UI"/>
          <w:color w:val="212529"/>
        </w:rPr>
      </w:pPr>
      <w:r w:rsidRPr="00E84A4F">
        <w:rPr>
          <w:rStyle w:val="Strong"/>
          <w:rFonts w:ascii="Palatino Linotype" w:hAnsi="Palatino Linotype" w:cs="Segoe UI"/>
          <w:color w:val="212529"/>
        </w:rPr>
        <w:t>Supports</w:t>
      </w:r>
      <w:r w:rsidRPr="00E84A4F">
        <w:rPr>
          <w:rFonts w:ascii="Palatino Linotype" w:hAnsi="Palatino Linotype" w:cs="Segoe UI"/>
          <w:color w:val="212529"/>
        </w:rPr>
        <w:t xml:space="preserve">: I don’t really care if a transaction is open or not, i can work either way </w:t>
      </w:r>
      <w:r w:rsidRPr="00E84A4F">
        <w:rPr>
          <w:color w:val="212529"/>
        </w:rPr>
        <w:t>→</w:t>
      </w:r>
      <w:r w:rsidRPr="00E84A4F">
        <w:rPr>
          <w:rFonts w:ascii="Palatino Linotype" w:hAnsi="Palatino Linotype" w:cs="Segoe UI"/>
          <w:color w:val="212529"/>
        </w:rPr>
        <w:t xml:space="preserve"> nothing to do with JDBC</w:t>
      </w:r>
    </w:p>
    <w:p w14:paraId="75248B92" w14:textId="77777777" w:rsidR="0052097B" w:rsidRPr="00E84A4F" w:rsidRDefault="0052097B" w:rsidP="0052097B">
      <w:pPr>
        <w:pStyle w:val="NormalWeb"/>
        <w:numPr>
          <w:ilvl w:val="0"/>
          <w:numId w:val="3"/>
        </w:numPr>
        <w:shd w:val="clear" w:color="auto" w:fill="FFFFFF"/>
        <w:spacing w:before="0" w:beforeAutospacing="0"/>
        <w:rPr>
          <w:rFonts w:ascii="Palatino Linotype" w:hAnsi="Palatino Linotype" w:cs="Segoe UI"/>
          <w:color w:val="212529"/>
        </w:rPr>
      </w:pPr>
      <w:r w:rsidRPr="00E84A4F">
        <w:rPr>
          <w:rStyle w:val="Strong"/>
          <w:rFonts w:ascii="Palatino Linotype" w:hAnsi="Palatino Linotype" w:cs="Segoe UI"/>
          <w:color w:val="212529"/>
        </w:rPr>
        <w:t>Mandatory</w:t>
      </w:r>
      <w:r w:rsidRPr="00E84A4F">
        <w:rPr>
          <w:rFonts w:ascii="Palatino Linotype" w:hAnsi="Palatino Linotype" w:cs="Segoe UI"/>
          <w:color w:val="212529"/>
        </w:rPr>
        <w:t xml:space="preserve">: I’m not going to open up a transaction myself, but I’m going to cry if no one else opened one up </w:t>
      </w:r>
      <w:r w:rsidRPr="00E84A4F">
        <w:rPr>
          <w:color w:val="212529"/>
        </w:rPr>
        <w:t>→</w:t>
      </w:r>
      <w:r w:rsidRPr="00E84A4F">
        <w:rPr>
          <w:rFonts w:ascii="Palatino Linotype" w:hAnsi="Palatino Linotype" w:cs="Segoe UI"/>
          <w:color w:val="212529"/>
        </w:rPr>
        <w:t xml:space="preserve"> nothing to do with JDBC</w:t>
      </w:r>
    </w:p>
    <w:p w14:paraId="160B4BDD" w14:textId="77777777" w:rsidR="0052097B" w:rsidRPr="00E84A4F" w:rsidRDefault="0052097B" w:rsidP="0052097B">
      <w:pPr>
        <w:pStyle w:val="NormalWeb"/>
        <w:numPr>
          <w:ilvl w:val="0"/>
          <w:numId w:val="3"/>
        </w:numPr>
        <w:shd w:val="clear" w:color="auto" w:fill="FFFFFF"/>
        <w:spacing w:before="0" w:beforeAutospacing="0"/>
        <w:rPr>
          <w:rFonts w:ascii="Palatino Linotype" w:hAnsi="Palatino Linotype" w:cs="Segoe UI"/>
          <w:color w:val="212529"/>
        </w:rPr>
      </w:pPr>
      <w:r w:rsidRPr="00E84A4F">
        <w:rPr>
          <w:rStyle w:val="Strong"/>
          <w:rFonts w:ascii="Palatino Linotype" w:hAnsi="Palatino Linotype" w:cs="Segoe UI"/>
          <w:color w:val="212529"/>
        </w:rPr>
        <w:t>Require_new:</w:t>
      </w:r>
      <w:r w:rsidRPr="00E84A4F">
        <w:rPr>
          <w:rFonts w:ascii="Palatino Linotype" w:hAnsi="Palatino Linotype" w:cs="Segoe UI"/>
          <w:color w:val="212529"/>
        </w:rPr>
        <w:t xml:space="preserve"> I want my completely own transaction </w:t>
      </w:r>
      <w:r w:rsidRPr="00E84A4F">
        <w:rPr>
          <w:color w:val="212529"/>
        </w:rPr>
        <w:t>→</w:t>
      </w:r>
      <w:r w:rsidRPr="00E84A4F">
        <w:rPr>
          <w:rFonts w:ascii="Palatino Linotype" w:hAnsi="Palatino Linotype" w:cs="Segoe UI"/>
          <w:color w:val="212529"/>
        </w:rPr>
        <w:t> </w:t>
      </w:r>
      <w:r w:rsidRPr="00E84A4F">
        <w:rPr>
          <w:rStyle w:val="Emphasis"/>
          <w:rFonts w:ascii="Palatino Linotype" w:hAnsi="Palatino Linotype" w:cs="Segoe UI"/>
          <w:color w:val="212529"/>
        </w:rPr>
        <w:t>getConnection(). setAutocommit(false). commit()</w:t>
      </w:r>
      <w:r w:rsidRPr="00E84A4F">
        <w:rPr>
          <w:rFonts w:ascii="Palatino Linotype" w:hAnsi="Palatino Linotype" w:cs="Segoe UI"/>
          <w:color w:val="212529"/>
        </w:rPr>
        <w:t>.</w:t>
      </w:r>
    </w:p>
    <w:p w14:paraId="4A6A1F72" w14:textId="77777777" w:rsidR="0052097B" w:rsidRPr="00E84A4F" w:rsidRDefault="0052097B" w:rsidP="0052097B">
      <w:pPr>
        <w:pStyle w:val="NormalWeb"/>
        <w:numPr>
          <w:ilvl w:val="0"/>
          <w:numId w:val="3"/>
        </w:numPr>
        <w:shd w:val="clear" w:color="auto" w:fill="FFFFFF"/>
        <w:spacing w:before="0" w:beforeAutospacing="0"/>
        <w:rPr>
          <w:rFonts w:ascii="Palatino Linotype" w:hAnsi="Palatino Linotype" w:cs="Segoe UI"/>
          <w:color w:val="212529"/>
        </w:rPr>
      </w:pPr>
      <w:r w:rsidRPr="00E84A4F">
        <w:rPr>
          <w:rStyle w:val="Strong"/>
          <w:rFonts w:ascii="Palatino Linotype" w:hAnsi="Palatino Linotype" w:cs="Segoe UI"/>
          <w:color w:val="212529"/>
        </w:rPr>
        <w:t>Not_Supported:</w:t>
      </w:r>
      <w:r w:rsidRPr="00E84A4F">
        <w:rPr>
          <w:rFonts w:ascii="Palatino Linotype" w:hAnsi="Palatino Linotype" w:cs="Segoe UI"/>
          <w:color w:val="212529"/>
        </w:rPr>
        <w:t xml:space="preserve"> I really don’t like transactions, I will even try and suspend a current, running transaction </w:t>
      </w:r>
      <w:r w:rsidRPr="00E84A4F">
        <w:rPr>
          <w:color w:val="212529"/>
        </w:rPr>
        <w:t>→</w:t>
      </w:r>
      <w:r w:rsidRPr="00E84A4F">
        <w:rPr>
          <w:rFonts w:ascii="Palatino Linotype" w:hAnsi="Palatino Linotype" w:cs="Segoe UI"/>
          <w:color w:val="212529"/>
        </w:rPr>
        <w:t xml:space="preserve"> nothing to do with JDBC</w:t>
      </w:r>
    </w:p>
    <w:p w14:paraId="64454129" w14:textId="77777777" w:rsidR="0052097B" w:rsidRPr="00E84A4F" w:rsidRDefault="0052097B" w:rsidP="0052097B">
      <w:pPr>
        <w:pStyle w:val="NormalWeb"/>
        <w:numPr>
          <w:ilvl w:val="0"/>
          <w:numId w:val="3"/>
        </w:numPr>
        <w:shd w:val="clear" w:color="auto" w:fill="FFFFFF"/>
        <w:spacing w:before="0" w:beforeAutospacing="0"/>
        <w:rPr>
          <w:rFonts w:ascii="Palatino Linotype" w:hAnsi="Palatino Linotype" w:cs="Segoe UI"/>
          <w:color w:val="212529"/>
        </w:rPr>
      </w:pPr>
      <w:r w:rsidRPr="00E84A4F">
        <w:rPr>
          <w:rStyle w:val="Strong"/>
          <w:rFonts w:ascii="Palatino Linotype" w:hAnsi="Palatino Linotype" w:cs="Segoe UI"/>
          <w:color w:val="212529"/>
        </w:rPr>
        <w:t>Never:</w:t>
      </w:r>
      <w:r w:rsidRPr="00E84A4F">
        <w:rPr>
          <w:rFonts w:ascii="Palatino Linotype" w:hAnsi="Palatino Linotype" w:cs="Segoe UI"/>
          <w:color w:val="212529"/>
        </w:rPr>
        <w:t xml:space="preserve"> I’m going to cry if someone else started up a transaction </w:t>
      </w:r>
      <w:r w:rsidRPr="00E84A4F">
        <w:rPr>
          <w:color w:val="212529"/>
        </w:rPr>
        <w:t>→</w:t>
      </w:r>
      <w:r w:rsidRPr="00E84A4F">
        <w:rPr>
          <w:rFonts w:ascii="Palatino Linotype" w:hAnsi="Palatino Linotype" w:cs="Segoe UI"/>
          <w:color w:val="212529"/>
        </w:rPr>
        <w:t xml:space="preserve"> nothing to do with JDBC</w:t>
      </w:r>
    </w:p>
    <w:p w14:paraId="4FE1BF8C" w14:textId="77777777" w:rsidR="0052097B" w:rsidRPr="00E84A4F" w:rsidRDefault="0052097B" w:rsidP="0052097B">
      <w:pPr>
        <w:pStyle w:val="NormalWeb"/>
        <w:numPr>
          <w:ilvl w:val="0"/>
          <w:numId w:val="3"/>
        </w:numPr>
        <w:shd w:val="clear" w:color="auto" w:fill="FFFFFF"/>
        <w:spacing w:before="0" w:beforeAutospacing="0"/>
        <w:rPr>
          <w:rFonts w:ascii="Palatino Linotype" w:hAnsi="Palatino Linotype" w:cs="Segoe UI"/>
          <w:color w:val="212529"/>
        </w:rPr>
      </w:pPr>
      <w:r w:rsidRPr="00E84A4F">
        <w:rPr>
          <w:rStyle w:val="Strong"/>
          <w:rFonts w:ascii="Palatino Linotype" w:hAnsi="Palatino Linotype" w:cs="Segoe UI"/>
          <w:color w:val="212529"/>
        </w:rPr>
        <w:t>Nested:</w:t>
      </w:r>
      <w:r w:rsidRPr="00E84A4F">
        <w:rPr>
          <w:rFonts w:ascii="Palatino Linotype" w:hAnsi="Palatino Linotype" w:cs="Segoe UI"/>
          <w:color w:val="212529"/>
        </w:rPr>
        <w:t xml:space="preserve"> It sounds so complicated, but we are just talking savepoints! </w:t>
      </w:r>
      <w:r w:rsidRPr="00E84A4F">
        <w:rPr>
          <w:color w:val="212529"/>
        </w:rPr>
        <w:t>→</w:t>
      </w:r>
      <w:r w:rsidRPr="00E84A4F">
        <w:rPr>
          <w:rFonts w:ascii="Palatino Linotype" w:hAnsi="Palatino Linotype" w:cs="Segoe UI"/>
          <w:color w:val="212529"/>
        </w:rPr>
        <w:t> </w:t>
      </w:r>
      <w:r w:rsidRPr="00E84A4F">
        <w:rPr>
          <w:rStyle w:val="Emphasis"/>
          <w:rFonts w:ascii="Palatino Linotype" w:hAnsi="Palatino Linotype" w:cs="Segoe UI"/>
          <w:color w:val="212529"/>
        </w:rPr>
        <w:t>connection.setSavepoint()</w:t>
      </w:r>
    </w:p>
    <w:p w14:paraId="488BD843" w14:textId="37914EFC" w:rsidR="0052097B" w:rsidRPr="00E84A4F" w:rsidRDefault="0093164F" w:rsidP="00F03111">
      <w:pPr>
        <w:pStyle w:val="NoSpacing"/>
        <w:rPr>
          <w:rFonts w:ascii="Palatino Linotype" w:hAnsi="Palatino Linotype"/>
          <w:b/>
          <w:u w:val="single"/>
        </w:rPr>
      </w:pPr>
      <w:r w:rsidRPr="00E84A4F">
        <w:rPr>
          <w:rFonts w:ascii="Palatino Linotype" w:hAnsi="Palatino Linotype"/>
          <w:b/>
          <w:u w:val="single"/>
        </w:rPr>
        <w:t>Required Vs Requires_New</w:t>
      </w:r>
    </w:p>
    <w:p w14:paraId="5C8FE55F" w14:textId="19E8E008" w:rsidR="0093164F" w:rsidRPr="00614271" w:rsidRDefault="0093164F" w:rsidP="00F03111">
      <w:pPr>
        <w:pStyle w:val="NoSpacing"/>
        <w:rPr>
          <w:rFonts w:ascii="Palatino Linotype" w:hAnsi="Palatino Linotype"/>
          <w:b/>
          <w:sz w:val="20"/>
          <w:szCs w:val="20"/>
        </w:rPr>
      </w:pPr>
      <w:r w:rsidRPr="00614271">
        <w:rPr>
          <w:rFonts w:ascii="Palatino Linotype" w:hAnsi="Palatino Linotype" w:cs="Segoe UI"/>
          <w:color w:val="232629"/>
          <w:sz w:val="23"/>
          <w:szCs w:val="23"/>
          <w:shd w:val="clear" w:color="auto" w:fill="FFFFFF"/>
        </w:rPr>
        <w:t>Using </w:t>
      </w:r>
      <w:r w:rsidRPr="00614271">
        <w:rPr>
          <w:rStyle w:val="HTMLCode"/>
          <w:rFonts w:ascii="Palatino Linotype" w:eastAsiaTheme="minorHAnsi" w:hAnsi="Palatino Linotype"/>
          <w:color w:val="232629"/>
          <w:bdr w:val="none" w:sz="0" w:space="0" w:color="auto" w:frame="1"/>
        </w:rPr>
        <w:t>REQUIRES_NEW</w:t>
      </w:r>
      <w:r w:rsidRPr="00614271">
        <w:rPr>
          <w:rFonts w:ascii="Palatino Linotype" w:hAnsi="Palatino Linotype" w:cs="Segoe UI"/>
          <w:color w:val="232629"/>
          <w:sz w:val="23"/>
          <w:szCs w:val="23"/>
          <w:shd w:val="clear" w:color="auto" w:fill="FFFFFF"/>
        </w:rPr>
        <w:t> is only relevant when the method is invoked from a transactional context; when the method is invoked from a non-transactional context, it will behave exactly as </w:t>
      </w:r>
      <w:r w:rsidRPr="00614271">
        <w:rPr>
          <w:rStyle w:val="HTMLCode"/>
          <w:rFonts w:ascii="Palatino Linotype" w:eastAsiaTheme="minorHAnsi" w:hAnsi="Palatino Linotype"/>
          <w:color w:val="232629"/>
          <w:bdr w:val="none" w:sz="0" w:space="0" w:color="auto" w:frame="1"/>
        </w:rPr>
        <w:t>REQUIRED</w:t>
      </w:r>
      <w:r w:rsidRPr="00614271">
        <w:rPr>
          <w:rFonts w:ascii="Palatino Linotype" w:hAnsi="Palatino Linotype" w:cs="Segoe UI"/>
          <w:color w:val="232629"/>
          <w:sz w:val="23"/>
          <w:szCs w:val="23"/>
          <w:shd w:val="clear" w:color="auto" w:fill="FFFFFF"/>
        </w:rPr>
        <w:t> - it will create a new transaction.</w:t>
      </w:r>
    </w:p>
    <w:p w14:paraId="18F8DC85" w14:textId="77777777" w:rsidR="002B2C9E" w:rsidRPr="00614271" w:rsidRDefault="002B2C9E" w:rsidP="00D26F18">
      <w:pPr>
        <w:pStyle w:val="NoSpacing"/>
        <w:rPr>
          <w:rFonts w:ascii="Palatino Linotype" w:hAnsi="Palatino Linotype"/>
          <w:b/>
          <w:sz w:val="20"/>
          <w:szCs w:val="20"/>
        </w:rPr>
      </w:pPr>
    </w:p>
    <w:p w14:paraId="55C88A50" w14:textId="77777777" w:rsidR="00F03111" w:rsidRPr="00E84A4F" w:rsidRDefault="00F03111" w:rsidP="00E84A4F">
      <w:pPr>
        <w:pStyle w:val="NoSpacing"/>
        <w:rPr>
          <w:rFonts w:ascii="Palatino Linotype" w:hAnsi="Palatino Linotype"/>
          <w:b/>
          <w:bCs/>
          <w:sz w:val="26"/>
          <w:szCs w:val="26"/>
          <w:u w:val="single"/>
          <w:lang w:bidi="hi-IN"/>
        </w:rPr>
      </w:pPr>
      <w:r w:rsidRPr="00E84A4F">
        <w:rPr>
          <w:rFonts w:ascii="Palatino Linotype" w:hAnsi="Palatino Linotype"/>
          <w:b/>
          <w:bCs/>
          <w:sz w:val="26"/>
          <w:szCs w:val="26"/>
          <w:u w:val="single"/>
          <w:lang w:bidi="hi-IN"/>
        </w:rPr>
        <w:t>Enum Isolation</w:t>
      </w:r>
    </w:p>
    <w:p w14:paraId="00B19715" w14:textId="431DC151" w:rsidR="00F03111" w:rsidRPr="00161FBA" w:rsidRDefault="00F03111" w:rsidP="00F705F1">
      <w:pPr>
        <w:pStyle w:val="NoSpacing"/>
        <w:spacing w:line="360" w:lineRule="auto"/>
        <w:rPr>
          <w:rFonts w:ascii="Palatino Linotype" w:hAnsi="Palatino Linotype"/>
          <w:color w:val="474747"/>
        </w:rPr>
      </w:pPr>
      <w:r w:rsidRPr="00161FBA">
        <w:rPr>
          <w:rStyle w:val="membernamelink"/>
          <w:rFonts w:ascii="Palatino Linotype" w:hAnsi="Palatino Linotype" w:cs="Courier New"/>
          <w:b/>
          <w:bCs/>
          <w:color w:val="353833"/>
          <w:shd w:val="clear" w:color="auto" w:fill="FFFFFF"/>
        </w:rPr>
        <w:t xml:space="preserve">DEFAULT: </w:t>
      </w:r>
      <w:r w:rsidRPr="00161FBA">
        <w:rPr>
          <w:rFonts w:ascii="Palatino Linotype" w:hAnsi="Palatino Linotype"/>
          <w:color w:val="474747"/>
        </w:rPr>
        <w:t>Use the default isolation level of the underlying datastore.</w:t>
      </w:r>
    </w:p>
    <w:p w14:paraId="311A03E3" w14:textId="3AE253FE" w:rsidR="0086745A" w:rsidRPr="00161FBA" w:rsidRDefault="0086745A" w:rsidP="00F705F1">
      <w:pPr>
        <w:pStyle w:val="NoSpacing"/>
        <w:spacing w:line="360" w:lineRule="auto"/>
        <w:rPr>
          <w:rFonts w:ascii="Palatino Linotype" w:hAnsi="Palatino Linotype"/>
          <w:color w:val="474747"/>
        </w:rPr>
      </w:pPr>
      <w:r w:rsidRPr="00161FBA">
        <w:rPr>
          <w:rStyle w:val="membernamelink"/>
          <w:rFonts w:ascii="Palatino Linotype" w:hAnsi="Palatino Linotype" w:cs="Courier New"/>
          <w:b/>
          <w:bCs/>
          <w:color w:val="353833"/>
          <w:shd w:val="clear" w:color="auto" w:fill="FFFFFF"/>
        </w:rPr>
        <w:t>READ_COMMITTED</w:t>
      </w:r>
      <w:r w:rsidRPr="00161FBA">
        <w:rPr>
          <w:rStyle w:val="membernamelink"/>
          <w:rFonts w:ascii="Palatino Linotype" w:hAnsi="Palatino Linotype" w:cs="Courier New"/>
          <w:b/>
          <w:bCs/>
          <w:color w:val="353833"/>
          <w:shd w:val="clear" w:color="auto" w:fill="EEEEEF"/>
        </w:rPr>
        <w:t xml:space="preserve">: </w:t>
      </w:r>
      <w:r w:rsidR="00DF19C0" w:rsidRPr="00161FBA">
        <w:rPr>
          <w:rFonts w:ascii="Palatino Linotype" w:hAnsi="Palatino Linotype"/>
          <w:color w:val="474747"/>
        </w:rPr>
        <w:t>prevents</w:t>
      </w:r>
      <w:r w:rsidRPr="00161FBA">
        <w:rPr>
          <w:rFonts w:ascii="Palatino Linotype" w:hAnsi="Palatino Linotype"/>
          <w:color w:val="474747"/>
        </w:rPr>
        <w:t xml:space="preserve"> dirty; non-repeatable reads and phantom reads can occur.</w:t>
      </w:r>
    </w:p>
    <w:p w14:paraId="17BD04C1" w14:textId="4C2CAFE3" w:rsidR="00D82516" w:rsidRPr="00161FBA" w:rsidRDefault="00D82516" w:rsidP="00F705F1">
      <w:pPr>
        <w:pStyle w:val="NoSpacing"/>
        <w:spacing w:line="360" w:lineRule="auto"/>
        <w:rPr>
          <w:rFonts w:ascii="Palatino Linotype" w:hAnsi="Palatino Linotype"/>
          <w:color w:val="474747"/>
        </w:rPr>
      </w:pPr>
      <w:r w:rsidRPr="00161FBA">
        <w:rPr>
          <w:rStyle w:val="membernamelink"/>
          <w:rFonts w:ascii="Palatino Linotype" w:hAnsi="Palatino Linotype" w:cs="Courier New"/>
          <w:b/>
          <w:bCs/>
          <w:color w:val="353833"/>
          <w:shd w:val="clear" w:color="auto" w:fill="FFFFFF"/>
        </w:rPr>
        <w:t>REPEATABLE_READ</w:t>
      </w:r>
      <w:r w:rsidRPr="00161FBA">
        <w:rPr>
          <w:rStyle w:val="membernamelink"/>
          <w:rFonts w:ascii="Palatino Linotype" w:hAnsi="Palatino Linotype" w:cs="Courier New"/>
          <w:b/>
          <w:bCs/>
          <w:color w:val="353833"/>
          <w:shd w:val="clear" w:color="auto" w:fill="EEEEEF"/>
        </w:rPr>
        <w:t xml:space="preserve">: </w:t>
      </w:r>
      <w:r w:rsidR="008C1836" w:rsidRPr="00161FBA">
        <w:rPr>
          <w:rFonts w:ascii="Palatino Linotype" w:hAnsi="Palatino Linotype"/>
          <w:color w:val="474747"/>
        </w:rPr>
        <w:t>Prevents</w:t>
      </w:r>
      <w:r w:rsidRPr="00161FBA">
        <w:rPr>
          <w:rFonts w:ascii="Palatino Linotype" w:hAnsi="Palatino Linotype"/>
          <w:color w:val="474747"/>
        </w:rPr>
        <w:t xml:space="preserve"> dirty reads and non-repeatable reads; phantom reads can occur.</w:t>
      </w:r>
    </w:p>
    <w:p w14:paraId="69647FFD" w14:textId="367F1B29" w:rsidR="00FB3A51" w:rsidRPr="00161FBA" w:rsidRDefault="00FB3A51" w:rsidP="00F705F1">
      <w:pPr>
        <w:pStyle w:val="NoSpacing"/>
        <w:spacing w:line="360" w:lineRule="auto"/>
        <w:rPr>
          <w:rFonts w:ascii="Palatino Linotype" w:hAnsi="Palatino Linotype"/>
          <w:color w:val="474747"/>
        </w:rPr>
      </w:pPr>
      <w:r w:rsidRPr="00161FBA">
        <w:rPr>
          <w:rStyle w:val="membernamelink"/>
          <w:rFonts w:ascii="Palatino Linotype" w:hAnsi="Palatino Linotype" w:cs="Courier New"/>
          <w:b/>
          <w:bCs/>
          <w:color w:val="353833"/>
          <w:shd w:val="clear" w:color="auto" w:fill="FFFFFF"/>
        </w:rPr>
        <w:t xml:space="preserve">SERIALIZABLE: </w:t>
      </w:r>
      <w:r w:rsidRPr="00161FBA">
        <w:rPr>
          <w:rFonts w:ascii="Palatino Linotype" w:hAnsi="Palatino Linotype"/>
          <w:color w:val="474747"/>
        </w:rPr>
        <w:t>Prevents dirty reads, non-repeatable reads and phantom reads.</w:t>
      </w:r>
    </w:p>
    <w:p w14:paraId="255FCAAF" w14:textId="572163EC" w:rsidR="00585DE4" w:rsidRPr="00161FBA" w:rsidRDefault="00585DE4" w:rsidP="00F705F1">
      <w:pPr>
        <w:pStyle w:val="NoSpacing"/>
        <w:spacing w:line="360" w:lineRule="auto"/>
        <w:rPr>
          <w:rFonts w:ascii="Palatino Linotype" w:hAnsi="Palatino Linotype"/>
          <w:color w:val="474747"/>
        </w:rPr>
      </w:pPr>
      <w:r w:rsidRPr="00161FBA">
        <w:rPr>
          <w:rStyle w:val="membernamelink"/>
          <w:rFonts w:ascii="Palatino Linotype" w:hAnsi="Palatino Linotype" w:cs="Courier New"/>
          <w:b/>
          <w:bCs/>
          <w:color w:val="353833"/>
          <w:shd w:val="clear" w:color="auto" w:fill="FFFFFF"/>
        </w:rPr>
        <w:t xml:space="preserve">READ_UNCOMMITTED: </w:t>
      </w:r>
      <w:r w:rsidRPr="00161FBA">
        <w:rPr>
          <w:rFonts w:ascii="Palatino Linotype" w:hAnsi="Palatino Linotype"/>
          <w:color w:val="474747"/>
        </w:rPr>
        <w:t>dirty reads, non-repeatable reads and phantom reads can occur.</w:t>
      </w:r>
    </w:p>
    <w:p w14:paraId="1C973780" w14:textId="0497AFE4" w:rsidR="00BE4A2A" w:rsidRPr="007F2206" w:rsidRDefault="003D5DB4" w:rsidP="007F2206">
      <w:pPr>
        <w:pStyle w:val="NoSpacing"/>
        <w:rPr>
          <w:rFonts w:ascii="Palatino Linotype" w:hAnsi="Palatino Linotype"/>
          <w:b/>
          <w:bCs/>
          <w:sz w:val="26"/>
          <w:szCs w:val="26"/>
          <w:u w:val="single"/>
          <w:lang w:bidi="hi-IN"/>
        </w:rPr>
      </w:pPr>
      <w:r w:rsidRPr="007F2206">
        <w:rPr>
          <w:rFonts w:ascii="Palatino Linotype" w:hAnsi="Palatino Linotype"/>
          <w:b/>
          <w:bCs/>
          <w:sz w:val="26"/>
          <w:szCs w:val="26"/>
          <w:u w:val="single"/>
          <w:lang w:bidi="hi-IN"/>
        </w:rPr>
        <w:lastRenderedPageBreak/>
        <w:t>How @Transactional works internally</w:t>
      </w:r>
    </w:p>
    <w:p w14:paraId="4A4378F2" w14:textId="23B0F323" w:rsidR="003D5DB4" w:rsidRDefault="003D5DB4" w:rsidP="007F2206">
      <w:pPr>
        <w:pStyle w:val="NoSpacing"/>
        <w:rPr>
          <w:rFonts w:ascii="Palatino Linotype" w:hAnsi="Palatino Linotype" w:cs="Segoe UI"/>
          <w:color w:val="232629"/>
          <w:sz w:val="23"/>
          <w:szCs w:val="23"/>
          <w:shd w:val="clear" w:color="auto" w:fill="FFFFFF"/>
        </w:rPr>
      </w:pPr>
      <w:r w:rsidRPr="007F2206">
        <w:rPr>
          <w:rFonts w:ascii="Palatino Linotype" w:hAnsi="Palatino Linotype" w:cs="Segoe UI"/>
          <w:color w:val="232629"/>
          <w:sz w:val="23"/>
          <w:szCs w:val="23"/>
          <w:shd w:val="clear" w:color="auto" w:fill="FFFFFF"/>
        </w:rPr>
        <w:t>So when you annotate a method with </w:t>
      </w:r>
      <w:r w:rsidRPr="007F2206">
        <w:rPr>
          <w:rStyle w:val="HTMLCode"/>
          <w:rFonts w:ascii="Palatino Linotype" w:eastAsiaTheme="minorHAnsi" w:hAnsi="Palatino Linotype"/>
          <w:color w:val="232629"/>
          <w:bdr w:val="none" w:sz="0" w:space="0" w:color="auto" w:frame="1"/>
        </w:rPr>
        <w:t>@Transactional</w:t>
      </w:r>
      <w:r w:rsidRPr="007F2206">
        <w:rPr>
          <w:rFonts w:ascii="Palatino Linotype" w:hAnsi="Palatino Linotype" w:cs="Segoe UI"/>
          <w:color w:val="232629"/>
          <w:sz w:val="23"/>
          <w:szCs w:val="23"/>
          <w:shd w:val="clear" w:color="auto" w:fill="FFFFFF"/>
        </w:rPr>
        <w:t>, Spring dynamically creates a proxy that implements the same interface(s) as the class you're annotating. And when clients make calls into your object, the calls are intercepted and the behaviors injected via the proxy mechanism.</w:t>
      </w:r>
    </w:p>
    <w:p w14:paraId="566C5703" w14:textId="77777777" w:rsidR="00813052" w:rsidRPr="007F2206" w:rsidRDefault="00813052" w:rsidP="007F2206">
      <w:pPr>
        <w:pStyle w:val="NoSpacing"/>
        <w:rPr>
          <w:rFonts w:ascii="Palatino Linotype" w:hAnsi="Palatino Linotype"/>
          <w:lang w:bidi="hi-IN"/>
        </w:rPr>
      </w:pPr>
    </w:p>
    <w:p w14:paraId="376F2004" w14:textId="5C6141D0" w:rsidR="00D13BBD" w:rsidRPr="00D13BBD" w:rsidRDefault="00813052" w:rsidP="00D13BBD">
      <w:pPr>
        <w:rPr>
          <w:rFonts w:ascii="Palatino Linotype" w:hAnsi="Palatino Linotype"/>
        </w:rPr>
      </w:pPr>
      <w:r w:rsidRPr="00273CDB">
        <w:rPr>
          <w:rFonts w:ascii="Palatino Linotype" w:hAnsi="Palatino Linotype" w:cs="Arial"/>
          <w:b/>
          <w:bCs/>
          <w:color w:val="202124"/>
          <w:shd w:val="clear" w:color="auto" w:fill="FFFFFF"/>
        </w:rPr>
        <w:t>@Transactional</w:t>
      </w:r>
      <w:r w:rsidRPr="00273CDB">
        <w:rPr>
          <w:rFonts w:ascii="Palatino Linotype" w:hAnsi="Palatino Linotype" w:cs="Arial"/>
          <w:color w:val="202124"/>
          <w:shd w:val="clear" w:color="auto" w:fill="FFFFFF"/>
        </w:rPr>
        <w:t> </w:t>
      </w:r>
      <w:r w:rsidRPr="00273CDB">
        <w:rPr>
          <w:rFonts w:ascii="Palatino Linotype" w:hAnsi="Palatino Linotype" w:cs="Arial"/>
          <w:b/>
          <w:bCs/>
          <w:color w:val="202124"/>
          <w:shd w:val="clear" w:color="auto" w:fill="FFFFFF"/>
        </w:rPr>
        <w:t>only rolls back transactions for unchecked exceptions</w:t>
      </w:r>
      <w:r w:rsidRPr="00273CDB">
        <w:rPr>
          <w:rFonts w:ascii="Palatino Linotype" w:hAnsi="Palatino Linotype" w:cs="Arial"/>
          <w:color w:val="202124"/>
          <w:shd w:val="clear" w:color="auto" w:fill="FFFFFF"/>
        </w:rPr>
        <w:t>. For checked exceptions and their subclasses, it commits data. So although an exception is raised here, because it's a checked exception, Spring ignores it and commits the data to the database, making the system inconsistent.</w:t>
      </w:r>
    </w:p>
    <w:p w14:paraId="2AFACF12" w14:textId="77777777" w:rsidR="00BA5596" w:rsidRPr="004A4565" w:rsidRDefault="00BA5596" w:rsidP="00BA5596">
      <w:pPr>
        <w:rPr>
          <w:b/>
          <w:sz w:val="28"/>
          <w:szCs w:val="24"/>
          <w:u w:val="single"/>
        </w:rPr>
      </w:pPr>
      <w:r w:rsidRPr="004A4565">
        <w:rPr>
          <w:b/>
          <w:sz w:val="28"/>
          <w:szCs w:val="24"/>
          <w:u w:val="single"/>
        </w:rPr>
        <w:t>Miscellaneous Use Cases</w:t>
      </w:r>
    </w:p>
    <w:p w14:paraId="72E6B8C8" w14:textId="77777777" w:rsidR="00BA5596" w:rsidRPr="002A05D2" w:rsidRDefault="00BA5596" w:rsidP="00BA5596">
      <w:pPr>
        <w:pStyle w:val="NoSpacing"/>
        <w:rPr>
          <w:b/>
        </w:rPr>
      </w:pPr>
      <w:r w:rsidRPr="007E2421">
        <w:rPr>
          <w:b/>
        </w:rPr>
        <w:t>Case -1 : Use of RuntimeException</w:t>
      </w:r>
      <w:r>
        <w:rPr>
          <w:b/>
        </w:rPr>
        <w:t xml:space="preserve"> and explicit handling of exception</w:t>
      </w:r>
    </w:p>
    <w:p w14:paraId="184BC94B" w14:textId="77777777" w:rsidR="00BA5596" w:rsidRPr="004A4565" w:rsidRDefault="00BA5596" w:rsidP="00BA5596">
      <w:pPr>
        <w:pStyle w:val="NoSpacing"/>
        <w:rPr>
          <w:rFonts w:ascii="Consolas" w:hAnsi="Consolas" w:cs="Consolas"/>
        </w:rPr>
      </w:pPr>
      <w:r w:rsidRPr="004A4565">
        <w:rPr>
          <w:rFonts w:ascii="Consolas" w:hAnsi="Consolas" w:cs="Consolas"/>
        </w:rPr>
        <w:t>@Transactional</w:t>
      </w:r>
    </w:p>
    <w:p w14:paraId="2E7606CF" w14:textId="77777777" w:rsidR="00BA5596" w:rsidRPr="004A4565" w:rsidRDefault="00BA5596" w:rsidP="00BA5596">
      <w:pPr>
        <w:pStyle w:val="NoSpacing"/>
        <w:rPr>
          <w:rFonts w:ascii="Consolas" w:hAnsi="Consolas" w:cs="Consolas"/>
        </w:rPr>
      </w:pPr>
      <w:r w:rsidRPr="004A4565">
        <w:rPr>
          <w:rFonts w:ascii="Consolas" w:hAnsi="Consolas" w:cs="Consolas"/>
        </w:rPr>
        <w:t>public void createPersonAddress(Person person, Address adrs) {</w:t>
      </w:r>
    </w:p>
    <w:p w14:paraId="00EFEE66" w14:textId="77777777" w:rsidR="00BA5596" w:rsidRPr="004A4565" w:rsidRDefault="00BA5596" w:rsidP="00BA5596">
      <w:pPr>
        <w:pStyle w:val="NoSpacing"/>
        <w:rPr>
          <w:rFonts w:ascii="Consolas" w:hAnsi="Consolas" w:cs="Consolas"/>
        </w:rPr>
      </w:pPr>
      <w:r w:rsidRPr="004A4565">
        <w:rPr>
          <w:rFonts w:ascii="Consolas" w:hAnsi="Consolas" w:cs="Consolas"/>
        </w:rPr>
        <w:t xml:space="preserve">        createPerson(person);</w:t>
      </w:r>
    </w:p>
    <w:p w14:paraId="0F995F34" w14:textId="77777777" w:rsidR="00BA5596" w:rsidRPr="004A4565" w:rsidRDefault="00BA5596" w:rsidP="00BA5596">
      <w:pPr>
        <w:pStyle w:val="NoSpacing"/>
        <w:rPr>
          <w:rFonts w:ascii="Consolas" w:hAnsi="Consolas" w:cs="Consolas"/>
        </w:rPr>
      </w:pPr>
      <w:r w:rsidRPr="004A4565">
        <w:rPr>
          <w:rFonts w:ascii="Consolas" w:hAnsi="Consolas" w:cs="Consolas"/>
        </w:rPr>
        <w:t xml:space="preserve">        </w:t>
      </w:r>
    </w:p>
    <w:p w14:paraId="09E5FE73" w14:textId="77777777" w:rsidR="00BA5596" w:rsidRPr="004A4565" w:rsidRDefault="00BA5596" w:rsidP="00BA5596">
      <w:pPr>
        <w:pStyle w:val="NoSpacing"/>
        <w:rPr>
          <w:rFonts w:ascii="Consolas" w:hAnsi="Consolas" w:cs="Consolas"/>
        </w:rPr>
      </w:pPr>
      <w:r w:rsidRPr="004A4565">
        <w:rPr>
          <w:rFonts w:ascii="Consolas" w:hAnsi="Consolas" w:cs="Consolas"/>
        </w:rPr>
        <w:t xml:space="preserve">      try {</w:t>
      </w:r>
    </w:p>
    <w:p w14:paraId="575F355D" w14:textId="77777777" w:rsidR="00BA5596" w:rsidRPr="004A4565" w:rsidRDefault="00BA5596" w:rsidP="00BA5596">
      <w:pPr>
        <w:pStyle w:val="NoSpacing"/>
        <w:rPr>
          <w:rFonts w:ascii="Consolas" w:hAnsi="Consolas" w:cs="Consolas"/>
        </w:rPr>
      </w:pPr>
      <w:r w:rsidRPr="004A4565">
        <w:rPr>
          <w:rFonts w:ascii="Consolas" w:hAnsi="Consolas" w:cs="Consolas"/>
        </w:rPr>
        <w:t xml:space="preserve">          createAddress(adrs);</w:t>
      </w:r>
    </w:p>
    <w:p w14:paraId="7A8F2016" w14:textId="77777777" w:rsidR="00BA5596" w:rsidRPr="004A4565" w:rsidRDefault="00BA5596" w:rsidP="00BA5596">
      <w:pPr>
        <w:pStyle w:val="NoSpacing"/>
        <w:rPr>
          <w:rFonts w:ascii="Consolas" w:hAnsi="Consolas" w:cs="Consolas"/>
        </w:rPr>
      </w:pPr>
      <w:r w:rsidRPr="004A4565">
        <w:rPr>
          <w:rFonts w:ascii="Consolas" w:hAnsi="Consolas" w:cs="Consolas"/>
        </w:rPr>
        <w:t xml:space="preserve">      } catch (Exception e) {</w:t>
      </w:r>
    </w:p>
    <w:p w14:paraId="5FCEF8B5" w14:textId="77777777" w:rsidR="00BA5596" w:rsidRPr="004A4565" w:rsidRDefault="00BA5596" w:rsidP="00BA5596">
      <w:pPr>
        <w:pStyle w:val="NoSpacing"/>
        <w:rPr>
          <w:rFonts w:ascii="Consolas" w:hAnsi="Consolas" w:cs="Consolas"/>
        </w:rPr>
      </w:pPr>
      <w:r w:rsidRPr="004A4565">
        <w:rPr>
          <w:rFonts w:ascii="Consolas" w:hAnsi="Consolas" w:cs="Consolas"/>
        </w:rPr>
        <w:t xml:space="preserve">          e.printStackTrace();</w:t>
      </w:r>
    </w:p>
    <w:p w14:paraId="22281664" w14:textId="77777777" w:rsidR="00BA5596" w:rsidRPr="004A4565" w:rsidRDefault="00BA5596" w:rsidP="00BA5596">
      <w:pPr>
        <w:pStyle w:val="NoSpacing"/>
        <w:rPr>
          <w:rFonts w:ascii="Consolas" w:hAnsi="Consolas" w:cs="Consolas"/>
        </w:rPr>
      </w:pPr>
      <w:r w:rsidRPr="004A4565">
        <w:rPr>
          <w:rFonts w:ascii="Consolas" w:hAnsi="Consolas" w:cs="Consolas"/>
        </w:rPr>
        <w:t xml:space="preserve">      }</w:t>
      </w:r>
    </w:p>
    <w:p w14:paraId="76EFBD9C" w14:textId="77777777" w:rsidR="00BA5596" w:rsidRPr="004A4565" w:rsidRDefault="00BA5596" w:rsidP="00BA5596">
      <w:pPr>
        <w:pStyle w:val="NoSpacing"/>
        <w:rPr>
          <w:rFonts w:ascii="Consolas" w:hAnsi="Consolas" w:cs="Consolas"/>
        </w:rPr>
      </w:pPr>
      <w:r w:rsidRPr="004A4565">
        <w:rPr>
          <w:rFonts w:ascii="Consolas" w:hAnsi="Consolas" w:cs="Consolas"/>
        </w:rPr>
        <w:t xml:space="preserve">    }</w:t>
      </w:r>
    </w:p>
    <w:p w14:paraId="664A0E38" w14:textId="77777777" w:rsidR="00BA5596" w:rsidRPr="000A733F" w:rsidRDefault="00BA5596" w:rsidP="00BA5596">
      <w:pPr>
        <w:pStyle w:val="NoSpacing"/>
        <w:rPr>
          <w:rFonts w:ascii="Palatino Linotype" w:hAnsi="Palatino Linotype"/>
        </w:rPr>
      </w:pPr>
      <w:r w:rsidRPr="000A733F">
        <w:rPr>
          <w:rFonts w:ascii="Palatino Linotype" w:hAnsi="Palatino Linotype"/>
        </w:rPr>
        <w:t xml:space="preserve">In both the tables, data will be saved. It does not matter whether you have written </w:t>
      </w:r>
      <w:r w:rsidRPr="000A733F">
        <w:rPr>
          <w:rFonts w:ascii="Palatino Linotype" w:hAnsi="Palatino Linotype"/>
          <w:b/>
        </w:rPr>
        <w:t>Propagation.</w:t>
      </w:r>
      <w:r w:rsidRPr="000A733F">
        <w:rPr>
          <w:rFonts w:ascii="Palatino Linotype" w:hAnsi="Palatino Linotype"/>
          <w:b/>
          <w:bCs/>
          <w:i/>
          <w:iCs/>
        </w:rPr>
        <w:t>REQUIRES_NEW</w:t>
      </w:r>
      <w:r w:rsidRPr="000A733F">
        <w:rPr>
          <w:rFonts w:ascii="Palatino Linotype" w:hAnsi="Palatino Linotype"/>
        </w:rPr>
        <w:t xml:space="preserve"> or </w:t>
      </w:r>
      <w:r w:rsidRPr="000A733F">
        <w:rPr>
          <w:rFonts w:ascii="Palatino Linotype" w:hAnsi="Palatino Linotype"/>
          <w:b/>
        </w:rPr>
        <w:t xml:space="preserve">Propagation.Required </w:t>
      </w:r>
      <w:r w:rsidRPr="000A733F">
        <w:rPr>
          <w:rFonts w:ascii="Palatino Linotype" w:hAnsi="Palatino Linotype"/>
        </w:rPr>
        <w:t>or simply</w:t>
      </w:r>
      <w:r w:rsidRPr="000A733F">
        <w:rPr>
          <w:rFonts w:ascii="Palatino Linotype" w:hAnsi="Palatino Linotype"/>
          <w:b/>
        </w:rPr>
        <w:t xml:space="preserve"> @Transactional. The default is Propagation.Required. </w:t>
      </w:r>
      <w:r w:rsidRPr="000A733F">
        <w:rPr>
          <w:rFonts w:ascii="Palatino Linotype" w:hAnsi="Palatino Linotype"/>
        </w:rPr>
        <w:t>The reason behind is we are handling the exception so data will be saved.</w:t>
      </w:r>
    </w:p>
    <w:p w14:paraId="4210609F" w14:textId="77777777" w:rsidR="00BA5596" w:rsidRPr="004A4565" w:rsidRDefault="00BA5596" w:rsidP="00BA5596">
      <w:pPr>
        <w:pStyle w:val="NoSpacing"/>
      </w:pPr>
    </w:p>
    <w:p w14:paraId="09578B48" w14:textId="77777777" w:rsidR="00BA5596" w:rsidRPr="002A05D2" w:rsidRDefault="00BA5596" w:rsidP="00BA5596">
      <w:pPr>
        <w:pStyle w:val="NoSpacing"/>
        <w:rPr>
          <w:b/>
        </w:rPr>
      </w:pPr>
      <w:r w:rsidRPr="00A039F2">
        <w:rPr>
          <w:b/>
        </w:rPr>
        <w:t>Cas</w:t>
      </w:r>
      <w:r>
        <w:rPr>
          <w:b/>
        </w:rPr>
        <w:t>e -2 : No handling of exception</w:t>
      </w:r>
    </w:p>
    <w:p w14:paraId="7E87029F" w14:textId="77777777" w:rsidR="00BA5596" w:rsidRPr="005E6317" w:rsidRDefault="00BA5596" w:rsidP="00BA5596">
      <w:pPr>
        <w:pStyle w:val="NoSpacing"/>
        <w:rPr>
          <w:rFonts w:ascii="Consolas" w:hAnsi="Consolas" w:cs="Consolas"/>
        </w:rPr>
      </w:pPr>
      <w:r w:rsidRPr="005E6317">
        <w:rPr>
          <w:rFonts w:ascii="Consolas" w:hAnsi="Consolas" w:cs="Consolas"/>
        </w:rPr>
        <w:t>@Transactional</w:t>
      </w:r>
    </w:p>
    <w:p w14:paraId="1C7C9A2E" w14:textId="77777777" w:rsidR="00BA5596" w:rsidRPr="005E6317" w:rsidRDefault="00BA5596" w:rsidP="00BA5596">
      <w:pPr>
        <w:pStyle w:val="NoSpacing"/>
        <w:rPr>
          <w:rFonts w:ascii="Consolas" w:hAnsi="Consolas" w:cs="Consolas"/>
        </w:rPr>
      </w:pPr>
      <w:r w:rsidRPr="005E6317">
        <w:rPr>
          <w:rFonts w:ascii="Consolas" w:hAnsi="Consolas" w:cs="Consolas"/>
        </w:rPr>
        <w:t xml:space="preserve">    public void createPersonAddress(Person person, Address adrs) {</w:t>
      </w:r>
    </w:p>
    <w:p w14:paraId="73339978" w14:textId="77777777" w:rsidR="00BA5596" w:rsidRPr="005E6317" w:rsidRDefault="00BA5596" w:rsidP="00BA5596">
      <w:pPr>
        <w:pStyle w:val="NoSpacing"/>
        <w:rPr>
          <w:rFonts w:ascii="Consolas" w:hAnsi="Consolas" w:cs="Consolas"/>
        </w:rPr>
      </w:pPr>
      <w:r w:rsidRPr="005E6317">
        <w:rPr>
          <w:rFonts w:ascii="Consolas" w:hAnsi="Consolas" w:cs="Consolas"/>
        </w:rPr>
        <w:t xml:space="preserve">        createPerson(person);</w:t>
      </w:r>
    </w:p>
    <w:p w14:paraId="1D938ABB" w14:textId="77777777" w:rsidR="00BA5596" w:rsidRPr="005E6317" w:rsidRDefault="00BA5596" w:rsidP="00BA5596">
      <w:pPr>
        <w:pStyle w:val="NoSpacing"/>
        <w:rPr>
          <w:rFonts w:ascii="Consolas" w:hAnsi="Consolas" w:cs="Consolas"/>
        </w:rPr>
      </w:pPr>
      <w:r w:rsidRPr="005E6317">
        <w:rPr>
          <w:rFonts w:ascii="Consolas" w:hAnsi="Consolas" w:cs="Consolas"/>
        </w:rPr>
        <w:t xml:space="preserve">        createAddress(adrs);</w:t>
      </w:r>
    </w:p>
    <w:p w14:paraId="403DDE68" w14:textId="77777777" w:rsidR="00BA5596" w:rsidRPr="005E6317" w:rsidRDefault="00BA5596" w:rsidP="00BA5596">
      <w:pPr>
        <w:pStyle w:val="NoSpacing"/>
        <w:rPr>
          <w:rFonts w:ascii="Consolas" w:hAnsi="Consolas" w:cs="Consolas"/>
        </w:rPr>
      </w:pPr>
      <w:r w:rsidRPr="005E6317">
        <w:rPr>
          <w:rFonts w:ascii="Consolas" w:hAnsi="Consolas" w:cs="Consolas"/>
        </w:rPr>
        <w:t xml:space="preserve">    }    </w:t>
      </w:r>
    </w:p>
    <w:p w14:paraId="208A17A5" w14:textId="77777777" w:rsidR="00BA5596" w:rsidRPr="005E6317" w:rsidRDefault="00BA5596" w:rsidP="00BA5596">
      <w:pPr>
        <w:pStyle w:val="NoSpacing"/>
        <w:rPr>
          <w:rFonts w:ascii="Consolas" w:hAnsi="Consolas" w:cs="Consolas"/>
        </w:rPr>
      </w:pPr>
    </w:p>
    <w:p w14:paraId="6CB9E2F0" w14:textId="77777777" w:rsidR="00BA5596" w:rsidRPr="005E6317" w:rsidRDefault="00BA5596" w:rsidP="00BA5596">
      <w:pPr>
        <w:pStyle w:val="NoSpacing"/>
        <w:rPr>
          <w:rFonts w:ascii="Consolas" w:hAnsi="Consolas" w:cs="Consolas"/>
        </w:rPr>
      </w:pPr>
      <w:r w:rsidRPr="005E6317">
        <w:rPr>
          <w:rFonts w:ascii="Consolas" w:hAnsi="Consolas" w:cs="Consolas"/>
        </w:rPr>
        <w:t>@Transactional</w:t>
      </w:r>
    </w:p>
    <w:p w14:paraId="324414C3" w14:textId="77777777" w:rsidR="00BA5596" w:rsidRPr="005E6317" w:rsidRDefault="00BA5596" w:rsidP="00BA5596">
      <w:pPr>
        <w:pStyle w:val="NoSpacing"/>
        <w:rPr>
          <w:rFonts w:ascii="Consolas" w:hAnsi="Consolas" w:cs="Consolas"/>
        </w:rPr>
      </w:pPr>
      <w:r w:rsidRPr="005E6317">
        <w:rPr>
          <w:rFonts w:ascii="Consolas" w:hAnsi="Consolas" w:cs="Consolas"/>
        </w:rPr>
        <w:t xml:space="preserve">    public void createAddress(Address adrs) {</w:t>
      </w:r>
    </w:p>
    <w:p w14:paraId="78DD552D" w14:textId="77777777" w:rsidR="00BA5596" w:rsidRPr="005E6317" w:rsidRDefault="00BA5596" w:rsidP="00BA5596">
      <w:pPr>
        <w:pStyle w:val="NoSpacing"/>
        <w:rPr>
          <w:rFonts w:ascii="Consolas" w:hAnsi="Consolas" w:cs="Consolas"/>
        </w:rPr>
      </w:pPr>
      <w:r w:rsidRPr="005E6317">
        <w:rPr>
          <w:rFonts w:ascii="Consolas" w:hAnsi="Consolas" w:cs="Consolas"/>
        </w:rPr>
        <w:t xml:space="preserve">        personAdrsDAO.createAddress(adrs);</w:t>
      </w:r>
    </w:p>
    <w:p w14:paraId="5E19A578" w14:textId="77777777" w:rsidR="00BA5596" w:rsidRPr="005E6317" w:rsidRDefault="00BA5596" w:rsidP="00BA5596">
      <w:pPr>
        <w:pStyle w:val="NoSpacing"/>
        <w:rPr>
          <w:rFonts w:ascii="Consolas" w:hAnsi="Consolas" w:cs="Consolas"/>
        </w:rPr>
      </w:pPr>
      <w:r w:rsidRPr="005E6317">
        <w:rPr>
          <w:rFonts w:ascii="Consolas" w:hAnsi="Consolas" w:cs="Consolas"/>
        </w:rPr>
        <w:t xml:space="preserve">        throw new RuntimeException("Unwanted exception ...");</w:t>
      </w:r>
    </w:p>
    <w:p w14:paraId="18EDCBD5" w14:textId="77777777" w:rsidR="00BA5596" w:rsidRPr="004A4565" w:rsidRDefault="00BA5596" w:rsidP="00BA5596">
      <w:pPr>
        <w:pStyle w:val="NoSpacing"/>
      </w:pPr>
      <w:r w:rsidRPr="005E6317">
        <w:rPr>
          <w:rFonts w:ascii="Consolas" w:hAnsi="Consolas" w:cs="Consolas"/>
        </w:rPr>
        <w:t xml:space="preserve">    }</w:t>
      </w:r>
      <w:r w:rsidRPr="004A4565">
        <w:t xml:space="preserve">    </w:t>
      </w:r>
    </w:p>
    <w:p w14:paraId="75B158AF" w14:textId="77777777" w:rsidR="00BA5596" w:rsidRPr="004A4565" w:rsidRDefault="00BA5596" w:rsidP="00BA5596">
      <w:pPr>
        <w:pStyle w:val="NoSpacing"/>
      </w:pPr>
    </w:p>
    <w:p w14:paraId="2FA41528" w14:textId="77777777" w:rsidR="00BA5596" w:rsidRPr="001B1AB2" w:rsidRDefault="00BA5596" w:rsidP="00BA5596">
      <w:pPr>
        <w:pStyle w:val="NoSpacing"/>
        <w:rPr>
          <w:rFonts w:ascii="Palatino Linotype" w:hAnsi="Palatino Linotype"/>
        </w:rPr>
      </w:pPr>
      <w:r w:rsidRPr="001B1AB2">
        <w:rPr>
          <w:rFonts w:ascii="Palatino Linotype" w:hAnsi="Palatino Linotype"/>
        </w:rPr>
        <w:t>In this case data will not be saved as createAddress throws a RumtimeException. So entire transaction is rolled back.</w:t>
      </w:r>
    </w:p>
    <w:p w14:paraId="44CC6271" w14:textId="77777777" w:rsidR="00BA5596" w:rsidRPr="004A4565" w:rsidRDefault="00BA5596" w:rsidP="00BA5596">
      <w:pPr>
        <w:pStyle w:val="NoSpacing"/>
      </w:pPr>
    </w:p>
    <w:p w14:paraId="6FE96AC1" w14:textId="77777777" w:rsidR="00BA5596" w:rsidRPr="00D05863" w:rsidRDefault="00BA5596" w:rsidP="00BA5596">
      <w:pPr>
        <w:pStyle w:val="NoSpacing"/>
        <w:rPr>
          <w:b/>
        </w:rPr>
      </w:pPr>
      <w:r w:rsidRPr="00D05863">
        <w:rPr>
          <w:b/>
        </w:rPr>
        <w:t>Case -3 : Use of Propagation.</w:t>
      </w:r>
      <w:r w:rsidRPr="00D05863">
        <w:rPr>
          <w:b/>
          <w:bCs/>
          <w:i/>
          <w:iCs/>
        </w:rPr>
        <w:t>REQUIRES_NEW</w:t>
      </w:r>
    </w:p>
    <w:p w14:paraId="68B168EB" w14:textId="77777777" w:rsidR="00BA5596" w:rsidRPr="004022E3" w:rsidRDefault="00BA5596" w:rsidP="00BA5596">
      <w:pPr>
        <w:pStyle w:val="NoSpacing"/>
        <w:rPr>
          <w:rFonts w:ascii="Consolas" w:hAnsi="Consolas" w:cs="Consolas"/>
        </w:rPr>
      </w:pPr>
      <w:r w:rsidRPr="004022E3">
        <w:rPr>
          <w:rFonts w:ascii="Consolas" w:hAnsi="Consolas" w:cs="Consolas"/>
        </w:rPr>
        <w:t>@Transactional</w:t>
      </w:r>
    </w:p>
    <w:p w14:paraId="7912F47B" w14:textId="77777777" w:rsidR="00BA5596" w:rsidRPr="004022E3" w:rsidRDefault="00BA5596" w:rsidP="00BA5596">
      <w:pPr>
        <w:pStyle w:val="NoSpacing"/>
        <w:rPr>
          <w:rFonts w:ascii="Consolas" w:hAnsi="Consolas" w:cs="Consolas"/>
        </w:rPr>
      </w:pPr>
      <w:r w:rsidRPr="004022E3">
        <w:rPr>
          <w:rFonts w:ascii="Consolas" w:hAnsi="Consolas" w:cs="Consolas"/>
        </w:rPr>
        <w:t>public void createPersonAddress(Person person, Address adrs) {</w:t>
      </w:r>
    </w:p>
    <w:p w14:paraId="673A0F36" w14:textId="77777777" w:rsidR="00BA5596" w:rsidRPr="004022E3" w:rsidRDefault="00BA5596" w:rsidP="00BA5596">
      <w:pPr>
        <w:pStyle w:val="NoSpacing"/>
        <w:rPr>
          <w:rFonts w:ascii="Consolas" w:hAnsi="Consolas" w:cs="Consolas"/>
        </w:rPr>
      </w:pPr>
      <w:r w:rsidRPr="004022E3">
        <w:rPr>
          <w:rFonts w:ascii="Consolas" w:hAnsi="Consolas" w:cs="Consolas"/>
        </w:rPr>
        <w:t xml:space="preserve">        createPerson(person);</w:t>
      </w:r>
    </w:p>
    <w:p w14:paraId="396686A0" w14:textId="77777777" w:rsidR="00BA5596" w:rsidRPr="004022E3" w:rsidRDefault="00BA5596" w:rsidP="00BA5596">
      <w:pPr>
        <w:pStyle w:val="NoSpacing"/>
        <w:rPr>
          <w:rFonts w:ascii="Consolas" w:hAnsi="Consolas" w:cs="Consolas"/>
        </w:rPr>
      </w:pPr>
      <w:r w:rsidRPr="004022E3">
        <w:rPr>
          <w:rFonts w:ascii="Consolas" w:hAnsi="Consolas" w:cs="Consolas"/>
        </w:rPr>
        <w:t xml:space="preserve">        createAddress(adrs);</w:t>
      </w:r>
    </w:p>
    <w:p w14:paraId="2D477334" w14:textId="77777777" w:rsidR="00BA5596" w:rsidRPr="004022E3" w:rsidRDefault="00BA5596" w:rsidP="00BA5596">
      <w:pPr>
        <w:pStyle w:val="NoSpacing"/>
        <w:rPr>
          <w:rFonts w:ascii="Consolas" w:hAnsi="Consolas" w:cs="Consolas"/>
        </w:rPr>
      </w:pPr>
      <w:r w:rsidRPr="004022E3">
        <w:rPr>
          <w:rFonts w:ascii="Consolas" w:hAnsi="Consolas" w:cs="Consolas"/>
        </w:rPr>
        <w:t xml:space="preserve">    }</w:t>
      </w:r>
    </w:p>
    <w:p w14:paraId="291B6BE2" w14:textId="77777777" w:rsidR="00BA5596" w:rsidRPr="004022E3" w:rsidRDefault="00BA5596" w:rsidP="00BA5596">
      <w:pPr>
        <w:pStyle w:val="NoSpacing"/>
        <w:rPr>
          <w:rFonts w:ascii="Consolas" w:hAnsi="Consolas" w:cs="Consolas"/>
        </w:rPr>
      </w:pPr>
      <w:r w:rsidRPr="004022E3">
        <w:rPr>
          <w:rFonts w:ascii="Consolas" w:hAnsi="Consolas" w:cs="Consolas"/>
        </w:rPr>
        <w:t xml:space="preserve">    </w:t>
      </w:r>
    </w:p>
    <w:p w14:paraId="1C067659" w14:textId="77777777" w:rsidR="00BA5596" w:rsidRPr="004022E3" w:rsidRDefault="00BA5596" w:rsidP="00BA5596">
      <w:pPr>
        <w:pStyle w:val="NoSpacing"/>
        <w:rPr>
          <w:rFonts w:ascii="Consolas" w:hAnsi="Consolas" w:cs="Consolas"/>
        </w:rPr>
      </w:pPr>
      <w:r w:rsidRPr="004022E3">
        <w:rPr>
          <w:rFonts w:ascii="Consolas" w:hAnsi="Consolas" w:cs="Consolas"/>
        </w:rPr>
        <w:t>@Transactional(propagation=Propagation.REQUIRES_NEW)</w:t>
      </w:r>
    </w:p>
    <w:p w14:paraId="3EF7057B" w14:textId="77777777" w:rsidR="00BA5596" w:rsidRPr="004022E3" w:rsidRDefault="00BA5596" w:rsidP="00BA5596">
      <w:pPr>
        <w:pStyle w:val="NoSpacing"/>
        <w:rPr>
          <w:rFonts w:ascii="Consolas" w:hAnsi="Consolas" w:cs="Consolas"/>
        </w:rPr>
      </w:pPr>
      <w:r w:rsidRPr="004022E3">
        <w:rPr>
          <w:rFonts w:ascii="Consolas" w:hAnsi="Consolas" w:cs="Consolas"/>
        </w:rPr>
        <w:t xml:space="preserve">    public void createAddress(Address adrs) {</w:t>
      </w:r>
    </w:p>
    <w:p w14:paraId="259A0EA9" w14:textId="77777777" w:rsidR="00BA5596" w:rsidRPr="004022E3" w:rsidRDefault="00BA5596" w:rsidP="00BA5596">
      <w:pPr>
        <w:pStyle w:val="NoSpacing"/>
        <w:rPr>
          <w:rFonts w:ascii="Consolas" w:hAnsi="Consolas" w:cs="Consolas"/>
        </w:rPr>
      </w:pPr>
      <w:r w:rsidRPr="004022E3">
        <w:rPr>
          <w:rFonts w:ascii="Consolas" w:hAnsi="Consolas" w:cs="Consolas"/>
        </w:rPr>
        <w:t xml:space="preserve">        personAdrsDAO.createAddress(adrs);</w:t>
      </w:r>
    </w:p>
    <w:p w14:paraId="22312E1B" w14:textId="77777777" w:rsidR="00BA5596" w:rsidRPr="004022E3" w:rsidRDefault="00BA5596" w:rsidP="00BA5596">
      <w:pPr>
        <w:pStyle w:val="NoSpacing"/>
        <w:rPr>
          <w:rFonts w:ascii="Consolas" w:hAnsi="Consolas" w:cs="Consolas"/>
        </w:rPr>
      </w:pPr>
      <w:r w:rsidRPr="004022E3">
        <w:rPr>
          <w:rFonts w:ascii="Consolas" w:hAnsi="Consolas" w:cs="Consolas"/>
        </w:rPr>
        <w:t xml:space="preserve">        throw new RuntimeException("Unwanted exception ...");</w:t>
      </w:r>
    </w:p>
    <w:p w14:paraId="6958FDD0" w14:textId="5AF68FCD" w:rsidR="00BA5596" w:rsidRPr="004A4565" w:rsidRDefault="00BA5596" w:rsidP="00BA5596">
      <w:pPr>
        <w:pStyle w:val="NoSpacing"/>
      </w:pPr>
      <w:r w:rsidRPr="004022E3">
        <w:rPr>
          <w:rFonts w:ascii="Consolas" w:hAnsi="Consolas" w:cs="Consolas"/>
        </w:rPr>
        <w:t xml:space="preserve">    }</w:t>
      </w:r>
    </w:p>
    <w:p w14:paraId="160E1298" w14:textId="75014187" w:rsidR="00BA5596" w:rsidRDefault="00BA5596" w:rsidP="00BA5596">
      <w:pPr>
        <w:pStyle w:val="NoSpacing"/>
      </w:pPr>
      <w:r>
        <w:t>In this case d</w:t>
      </w:r>
      <w:r w:rsidRPr="004A4565">
        <w:t>ata will not be saved</w:t>
      </w:r>
      <w:r>
        <w:t xml:space="preserve"> , no new transaction will be started as it is inside the public method, same class and same proxy.</w:t>
      </w:r>
    </w:p>
    <w:p w14:paraId="60798FEF" w14:textId="68788F0D" w:rsidR="00BA5596" w:rsidRPr="00DB1787" w:rsidRDefault="00BA5596" w:rsidP="00BA5596">
      <w:pPr>
        <w:pStyle w:val="NoSpacing"/>
        <w:rPr>
          <w:b/>
        </w:rPr>
      </w:pPr>
      <w:r w:rsidRPr="00DB1787">
        <w:rPr>
          <w:b/>
        </w:rPr>
        <w:lastRenderedPageBreak/>
        <w:t>Case -4: Handling of exception with Propagation.REQUIRES_NEW</w:t>
      </w:r>
    </w:p>
    <w:p w14:paraId="3293AD8D" w14:textId="77777777" w:rsidR="00BA5596" w:rsidRPr="00DB1787" w:rsidRDefault="00BA5596" w:rsidP="00BA5596">
      <w:pPr>
        <w:pStyle w:val="NoSpacing"/>
        <w:rPr>
          <w:rFonts w:ascii="Consolas" w:hAnsi="Consolas" w:cs="Consolas"/>
        </w:rPr>
      </w:pPr>
      <w:r w:rsidRPr="00DB1787">
        <w:rPr>
          <w:rFonts w:ascii="Consolas" w:hAnsi="Consolas" w:cs="Consolas"/>
        </w:rPr>
        <w:t>@Transactional</w:t>
      </w:r>
    </w:p>
    <w:p w14:paraId="6675B903"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public void createPersonAddress(Person person, Address adrs) {</w:t>
      </w:r>
    </w:p>
    <w:p w14:paraId="4D478A2C"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createPerson(person);</w:t>
      </w:r>
    </w:p>
    <w:p w14:paraId="4C8C8AE8"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createAddress(adrs);</w:t>
      </w:r>
    </w:p>
    <w:p w14:paraId="46B9C6B7"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w:t>
      </w:r>
    </w:p>
    <w:p w14:paraId="60092B8D" w14:textId="77777777" w:rsidR="00BA5596" w:rsidRPr="00DB1787" w:rsidRDefault="00BA5596" w:rsidP="00BA5596">
      <w:pPr>
        <w:pStyle w:val="NoSpacing"/>
        <w:rPr>
          <w:rFonts w:ascii="Consolas" w:hAnsi="Consolas" w:cs="Consolas"/>
        </w:rPr>
      </w:pPr>
    </w:p>
    <w:p w14:paraId="5AD8AE97" w14:textId="77777777" w:rsidR="00BA5596" w:rsidRPr="00DB1787" w:rsidRDefault="00BA5596" w:rsidP="00BA5596">
      <w:pPr>
        <w:pStyle w:val="NoSpacing"/>
        <w:rPr>
          <w:rFonts w:ascii="Consolas" w:hAnsi="Consolas" w:cs="Consolas"/>
        </w:rPr>
      </w:pPr>
      <w:r w:rsidRPr="00DB1787">
        <w:rPr>
          <w:rFonts w:ascii="Consolas" w:hAnsi="Consolas" w:cs="Consolas"/>
        </w:rPr>
        <w:t>@Transactional(propagation=Propagation.REQUIRES_NEW)</w:t>
      </w:r>
    </w:p>
    <w:p w14:paraId="45AEC60D"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public void createAddress(Address adrs) {</w:t>
      </w:r>
    </w:p>
    <w:p w14:paraId="5CF0A97A"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try {</w:t>
      </w:r>
    </w:p>
    <w:p w14:paraId="17A29579"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personAdrsDAO.createAddress(adrs);</w:t>
      </w:r>
    </w:p>
    <w:p w14:paraId="534D08DD"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throw new RuntimeException("Unwanted exception ...");</w:t>
      </w:r>
    </w:p>
    <w:p w14:paraId="4D59F22E"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 catch (Exception e) {</w:t>
      </w:r>
    </w:p>
    <w:p w14:paraId="0EACBE22"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System.out.println(e.getMessage());</w:t>
      </w:r>
    </w:p>
    <w:p w14:paraId="1406D5A7"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w:t>
      </w:r>
    </w:p>
    <w:p w14:paraId="653F1D17" w14:textId="77777777" w:rsidR="00BA5596" w:rsidRPr="00DB1787" w:rsidRDefault="00BA5596" w:rsidP="00BA5596">
      <w:pPr>
        <w:pStyle w:val="NoSpacing"/>
        <w:rPr>
          <w:rFonts w:ascii="Consolas" w:hAnsi="Consolas" w:cs="Consolas"/>
        </w:rPr>
      </w:pPr>
      <w:r w:rsidRPr="00DB1787">
        <w:rPr>
          <w:rFonts w:ascii="Consolas" w:hAnsi="Consolas" w:cs="Consolas"/>
        </w:rPr>
        <w:t xml:space="preserve">    }            </w:t>
      </w:r>
    </w:p>
    <w:p w14:paraId="414BE8C0" w14:textId="77777777" w:rsidR="00BA5596" w:rsidRPr="004A4565" w:rsidRDefault="00BA5596" w:rsidP="00BA5596">
      <w:pPr>
        <w:pStyle w:val="NoSpacing"/>
      </w:pPr>
    </w:p>
    <w:p w14:paraId="182CEF16" w14:textId="77777777" w:rsidR="00BA5596" w:rsidRPr="004A4565" w:rsidRDefault="00BA5596" w:rsidP="00BA5596">
      <w:pPr>
        <w:pStyle w:val="NoSpacing"/>
      </w:pPr>
      <w:r w:rsidRPr="003F47CF">
        <w:rPr>
          <w:rFonts w:ascii="Palatino Linotype" w:hAnsi="Palatino Linotype"/>
        </w:rPr>
        <w:t>Data will be saved in both tables, as we are handling exception. Propagation setting has no impact</w:t>
      </w:r>
      <w:r>
        <w:t>.</w:t>
      </w:r>
      <w:r w:rsidRPr="004A4565">
        <w:t xml:space="preserve">   </w:t>
      </w:r>
    </w:p>
    <w:p w14:paraId="0EDCD099" w14:textId="77777777" w:rsidR="00BA5596" w:rsidRPr="004A4565" w:rsidRDefault="00BA5596" w:rsidP="00BA5596">
      <w:pPr>
        <w:pStyle w:val="NoSpacing"/>
      </w:pPr>
    </w:p>
    <w:p w14:paraId="483B3A80" w14:textId="77777777" w:rsidR="00BA5596" w:rsidRPr="00944038" w:rsidRDefault="00BA5596" w:rsidP="00BA5596">
      <w:pPr>
        <w:pStyle w:val="NoSpacing"/>
        <w:rPr>
          <w:b/>
        </w:rPr>
      </w:pPr>
      <w:r w:rsidRPr="00944038">
        <w:rPr>
          <w:b/>
        </w:rPr>
        <w:t>Case -5 : Use a private method and cr</w:t>
      </w:r>
      <w:r>
        <w:rPr>
          <w:b/>
        </w:rPr>
        <w:t>eate a separate class to handle</w:t>
      </w:r>
    </w:p>
    <w:p w14:paraId="23400DD4"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@Transactional</w:t>
      </w:r>
    </w:p>
    <w:p w14:paraId="6B5F42DF"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public void createPersonAddress(Person person, Address adrs) {</w:t>
      </w:r>
    </w:p>
    <w:p w14:paraId="40956271"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createPerson(person);</w:t>
      </w:r>
    </w:p>
    <w:p w14:paraId="3DEE6596"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w:t>
      </w:r>
    </w:p>
    <w:p w14:paraId="7DBC11D7"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try {</w:t>
      </w:r>
    </w:p>
    <w:p w14:paraId="330569F4"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updateAddress(adrs);</w:t>
      </w:r>
    </w:p>
    <w:p w14:paraId="71BE916D"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 catch (Exception e) {</w:t>
      </w:r>
    </w:p>
    <w:p w14:paraId="36DDEFFE"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e.printStackTrace();</w:t>
      </w:r>
    </w:p>
    <w:p w14:paraId="7B4CC49A"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w:t>
      </w:r>
    </w:p>
    <w:p w14:paraId="4B1F4646"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w:t>
      </w:r>
    </w:p>
    <w:p w14:paraId="13B04324" w14:textId="77777777" w:rsidR="00DC19D6" w:rsidRPr="003F47CF" w:rsidRDefault="00DC19D6" w:rsidP="00BA5596">
      <w:pPr>
        <w:pStyle w:val="NoSpacing"/>
        <w:rPr>
          <w:rFonts w:ascii="Consolas" w:hAnsi="Consolas" w:cs="Consolas"/>
          <w:sz w:val="20"/>
          <w:szCs w:val="20"/>
        </w:rPr>
      </w:pPr>
    </w:p>
    <w:p w14:paraId="3727A92F"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@Autowired</w:t>
      </w:r>
    </w:p>
    <w:p w14:paraId="0792530F"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ApplicationContext context;</w:t>
      </w:r>
    </w:p>
    <w:p w14:paraId="138917E8"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private void updateAddress(Address adrs) {</w:t>
      </w:r>
    </w:p>
    <w:p w14:paraId="0D66CE44"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AnotherServiceImpl another = (AnotherServiceImpl) context.getBean("anotherService"); </w:t>
      </w:r>
    </w:p>
    <w:p w14:paraId="3C03B5E9"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another.createAddress(adrs);</w:t>
      </w:r>
    </w:p>
    <w:p w14:paraId="75666FC0"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w:t>
      </w:r>
    </w:p>
    <w:p w14:paraId="75DA1D38" w14:textId="77777777" w:rsidR="00BA5596" w:rsidRPr="003F47CF" w:rsidRDefault="00BA5596" w:rsidP="00BA5596">
      <w:pPr>
        <w:pStyle w:val="NoSpacing"/>
        <w:rPr>
          <w:rFonts w:ascii="Consolas" w:hAnsi="Consolas" w:cs="Consolas"/>
          <w:sz w:val="20"/>
          <w:szCs w:val="20"/>
        </w:rPr>
      </w:pPr>
    </w:p>
    <w:p w14:paraId="4B9FF2F1"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@Service </w:t>
      </w:r>
    </w:p>
    <w:p w14:paraId="5237DC4B"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public class AnotherServiceImpl {</w:t>
      </w:r>
    </w:p>
    <w:p w14:paraId="440B13CB"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@Autowired</w:t>
      </w:r>
    </w:p>
    <w:p w14:paraId="780337D2"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private JdbcTemplate jdbcTemplate;</w:t>
      </w:r>
    </w:p>
    <w:p w14:paraId="2E8174C4" w14:textId="77777777" w:rsidR="00BA5596" w:rsidRPr="003F47CF" w:rsidRDefault="00BA5596" w:rsidP="00BA5596">
      <w:pPr>
        <w:pStyle w:val="NoSpacing"/>
        <w:rPr>
          <w:rFonts w:ascii="Consolas" w:hAnsi="Consolas" w:cs="Consolas"/>
          <w:sz w:val="20"/>
          <w:szCs w:val="20"/>
        </w:rPr>
      </w:pPr>
    </w:p>
    <w:p w14:paraId="3769583F"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@Transactional(propagation = Propagation.REQUIRES_NEW)</w:t>
      </w:r>
    </w:p>
    <w:p w14:paraId="5F6B48F1"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public void createAddress(Address adrs) {</w:t>
      </w:r>
    </w:p>
    <w:p w14:paraId="31DA4082"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String insertQuery = "insert into address (city) values(?)";</w:t>
      </w:r>
    </w:p>
    <w:p w14:paraId="1CE997D7"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Object[] params = new Object[] {adrs.getCity() };</w:t>
      </w:r>
    </w:p>
    <w:p w14:paraId="4872DA10"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w:t>
      </w:r>
    </w:p>
    <w:p w14:paraId="7924722C"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jdbcTemplate.update(insertQuery, params);</w:t>
      </w:r>
    </w:p>
    <w:p w14:paraId="063D0470"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System.out.println("Address saved successfully");</w:t>
      </w:r>
    </w:p>
    <w:p w14:paraId="446BFD27" w14:textId="411B3B3E"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throw new RuntimeException("Unwanted exception ...");</w:t>
      </w:r>
    </w:p>
    <w:p w14:paraId="7DDB9682" w14:textId="77777777" w:rsidR="00BA5596" w:rsidRPr="003F47CF" w:rsidRDefault="00BA5596" w:rsidP="00BA5596">
      <w:pPr>
        <w:pStyle w:val="NoSpacing"/>
        <w:rPr>
          <w:rFonts w:ascii="Consolas" w:hAnsi="Consolas" w:cs="Consolas"/>
          <w:sz w:val="20"/>
          <w:szCs w:val="20"/>
        </w:rPr>
      </w:pPr>
      <w:r w:rsidRPr="003F47CF">
        <w:rPr>
          <w:rFonts w:ascii="Consolas" w:hAnsi="Consolas" w:cs="Consolas"/>
          <w:sz w:val="20"/>
          <w:szCs w:val="20"/>
        </w:rPr>
        <w:t xml:space="preserve">    }</w:t>
      </w:r>
    </w:p>
    <w:p w14:paraId="6C29F528" w14:textId="77777777" w:rsidR="00BA5596" w:rsidRPr="004A4565" w:rsidRDefault="00BA5596" w:rsidP="00BA5596">
      <w:pPr>
        <w:pStyle w:val="NoSpacing"/>
      </w:pPr>
      <w:r w:rsidRPr="003F47CF">
        <w:rPr>
          <w:rFonts w:ascii="Consolas" w:hAnsi="Consolas" w:cs="Consolas"/>
          <w:sz w:val="20"/>
          <w:szCs w:val="20"/>
        </w:rPr>
        <w:t>}</w:t>
      </w:r>
      <w:r w:rsidRPr="004A4565">
        <w:t xml:space="preserve">    </w:t>
      </w:r>
    </w:p>
    <w:p w14:paraId="20AEEA28" w14:textId="77777777" w:rsidR="00BA5596" w:rsidRPr="004A4565" w:rsidRDefault="00BA5596" w:rsidP="00BA5596">
      <w:pPr>
        <w:pStyle w:val="NoSpacing"/>
      </w:pPr>
    </w:p>
    <w:p w14:paraId="7159C649" w14:textId="77777777" w:rsidR="00BA5596" w:rsidRPr="000A733F" w:rsidRDefault="00BA5596" w:rsidP="00BA5596">
      <w:pPr>
        <w:pStyle w:val="NoSpacing"/>
        <w:rPr>
          <w:rFonts w:ascii="Palatino Linotype" w:hAnsi="Palatino Linotype"/>
        </w:rPr>
      </w:pPr>
      <w:r w:rsidRPr="000A733F">
        <w:rPr>
          <w:rFonts w:ascii="Palatino Linotype" w:hAnsi="Palatino Linotype"/>
        </w:rPr>
        <w:t>In this case, person table will be populated with the data and address will not be populated.</w:t>
      </w:r>
    </w:p>
    <w:p w14:paraId="1C18E2D8" w14:textId="77777777" w:rsidR="00BA5596" w:rsidRPr="000A733F" w:rsidRDefault="00BA5596" w:rsidP="00BA5596">
      <w:pPr>
        <w:pStyle w:val="NoSpacing"/>
        <w:rPr>
          <w:rFonts w:ascii="Palatino Linotype" w:hAnsi="Palatino Linotype"/>
        </w:rPr>
      </w:pPr>
      <w:r w:rsidRPr="000A733F">
        <w:rPr>
          <w:rFonts w:ascii="Palatino Linotype" w:hAnsi="Palatino Linotype"/>
        </w:rPr>
        <w:t>If we change to only @Transactional in the AnotherServiceImpl class, then both the tables will not be populated with data. This is a special case, refer to Flipkart transaction use case above.</w:t>
      </w:r>
    </w:p>
    <w:p w14:paraId="2AB7AA36" w14:textId="726611C1" w:rsidR="00223C14" w:rsidRPr="000A733F" w:rsidRDefault="00223C14" w:rsidP="0000674D">
      <w:pPr>
        <w:rPr>
          <w:rFonts w:ascii="Palatino Linotype" w:hAnsi="Palatino Linotype"/>
        </w:rPr>
      </w:pPr>
    </w:p>
    <w:p w14:paraId="5B609A0E" w14:textId="2096245B" w:rsidR="00E51E52" w:rsidRDefault="00E51E52" w:rsidP="00E51E52">
      <w:pPr>
        <w:rPr>
          <w:rFonts w:ascii="Palatino Linotype" w:hAnsi="Palatino Linotype"/>
          <w:b/>
          <w:bCs/>
        </w:rPr>
      </w:pPr>
      <w:r w:rsidRPr="003F47CF">
        <w:rPr>
          <w:rFonts w:ascii="Palatino Linotype" w:hAnsi="Palatino Linotype"/>
          <w:b/>
          <w:bCs/>
        </w:rPr>
        <w:lastRenderedPageBreak/>
        <w:t>Spring Transaction Comes into Picture when you have multiple services (@Service classes) and methods there are annotated with @Transactional</w:t>
      </w:r>
    </w:p>
    <w:p w14:paraId="3AFD6E6E" w14:textId="44C66CA0" w:rsidR="0007653A" w:rsidRPr="004F1F86" w:rsidRDefault="0007653A" w:rsidP="004F1F86">
      <w:pPr>
        <w:pStyle w:val="NoSpacing"/>
        <w:rPr>
          <w:b/>
          <w:bCs/>
          <w:sz w:val="24"/>
          <w:szCs w:val="24"/>
          <w:u w:val="single"/>
        </w:rPr>
      </w:pPr>
      <w:r w:rsidRPr="004F1F86">
        <w:rPr>
          <w:b/>
          <w:bCs/>
          <w:sz w:val="24"/>
          <w:szCs w:val="24"/>
          <w:u w:val="single"/>
        </w:rPr>
        <w:t>Use Case-1</w:t>
      </w:r>
    </w:p>
    <w:p w14:paraId="2402E141" w14:textId="77777777" w:rsidR="00E51E52" w:rsidRDefault="00E51E52" w:rsidP="004F1F86">
      <w:pPr>
        <w:pStyle w:val="NoSpacing"/>
      </w:pPr>
      <w:r>
        <w:t>@Service</w:t>
      </w:r>
    </w:p>
    <w:p w14:paraId="1175FF51" w14:textId="6B27F865" w:rsidR="00E51E52" w:rsidRDefault="00E51E52" w:rsidP="003F258D">
      <w:pPr>
        <w:pStyle w:val="NoSpacing"/>
      </w:pPr>
      <w:r>
        <w:t>public class AddressServiceImpl {</w:t>
      </w:r>
    </w:p>
    <w:p w14:paraId="76D0824A" w14:textId="77777777" w:rsidR="00E51E52" w:rsidRDefault="00E51E52" w:rsidP="003F258D">
      <w:pPr>
        <w:pStyle w:val="NoSpacing"/>
      </w:pPr>
      <w:r>
        <w:tab/>
        <w:t>@Autowired</w:t>
      </w:r>
    </w:p>
    <w:p w14:paraId="3823561B" w14:textId="77777777" w:rsidR="00E51E52" w:rsidRDefault="00E51E52" w:rsidP="003F258D">
      <w:pPr>
        <w:pStyle w:val="NoSpacing"/>
      </w:pPr>
      <w:r>
        <w:tab/>
        <w:t>private AddressRepository adrsRepo;</w:t>
      </w:r>
    </w:p>
    <w:p w14:paraId="3EAB2226" w14:textId="77777777" w:rsidR="00E51E52" w:rsidRDefault="00E51E52" w:rsidP="003F258D">
      <w:pPr>
        <w:pStyle w:val="NoSpacing"/>
      </w:pPr>
      <w:r>
        <w:tab/>
      </w:r>
    </w:p>
    <w:p w14:paraId="4649EB90" w14:textId="77777777" w:rsidR="00E51E52" w:rsidRDefault="00E51E52" w:rsidP="003F258D">
      <w:pPr>
        <w:pStyle w:val="NoSpacing"/>
      </w:pPr>
      <w:r>
        <w:tab/>
        <w:t>@Transactional</w:t>
      </w:r>
    </w:p>
    <w:p w14:paraId="1CDED266" w14:textId="77777777" w:rsidR="00E51E52" w:rsidRDefault="00E51E52" w:rsidP="003F258D">
      <w:pPr>
        <w:pStyle w:val="NoSpacing"/>
      </w:pPr>
      <w:r>
        <w:tab/>
        <w:t>public void saveAddress(Address adrs) {</w:t>
      </w:r>
    </w:p>
    <w:p w14:paraId="2B3A59CA" w14:textId="77777777" w:rsidR="00E51E52" w:rsidRDefault="00E51E52" w:rsidP="003F258D">
      <w:pPr>
        <w:pStyle w:val="NoSpacing"/>
      </w:pPr>
      <w:r>
        <w:tab/>
      </w:r>
      <w:r>
        <w:tab/>
        <w:t>adrsRepo.save(adrs);</w:t>
      </w:r>
    </w:p>
    <w:p w14:paraId="78935FD7" w14:textId="77777777" w:rsidR="00E51E52" w:rsidRDefault="00E51E52" w:rsidP="003F258D">
      <w:pPr>
        <w:pStyle w:val="NoSpacing"/>
      </w:pPr>
      <w:r>
        <w:tab/>
        <w:t>}</w:t>
      </w:r>
    </w:p>
    <w:p w14:paraId="48D0A38E" w14:textId="77777777" w:rsidR="00E51E52" w:rsidRDefault="00E51E52" w:rsidP="003F258D">
      <w:pPr>
        <w:pStyle w:val="NoSpacing"/>
      </w:pPr>
      <w:r>
        <w:t>}</w:t>
      </w:r>
    </w:p>
    <w:p w14:paraId="59C6914D" w14:textId="77777777" w:rsidR="00E51E52" w:rsidRDefault="00E51E52" w:rsidP="003F258D">
      <w:pPr>
        <w:pStyle w:val="NoSpacing"/>
      </w:pPr>
    </w:p>
    <w:p w14:paraId="31C11FA6" w14:textId="77777777" w:rsidR="00E51E52" w:rsidRDefault="00E51E52" w:rsidP="003F258D">
      <w:pPr>
        <w:pStyle w:val="NoSpacing"/>
      </w:pPr>
      <w:r>
        <w:t>@Service</w:t>
      </w:r>
    </w:p>
    <w:p w14:paraId="557A3689" w14:textId="77712DC7" w:rsidR="00E51E52" w:rsidRDefault="00E51E52" w:rsidP="003F258D">
      <w:pPr>
        <w:pStyle w:val="NoSpacing"/>
      </w:pPr>
      <w:r>
        <w:t>public class PersistenceServiceImpl implements PersistenceService {</w:t>
      </w:r>
    </w:p>
    <w:p w14:paraId="4C8B17CF" w14:textId="77777777" w:rsidR="00E51E52" w:rsidRDefault="00E51E52" w:rsidP="003F258D">
      <w:pPr>
        <w:pStyle w:val="NoSpacing"/>
      </w:pPr>
      <w:r>
        <w:tab/>
        <w:t>@Autowired</w:t>
      </w:r>
    </w:p>
    <w:p w14:paraId="0F1D4B93" w14:textId="77777777" w:rsidR="00E51E52" w:rsidRDefault="00E51E52" w:rsidP="003F258D">
      <w:pPr>
        <w:pStyle w:val="NoSpacing"/>
      </w:pPr>
      <w:r>
        <w:tab/>
        <w:t>private EmpRepository empRepo;</w:t>
      </w:r>
    </w:p>
    <w:p w14:paraId="71E9050A" w14:textId="77777777" w:rsidR="00E51E52" w:rsidRDefault="00E51E52" w:rsidP="003F258D">
      <w:pPr>
        <w:pStyle w:val="NoSpacing"/>
      </w:pPr>
    </w:p>
    <w:p w14:paraId="13734B25" w14:textId="77777777" w:rsidR="00E51E52" w:rsidRDefault="00E51E52" w:rsidP="003F258D">
      <w:pPr>
        <w:pStyle w:val="NoSpacing"/>
      </w:pPr>
      <w:r>
        <w:tab/>
        <w:t>@Autowired</w:t>
      </w:r>
    </w:p>
    <w:p w14:paraId="49167D51" w14:textId="77777777" w:rsidR="00E51E52" w:rsidRDefault="00E51E52" w:rsidP="003F258D">
      <w:pPr>
        <w:pStyle w:val="NoSpacing"/>
      </w:pPr>
      <w:r>
        <w:tab/>
        <w:t>private AddressServiceImpl adrsService;</w:t>
      </w:r>
    </w:p>
    <w:p w14:paraId="7ED27313" w14:textId="77777777" w:rsidR="00E51E52" w:rsidRDefault="00E51E52" w:rsidP="003F258D">
      <w:pPr>
        <w:pStyle w:val="NoSpacing"/>
      </w:pPr>
    </w:p>
    <w:p w14:paraId="6A959A42" w14:textId="77777777" w:rsidR="00E51E52" w:rsidRDefault="00E51E52" w:rsidP="003F258D">
      <w:pPr>
        <w:pStyle w:val="NoSpacing"/>
      </w:pPr>
      <w:r>
        <w:tab/>
        <w:t>@Transactional</w:t>
      </w:r>
    </w:p>
    <w:p w14:paraId="084BC7A6" w14:textId="77777777" w:rsidR="00E51E52" w:rsidRDefault="00E51E52" w:rsidP="003F258D">
      <w:pPr>
        <w:pStyle w:val="NoSpacing"/>
      </w:pPr>
      <w:r>
        <w:tab/>
        <w:t>@Override</w:t>
      </w:r>
    </w:p>
    <w:p w14:paraId="5E36CD78" w14:textId="77777777" w:rsidR="00E51E52" w:rsidRDefault="00E51E52" w:rsidP="003F258D">
      <w:pPr>
        <w:pStyle w:val="NoSpacing"/>
      </w:pPr>
      <w:r>
        <w:tab/>
        <w:t>public void saveBothEmpAddress(Employee emp, Address adrs) {</w:t>
      </w:r>
    </w:p>
    <w:p w14:paraId="77756E33" w14:textId="77777777" w:rsidR="00E51E52" w:rsidRDefault="00E51E52" w:rsidP="003F258D">
      <w:pPr>
        <w:pStyle w:val="NoSpacing"/>
      </w:pPr>
      <w:r>
        <w:tab/>
      </w:r>
      <w:r>
        <w:tab/>
        <w:t>empRepo.save(emp);</w:t>
      </w:r>
    </w:p>
    <w:p w14:paraId="6F119329" w14:textId="77777777" w:rsidR="00E51E52" w:rsidRDefault="00E51E52" w:rsidP="003F258D">
      <w:pPr>
        <w:pStyle w:val="NoSpacing"/>
      </w:pPr>
      <w:r>
        <w:tab/>
      </w:r>
      <w:r>
        <w:tab/>
        <w:t>adrsService.saveAddress(adrs);</w:t>
      </w:r>
    </w:p>
    <w:p w14:paraId="104776D2" w14:textId="77777777" w:rsidR="00E51E52" w:rsidRDefault="00E51E52" w:rsidP="003F258D">
      <w:pPr>
        <w:pStyle w:val="NoSpacing"/>
      </w:pPr>
      <w:r>
        <w:tab/>
      </w:r>
      <w:r>
        <w:tab/>
      </w:r>
      <w:r>
        <w:tab/>
      </w:r>
    </w:p>
    <w:p w14:paraId="20A6118F" w14:textId="77777777" w:rsidR="00E51E52" w:rsidRDefault="00E51E52" w:rsidP="003F258D">
      <w:pPr>
        <w:pStyle w:val="NoSpacing"/>
      </w:pPr>
      <w:r>
        <w:tab/>
      </w:r>
      <w:r>
        <w:tab/>
        <w:t>throw new NullPointerException("Deliberate Exception ...");</w:t>
      </w:r>
    </w:p>
    <w:p w14:paraId="44992184" w14:textId="3923CE38" w:rsidR="00E51E52" w:rsidRDefault="00E51E52" w:rsidP="003F258D">
      <w:pPr>
        <w:pStyle w:val="NoSpacing"/>
      </w:pPr>
      <w:r>
        <w:tab/>
        <w:t>}</w:t>
      </w:r>
    </w:p>
    <w:p w14:paraId="073B4C74" w14:textId="0B989244" w:rsidR="00E51E52" w:rsidRDefault="00E51E52" w:rsidP="008D7E06">
      <w:pPr>
        <w:pStyle w:val="NoSpacing"/>
      </w:pPr>
      <w:r>
        <w:t>}</w:t>
      </w:r>
    </w:p>
    <w:p w14:paraId="28B48AD3" w14:textId="7A4CD240" w:rsidR="00E51E52" w:rsidRPr="008D7E06" w:rsidRDefault="00E51E52" w:rsidP="00E51E52">
      <w:pPr>
        <w:rPr>
          <w:rFonts w:ascii="Palatino Linotype" w:hAnsi="Palatino Linotype"/>
        </w:rPr>
      </w:pPr>
      <w:r w:rsidRPr="008D7E06">
        <w:rPr>
          <w:rFonts w:ascii="Palatino Linotype" w:hAnsi="Palatino Linotype"/>
        </w:rPr>
        <w:t>In the above case, data will not be persisted in both the tables. Because, both the service class methods are annotated with only @Transactional.</w:t>
      </w:r>
    </w:p>
    <w:p w14:paraId="45E291AD" w14:textId="2B6224C6" w:rsidR="00E51E52" w:rsidRPr="00EA29D6" w:rsidRDefault="00E51E52" w:rsidP="00EA29D6">
      <w:pPr>
        <w:pStyle w:val="NoSpacing"/>
        <w:rPr>
          <w:b/>
          <w:bCs/>
          <w:sz w:val="24"/>
          <w:szCs w:val="24"/>
          <w:u w:val="single"/>
        </w:rPr>
      </w:pPr>
      <w:r w:rsidRPr="00EA29D6">
        <w:rPr>
          <w:b/>
          <w:bCs/>
          <w:sz w:val="24"/>
          <w:szCs w:val="24"/>
          <w:u w:val="single"/>
        </w:rPr>
        <w:t>Use Case - 2</w:t>
      </w:r>
    </w:p>
    <w:p w14:paraId="1FFB6933" w14:textId="77777777" w:rsidR="00E51E52" w:rsidRPr="0007714A" w:rsidRDefault="00E51E52" w:rsidP="00EA29D6">
      <w:pPr>
        <w:pStyle w:val="NoSpacing"/>
      </w:pPr>
      <w:r w:rsidRPr="0007714A">
        <w:t>In the below case, method is annotated with @Transactional(propagation = Propagation.REQUIRES_NEW).</w:t>
      </w:r>
    </w:p>
    <w:p w14:paraId="0AFF8AB8" w14:textId="77777777" w:rsidR="00E51E52" w:rsidRDefault="00E51E52" w:rsidP="001F6EB5">
      <w:pPr>
        <w:pStyle w:val="NoSpacing"/>
      </w:pPr>
      <w:r>
        <w:t>@Service</w:t>
      </w:r>
    </w:p>
    <w:p w14:paraId="0879695F" w14:textId="77777777" w:rsidR="00E51E52" w:rsidRDefault="00E51E52" w:rsidP="001F6EB5">
      <w:pPr>
        <w:pStyle w:val="NoSpacing"/>
      </w:pPr>
      <w:r>
        <w:t>public class AddressServiceImpl {</w:t>
      </w:r>
    </w:p>
    <w:p w14:paraId="34CC21A7" w14:textId="77777777" w:rsidR="00E51E52" w:rsidRDefault="00E51E52" w:rsidP="001F6EB5">
      <w:pPr>
        <w:pStyle w:val="NoSpacing"/>
      </w:pPr>
      <w:r>
        <w:tab/>
      </w:r>
    </w:p>
    <w:p w14:paraId="1633C9BB" w14:textId="77777777" w:rsidR="00E51E52" w:rsidRDefault="00E51E52" w:rsidP="001F6EB5">
      <w:pPr>
        <w:pStyle w:val="NoSpacing"/>
      </w:pPr>
      <w:r>
        <w:tab/>
        <w:t>@Autowired</w:t>
      </w:r>
    </w:p>
    <w:p w14:paraId="5BCEB80A" w14:textId="77777777" w:rsidR="00E51E52" w:rsidRDefault="00E51E52" w:rsidP="001F6EB5">
      <w:pPr>
        <w:pStyle w:val="NoSpacing"/>
      </w:pPr>
      <w:r>
        <w:tab/>
        <w:t>private AddressRepository adrsRepo;</w:t>
      </w:r>
    </w:p>
    <w:p w14:paraId="24773ED0" w14:textId="77777777" w:rsidR="00E51E52" w:rsidRDefault="00E51E52" w:rsidP="001F6EB5">
      <w:pPr>
        <w:pStyle w:val="NoSpacing"/>
      </w:pPr>
      <w:r>
        <w:tab/>
      </w:r>
    </w:p>
    <w:p w14:paraId="0DB1699D" w14:textId="77777777" w:rsidR="00E51E52" w:rsidRPr="00382961" w:rsidRDefault="00E51E52" w:rsidP="001F6EB5">
      <w:pPr>
        <w:pStyle w:val="NoSpacing"/>
        <w:rPr>
          <w:b/>
          <w:bCs/>
        </w:rPr>
      </w:pPr>
      <w:r>
        <w:tab/>
      </w:r>
      <w:r w:rsidRPr="00382961">
        <w:rPr>
          <w:b/>
          <w:bCs/>
        </w:rPr>
        <w:t>@Transactional(propagation = Propagation.REQUIRES_NEW)</w:t>
      </w:r>
    </w:p>
    <w:p w14:paraId="6A2D5A6A" w14:textId="77777777" w:rsidR="00E51E52" w:rsidRDefault="00E51E52" w:rsidP="001F6EB5">
      <w:pPr>
        <w:pStyle w:val="NoSpacing"/>
      </w:pPr>
      <w:r>
        <w:tab/>
        <w:t>public void saveAddress(Address adrs) {</w:t>
      </w:r>
    </w:p>
    <w:p w14:paraId="68F27F0E" w14:textId="77777777" w:rsidR="00E51E52" w:rsidRDefault="00E51E52" w:rsidP="001F6EB5">
      <w:pPr>
        <w:pStyle w:val="NoSpacing"/>
      </w:pPr>
      <w:r>
        <w:tab/>
      </w:r>
      <w:r>
        <w:tab/>
        <w:t>adrsRepo.save(adrs);</w:t>
      </w:r>
    </w:p>
    <w:p w14:paraId="3A01212A" w14:textId="77777777" w:rsidR="00E51E52" w:rsidRDefault="00E51E52" w:rsidP="001F6EB5">
      <w:pPr>
        <w:pStyle w:val="NoSpacing"/>
      </w:pPr>
      <w:r>
        <w:tab/>
        <w:t>}</w:t>
      </w:r>
    </w:p>
    <w:p w14:paraId="47F3C88E" w14:textId="4BF62B7F" w:rsidR="00E51E52" w:rsidRDefault="00E51E52" w:rsidP="00382961">
      <w:pPr>
        <w:pStyle w:val="NoSpacing"/>
      </w:pPr>
      <w:r>
        <w:t>}</w:t>
      </w:r>
    </w:p>
    <w:p w14:paraId="50C416B1" w14:textId="54014916" w:rsidR="00E51E52" w:rsidRDefault="00E51E52" w:rsidP="00E51E52">
      <w:r w:rsidRPr="00171073">
        <w:rPr>
          <w:rFonts w:ascii="Palatino Linotype" w:hAnsi="Palatino Linotype"/>
        </w:rPr>
        <w:t xml:space="preserve">If we call the method saveBothEmpAddress() of PersistenceServiceImpl class, data will not be saved in employee table but </w:t>
      </w:r>
      <w:r w:rsidRPr="0057652D">
        <w:rPr>
          <w:rFonts w:ascii="Palatino Linotype" w:hAnsi="Palatino Linotype"/>
          <w:b/>
          <w:bCs/>
        </w:rPr>
        <w:t>data will be saved in address table</w:t>
      </w:r>
      <w:r w:rsidRPr="00171073">
        <w:rPr>
          <w:rFonts w:ascii="Palatino Linotype" w:hAnsi="Palatino Linotype"/>
        </w:rPr>
        <w:t>.</w:t>
      </w:r>
      <w:r w:rsidR="00171073">
        <w:rPr>
          <w:rFonts w:ascii="Palatino Linotype" w:hAnsi="Palatino Linotype"/>
        </w:rPr>
        <w:t xml:space="preserve"> </w:t>
      </w:r>
      <w:r w:rsidRPr="00171073">
        <w:rPr>
          <w:rFonts w:ascii="Palatino Linotype" w:hAnsi="Palatino Linotype"/>
        </w:rPr>
        <w:t xml:space="preserve">The reason is AddressServiceImpl is a separate service class and its method has been annotated with </w:t>
      </w:r>
      <w:r w:rsidRPr="00D92058">
        <w:rPr>
          <w:rFonts w:ascii="Palatino Linotype" w:hAnsi="Palatino Linotype"/>
          <w:b/>
          <w:bCs/>
        </w:rPr>
        <w:t>@Transactional(propagation = Propagation.REQUIRES_NEW).</w:t>
      </w:r>
      <w:r w:rsidR="00382961" w:rsidRPr="00171073">
        <w:rPr>
          <w:rFonts w:ascii="Palatino Linotype" w:hAnsi="Palatino Linotype"/>
        </w:rPr>
        <w:t xml:space="preserve"> </w:t>
      </w:r>
      <w:r w:rsidRPr="00171073">
        <w:rPr>
          <w:rFonts w:ascii="Palatino Linotype" w:hAnsi="Palatino Linotype"/>
        </w:rPr>
        <w:t>Here it is important that Propagation works for multiple services</w:t>
      </w:r>
      <w:r>
        <w:t>.</w:t>
      </w:r>
    </w:p>
    <w:p w14:paraId="67572173" w14:textId="14AB2880" w:rsidR="001D1971" w:rsidRDefault="001D1971" w:rsidP="00E51E52"/>
    <w:p w14:paraId="7F0268F1" w14:textId="01535D8E" w:rsidR="001D1971" w:rsidRPr="00C5761D" w:rsidRDefault="001D1971" w:rsidP="00C5761D">
      <w:pPr>
        <w:pStyle w:val="NoSpacing"/>
        <w:rPr>
          <w:b/>
          <w:bCs/>
          <w:sz w:val="24"/>
          <w:szCs w:val="24"/>
          <w:u w:val="single"/>
        </w:rPr>
      </w:pPr>
      <w:r w:rsidRPr="00C5761D">
        <w:rPr>
          <w:b/>
          <w:bCs/>
          <w:sz w:val="24"/>
          <w:szCs w:val="24"/>
          <w:u w:val="single"/>
        </w:rPr>
        <w:lastRenderedPageBreak/>
        <w:t>Use Case-3</w:t>
      </w:r>
    </w:p>
    <w:p w14:paraId="1A80F078" w14:textId="77777777" w:rsidR="001D1971" w:rsidRDefault="001D1971" w:rsidP="00C5761D">
      <w:pPr>
        <w:pStyle w:val="NoSpacing"/>
      </w:pPr>
      <w:r>
        <w:t>@Transactional</w:t>
      </w:r>
    </w:p>
    <w:p w14:paraId="5F95FC71" w14:textId="77777777" w:rsidR="001D1971" w:rsidRDefault="001D1971" w:rsidP="00C5761D">
      <w:pPr>
        <w:pStyle w:val="NoSpacing"/>
      </w:pPr>
      <w:r>
        <w:tab/>
        <w:t>@Override</w:t>
      </w:r>
    </w:p>
    <w:p w14:paraId="18025485" w14:textId="77777777" w:rsidR="001D1971" w:rsidRDefault="001D1971" w:rsidP="00C5761D">
      <w:pPr>
        <w:pStyle w:val="NoSpacing"/>
      </w:pPr>
      <w:r>
        <w:tab/>
        <w:t>public void saveBothEmpAddress(Employee emp, Address adrs) {</w:t>
      </w:r>
    </w:p>
    <w:p w14:paraId="2C712126" w14:textId="77777777" w:rsidR="001D1971" w:rsidRDefault="001D1971" w:rsidP="00C5761D">
      <w:pPr>
        <w:pStyle w:val="NoSpacing"/>
      </w:pPr>
      <w:r>
        <w:tab/>
      </w:r>
      <w:r>
        <w:tab/>
        <w:t>empRepo.save(emp);</w:t>
      </w:r>
    </w:p>
    <w:p w14:paraId="0B117671" w14:textId="77777777" w:rsidR="001D1971" w:rsidRDefault="001D1971" w:rsidP="00C5761D">
      <w:pPr>
        <w:pStyle w:val="NoSpacing"/>
      </w:pPr>
      <w:r>
        <w:tab/>
      </w:r>
      <w:r>
        <w:tab/>
        <w:t>saveAddress(adrs);</w:t>
      </w:r>
    </w:p>
    <w:p w14:paraId="37F9730A" w14:textId="77777777" w:rsidR="001D1971" w:rsidRDefault="001D1971" w:rsidP="00C5761D">
      <w:pPr>
        <w:pStyle w:val="NoSpacing"/>
      </w:pPr>
      <w:r>
        <w:tab/>
      </w:r>
      <w:r>
        <w:tab/>
      </w:r>
    </w:p>
    <w:p w14:paraId="77BF23FE" w14:textId="77777777" w:rsidR="001D1971" w:rsidRDefault="001D1971" w:rsidP="00C5761D">
      <w:pPr>
        <w:pStyle w:val="NoSpacing"/>
      </w:pPr>
      <w:r>
        <w:tab/>
      </w:r>
      <w:r>
        <w:tab/>
        <w:t>throw new NullPointerException("Deliberate Exception ...");</w:t>
      </w:r>
    </w:p>
    <w:p w14:paraId="7AD4AD8C" w14:textId="77777777" w:rsidR="001D1971" w:rsidRDefault="001D1971" w:rsidP="00C5761D">
      <w:pPr>
        <w:pStyle w:val="NoSpacing"/>
      </w:pPr>
      <w:r>
        <w:tab/>
        <w:t>}</w:t>
      </w:r>
    </w:p>
    <w:p w14:paraId="4C12D1D0" w14:textId="77777777" w:rsidR="001D1971" w:rsidRDefault="001D1971" w:rsidP="00C5761D">
      <w:pPr>
        <w:pStyle w:val="NoSpacing"/>
      </w:pPr>
      <w:r>
        <w:tab/>
      </w:r>
    </w:p>
    <w:p w14:paraId="0907FF71" w14:textId="77777777" w:rsidR="001D1971" w:rsidRDefault="001D1971" w:rsidP="00C5761D">
      <w:pPr>
        <w:pStyle w:val="NoSpacing"/>
      </w:pPr>
      <w:r>
        <w:tab/>
        <w:t>@Transactional(propagation = Propagation.REQUIRES_NEW)</w:t>
      </w:r>
    </w:p>
    <w:p w14:paraId="12DF5497" w14:textId="77777777" w:rsidR="001D1971" w:rsidRDefault="001D1971" w:rsidP="00C5761D">
      <w:pPr>
        <w:pStyle w:val="NoSpacing"/>
      </w:pPr>
      <w:r>
        <w:tab/>
        <w:t>public void saveAddress(Address adrs) {</w:t>
      </w:r>
    </w:p>
    <w:p w14:paraId="1CBCE3B9" w14:textId="77777777" w:rsidR="001D1971" w:rsidRDefault="001D1971" w:rsidP="00C5761D">
      <w:pPr>
        <w:pStyle w:val="NoSpacing"/>
      </w:pPr>
      <w:r>
        <w:tab/>
      </w:r>
      <w:r>
        <w:tab/>
        <w:t>adrsService.saveAddress(adrs);</w:t>
      </w:r>
    </w:p>
    <w:p w14:paraId="1578F2E5" w14:textId="77777777" w:rsidR="001D1971" w:rsidRDefault="001D1971" w:rsidP="00C5761D">
      <w:pPr>
        <w:pStyle w:val="NoSpacing"/>
      </w:pPr>
      <w:r>
        <w:tab/>
        <w:t>}</w:t>
      </w:r>
    </w:p>
    <w:p w14:paraId="5C0B07FE" w14:textId="77777777" w:rsidR="001D1971" w:rsidRDefault="001D1971" w:rsidP="00C5761D">
      <w:pPr>
        <w:pStyle w:val="NoSpacing"/>
      </w:pPr>
    </w:p>
    <w:p w14:paraId="2E3E7C15" w14:textId="77777777" w:rsidR="001D1971" w:rsidRDefault="001D1971" w:rsidP="00C5761D">
      <w:pPr>
        <w:pStyle w:val="NoSpacing"/>
      </w:pPr>
      <w:r>
        <w:t>and AddressServiceImpl looks like this.</w:t>
      </w:r>
    </w:p>
    <w:p w14:paraId="2E2AFF2E" w14:textId="77777777" w:rsidR="001D1971" w:rsidRDefault="001D1971" w:rsidP="00C5761D">
      <w:pPr>
        <w:pStyle w:val="NoSpacing"/>
      </w:pPr>
    </w:p>
    <w:p w14:paraId="428C617A" w14:textId="77777777" w:rsidR="001D1971" w:rsidRDefault="001D1971" w:rsidP="00C5761D">
      <w:pPr>
        <w:pStyle w:val="NoSpacing"/>
      </w:pPr>
      <w:r>
        <w:t>@Service</w:t>
      </w:r>
    </w:p>
    <w:p w14:paraId="1E845007" w14:textId="77777777" w:rsidR="001D1971" w:rsidRDefault="001D1971" w:rsidP="00C5761D">
      <w:pPr>
        <w:pStyle w:val="NoSpacing"/>
      </w:pPr>
      <w:r>
        <w:t>public class AddressServiceImpl {</w:t>
      </w:r>
    </w:p>
    <w:p w14:paraId="54FED3B0" w14:textId="77777777" w:rsidR="001D1971" w:rsidRDefault="001D1971" w:rsidP="00C5761D">
      <w:pPr>
        <w:pStyle w:val="NoSpacing"/>
      </w:pPr>
      <w:r>
        <w:tab/>
      </w:r>
    </w:p>
    <w:p w14:paraId="4F0BFB27" w14:textId="77777777" w:rsidR="001D1971" w:rsidRDefault="001D1971" w:rsidP="00C5761D">
      <w:pPr>
        <w:pStyle w:val="NoSpacing"/>
      </w:pPr>
      <w:r>
        <w:tab/>
        <w:t>@Autowired</w:t>
      </w:r>
    </w:p>
    <w:p w14:paraId="19AED672" w14:textId="77777777" w:rsidR="001D1971" w:rsidRDefault="001D1971" w:rsidP="00C5761D">
      <w:pPr>
        <w:pStyle w:val="NoSpacing"/>
      </w:pPr>
      <w:r>
        <w:tab/>
        <w:t>private AddressRepository adrsRepo;</w:t>
      </w:r>
    </w:p>
    <w:p w14:paraId="63658DA2" w14:textId="77777777" w:rsidR="001D1971" w:rsidRDefault="001D1971" w:rsidP="00C5761D">
      <w:pPr>
        <w:pStyle w:val="NoSpacing"/>
      </w:pPr>
      <w:r>
        <w:tab/>
      </w:r>
    </w:p>
    <w:p w14:paraId="49F75EDC" w14:textId="77777777" w:rsidR="001D1971" w:rsidRDefault="001D1971" w:rsidP="00C5761D">
      <w:pPr>
        <w:pStyle w:val="NoSpacing"/>
      </w:pPr>
      <w:r>
        <w:tab/>
        <w:t>public void saveAddress(Address adrs) {</w:t>
      </w:r>
    </w:p>
    <w:p w14:paraId="31FF040D" w14:textId="77777777" w:rsidR="001D1971" w:rsidRDefault="001D1971" w:rsidP="00C5761D">
      <w:pPr>
        <w:pStyle w:val="NoSpacing"/>
      </w:pPr>
      <w:r>
        <w:tab/>
      </w:r>
      <w:r>
        <w:tab/>
        <w:t>adrsRepo.save(adrs);</w:t>
      </w:r>
    </w:p>
    <w:p w14:paraId="1F4B304E" w14:textId="77777777" w:rsidR="001D1971" w:rsidRDefault="001D1971" w:rsidP="00C5761D">
      <w:pPr>
        <w:pStyle w:val="NoSpacing"/>
      </w:pPr>
      <w:r>
        <w:tab/>
        <w:t>}</w:t>
      </w:r>
    </w:p>
    <w:p w14:paraId="2288E20D" w14:textId="77777777" w:rsidR="001D1971" w:rsidRDefault="001D1971" w:rsidP="00C5761D">
      <w:pPr>
        <w:pStyle w:val="NoSpacing"/>
      </w:pPr>
      <w:r>
        <w:t>}</w:t>
      </w:r>
    </w:p>
    <w:p w14:paraId="7854CBA9" w14:textId="77777777" w:rsidR="001D1971" w:rsidRDefault="001D1971" w:rsidP="00C5761D">
      <w:pPr>
        <w:pStyle w:val="NoSpacing"/>
      </w:pPr>
    </w:p>
    <w:p w14:paraId="68160269" w14:textId="77777777" w:rsidR="001D1971" w:rsidRDefault="001D1971" w:rsidP="00C5761D">
      <w:pPr>
        <w:pStyle w:val="NoSpacing"/>
      </w:pPr>
      <w:r>
        <w:t>In this case no data will be saved.</w:t>
      </w:r>
    </w:p>
    <w:p w14:paraId="2F676544" w14:textId="77777777" w:rsidR="001D1971" w:rsidRDefault="001D1971" w:rsidP="00C5761D">
      <w:pPr>
        <w:pStyle w:val="NoSpacing"/>
      </w:pPr>
    </w:p>
    <w:p w14:paraId="4320DEAF" w14:textId="6536E822" w:rsidR="001D1971" w:rsidRPr="00751B09" w:rsidRDefault="001D1971" w:rsidP="00C5761D">
      <w:pPr>
        <w:pStyle w:val="NoSpacing"/>
        <w:rPr>
          <w:b/>
          <w:bCs/>
          <w:sz w:val="24"/>
          <w:szCs w:val="24"/>
          <w:u w:val="single"/>
        </w:rPr>
      </w:pPr>
      <w:r w:rsidRPr="00637EDE">
        <w:rPr>
          <w:b/>
          <w:bCs/>
          <w:sz w:val="24"/>
          <w:szCs w:val="24"/>
          <w:u w:val="single"/>
        </w:rPr>
        <w:t>Use Case - 4</w:t>
      </w:r>
    </w:p>
    <w:p w14:paraId="5F0BA51B" w14:textId="77777777" w:rsidR="001D1971" w:rsidRDefault="001D1971" w:rsidP="00C5761D">
      <w:pPr>
        <w:pStyle w:val="NoSpacing"/>
      </w:pPr>
      <w:r>
        <w:t>@Transactional</w:t>
      </w:r>
    </w:p>
    <w:p w14:paraId="5CC9EC3A" w14:textId="77777777" w:rsidR="001D1971" w:rsidRDefault="001D1971" w:rsidP="00C5761D">
      <w:pPr>
        <w:pStyle w:val="NoSpacing"/>
      </w:pPr>
      <w:r>
        <w:tab/>
        <w:t>@Override</w:t>
      </w:r>
    </w:p>
    <w:p w14:paraId="49784ABB" w14:textId="77777777" w:rsidR="001D1971" w:rsidRDefault="001D1971" w:rsidP="00C5761D">
      <w:pPr>
        <w:pStyle w:val="NoSpacing"/>
      </w:pPr>
      <w:r>
        <w:tab/>
        <w:t>public void saveBothEmpAddress(Employee emp, Address adrs) {</w:t>
      </w:r>
    </w:p>
    <w:p w14:paraId="26D7C3B9" w14:textId="77777777" w:rsidR="001D1971" w:rsidRDefault="001D1971" w:rsidP="00C5761D">
      <w:pPr>
        <w:pStyle w:val="NoSpacing"/>
      </w:pPr>
      <w:r>
        <w:tab/>
      </w:r>
      <w:r>
        <w:tab/>
        <w:t>empRepo.save(emp);</w:t>
      </w:r>
    </w:p>
    <w:p w14:paraId="3E7C573D" w14:textId="77777777" w:rsidR="001D1971" w:rsidRDefault="001D1971" w:rsidP="00C5761D">
      <w:pPr>
        <w:pStyle w:val="NoSpacing"/>
      </w:pPr>
      <w:r>
        <w:tab/>
      </w:r>
      <w:r>
        <w:tab/>
        <w:t>saveAddress(adrs);</w:t>
      </w:r>
    </w:p>
    <w:p w14:paraId="432BA07E" w14:textId="77777777" w:rsidR="001D1971" w:rsidRDefault="001D1971" w:rsidP="00C5761D">
      <w:pPr>
        <w:pStyle w:val="NoSpacing"/>
      </w:pPr>
      <w:r>
        <w:tab/>
      </w:r>
      <w:r>
        <w:tab/>
      </w:r>
    </w:p>
    <w:p w14:paraId="7BB8D9BC" w14:textId="77777777" w:rsidR="001D1971" w:rsidRDefault="001D1971" w:rsidP="00C5761D">
      <w:pPr>
        <w:pStyle w:val="NoSpacing"/>
      </w:pPr>
      <w:r>
        <w:tab/>
      </w:r>
      <w:r>
        <w:tab/>
        <w:t>throw new NullPointerException("Deliberate Exception ...");</w:t>
      </w:r>
    </w:p>
    <w:p w14:paraId="7D860AF0" w14:textId="77777777" w:rsidR="001D1971" w:rsidRDefault="001D1971" w:rsidP="00C5761D">
      <w:pPr>
        <w:pStyle w:val="NoSpacing"/>
      </w:pPr>
      <w:r>
        <w:tab/>
        <w:t>}</w:t>
      </w:r>
    </w:p>
    <w:p w14:paraId="1A5E8CF4" w14:textId="77777777" w:rsidR="001D1971" w:rsidRDefault="001D1971" w:rsidP="00C5761D">
      <w:pPr>
        <w:pStyle w:val="NoSpacing"/>
      </w:pPr>
      <w:r>
        <w:tab/>
      </w:r>
    </w:p>
    <w:p w14:paraId="3852388B" w14:textId="77777777" w:rsidR="001D1971" w:rsidRDefault="001D1971" w:rsidP="00C5761D">
      <w:pPr>
        <w:pStyle w:val="NoSpacing"/>
      </w:pPr>
      <w:r>
        <w:tab/>
        <w:t>@Transactional(propagation = Propagation.REQUIRES_NEW)</w:t>
      </w:r>
    </w:p>
    <w:p w14:paraId="45500669" w14:textId="77777777" w:rsidR="001D1971" w:rsidRDefault="001D1971" w:rsidP="00C5761D">
      <w:pPr>
        <w:pStyle w:val="NoSpacing"/>
      </w:pPr>
      <w:r>
        <w:tab/>
        <w:t>public void saveAddress(Address adrs) {</w:t>
      </w:r>
    </w:p>
    <w:p w14:paraId="2A12C2C9" w14:textId="77777777" w:rsidR="001D1971" w:rsidRDefault="001D1971" w:rsidP="00C5761D">
      <w:pPr>
        <w:pStyle w:val="NoSpacing"/>
      </w:pPr>
      <w:r>
        <w:tab/>
      </w:r>
      <w:r>
        <w:tab/>
        <w:t>adrsRepo.save(adrs);</w:t>
      </w:r>
    </w:p>
    <w:p w14:paraId="2CC76E4A" w14:textId="77777777" w:rsidR="001D1971" w:rsidRDefault="001D1971" w:rsidP="00C5761D">
      <w:pPr>
        <w:pStyle w:val="NoSpacing"/>
      </w:pPr>
      <w:r>
        <w:tab/>
        <w:t>}</w:t>
      </w:r>
    </w:p>
    <w:p w14:paraId="79DEDB7B" w14:textId="77777777" w:rsidR="001D1971" w:rsidRDefault="001D1971" w:rsidP="00C5761D">
      <w:pPr>
        <w:pStyle w:val="NoSpacing"/>
      </w:pPr>
    </w:p>
    <w:p w14:paraId="053D6350" w14:textId="7596EC46" w:rsidR="001D1971" w:rsidRPr="001B6461" w:rsidRDefault="001D1971" w:rsidP="00C5761D">
      <w:pPr>
        <w:pStyle w:val="NoSpacing"/>
        <w:rPr>
          <w:rFonts w:ascii="Palatino Linotype" w:hAnsi="Palatino Linotype"/>
        </w:rPr>
      </w:pPr>
      <w:r w:rsidRPr="001B6461">
        <w:rPr>
          <w:rFonts w:ascii="Palatino Linotype" w:hAnsi="Palatino Linotype"/>
        </w:rPr>
        <w:t>In this case, it is the same service class, methods are different and propagation are different. So data will not be saved.</w:t>
      </w:r>
    </w:p>
    <w:sectPr w:rsidR="001D1971" w:rsidRPr="001B6461"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83003" w14:textId="77777777" w:rsidR="00297261" w:rsidRDefault="00297261" w:rsidP="00F84140">
      <w:pPr>
        <w:spacing w:after="0" w:line="240" w:lineRule="auto"/>
      </w:pPr>
      <w:r>
        <w:separator/>
      </w:r>
    </w:p>
  </w:endnote>
  <w:endnote w:type="continuationSeparator" w:id="0">
    <w:p w14:paraId="7D72F5C4" w14:textId="77777777" w:rsidR="00297261" w:rsidRDefault="00297261"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5A7D5DEC"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890D50"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F3BE" w14:textId="77777777" w:rsidR="00297261" w:rsidRDefault="00297261" w:rsidP="00F84140">
      <w:pPr>
        <w:spacing w:after="0" w:line="240" w:lineRule="auto"/>
      </w:pPr>
      <w:r>
        <w:separator/>
      </w:r>
    </w:p>
  </w:footnote>
  <w:footnote w:type="continuationSeparator" w:id="0">
    <w:p w14:paraId="51897DB7" w14:textId="77777777" w:rsidR="00297261" w:rsidRDefault="00297261"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0CB5"/>
    <w:multiLevelType w:val="hybridMultilevel"/>
    <w:tmpl w:val="4832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C40AE"/>
    <w:multiLevelType w:val="hybridMultilevel"/>
    <w:tmpl w:val="368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84363"/>
    <w:multiLevelType w:val="hybridMultilevel"/>
    <w:tmpl w:val="CF9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149FF"/>
    <w:multiLevelType w:val="hybridMultilevel"/>
    <w:tmpl w:val="F1CA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9586D"/>
    <w:multiLevelType w:val="multilevel"/>
    <w:tmpl w:val="1F12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8307C"/>
    <w:multiLevelType w:val="multilevel"/>
    <w:tmpl w:val="863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B57FE4"/>
    <w:multiLevelType w:val="multilevel"/>
    <w:tmpl w:val="321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E2A6E"/>
    <w:multiLevelType w:val="hybridMultilevel"/>
    <w:tmpl w:val="DDDC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08357">
    <w:abstractNumId w:val="5"/>
  </w:num>
  <w:num w:numId="2" w16cid:durableId="610670003">
    <w:abstractNumId w:val="4"/>
  </w:num>
  <w:num w:numId="3" w16cid:durableId="490564639">
    <w:abstractNumId w:val="6"/>
  </w:num>
  <w:num w:numId="4" w16cid:durableId="1647203520">
    <w:abstractNumId w:val="0"/>
  </w:num>
  <w:num w:numId="5" w16cid:durableId="1775905261">
    <w:abstractNumId w:val="3"/>
  </w:num>
  <w:num w:numId="6" w16cid:durableId="338512140">
    <w:abstractNumId w:val="1"/>
  </w:num>
  <w:num w:numId="7" w16cid:durableId="1342320488">
    <w:abstractNumId w:val="7"/>
  </w:num>
  <w:num w:numId="8" w16cid:durableId="1012419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E32"/>
    <w:rsid w:val="00004680"/>
    <w:rsid w:val="0000674D"/>
    <w:rsid w:val="0005367C"/>
    <w:rsid w:val="0007653A"/>
    <w:rsid w:val="0007714A"/>
    <w:rsid w:val="000A733F"/>
    <w:rsid w:val="00103808"/>
    <w:rsid w:val="00155BD8"/>
    <w:rsid w:val="00161FBA"/>
    <w:rsid w:val="00171073"/>
    <w:rsid w:val="001B1AB2"/>
    <w:rsid w:val="001B4572"/>
    <w:rsid w:val="001B6461"/>
    <w:rsid w:val="001D1971"/>
    <w:rsid w:val="001D56B2"/>
    <w:rsid w:val="001F6EB5"/>
    <w:rsid w:val="00223C14"/>
    <w:rsid w:val="00254B15"/>
    <w:rsid w:val="00265E32"/>
    <w:rsid w:val="00273CDB"/>
    <w:rsid w:val="00297261"/>
    <w:rsid w:val="002B2C9E"/>
    <w:rsid w:val="002B57A6"/>
    <w:rsid w:val="002F0850"/>
    <w:rsid w:val="00324549"/>
    <w:rsid w:val="003348F8"/>
    <w:rsid w:val="00353EB3"/>
    <w:rsid w:val="00382961"/>
    <w:rsid w:val="003C4738"/>
    <w:rsid w:val="003D14B8"/>
    <w:rsid w:val="003D5DB4"/>
    <w:rsid w:val="003F258D"/>
    <w:rsid w:val="003F47CF"/>
    <w:rsid w:val="00406916"/>
    <w:rsid w:val="00455897"/>
    <w:rsid w:val="00482058"/>
    <w:rsid w:val="004A0B63"/>
    <w:rsid w:val="004F1F86"/>
    <w:rsid w:val="00516C89"/>
    <w:rsid w:val="0052097B"/>
    <w:rsid w:val="00535A29"/>
    <w:rsid w:val="00536A9C"/>
    <w:rsid w:val="00573C5E"/>
    <w:rsid w:val="0057652D"/>
    <w:rsid w:val="00577A22"/>
    <w:rsid w:val="00585DE4"/>
    <w:rsid w:val="005A4E81"/>
    <w:rsid w:val="005D4AB9"/>
    <w:rsid w:val="00614271"/>
    <w:rsid w:val="0063401C"/>
    <w:rsid w:val="00637EDE"/>
    <w:rsid w:val="0065062C"/>
    <w:rsid w:val="00662EBB"/>
    <w:rsid w:val="0068779A"/>
    <w:rsid w:val="00690B09"/>
    <w:rsid w:val="0069776F"/>
    <w:rsid w:val="006E62EB"/>
    <w:rsid w:val="00714D6B"/>
    <w:rsid w:val="00751B09"/>
    <w:rsid w:val="00775B1C"/>
    <w:rsid w:val="007864AB"/>
    <w:rsid w:val="00795A57"/>
    <w:rsid w:val="007A5BC9"/>
    <w:rsid w:val="007F2206"/>
    <w:rsid w:val="00813052"/>
    <w:rsid w:val="0086745A"/>
    <w:rsid w:val="00881B99"/>
    <w:rsid w:val="008B4C16"/>
    <w:rsid w:val="008C1836"/>
    <w:rsid w:val="008D56D2"/>
    <w:rsid w:val="008D7E06"/>
    <w:rsid w:val="008E2684"/>
    <w:rsid w:val="008E349B"/>
    <w:rsid w:val="0093164F"/>
    <w:rsid w:val="009B359A"/>
    <w:rsid w:val="009D0A35"/>
    <w:rsid w:val="00A1088E"/>
    <w:rsid w:val="00AA1435"/>
    <w:rsid w:val="00AE1245"/>
    <w:rsid w:val="00AE6191"/>
    <w:rsid w:val="00B73780"/>
    <w:rsid w:val="00B9068A"/>
    <w:rsid w:val="00BA5596"/>
    <w:rsid w:val="00BD2B26"/>
    <w:rsid w:val="00BE4A2A"/>
    <w:rsid w:val="00C12E6E"/>
    <w:rsid w:val="00C16EBB"/>
    <w:rsid w:val="00C31770"/>
    <w:rsid w:val="00C5761D"/>
    <w:rsid w:val="00CA7403"/>
    <w:rsid w:val="00CE5887"/>
    <w:rsid w:val="00D06B69"/>
    <w:rsid w:val="00D13BBD"/>
    <w:rsid w:val="00D26F18"/>
    <w:rsid w:val="00D511C5"/>
    <w:rsid w:val="00D54287"/>
    <w:rsid w:val="00D82516"/>
    <w:rsid w:val="00D92058"/>
    <w:rsid w:val="00DC19D6"/>
    <w:rsid w:val="00DC3407"/>
    <w:rsid w:val="00DC4A4C"/>
    <w:rsid w:val="00DE149D"/>
    <w:rsid w:val="00DF19C0"/>
    <w:rsid w:val="00E51E52"/>
    <w:rsid w:val="00E75CDA"/>
    <w:rsid w:val="00E84A4F"/>
    <w:rsid w:val="00EA29D6"/>
    <w:rsid w:val="00EA4EF9"/>
    <w:rsid w:val="00ED1EA0"/>
    <w:rsid w:val="00F03111"/>
    <w:rsid w:val="00F6174D"/>
    <w:rsid w:val="00F705F1"/>
    <w:rsid w:val="00F771BB"/>
    <w:rsid w:val="00F84140"/>
    <w:rsid w:val="00F910F0"/>
    <w:rsid w:val="00FB3A51"/>
    <w:rsid w:val="00FC04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7F071"/>
  <w15:chartTrackingRefBased/>
  <w15:docId w15:val="{54E8BA14-D053-4DF1-B199-4E201344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311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12E6E"/>
    <w:rPr>
      <w:color w:val="0563C1" w:themeColor="hyperlink"/>
      <w:u w:val="single"/>
    </w:rPr>
  </w:style>
  <w:style w:type="character" w:customStyle="1" w:styleId="apple-converted-space">
    <w:name w:val="apple-converted-space"/>
    <w:basedOn w:val="DefaultParagraphFont"/>
    <w:rsid w:val="00C12E6E"/>
  </w:style>
  <w:style w:type="character" w:styleId="Strong">
    <w:name w:val="Strong"/>
    <w:basedOn w:val="DefaultParagraphFont"/>
    <w:uiPriority w:val="22"/>
    <w:qFormat/>
    <w:rsid w:val="00AE6191"/>
    <w:rPr>
      <w:b/>
      <w:bCs/>
    </w:rPr>
  </w:style>
  <w:style w:type="paragraph" w:styleId="NoSpacing">
    <w:name w:val="No Spacing"/>
    <w:uiPriority w:val="1"/>
    <w:qFormat/>
    <w:rsid w:val="00714D6B"/>
    <w:pPr>
      <w:spacing w:after="0" w:line="240" w:lineRule="auto"/>
    </w:pPr>
  </w:style>
  <w:style w:type="character" w:customStyle="1" w:styleId="Heading2Char">
    <w:name w:val="Heading 2 Char"/>
    <w:basedOn w:val="DefaultParagraphFont"/>
    <w:link w:val="Heading2"/>
    <w:uiPriority w:val="9"/>
    <w:rsid w:val="00F03111"/>
    <w:rPr>
      <w:rFonts w:ascii="Times New Roman" w:eastAsia="Times New Roman" w:hAnsi="Times New Roman" w:cs="Times New Roman"/>
      <w:b/>
      <w:bCs/>
      <w:sz w:val="36"/>
      <w:szCs w:val="36"/>
      <w:lang w:bidi="hi-IN"/>
    </w:rPr>
  </w:style>
  <w:style w:type="character" w:customStyle="1" w:styleId="membernamelink">
    <w:name w:val="membernamelink"/>
    <w:basedOn w:val="DefaultParagraphFont"/>
    <w:rsid w:val="00F03111"/>
  </w:style>
  <w:style w:type="character" w:styleId="HTMLCode">
    <w:name w:val="HTML Code"/>
    <w:basedOn w:val="DefaultParagraphFont"/>
    <w:uiPriority w:val="99"/>
    <w:semiHidden/>
    <w:unhideWhenUsed/>
    <w:rsid w:val="003D5DB4"/>
    <w:rPr>
      <w:rFonts w:ascii="Courier New" w:eastAsia="Times New Roman" w:hAnsi="Courier New" w:cs="Courier New"/>
      <w:sz w:val="20"/>
      <w:szCs w:val="20"/>
    </w:rPr>
  </w:style>
  <w:style w:type="paragraph" w:styleId="NormalWeb">
    <w:name w:val="Normal (Web)"/>
    <w:basedOn w:val="Normal"/>
    <w:uiPriority w:val="99"/>
    <w:semiHidden/>
    <w:unhideWhenUsed/>
    <w:rsid w:val="0052097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52097B"/>
    <w:rPr>
      <w:i/>
      <w:iCs/>
    </w:rPr>
  </w:style>
  <w:style w:type="character" w:customStyle="1" w:styleId="hljs-meta">
    <w:name w:val="hljs-meta"/>
    <w:basedOn w:val="DefaultParagraphFont"/>
    <w:rsid w:val="008E2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3611">
      <w:bodyDiv w:val="1"/>
      <w:marLeft w:val="0"/>
      <w:marRight w:val="0"/>
      <w:marTop w:val="0"/>
      <w:marBottom w:val="0"/>
      <w:divBdr>
        <w:top w:val="none" w:sz="0" w:space="0" w:color="auto"/>
        <w:left w:val="none" w:sz="0" w:space="0" w:color="auto"/>
        <w:bottom w:val="none" w:sz="0" w:space="0" w:color="auto"/>
        <w:right w:val="none" w:sz="0" w:space="0" w:color="auto"/>
      </w:divBdr>
    </w:div>
    <w:div w:id="268586559">
      <w:bodyDiv w:val="1"/>
      <w:marLeft w:val="0"/>
      <w:marRight w:val="0"/>
      <w:marTop w:val="0"/>
      <w:marBottom w:val="0"/>
      <w:divBdr>
        <w:top w:val="none" w:sz="0" w:space="0" w:color="auto"/>
        <w:left w:val="none" w:sz="0" w:space="0" w:color="auto"/>
        <w:bottom w:val="none" w:sz="0" w:space="0" w:color="auto"/>
        <w:right w:val="none" w:sz="0" w:space="0" w:color="auto"/>
      </w:divBdr>
    </w:div>
    <w:div w:id="342588516">
      <w:bodyDiv w:val="1"/>
      <w:marLeft w:val="0"/>
      <w:marRight w:val="0"/>
      <w:marTop w:val="0"/>
      <w:marBottom w:val="0"/>
      <w:divBdr>
        <w:top w:val="none" w:sz="0" w:space="0" w:color="auto"/>
        <w:left w:val="none" w:sz="0" w:space="0" w:color="auto"/>
        <w:bottom w:val="none" w:sz="0" w:space="0" w:color="auto"/>
        <w:right w:val="none" w:sz="0" w:space="0" w:color="auto"/>
      </w:divBdr>
    </w:div>
    <w:div w:id="775321898">
      <w:bodyDiv w:val="1"/>
      <w:marLeft w:val="0"/>
      <w:marRight w:val="0"/>
      <w:marTop w:val="0"/>
      <w:marBottom w:val="0"/>
      <w:divBdr>
        <w:top w:val="none" w:sz="0" w:space="0" w:color="auto"/>
        <w:left w:val="none" w:sz="0" w:space="0" w:color="auto"/>
        <w:bottom w:val="none" w:sz="0" w:space="0" w:color="auto"/>
        <w:right w:val="none" w:sz="0" w:space="0" w:color="auto"/>
      </w:divBdr>
      <w:divsChild>
        <w:div w:id="1450278138">
          <w:marLeft w:val="0"/>
          <w:marRight w:val="150"/>
          <w:marTop w:val="45"/>
          <w:marBottom w:val="30"/>
          <w:divBdr>
            <w:top w:val="none" w:sz="0" w:space="0" w:color="auto"/>
            <w:left w:val="none" w:sz="0" w:space="0" w:color="auto"/>
            <w:bottom w:val="none" w:sz="0" w:space="0" w:color="auto"/>
            <w:right w:val="none" w:sz="0" w:space="0" w:color="auto"/>
          </w:divBdr>
        </w:div>
      </w:divsChild>
    </w:div>
    <w:div w:id="1094978826">
      <w:bodyDiv w:val="1"/>
      <w:marLeft w:val="0"/>
      <w:marRight w:val="0"/>
      <w:marTop w:val="0"/>
      <w:marBottom w:val="0"/>
      <w:divBdr>
        <w:top w:val="none" w:sz="0" w:space="0" w:color="auto"/>
        <w:left w:val="none" w:sz="0" w:space="0" w:color="auto"/>
        <w:bottom w:val="none" w:sz="0" w:space="0" w:color="auto"/>
        <w:right w:val="none" w:sz="0" w:space="0" w:color="auto"/>
      </w:divBdr>
      <w:divsChild>
        <w:div w:id="1258247809">
          <w:marLeft w:val="0"/>
          <w:marRight w:val="150"/>
          <w:marTop w:val="45"/>
          <w:marBottom w:val="30"/>
          <w:divBdr>
            <w:top w:val="none" w:sz="0" w:space="0" w:color="auto"/>
            <w:left w:val="none" w:sz="0" w:space="0" w:color="auto"/>
            <w:bottom w:val="none" w:sz="0" w:space="0" w:color="auto"/>
            <w:right w:val="none" w:sz="0" w:space="0" w:color="auto"/>
          </w:divBdr>
        </w:div>
      </w:divsChild>
    </w:div>
    <w:div w:id="1342660349">
      <w:bodyDiv w:val="1"/>
      <w:marLeft w:val="0"/>
      <w:marRight w:val="0"/>
      <w:marTop w:val="0"/>
      <w:marBottom w:val="0"/>
      <w:divBdr>
        <w:top w:val="none" w:sz="0" w:space="0" w:color="auto"/>
        <w:left w:val="none" w:sz="0" w:space="0" w:color="auto"/>
        <w:bottom w:val="none" w:sz="0" w:space="0" w:color="auto"/>
        <w:right w:val="none" w:sz="0" w:space="0" w:color="auto"/>
      </w:divBdr>
    </w:div>
    <w:div w:id="1372657465">
      <w:bodyDiv w:val="1"/>
      <w:marLeft w:val="0"/>
      <w:marRight w:val="0"/>
      <w:marTop w:val="0"/>
      <w:marBottom w:val="0"/>
      <w:divBdr>
        <w:top w:val="none" w:sz="0" w:space="0" w:color="auto"/>
        <w:left w:val="none" w:sz="0" w:space="0" w:color="auto"/>
        <w:bottom w:val="none" w:sz="0" w:space="0" w:color="auto"/>
        <w:right w:val="none" w:sz="0" w:space="0" w:color="auto"/>
      </w:divBdr>
      <w:divsChild>
        <w:div w:id="1565414221">
          <w:marLeft w:val="0"/>
          <w:marRight w:val="150"/>
          <w:marTop w:val="45"/>
          <w:marBottom w:val="30"/>
          <w:divBdr>
            <w:top w:val="none" w:sz="0" w:space="0" w:color="auto"/>
            <w:left w:val="none" w:sz="0" w:space="0" w:color="auto"/>
            <w:bottom w:val="none" w:sz="0" w:space="0" w:color="auto"/>
            <w:right w:val="none" w:sz="0" w:space="0" w:color="auto"/>
          </w:divBdr>
        </w:div>
      </w:divsChild>
    </w:div>
    <w:div w:id="1520269155">
      <w:bodyDiv w:val="1"/>
      <w:marLeft w:val="0"/>
      <w:marRight w:val="0"/>
      <w:marTop w:val="0"/>
      <w:marBottom w:val="0"/>
      <w:divBdr>
        <w:top w:val="none" w:sz="0" w:space="0" w:color="auto"/>
        <w:left w:val="none" w:sz="0" w:space="0" w:color="auto"/>
        <w:bottom w:val="none" w:sz="0" w:space="0" w:color="auto"/>
        <w:right w:val="none" w:sz="0" w:space="0" w:color="auto"/>
      </w:divBdr>
    </w:div>
    <w:div w:id="1698115147">
      <w:bodyDiv w:val="1"/>
      <w:marLeft w:val="0"/>
      <w:marRight w:val="0"/>
      <w:marTop w:val="0"/>
      <w:marBottom w:val="0"/>
      <w:divBdr>
        <w:top w:val="none" w:sz="0" w:space="0" w:color="auto"/>
        <w:left w:val="none" w:sz="0" w:space="0" w:color="auto"/>
        <w:bottom w:val="none" w:sz="0" w:space="0" w:color="auto"/>
        <w:right w:val="none" w:sz="0" w:space="0" w:color="auto"/>
      </w:divBdr>
      <w:divsChild>
        <w:div w:id="1377193548">
          <w:marLeft w:val="0"/>
          <w:marRight w:val="150"/>
          <w:marTop w:val="45"/>
          <w:marBottom w:val="30"/>
          <w:divBdr>
            <w:top w:val="none" w:sz="0" w:space="0" w:color="auto"/>
            <w:left w:val="none" w:sz="0" w:space="0" w:color="auto"/>
            <w:bottom w:val="none" w:sz="0" w:space="0" w:color="auto"/>
            <w:right w:val="none" w:sz="0" w:space="0" w:color="auto"/>
          </w:divBdr>
        </w:div>
      </w:divsChild>
    </w:div>
    <w:div w:id="1875386733">
      <w:bodyDiv w:val="1"/>
      <w:marLeft w:val="0"/>
      <w:marRight w:val="0"/>
      <w:marTop w:val="0"/>
      <w:marBottom w:val="0"/>
      <w:divBdr>
        <w:top w:val="none" w:sz="0" w:space="0" w:color="auto"/>
        <w:left w:val="none" w:sz="0" w:space="0" w:color="auto"/>
        <w:bottom w:val="none" w:sz="0" w:space="0" w:color="auto"/>
        <w:right w:val="none" w:sz="0" w:space="0" w:color="auto"/>
      </w:divBdr>
      <w:divsChild>
        <w:div w:id="372533985">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cs.oracle.com/cd/E11882_01/server.112/e10713/transac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326</TotalTime>
  <Pages>6</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202</cp:revision>
  <dcterms:created xsi:type="dcterms:W3CDTF">2022-07-06T12:44:00Z</dcterms:created>
  <dcterms:modified xsi:type="dcterms:W3CDTF">2022-07-06T19:52:00Z</dcterms:modified>
</cp:coreProperties>
</file>