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D5A7" w14:textId="28B049EF" w:rsidR="00C31770" w:rsidRDefault="001E1660" w:rsidP="001E1660">
      <w:pPr>
        <w:pStyle w:val="Title"/>
      </w:pPr>
      <w:r>
        <w:t>Pagination in Spring JPA – 2022</w:t>
      </w:r>
    </w:p>
    <w:p w14:paraId="34C98475" w14:textId="6DEAF28E" w:rsidR="001E1660" w:rsidRDefault="00A0443B" w:rsidP="001E1660">
      <w:pPr>
        <w:rPr>
          <w:b/>
          <w:bCs/>
          <w:sz w:val="28"/>
          <w:szCs w:val="28"/>
          <w:u w:val="single"/>
        </w:rPr>
      </w:pPr>
      <w:r w:rsidRPr="00A0443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43DED7" wp14:editId="2F57D739">
                <wp:simplePos x="0" y="0"/>
                <wp:positionH relativeFrom="column">
                  <wp:posOffset>-6350</wp:posOffset>
                </wp:positionH>
                <wp:positionV relativeFrom="paragraph">
                  <wp:posOffset>340360</wp:posOffset>
                </wp:positionV>
                <wp:extent cx="3632200" cy="39624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0" cy="396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53DE8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Entity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"Tutorial"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1564CAF2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Table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"tutorials"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56CA5B56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@Getter</w:t>
                            </w:r>
                          </w:p>
                          <w:p w14:paraId="2C1EDFA4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@Setter</w:t>
                            </w:r>
                          </w:p>
                          <w:p w14:paraId="3776518C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Tutorial {</w:t>
                            </w:r>
                          </w:p>
                          <w:p w14:paraId="51233FD3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05464EF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@Id</w:t>
                            </w:r>
                          </w:p>
                          <w:p w14:paraId="50B0F226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@GeneratedValue</w:t>
                            </w:r>
                          </w:p>
                          <w:p w14:paraId="2F468707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3FB6EE9C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67ECB30E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"title"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7E9E1EDC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1312EB04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57CEAD20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name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hi-IN"/>
                              </w:rPr>
                              <w:t>"description"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</w:t>
                            </w:r>
                          </w:p>
                          <w:p w14:paraId="2ED49911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String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D00DEFE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15778A7F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Tutorial(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2608E3E9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3E1C16D8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56A534F5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1AED88B4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Tutorial(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25A211DF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title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55945F7E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description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description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</w:p>
                          <w:p w14:paraId="3820498E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2C374748" w14:textId="49B28BD3" w:rsidR="00A0443B" w:rsidRDefault="00A0443B" w:rsidP="00A0443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DE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26.8pt;width:286pt;height:3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">
                <v:textbox>
                  <w:txbxContent>
                    <w:p w14:paraId="62453DE8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Entity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"Tutorial"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1564CAF2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Table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"tutorials"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56CA5B56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@Getter</w:t>
                      </w:r>
                    </w:p>
                    <w:p w14:paraId="2C1EDFA4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@Setter</w:t>
                      </w:r>
                    </w:p>
                    <w:p w14:paraId="3776518C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Tutorial {</w:t>
                      </w:r>
                    </w:p>
                    <w:p w14:paraId="51233FD3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05464EF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@Id</w:t>
                      </w:r>
                    </w:p>
                    <w:p w14:paraId="50B0F226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@GeneratedValue</w:t>
                      </w:r>
                    </w:p>
                    <w:p w14:paraId="2F468707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3FB6EE9C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67ECB30E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"title"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7E9E1EDC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1312EB04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57CEAD20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name = 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hi-IN"/>
                        </w:rPr>
                        <w:t>"description"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</w:t>
                      </w:r>
                    </w:p>
                    <w:p w14:paraId="2ED49911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String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D00DEFE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15778A7F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Tutorial(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2608E3E9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3E1C16D8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56A534F5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1AED88B4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Tutorial(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String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25A211DF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title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55945F7E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description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description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</w:p>
                    <w:p w14:paraId="3820498E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2C374748" w14:textId="49B28BD3" w:rsidR="00A0443B" w:rsidRDefault="00A0443B" w:rsidP="00A0443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443B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41241F" wp14:editId="64F5C22C">
                <wp:simplePos x="0" y="0"/>
                <wp:positionH relativeFrom="column">
                  <wp:posOffset>3765550</wp:posOffset>
                </wp:positionH>
                <wp:positionV relativeFrom="paragraph">
                  <wp:posOffset>327660</wp:posOffset>
                </wp:positionV>
                <wp:extent cx="3479800" cy="1404620"/>
                <wp:effectExtent l="0" t="0" r="25400" b="2159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DE70C8" w14:textId="462418B9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@Data</w:t>
                            </w:r>
                          </w:p>
                          <w:p w14:paraId="5A998C62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PageTutorials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4FAB82D0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</w:p>
                          <w:p w14:paraId="01C63F08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totalElements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2D6CC4BD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List&lt;Tutorial&gt;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  <w:lang w:bidi="hi-IN"/>
                              </w:rPr>
                              <w:t>tutorials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;</w:t>
                            </w:r>
                            <w:proofErr w:type="gramEnd"/>
                          </w:p>
                          <w:p w14:paraId="40C44E4B" w14:textId="77777777" w:rsidR="00A0443B" w:rsidRDefault="00A0443B" w:rsidP="00A04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</w:p>
                          <w:p w14:paraId="488D297B" w14:textId="4431D0CD" w:rsidR="00A0443B" w:rsidRDefault="00A0443B" w:rsidP="00A0443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1241F" id="_x0000_s1027" type="#_x0000_t202" style="position:absolute;margin-left:296.5pt;margin-top:25.8pt;width:27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">
                <v:textbox style="mso-fit-shape-to-text:t">
                  <w:txbxContent>
                    <w:p w14:paraId="72DE70C8" w14:textId="462418B9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@Data</w:t>
                      </w:r>
                    </w:p>
                    <w:p w14:paraId="5A998C62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PageTutorials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4FAB82D0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</w:p>
                    <w:p w14:paraId="01C63F08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totalElements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2D6CC4BD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List&lt;Tutorial&gt;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  <w:lang w:bidi="hi-IN"/>
                        </w:rPr>
                        <w:t>tutorials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;</w:t>
                      </w:r>
                      <w:proofErr w:type="gramEnd"/>
                    </w:p>
                    <w:p w14:paraId="40C44E4B" w14:textId="77777777" w:rsidR="00A0443B" w:rsidRDefault="00A0443B" w:rsidP="00A04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</w:p>
                    <w:p w14:paraId="488D297B" w14:textId="4431D0CD" w:rsidR="00A0443B" w:rsidRDefault="00A0443B" w:rsidP="00A0443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B7528" w:rsidRPr="00DA58F6">
        <w:rPr>
          <w:b/>
          <w:bCs/>
          <w:sz w:val="28"/>
          <w:szCs w:val="28"/>
          <w:u w:val="single"/>
        </w:rPr>
        <w:t>Entity Layer</w:t>
      </w:r>
    </w:p>
    <w:p w14:paraId="74981111" w14:textId="3003D1EE" w:rsidR="00C737DB" w:rsidRDefault="00A0443B" w:rsidP="001E166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</w:p>
    <w:p w14:paraId="3BA42532" w14:textId="2333C0D7" w:rsidR="00C737DB" w:rsidRDefault="00C737DB" w:rsidP="001E1660">
      <w:pPr>
        <w:rPr>
          <w:b/>
          <w:bCs/>
          <w:sz w:val="28"/>
          <w:szCs w:val="28"/>
          <w:u w:val="single"/>
        </w:rPr>
      </w:pPr>
    </w:p>
    <w:p w14:paraId="1379AB22" w14:textId="3DA70594" w:rsidR="00C737DB" w:rsidRDefault="00C737DB" w:rsidP="001E1660">
      <w:pPr>
        <w:rPr>
          <w:b/>
          <w:bCs/>
          <w:sz w:val="28"/>
          <w:szCs w:val="28"/>
          <w:u w:val="single"/>
        </w:rPr>
      </w:pPr>
    </w:p>
    <w:p w14:paraId="4B8DCA85" w14:textId="199F1C4C" w:rsidR="00C737DB" w:rsidRDefault="00C737DB" w:rsidP="001E1660">
      <w:pPr>
        <w:rPr>
          <w:b/>
          <w:bCs/>
          <w:sz w:val="28"/>
          <w:szCs w:val="28"/>
          <w:u w:val="single"/>
        </w:rPr>
      </w:pPr>
    </w:p>
    <w:p w14:paraId="080D4A22" w14:textId="00E1A883" w:rsidR="00C737DB" w:rsidRDefault="00C737DB" w:rsidP="001E1660">
      <w:pPr>
        <w:rPr>
          <w:b/>
          <w:bCs/>
          <w:sz w:val="28"/>
          <w:szCs w:val="28"/>
          <w:u w:val="single"/>
        </w:rPr>
      </w:pPr>
    </w:p>
    <w:p w14:paraId="6C0A58DE" w14:textId="64002E17" w:rsidR="00C737DB" w:rsidRDefault="00C737DB" w:rsidP="001E1660">
      <w:pPr>
        <w:rPr>
          <w:b/>
          <w:bCs/>
          <w:sz w:val="28"/>
          <w:szCs w:val="28"/>
          <w:u w:val="single"/>
        </w:rPr>
      </w:pPr>
    </w:p>
    <w:p w14:paraId="75F50DE1" w14:textId="552275A9" w:rsidR="00C737DB" w:rsidRDefault="00C737DB" w:rsidP="001E1660">
      <w:pPr>
        <w:rPr>
          <w:b/>
          <w:bCs/>
          <w:sz w:val="28"/>
          <w:szCs w:val="28"/>
          <w:u w:val="single"/>
        </w:rPr>
      </w:pPr>
    </w:p>
    <w:p w14:paraId="2608B73A" w14:textId="77777777" w:rsidR="00C737DB" w:rsidRPr="00DA58F6" w:rsidRDefault="00C737DB" w:rsidP="001E1660">
      <w:pPr>
        <w:rPr>
          <w:b/>
          <w:bCs/>
          <w:sz w:val="28"/>
          <w:szCs w:val="28"/>
          <w:u w:val="single"/>
        </w:rPr>
      </w:pPr>
    </w:p>
    <w:p w14:paraId="313D8CA3" w14:textId="67D95165" w:rsidR="00735AAF" w:rsidRDefault="00735AAF" w:rsidP="00735AA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7413DDA" w14:textId="4B421060" w:rsidR="00DA58F6" w:rsidRPr="00DA58F6" w:rsidRDefault="00DA58F6" w:rsidP="00735AAF">
      <w:pPr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</w:pPr>
      <w:r w:rsidRPr="00DA58F6">
        <w:rPr>
          <w:rFonts w:ascii="Consolas" w:hAnsi="Consolas" w:cs="Consolas"/>
          <w:b/>
          <w:bCs/>
          <w:color w:val="000000"/>
          <w:sz w:val="26"/>
          <w:szCs w:val="26"/>
          <w:u w:val="single"/>
          <w:lang w:bidi="hi-IN"/>
        </w:rPr>
        <w:t>Repository Layer</w:t>
      </w:r>
    </w:p>
    <w:p w14:paraId="303F6303" w14:textId="77777777" w:rsidR="00DA58F6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@Repository</w:t>
      </w:r>
    </w:p>
    <w:p w14:paraId="0AC640B6" w14:textId="77777777" w:rsidR="00DA58F6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PaginatedRepo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 w:rsidRPr="008A18A3">
        <w:rPr>
          <w:rFonts w:ascii="Consolas" w:hAnsi="Consolas" w:cs="Consolas"/>
          <w:b/>
          <w:bCs/>
          <w:color w:val="000000"/>
          <w:lang w:bidi="hi-IN"/>
        </w:rPr>
        <w:t>PagingAndSortingRepository</w:t>
      </w:r>
      <w:proofErr w:type="spellEnd"/>
      <w:r w:rsidRPr="008A18A3">
        <w:rPr>
          <w:rFonts w:ascii="Consolas" w:hAnsi="Consolas" w:cs="Consolas"/>
          <w:b/>
          <w:bCs/>
          <w:color w:val="000000"/>
          <w:lang w:bidi="hi-IN"/>
        </w:rPr>
        <w:t xml:space="preserve">&lt;Tutorial, </w:t>
      </w:r>
      <w:proofErr w:type="gramStart"/>
      <w:r w:rsidRPr="008A18A3">
        <w:rPr>
          <w:rFonts w:ascii="Consolas" w:hAnsi="Consolas" w:cs="Consolas"/>
          <w:b/>
          <w:bCs/>
          <w:color w:val="000000"/>
          <w:lang w:bidi="hi-IN"/>
        </w:rPr>
        <w:t>Long</w:t>
      </w:r>
      <w:proofErr w:type="gramEnd"/>
      <w:r w:rsidRPr="008A18A3">
        <w:rPr>
          <w:rFonts w:ascii="Consolas" w:hAnsi="Consolas" w:cs="Consolas"/>
          <w:b/>
          <w:bCs/>
          <w:color w:val="000000"/>
          <w:lang w:bidi="hi-IN"/>
        </w:rPr>
        <w:t>&gt;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2AD38B1" w14:textId="77777777" w:rsidR="00DA58F6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A64CF70" w14:textId="77777777" w:rsidR="00DA58F6" w:rsidRPr="008A18A3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8A18A3">
        <w:rPr>
          <w:rFonts w:ascii="Consolas" w:hAnsi="Consolas" w:cs="Consolas"/>
          <w:b/>
          <w:bCs/>
          <w:color w:val="646464"/>
          <w:lang w:bidi="hi-IN"/>
        </w:rPr>
        <w:t>@</w:t>
      </w:r>
      <w:proofErr w:type="gramStart"/>
      <w:r w:rsidRPr="008A18A3">
        <w:rPr>
          <w:rFonts w:ascii="Consolas" w:hAnsi="Consolas" w:cs="Consolas"/>
          <w:b/>
          <w:bCs/>
          <w:color w:val="646464"/>
          <w:lang w:bidi="hi-IN"/>
        </w:rPr>
        <w:t>Query</w:t>
      </w:r>
      <w:r w:rsidRPr="008A18A3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End"/>
      <w:r w:rsidRPr="008A18A3">
        <w:rPr>
          <w:rFonts w:ascii="Consolas" w:hAnsi="Consolas" w:cs="Consolas"/>
          <w:b/>
          <w:bCs/>
          <w:color w:val="000000"/>
          <w:lang w:bidi="hi-IN"/>
        </w:rPr>
        <w:t xml:space="preserve">value = </w:t>
      </w:r>
      <w:r w:rsidRPr="008A18A3">
        <w:rPr>
          <w:rFonts w:ascii="Consolas" w:hAnsi="Consolas" w:cs="Consolas"/>
          <w:b/>
          <w:bCs/>
          <w:color w:val="2A00FF"/>
          <w:lang w:bidi="hi-IN"/>
        </w:rPr>
        <w:t>"SELECT * FROM tutorials WHERE title = ?1"</w:t>
      </w:r>
      <w:r w:rsidRPr="008A18A3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087706AF" w14:textId="77777777" w:rsidR="00DA58F6" w:rsidRPr="008A18A3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8A18A3">
        <w:rPr>
          <w:rFonts w:ascii="Consolas" w:hAnsi="Consolas" w:cs="Consolas"/>
          <w:b/>
          <w:bCs/>
          <w:color w:val="000000"/>
          <w:lang w:bidi="hi-IN"/>
        </w:rPr>
        <w:tab/>
      </w:r>
      <w:r w:rsidRPr="008A18A3">
        <w:rPr>
          <w:rFonts w:ascii="Consolas" w:hAnsi="Consolas" w:cs="Consolas"/>
          <w:b/>
          <w:bCs/>
          <w:color w:val="000000"/>
          <w:lang w:bidi="hi-IN"/>
        </w:rPr>
        <w:tab/>
      </w:r>
      <w:r w:rsidRPr="008A18A3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8A18A3">
        <w:rPr>
          <w:rFonts w:ascii="Consolas" w:hAnsi="Consolas" w:cs="Consolas"/>
          <w:b/>
          <w:bCs/>
          <w:color w:val="000000"/>
          <w:lang w:bidi="hi-IN"/>
        </w:rPr>
        <w:t>countQuery</w:t>
      </w:r>
      <w:proofErr w:type="spellEnd"/>
      <w:r w:rsidRPr="008A18A3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8A18A3">
        <w:rPr>
          <w:rFonts w:ascii="Consolas" w:hAnsi="Consolas" w:cs="Consolas"/>
          <w:b/>
          <w:bCs/>
          <w:color w:val="2A00FF"/>
          <w:lang w:bidi="hi-IN"/>
        </w:rPr>
        <w:t xml:space="preserve">"SELECT </w:t>
      </w:r>
      <w:proofErr w:type="gramStart"/>
      <w:r w:rsidRPr="008A18A3">
        <w:rPr>
          <w:rFonts w:ascii="Consolas" w:hAnsi="Consolas" w:cs="Consolas"/>
          <w:b/>
          <w:bCs/>
          <w:color w:val="2A00FF"/>
          <w:lang w:bidi="hi-IN"/>
        </w:rPr>
        <w:t>count(</w:t>
      </w:r>
      <w:proofErr w:type="gramEnd"/>
      <w:r w:rsidRPr="008A18A3">
        <w:rPr>
          <w:rFonts w:ascii="Consolas" w:hAnsi="Consolas" w:cs="Consolas"/>
          <w:b/>
          <w:bCs/>
          <w:color w:val="2A00FF"/>
          <w:lang w:bidi="hi-IN"/>
        </w:rPr>
        <w:t>*) FROM tutorials WHERE title = ?1"</w:t>
      </w:r>
      <w:r w:rsidRPr="008A18A3">
        <w:rPr>
          <w:rFonts w:ascii="Consolas" w:hAnsi="Consolas" w:cs="Consolas"/>
          <w:b/>
          <w:bCs/>
          <w:color w:val="000000"/>
          <w:lang w:bidi="hi-IN"/>
        </w:rPr>
        <w:t>,</w:t>
      </w:r>
    </w:p>
    <w:p w14:paraId="594818F3" w14:textId="77777777" w:rsidR="00DA58F6" w:rsidRPr="008A18A3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8A18A3">
        <w:rPr>
          <w:rFonts w:ascii="Consolas" w:hAnsi="Consolas" w:cs="Consolas"/>
          <w:b/>
          <w:bCs/>
          <w:color w:val="000000"/>
          <w:lang w:bidi="hi-IN"/>
        </w:rPr>
        <w:tab/>
      </w:r>
      <w:r w:rsidRPr="008A18A3">
        <w:rPr>
          <w:rFonts w:ascii="Consolas" w:hAnsi="Consolas" w:cs="Consolas"/>
          <w:b/>
          <w:bCs/>
          <w:color w:val="000000"/>
          <w:lang w:bidi="hi-IN"/>
        </w:rPr>
        <w:tab/>
      </w:r>
      <w:r w:rsidRPr="008A18A3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8A18A3">
        <w:rPr>
          <w:rFonts w:ascii="Consolas" w:hAnsi="Consolas" w:cs="Consolas"/>
          <w:b/>
          <w:bCs/>
          <w:color w:val="000000"/>
          <w:lang w:bidi="hi-IN"/>
        </w:rPr>
        <w:t>nativeQuery</w:t>
      </w:r>
      <w:proofErr w:type="spellEnd"/>
      <w:r w:rsidRPr="008A18A3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8A18A3">
        <w:rPr>
          <w:rFonts w:ascii="Consolas" w:hAnsi="Consolas" w:cs="Consolas"/>
          <w:b/>
          <w:bCs/>
          <w:color w:val="7F0055"/>
          <w:lang w:bidi="hi-IN"/>
        </w:rPr>
        <w:t>true</w:t>
      </w:r>
      <w:r w:rsidRPr="008A18A3">
        <w:rPr>
          <w:rFonts w:ascii="Consolas" w:hAnsi="Consolas" w:cs="Consolas"/>
          <w:b/>
          <w:bCs/>
          <w:color w:val="000000"/>
          <w:lang w:bidi="hi-IN"/>
        </w:rPr>
        <w:t>)</w:t>
      </w:r>
    </w:p>
    <w:p w14:paraId="3DF21704" w14:textId="77777777" w:rsidR="00DA58F6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Page&lt;Tutorial&gt;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getInfoByTitle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Pageable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B69CE25" w14:textId="77777777" w:rsidR="00DA58F6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516252C" w14:textId="77777777" w:rsidR="00DA58F6" w:rsidRDefault="00DA58F6" w:rsidP="00DA58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Page&lt;Tutorial&gt;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findByTitle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Pageable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F743488" w14:textId="3F931187" w:rsidR="00DA58F6" w:rsidRDefault="00DA58F6" w:rsidP="00DA58F6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8144BB4" w14:textId="2770A78A" w:rsidR="00844B87" w:rsidRPr="00E74499" w:rsidRDefault="00E74499" w:rsidP="00DA58F6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E74499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Service Layer</w:t>
      </w:r>
    </w:p>
    <w:p w14:paraId="1D0B7DF1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TutorialService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CEB5081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A7C496B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saveAllTutotials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List&lt;Tutorial&gt;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195E92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14DD290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getAllTutorialsByPage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193E21C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156397E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getAllTutorialsByTitlePage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3E87123" w14:textId="77777777" w:rsidR="00E74499" w:rsidRDefault="00E74499" w:rsidP="00E74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7D82676" w14:textId="0E42D57E" w:rsidR="00E74499" w:rsidRDefault="00E74499" w:rsidP="00DA58F6"/>
    <w:p w14:paraId="3504F67A" w14:textId="1A706689" w:rsidR="00733E27" w:rsidRDefault="00733E27" w:rsidP="00DA58F6"/>
    <w:p w14:paraId="651A62CB" w14:textId="404CFB75" w:rsidR="00733E27" w:rsidRDefault="00733E27" w:rsidP="00DA58F6"/>
    <w:p w14:paraId="5C0813F0" w14:textId="2D389167" w:rsidR="008B6F19" w:rsidRPr="009D6FDB" w:rsidRDefault="004F4AD0" w:rsidP="00DA58F6">
      <w:pPr>
        <w:rPr>
          <w:b/>
          <w:bCs/>
          <w:sz w:val="26"/>
          <w:szCs w:val="26"/>
          <w:u w:val="single"/>
        </w:rPr>
      </w:pPr>
      <w:r w:rsidRPr="009D6FDB">
        <w:rPr>
          <w:b/>
          <w:bCs/>
          <w:sz w:val="26"/>
          <w:szCs w:val="26"/>
          <w:u w:val="single"/>
        </w:rPr>
        <w:lastRenderedPageBreak/>
        <w:t>Service Implementation Layer</w:t>
      </w:r>
    </w:p>
    <w:p w14:paraId="757D77E4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@Service</w:t>
      </w:r>
    </w:p>
    <w:p w14:paraId="696D66C7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TutorialServiceImpl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TutorialService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50CD15D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77C893EE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64E005AC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PaginatedRepo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01468D33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AA39EB8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420CAD5F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saveAllTutotials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List&lt;Tutorial&gt;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B63E126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1C169D6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4061A79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93264BA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4D4F2C6E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getAllTutorialsByPage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1685146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02D80D" w14:textId="77777777" w:rsidR="009D6FDB" w:rsidRPr="000748FA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748FA">
        <w:rPr>
          <w:rFonts w:ascii="Consolas" w:hAnsi="Consolas" w:cs="Consolas"/>
          <w:b/>
          <w:bCs/>
          <w:color w:val="000000"/>
          <w:lang w:bidi="hi-IN"/>
        </w:rPr>
        <w:t xml:space="preserve">Pageable </w:t>
      </w:r>
      <w:proofErr w:type="spellStart"/>
      <w:r w:rsidRPr="000748FA">
        <w:rPr>
          <w:rFonts w:ascii="Consolas" w:hAnsi="Consolas" w:cs="Consolas"/>
          <w:b/>
          <w:bCs/>
          <w:color w:val="6A3E3E"/>
          <w:lang w:bidi="hi-IN"/>
        </w:rPr>
        <w:t>pageable</w:t>
      </w:r>
      <w:proofErr w:type="spellEnd"/>
      <w:r w:rsidRPr="000748FA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0748FA">
        <w:rPr>
          <w:rFonts w:ascii="Consolas" w:hAnsi="Consolas" w:cs="Consolas"/>
          <w:b/>
          <w:bCs/>
          <w:color w:val="000000"/>
          <w:lang w:bidi="hi-IN"/>
        </w:rPr>
        <w:t>PageRequest.</w:t>
      </w:r>
      <w:r w:rsidRPr="000748FA">
        <w:rPr>
          <w:rFonts w:ascii="Consolas" w:hAnsi="Consolas" w:cs="Consolas"/>
          <w:b/>
          <w:bCs/>
          <w:i/>
          <w:iCs/>
          <w:color w:val="000000"/>
          <w:lang w:bidi="hi-IN"/>
        </w:rPr>
        <w:t>of</w:t>
      </w:r>
      <w:proofErr w:type="spellEnd"/>
      <w:r w:rsidRPr="000748FA">
        <w:rPr>
          <w:rFonts w:ascii="Consolas" w:hAnsi="Consolas" w:cs="Consolas"/>
          <w:b/>
          <w:bCs/>
          <w:color w:val="000000"/>
          <w:lang w:bidi="hi-IN"/>
        </w:rPr>
        <w:t>(</w:t>
      </w:r>
      <w:r w:rsidRPr="000748FA">
        <w:rPr>
          <w:rFonts w:ascii="Consolas" w:hAnsi="Consolas" w:cs="Consolas"/>
          <w:b/>
          <w:bCs/>
          <w:color w:val="6A3E3E"/>
          <w:lang w:bidi="hi-IN"/>
        </w:rPr>
        <w:t>page</w:t>
      </w:r>
      <w:r w:rsidRPr="000748FA">
        <w:rPr>
          <w:rFonts w:ascii="Consolas" w:hAnsi="Consolas" w:cs="Consolas"/>
          <w:b/>
          <w:bCs/>
          <w:color w:val="000000"/>
          <w:lang w:bidi="hi-IN"/>
        </w:rPr>
        <w:t xml:space="preserve">, </w:t>
      </w:r>
      <w:r w:rsidRPr="000748FA">
        <w:rPr>
          <w:rFonts w:ascii="Consolas" w:hAnsi="Consolas" w:cs="Consolas"/>
          <w:b/>
          <w:bCs/>
          <w:color w:val="6A3E3E"/>
          <w:lang w:bidi="hi-IN"/>
        </w:rPr>
        <w:t>size</w:t>
      </w:r>
      <w:proofErr w:type="gramStart"/>
      <w:r w:rsidRPr="000748FA">
        <w:rPr>
          <w:rFonts w:ascii="Consolas" w:hAnsi="Consolas" w:cs="Consolas"/>
          <w:b/>
          <w:bCs/>
          <w:color w:val="000000"/>
          <w:lang w:bidi="hi-IN"/>
        </w:rPr>
        <w:t>);</w:t>
      </w:r>
      <w:proofErr w:type="gramEnd"/>
    </w:p>
    <w:p w14:paraId="6A273AAB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Page&lt;Tutorial&gt;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pageTutorial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E02AB0D" w14:textId="77777777" w:rsidR="009D6FDB" w:rsidRPr="000748FA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0748FA">
        <w:rPr>
          <w:rFonts w:ascii="Consolas" w:hAnsi="Consolas" w:cs="Consolas"/>
          <w:b/>
          <w:bCs/>
          <w:color w:val="7F0055"/>
          <w:lang w:bidi="hi-IN"/>
        </w:rPr>
        <w:t>long</w:t>
      </w:r>
      <w:r w:rsidRPr="000748FA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proofErr w:type="spellStart"/>
      <w:r w:rsidRPr="000748FA">
        <w:rPr>
          <w:rFonts w:ascii="Consolas" w:hAnsi="Consolas" w:cs="Consolas"/>
          <w:b/>
          <w:bCs/>
          <w:color w:val="6A3E3E"/>
          <w:lang w:bidi="hi-IN"/>
        </w:rPr>
        <w:t>totalNoOfData</w:t>
      </w:r>
      <w:proofErr w:type="spellEnd"/>
      <w:r w:rsidRPr="000748FA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proofErr w:type="spellStart"/>
      <w:r w:rsidRPr="000748FA">
        <w:rPr>
          <w:rFonts w:ascii="Consolas" w:hAnsi="Consolas" w:cs="Consolas"/>
          <w:b/>
          <w:bCs/>
          <w:color w:val="6A3E3E"/>
          <w:lang w:bidi="hi-IN"/>
        </w:rPr>
        <w:t>pageTutorial</w:t>
      </w:r>
      <w:r w:rsidRPr="000748FA">
        <w:rPr>
          <w:rFonts w:ascii="Consolas" w:hAnsi="Consolas" w:cs="Consolas"/>
          <w:b/>
          <w:bCs/>
          <w:color w:val="000000"/>
          <w:lang w:bidi="hi-IN"/>
        </w:rPr>
        <w:t>.getTotalElements</w:t>
      </w:r>
      <w:proofErr w:type="spellEnd"/>
      <w:r w:rsidRPr="000748FA">
        <w:rPr>
          <w:rFonts w:ascii="Consolas" w:hAnsi="Consolas" w:cs="Consolas"/>
          <w:b/>
          <w:bCs/>
          <w:color w:val="000000"/>
          <w:lang w:bidi="hi-IN"/>
        </w:rPr>
        <w:t>(</w:t>
      </w:r>
      <w:proofErr w:type="gramStart"/>
      <w:r w:rsidRPr="000748FA">
        <w:rPr>
          <w:rFonts w:ascii="Consolas" w:hAnsi="Consolas" w:cs="Consolas"/>
          <w:b/>
          <w:bCs/>
          <w:color w:val="000000"/>
          <w:lang w:bidi="hi-IN"/>
        </w:rPr>
        <w:t>);</w:t>
      </w:r>
      <w:proofErr w:type="gramEnd"/>
    </w:p>
    <w:p w14:paraId="4769185E" w14:textId="77777777" w:rsidR="009D6FDB" w:rsidRPr="00E85546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 w:rsidRPr="00E85546">
        <w:rPr>
          <w:rFonts w:ascii="Consolas" w:hAnsi="Consolas" w:cs="Consolas"/>
          <w:b/>
          <w:bCs/>
          <w:color w:val="6A3E3E"/>
          <w:lang w:bidi="hi-IN"/>
        </w:rPr>
        <w:t>pagedTutorials</w:t>
      </w:r>
      <w:r w:rsidRPr="00E85546">
        <w:rPr>
          <w:rFonts w:ascii="Consolas" w:hAnsi="Consolas" w:cs="Consolas"/>
          <w:b/>
          <w:bCs/>
          <w:color w:val="000000"/>
          <w:lang w:bidi="hi-IN"/>
        </w:rPr>
        <w:t>.setTotalElements</w:t>
      </w:r>
      <w:proofErr w:type="spellEnd"/>
      <w:r w:rsidRPr="00E85546">
        <w:rPr>
          <w:rFonts w:ascii="Consolas" w:hAnsi="Consolas" w:cs="Consolas"/>
          <w:b/>
          <w:bCs/>
          <w:color w:val="000000"/>
          <w:lang w:bidi="hi-IN"/>
        </w:rPr>
        <w:t>(</w:t>
      </w:r>
      <w:proofErr w:type="spellStart"/>
      <w:r w:rsidRPr="00E85546">
        <w:rPr>
          <w:rFonts w:ascii="Consolas" w:hAnsi="Consolas" w:cs="Consolas"/>
          <w:b/>
          <w:bCs/>
          <w:color w:val="6A3E3E"/>
          <w:lang w:bidi="hi-IN"/>
        </w:rPr>
        <w:t>totalNoOfData</w:t>
      </w:r>
      <w:proofErr w:type="spellEnd"/>
      <w:proofErr w:type="gramStart"/>
      <w:r w:rsidRPr="00E85546">
        <w:rPr>
          <w:rFonts w:ascii="Consolas" w:hAnsi="Consolas" w:cs="Consolas"/>
          <w:b/>
          <w:bCs/>
          <w:color w:val="000000"/>
          <w:lang w:bidi="hi-IN"/>
        </w:rPr>
        <w:t>);</w:t>
      </w:r>
      <w:proofErr w:type="gramEnd"/>
    </w:p>
    <w:p w14:paraId="25D8B7B9" w14:textId="77777777" w:rsidR="009D6FDB" w:rsidRPr="00E85546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E85546">
        <w:rPr>
          <w:rFonts w:ascii="Consolas" w:hAnsi="Consolas" w:cs="Consolas"/>
          <w:b/>
          <w:bCs/>
          <w:color w:val="000000"/>
          <w:lang w:bidi="hi-IN"/>
        </w:rPr>
        <w:tab/>
      </w:r>
      <w:r w:rsidRPr="00E85546">
        <w:rPr>
          <w:rFonts w:ascii="Consolas" w:hAnsi="Consolas" w:cs="Consolas"/>
          <w:b/>
          <w:bCs/>
          <w:color w:val="000000"/>
          <w:lang w:bidi="hi-IN"/>
        </w:rPr>
        <w:tab/>
      </w:r>
      <w:r w:rsidRPr="00E85546">
        <w:rPr>
          <w:rFonts w:ascii="Consolas" w:hAnsi="Consolas" w:cs="Consolas"/>
          <w:b/>
          <w:bCs/>
          <w:color w:val="7F0055"/>
          <w:lang w:bidi="hi-IN"/>
        </w:rPr>
        <w:t>if</w:t>
      </w:r>
      <w:r w:rsidRPr="00E85546">
        <w:rPr>
          <w:rFonts w:ascii="Consolas" w:hAnsi="Consolas" w:cs="Consolas"/>
          <w:b/>
          <w:bCs/>
          <w:color w:val="000000"/>
          <w:lang w:bidi="hi-IN"/>
        </w:rPr>
        <w:t xml:space="preserve"> (</w:t>
      </w:r>
      <w:proofErr w:type="spellStart"/>
      <w:r w:rsidRPr="00E85546">
        <w:rPr>
          <w:rFonts w:ascii="Consolas" w:hAnsi="Consolas" w:cs="Consolas"/>
          <w:b/>
          <w:bCs/>
          <w:color w:val="6A3E3E"/>
          <w:lang w:bidi="hi-IN"/>
        </w:rPr>
        <w:t>pageTutorial</w:t>
      </w:r>
      <w:r w:rsidRPr="00E85546">
        <w:rPr>
          <w:rFonts w:ascii="Consolas" w:hAnsi="Consolas" w:cs="Consolas"/>
          <w:b/>
          <w:bCs/>
          <w:color w:val="000000"/>
          <w:lang w:bidi="hi-IN"/>
        </w:rPr>
        <w:t>.hasContent</w:t>
      </w:r>
      <w:proofErr w:type="spellEnd"/>
      <w:r w:rsidRPr="00E85546">
        <w:rPr>
          <w:rFonts w:ascii="Consolas" w:hAnsi="Consolas" w:cs="Consolas"/>
          <w:b/>
          <w:bCs/>
          <w:color w:val="000000"/>
          <w:lang w:bidi="hi-IN"/>
        </w:rPr>
        <w:t>()) {</w:t>
      </w:r>
    </w:p>
    <w:p w14:paraId="060D0B6D" w14:textId="77777777" w:rsidR="009D6FDB" w:rsidRPr="00E85546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E85546">
        <w:rPr>
          <w:rFonts w:ascii="Consolas" w:hAnsi="Consolas" w:cs="Consolas"/>
          <w:b/>
          <w:bCs/>
          <w:color w:val="000000"/>
          <w:lang w:bidi="hi-IN"/>
        </w:rPr>
        <w:tab/>
      </w:r>
      <w:r w:rsidRPr="00E85546">
        <w:rPr>
          <w:rFonts w:ascii="Consolas" w:hAnsi="Consolas" w:cs="Consolas"/>
          <w:b/>
          <w:bCs/>
          <w:color w:val="000000"/>
          <w:lang w:bidi="hi-IN"/>
        </w:rPr>
        <w:tab/>
      </w:r>
      <w:r w:rsidRPr="00E85546">
        <w:rPr>
          <w:rFonts w:ascii="Consolas" w:hAnsi="Consolas" w:cs="Consolas"/>
          <w:b/>
          <w:bCs/>
          <w:color w:val="000000"/>
          <w:lang w:bidi="hi-IN"/>
        </w:rPr>
        <w:tab/>
      </w:r>
      <w:proofErr w:type="spellStart"/>
      <w:r w:rsidRPr="00E85546">
        <w:rPr>
          <w:rFonts w:ascii="Consolas" w:hAnsi="Consolas" w:cs="Consolas"/>
          <w:b/>
          <w:bCs/>
          <w:color w:val="6A3E3E"/>
          <w:lang w:bidi="hi-IN"/>
        </w:rPr>
        <w:t>pagedTutorials</w:t>
      </w:r>
      <w:r w:rsidRPr="00E85546">
        <w:rPr>
          <w:rFonts w:ascii="Consolas" w:hAnsi="Consolas" w:cs="Consolas"/>
          <w:b/>
          <w:bCs/>
          <w:color w:val="000000"/>
          <w:lang w:bidi="hi-IN"/>
        </w:rPr>
        <w:t>.setTutorials</w:t>
      </w:r>
      <w:proofErr w:type="spellEnd"/>
      <w:r w:rsidRPr="00E85546">
        <w:rPr>
          <w:rFonts w:ascii="Consolas" w:hAnsi="Consolas" w:cs="Consolas"/>
          <w:b/>
          <w:bCs/>
          <w:color w:val="000000"/>
          <w:lang w:bidi="hi-IN"/>
        </w:rPr>
        <w:t>(</w:t>
      </w:r>
      <w:proofErr w:type="spellStart"/>
      <w:r w:rsidRPr="00E85546">
        <w:rPr>
          <w:rFonts w:ascii="Consolas" w:hAnsi="Consolas" w:cs="Consolas"/>
          <w:b/>
          <w:bCs/>
          <w:color w:val="6A3E3E"/>
          <w:lang w:bidi="hi-IN"/>
        </w:rPr>
        <w:t>pageTutorial</w:t>
      </w:r>
      <w:r w:rsidRPr="00E85546">
        <w:rPr>
          <w:rFonts w:ascii="Consolas" w:hAnsi="Consolas" w:cs="Consolas"/>
          <w:b/>
          <w:bCs/>
          <w:color w:val="000000"/>
          <w:lang w:bidi="hi-IN"/>
        </w:rPr>
        <w:t>.getContent</w:t>
      </w:r>
      <w:proofErr w:type="spellEnd"/>
      <w:r w:rsidRPr="00E85546">
        <w:rPr>
          <w:rFonts w:ascii="Consolas" w:hAnsi="Consolas" w:cs="Consolas"/>
          <w:b/>
          <w:bCs/>
          <w:color w:val="000000"/>
          <w:lang w:bidi="hi-IN"/>
        </w:rPr>
        <w:t>()</w:t>
      </w:r>
      <w:proofErr w:type="gramStart"/>
      <w:r w:rsidRPr="00E85546">
        <w:rPr>
          <w:rFonts w:ascii="Consolas" w:hAnsi="Consolas" w:cs="Consolas"/>
          <w:b/>
          <w:bCs/>
          <w:color w:val="000000"/>
          <w:lang w:bidi="hi-IN"/>
        </w:rPr>
        <w:t>);</w:t>
      </w:r>
      <w:proofErr w:type="gramEnd"/>
    </w:p>
    <w:p w14:paraId="3D7C188F" w14:textId="77777777" w:rsidR="009D6FDB" w:rsidRPr="00E85546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E85546">
        <w:rPr>
          <w:rFonts w:ascii="Consolas" w:hAnsi="Consolas" w:cs="Consolas"/>
          <w:b/>
          <w:bCs/>
          <w:color w:val="000000"/>
          <w:lang w:bidi="hi-IN"/>
        </w:rPr>
        <w:tab/>
      </w:r>
      <w:r w:rsidRPr="00E85546">
        <w:rPr>
          <w:rFonts w:ascii="Consolas" w:hAnsi="Consolas" w:cs="Consolas"/>
          <w:b/>
          <w:bCs/>
          <w:color w:val="000000"/>
          <w:lang w:bidi="hi-IN"/>
        </w:rPr>
        <w:tab/>
        <w:t>}</w:t>
      </w:r>
    </w:p>
    <w:p w14:paraId="5CC6F61F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pagedTutorials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57DCEABD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1262894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FEFA064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@Override</w:t>
      </w:r>
    </w:p>
    <w:p w14:paraId="66E8E202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getAllTutorialsByTitlePage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size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F336416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PageTutorials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1934F0C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Pageable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PageRequest.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size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B4C5BE5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Pageable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pageable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PageRequest.of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(page, size,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Sort.DEFAULT_DIRECTION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>, "title"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  <w:proofErr w:type="gramEnd"/>
    </w:p>
    <w:p w14:paraId="4B6E468B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3F7F5F"/>
          <w:sz w:val="20"/>
          <w:szCs w:val="20"/>
          <w:lang w:bidi="hi-IN"/>
        </w:rPr>
        <w:t>//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hi-IN"/>
        </w:rPr>
        <w:tab/>
        <w:t xml:space="preserve">Page&lt;Tutorial&gt;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pageTutorial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repo.findByTitle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(title, </w:t>
      </w:r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pageable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);</w:t>
      </w:r>
    </w:p>
    <w:p w14:paraId="609520FB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Page&lt;Tutorial&gt;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pageTutorial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repo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.findByTitle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title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pageable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41F18E5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long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totalNoOfData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pageTutorial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.getTotalElements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80AEF9E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.setTotalElements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totalNoOfData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69765D9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pageTutorial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.hasContent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()) {</w:t>
      </w:r>
    </w:p>
    <w:p w14:paraId="592B33C9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pagedTutorials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pageTutorial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.getContent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96E8CD2" w14:textId="77777777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11D3638" w14:textId="29B39456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pagedTutorials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61FCDFA" w14:textId="091C32E4" w:rsidR="009D6FDB" w:rsidRDefault="009D6FDB" w:rsidP="009D6F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E2ED822" w14:textId="19D9084E" w:rsidR="004F4AD0" w:rsidRDefault="009C7A24" w:rsidP="009D6FDB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4101B0">
        <w:rPr>
          <w:rFonts w:ascii="Consolas" w:hAnsi="Consolas" w:cs="Consolas"/>
          <w:noProof/>
          <w:color w:val="000000"/>
          <w:sz w:val="20"/>
          <w:szCs w:val="20"/>
          <w:lang w:bidi="hi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600CBB" wp14:editId="014E03E5">
                <wp:simplePos x="0" y="0"/>
                <wp:positionH relativeFrom="column">
                  <wp:posOffset>2851150</wp:posOffset>
                </wp:positionH>
                <wp:positionV relativeFrom="paragraph">
                  <wp:posOffset>189865</wp:posOffset>
                </wp:positionV>
                <wp:extent cx="4210050" cy="12954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8C99F" w14:textId="081F15E5" w:rsidR="004101B0" w:rsidRPr="00FA4BB7" w:rsidRDefault="004101B0" w:rsidP="004101B0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bidi="hi-IN"/>
                              </w:rPr>
                            </w:pPr>
                            <w:r w:rsidRPr="00FA4BB7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single"/>
                                <w:lang w:bidi="hi-IN"/>
                              </w:rPr>
                              <w:t>Spring Main Application</w:t>
                            </w:r>
                          </w:p>
                          <w:p w14:paraId="2E7B8AF7" w14:textId="77777777" w:rsidR="004101B0" w:rsidRDefault="004101B0" w:rsidP="00410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  <w:lang w:bidi="hi-IN"/>
                              </w:rPr>
                              <w:t>@SpringBootApplication</w:t>
                            </w:r>
                          </w:p>
                          <w:p w14:paraId="548EF408" w14:textId="77777777" w:rsidR="004101B0" w:rsidRDefault="004101B0" w:rsidP="00410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MainApp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{</w:t>
                            </w:r>
                          </w:p>
                          <w:p w14:paraId="0B34A9A1" w14:textId="77777777" w:rsidR="004101B0" w:rsidRDefault="004101B0" w:rsidP="00410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 {</w:t>
                            </w:r>
                          </w:p>
                          <w:p w14:paraId="7E5C4D57" w14:textId="77777777" w:rsidR="004101B0" w:rsidRDefault="004101B0" w:rsidP="00410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SpringApplication.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run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MainApp.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hi-IN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hi-IN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);</w:t>
                            </w:r>
                          </w:p>
                          <w:p w14:paraId="36100A3A" w14:textId="77777777" w:rsidR="004101B0" w:rsidRDefault="004101B0" w:rsidP="004101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ab/>
                              <w:t>}</w:t>
                            </w:r>
                          </w:p>
                          <w:p w14:paraId="20652438" w14:textId="77777777" w:rsidR="004101B0" w:rsidRDefault="004101B0" w:rsidP="004101B0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}</w:t>
                            </w:r>
                          </w:p>
                          <w:p w14:paraId="61517E1C" w14:textId="5539091A" w:rsidR="004101B0" w:rsidRDefault="004101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00CBB" id="_x0000_s1028" type="#_x0000_t202" style="position:absolute;margin-left:224.5pt;margin-top:14.95pt;width:331.5pt;height:10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">
                <v:textbox>
                  <w:txbxContent>
                    <w:p w14:paraId="0698C99F" w14:textId="081F15E5" w:rsidR="004101B0" w:rsidRPr="00FA4BB7" w:rsidRDefault="004101B0" w:rsidP="004101B0">
                      <w:pPr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bidi="hi-IN"/>
                        </w:rPr>
                      </w:pPr>
                      <w:r w:rsidRPr="00FA4BB7">
                        <w:rPr>
                          <w:rFonts w:ascii="Consolas" w:hAnsi="Consolas" w:cs="Consolas"/>
                          <w:b/>
                          <w:bCs/>
                          <w:color w:val="000000"/>
                          <w:sz w:val="24"/>
                          <w:szCs w:val="24"/>
                          <w:u w:val="single"/>
                          <w:lang w:bidi="hi-IN"/>
                        </w:rPr>
                        <w:t>Spring Main Application</w:t>
                      </w:r>
                    </w:p>
                    <w:p w14:paraId="2E7B8AF7" w14:textId="77777777" w:rsidR="004101B0" w:rsidRDefault="004101B0" w:rsidP="00410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  <w:lang w:bidi="hi-IN"/>
                        </w:rPr>
                        <w:t>@SpringBootApplication</w:t>
                      </w:r>
                    </w:p>
                    <w:p w14:paraId="548EF408" w14:textId="77777777" w:rsidR="004101B0" w:rsidRDefault="004101B0" w:rsidP="00410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MainApp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{</w:t>
                      </w:r>
                    </w:p>
                    <w:p w14:paraId="0B34A9A1" w14:textId="77777777" w:rsidR="004101B0" w:rsidRDefault="004101B0" w:rsidP="00410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 {</w:t>
                      </w:r>
                    </w:p>
                    <w:p w14:paraId="7E5C4D57" w14:textId="77777777" w:rsidR="004101B0" w:rsidRDefault="004101B0" w:rsidP="00410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SpringApplication.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sz w:val="20"/>
                          <w:szCs w:val="20"/>
                          <w:lang w:bidi="hi-IN"/>
                        </w:rPr>
                        <w:t>run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MainApp.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hi-IN"/>
                        </w:rPr>
                        <w:t>class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hi-IN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);</w:t>
                      </w:r>
                    </w:p>
                    <w:p w14:paraId="36100A3A" w14:textId="77777777" w:rsidR="004101B0" w:rsidRDefault="004101B0" w:rsidP="004101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ab/>
                        <w:t>}</w:t>
                      </w:r>
                    </w:p>
                    <w:p w14:paraId="20652438" w14:textId="77777777" w:rsidR="004101B0" w:rsidRDefault="004101B0" w:rsidP="004101B0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hi-IN"/>
                        </w:rPr>
                        <w:t>}</w:t>
                      </w:r>
                    </w:p>
                    <w:p w14:paraId="61517E1C" w14:textId="5539091A" w:rsidR="004101B0" w:rsidRDefault="004101B0"/>
                  </w:txbxContent>
                </v:textbox>
                <w10:wrap type="square"/>
              </v:shape>
            </w:pict>
          </mc:Fallback>
        </mc:AlternateContent>
      </w:r>
      <w:r w:rsidR="009D6FDB"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77F1604" w14:textId="77777777" w:rsidR="004101B0" w:rsidRDefault="004101B0" w:rsidP="009D6FDB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527AF48" w14:textId="4092EC61" w:rsidR="002A212E" w:rsidRPr="000D5E34" w:rsidRDefault="002A212E" w:rsidP="00FA4BB7">
      <w:pPr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proofErr w:type="spellStart"/>
      <w:r w:rsidRPr="002A212E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AutoRun</w:t>
      </w:r>
      <w:proofErr w:type="spellEnd"/>
      <w:r w:rsidRPr="002A212E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 xml:space="preserve"> Component</w:t>
      </w:r>
    </w:p>
    <w:p w14:paraId="132C2516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1F977737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AutoRun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0C531A1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780DAD40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@Autowired</w:t>
      </w:r>
    </w:p>
    <w:p w14:paraId="3FBC6031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TutorialService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8C32007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0B0796C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bidi="hi-IN"/>
        </w:rPr>
        <w:t>EventListener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ApplicationReadyEvent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D2EE5A5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afterStartup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B2CDABD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List&lt;Tutorial&gt;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2D0386F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100;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++) {</w:t>
      </w:r>
    </w:p>
    <w:p w14:paraId="1911E7DF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Tutorial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tutorial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Tutorial(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"Title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"Description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EF91EEA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tutorial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623ED19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7B4B95BF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.saveAllTutotials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tutorials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DBCAD09" w14:textId="77777777" w:rsidR="002A212E" w:rsidRDefault="002A212E" w:rsidP="002A2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13C4504" w14:textId="55A4E929" w:rsidR="002A212E" w:rsidRDefault="002A212E" w:rsidP="002A212E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sectPr w:rsidR="002A212E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12006" w14:textId="77777777" w:rsidR="00FE1A33" w:rsidRDefault="00FE1A33" w:rsidP="00F84140">
      <w:pPr>
        <w:spacing w:after="0" w:line="240" w:lineRule="auto"/>
      </w:pPr>
      <w:r>
        <w:separator/>
      </w:r>
    </w:p>
  </w:endnote>
  <w:endnote w:type="continuationSeparator" w:id="0">
    <w:p w14:paraId="0CA8F237" w14:textId="77777777" w:rsidR="00FE1A33" w:rsidRDefault="00FE1A33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CDC7056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CE834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19C2" w14:textId="77777777" w:rsidR="00FE1A33" w:rsidRDefault="00FE1A33" w:rsidP="00F84140">
      <w:pPr>
        <w:spacing w:after="0" w:line="240" w:lineRule="auto"/>
      </w:pPr>
      <w:r>
        <w:separator/>
      </w:r>
    </w:p>
  </w:footnote>
  <w:footnote w:type="continuationSeparator" w:id="0">
    <w:p w14:paraId="323A82C8" w14:textId="77777777" w:rsidR="00FE1A33" w:rsidRDefault="00FE1A33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60"/>
    <w:rsid w:val="0000674D"/>
    <w:rsid w:val="000748FA"/>
    <w:rsid w:val="000D03FF"/>
    <w:rsid w:val="000D5E34"/>
    <w:rsid w:val="00131279"/>
    <w:rsid w:val="001E1660"/>
    <w:rsid w:val="002A212E"/>
    <w:rsid w:val="002F4E9C"/>
    <w:rsid w:val="003B7528"/>
    <w:rsid w:val="004101B0"/>
    <w:rsid w:val="004F4AD0"/>
    <w:rsid w:val="00535A29"/>
    <w:rsid w:val="0065062C"/>
    <w:rsid w:val="006E62EB"/>
    <w:rsid w:val="00733E27"/>
    <w:rsid w:val="00735AAF"/>
    <w:rsid w:val="00844B87"/>
    <w:rsid w:val="00881B99"/>
    <w:rsid w:val="00892084"/>
    <w:rsid w:val="008A18A3"/>
    <w:rsid w:val="008B6F19"/>
    <w:rsid w:val="009C7A24"/>
    <w:rsid w:val="009D6FDB"/>
    <w:rsid w:val="00A0443B"/>
    <w:rsid w:val="00AD08EF"/>
    <w:rsid w:val="00C31770"/>
    <w:rsid w:val="00C737DB"/>
    <w:rsid w:val="00D57E99"/>
    <w:rsid w:val="00DA58F6"/>
    <w:rsid w:val="00DC3407"/>
    <w:rsid w:val="00DC4A4C"/>
    <w:rsid w:val="00E74499"/>
    <w:rsid w:val="00E85546"/>
    <w:rsid w:val="00F84140"/>
    <w:rsid w:val="00FA4BB7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42545"/>
  <w15:chartTrackingRefBased/>
  <w15:docId w15:val="{3EFADA32-7A0F-404C-AD81-FEDD3C4D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24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52</cp:revision>
  <dcterms:created xsi:type="dcterms:W3CDTF">2022-06-05T11:44:00Z</dcterms:created>
  <dcterms:modified xsi:type="dcterms:W3CDTF">2022-06-16T16:19:00Z</dcterms:modified>
</cp:coreProperties>
</file>