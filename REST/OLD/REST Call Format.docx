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EA24" w14:textId="1D4AC778" w:rsidR="005D006B" w:rsidRDefault="005D006B" w:rsidP="005D006B">
      <w:pPr>
        <w:pStyle w:val="Title"/>
      </w:pPr>
      <w:r>
        <w:t>REST Call Format</w:t>
      </w:r>
    </w:p>
    <w:p w14:paraId="58D30934" w14:textId="60C299C4" w:rsidR="00915319" w:rsidRDefault="00915319" w:rsidP="00915319">
      <w:hyperlink r:id="rId6" w:history="1">
        <w:r w:rsidRPr="000E2894">
          <w:rPr>
            <w:rStyle w:val="Hyperlink"/>
          </w:rPr>
          <w:t>https://stackoverflow.com/questions/31089221/what-is-the-difference-between-put-post-and-patch#:~:text=Here%20is%20a%20simple%20description,always%20for%20updating%20a%20resource</w:t>
        </w:r>
      </w:hyperlink>
    </w:p>
    <w:p w14:paraId="25589314" w14:textId="77777777" w:rsidR="00915319" w:rsidRPr="00915319" w:rsidRDefault="00915319" w:rsidP="00915319"/>
    <w:p w14:paraId="0C903455" w14:textId="77777777" w:rsidR="005D006B" w:rsidRDefault="005D006B" w:rsidP="005D006B">
      <w:r>
        <w:t>@Path("itc")</w:t>
      </w:r>
    </w:p>
    <w:p w14:paraId="13345EC6" w14:textId="77777777" w:rsidR="005D006B" w:rsidRDefault="005D006B" w:rsidP="005D006B">
      <w:r>
        <w:t xml:space="preserve">public class </w:t>
      </w:r>
      <w:proofErr w:type="spellStart"/>
      <w:r>
        <w:t>ITCInfotechServices</w:t>
      </w:r>
      <w:proofErr w:type="spellEnd"/>
      <w:r>
        <w:t xml:space="preserve"> {</w:t>
      </w:r>
    </w:p>
    <w:p w14:paraId="5B2486C1" w14:textId="77777777" w:rsidR="005D006B" w:rsidRDefault="005D006B" w:rsidP="005D006B">
      <w:r>
        <w:tab/>
        <w:t>@GET</w:t>
      </w:r>
    </w:p>
    <w:p w14:paraId="23527621" w14:textId="77777777" w:rsidR="005D006B" w:rsidRDefault="005D006B" w:rsidP="005D006B">
      <w:r>
        <w:tab/>
        <w:t>@Produces(MediaType.TEXT_PLAIN)</w:t>
      </w:r>
    </w:p>
    <w:p w14:paraId="2D8A8590" w14:textId="77777777" w:rsidR="005D006B" w:rsidRDefault="005D006B" w:rsidP="005D006B">
      <w:r>
        <w:tab/>
        <w:t xml:space="preserve">public String </w:t>
      </w:r>
      <w:proofErr w:type="spellStart"/>
      <w:r>
        <w:t>getOrganisationName</w:t>
      </w:r>
      <w:proofErr w:type="spellEnd"/>
      <w:r>
        <w:t>() {</w:t>
      </w:r>
    </w:p>
    <w:p w14:paraId="3632BA48" w14:textId="77777777" w:rsidR="005D006B" w:rsidRPr="005D006B" w:rsidRDefault="005D006B" w:rsidP="005D006B">
      <w:pPr>
        <w:rPr>
          <w:b/>
          <w:bCs/>
          <w:sz w:val="32"/>
          <w:szCs w:val="32"/>
        </w:rPr>
      </w:pPr>
      <w:r>
        <w:tab/>
      </w:r>
      <w:r>
        <w:tab/>
      </w:r>
      <w:r w:rsidRPr="005D006B">
        <w:rPr>
          <w:b/>
          <w:bCs/>
          <w:sz w:val="32"/>
          <w:szCs w:val="32"/>
        </w:rPr>
        <w:t>//GET http://localhost:8080/jersey-spring-rest/itc</w:t>
      </w:r>
    </w:p>
    <w:p w14:paraId="5321353F" w14:textId="77777777" w:rsidR="005D006B" w:rsidRDefault="005D006B" w:rsidP="005D006B">
      <w:r>
        <w:tab/>
      </w:r>
      <w:r>
        <w:tab/>
        <w:t>return "ITC Infotech, Bangalore, Karnataka";</w:t>
      </w:r>
    </w:p>
    <w:p w14:paraId="3C048A9A" w14:textId="77777777" w:rsidR="005D006B" w:rsidRDefault="005D006B" w:rsidP="005D006B">
      <w:r>
        <w:tab/>
        <w:t>}</w:t>
      </w:r>
    </w:p>
    <w:p w14:paraId="1546122F" w14:textId="77777777" w:rsidR="005D006B" w:rsidRDefault="005D006B" w:rsidP="005D006B">
      <w:r>
        <w:tab/>
        <w:t>@Path("/address")</w:t>
      </w:r>
    </w:p>
    <w:p w14:paraId="3C345F8E" w14:textId="77777777" w:rsidR="005D006B" w:rsidRDefault="005D006B" w:rsidP="005D006B">
      <w:r>
        <w:tab/>
        <w:t>@GET</w:t>
      </w:r>
    </w:p>
    <w:p w14:paraId="40429331" w14:textId="77777777" w:rsidR="005D006B" w:rsidRDefault="005D006B" w:rsidP="005D006B">
      <w:r>
        <w:tab/>
        <w:t>@Produces(MediaType.TEXT_PLAIN)</w:t>
      </w:r>
    </w:p>
    <w:p w14:paraId="55159903" w14:textId="77777777" w:rsidR="005D006B" w:rsidRDefault="005D006B" w:rsidP="005D006B">
      <w:r>
        <w:tab/>
        <w:t xml:space="preserve">public String </w:t>
      </w:r>
      <w:proofErr w:type="spellStart"/>
      <w:r>
        <w:t>getAddress</w:t>
      </w:r>
      <w:proofErr w:type="spellEnd"/>
      <w:r>
        <w:t>() {</w:t>
      </w:r>
    </w:p>
    <w:p w14:paraId="389BFC9B" w14:textId="77777777" w:rsidR="005D006B" w:rsidRPr="005D006B" w:rsidRDefault="005D006B" w:rsidP="005D006B">
      <w:pPr>
        <w:rPr>
          <w:b/>
          <w:bCs/>
          <w:sz w:val="30"/>
          <w:szCs w:val="30"/>
        </w:rPr>
      </w:pPr>
      <w:r w:rsidRPr="005D006B">
        <w:rPr>
          <w:b/>
          <w:bCs/>
          <w:sz w:val="30"/>
          <w:szCs w:val="30"/>
        </w:rPr>
        <w:tab/>
      </w:r>
      <w:r w:rsidRPr="005D006B">
        <w:rPr>
          <w:b/>
          <w:bCs/>
          <w:sz w:val="30"/>
          <w:szCs w:val="30"/>
        </w:rPr>
        <w:tab/>
        <w:t xml:space="preserve">// </w:t>
      </w:r>
      <w:r>
        <w:rPr>
          <w:b/>
          <w:bCs/>
          <w:sz w:val="30"/>
          <w:szCs w:val="30"/>
        </w:rPr>
        <w:t>GET</w:t>
      </w:r>
      <w:r w:rsidRPr="005D006B">
        <w:rPr>
          <w:b/>
          <w:bCs/>
          <w:sz w:val="30"/>
          <w:szCs w:val="30"/>
        </w:rPr>
        <w:t xml:space="preserve"> : http://localhost:8080/itcrestful/itc/address</w:t>
      </w:r>
    </w:p>
    <w:p w14:paraId="53368B18" w14:textId="77777777" w:rsidR="005D006B" w:rsidRDefault="005D006B" w:rsidP="005D006B">
      <w:r>
        <w:tab/>
      </w:r>
      <w:r>
        <w:tab/>
        <w:t xml:space="preserve">return "ITC Infotech India Limited, 18, </w:t>
      </w:r>
      <w:proofErr w:type="spellStart"/>
      <w:r>
        <w:t>Banaswadi</w:t>
      </w:r>
      <w:proofErr w:type="spellEnd"/>
      <w:r>
        <w:t xml:space="preserve"> Main Rd, </w:t>
      </w:r>
      <w:proofErr w:type="spellStart"/>
      <w:r>
        <w:t>Maruthi</w:t>
      </w:r>
      <w:proofErr w:type="spellEnd"/>
      <w:r>
        <w:t xml:space="preserve"> </w:t>
      </w:r>
      <w:proofErr w:type="spellStart"/>
      <w:r>
        <w:t>Sevanagar</w:t>
      </w:r>
      <w:proofErr w:type="spellEnd"/>
      <w:r>
        <w:t>, Bangalore, 560005";</w:t>
      </w:r>
    </w:p>
    <w:p w14:paraId="6E82E7D1" w14:textId="77777777" w:rsidR="005D006B" w:rsidRDefault="005D006B" w:rsidP="005D006B">
      <w:r>
        <w:tab/>
        <w:t>}</w:t>
      </w:r>
    </w:p>
    <w:p w14:paraId="2F041D6F" w14:textId="77777777" w:rsidR="005D006B" w:rsidRDefault="005D006B" w:rsidP="005D006B"/>
    <w:p w14:paraId="4BEA035D" w14:textId="77777777" w:rsidR="005D006B" w:rsidRDefault="005D006B" w:rsidP="005D006B">
      <w:r>
        <w:tab/>
        <w:t>@Path("/address/{areaCode}")</w:t>
      </w:r>
    </w:p>
    <w:p w14:paraId="6B8FF108" w14:textId="77777777" w:rsidR="005D006B" w:rsidRDefault="005D006B" w:rsidP="005D006B">
      <w:r>
        <w:tab/>
        <w:t>@GET</w:t>
      </w:r>
    </w:p>
    <w:p w14:paraId="0C1EAF7A" w14:textId="77777777" w:rsidR="005D006B" w:rsidRDefault="005D006B" w:rsidP="005D006B">
      <w:r>
        <w:tab/>
        <w:t>@Produces(MediaType.TEXT_PLAIN)</w:t>
      </w:r>
    </w:p>
    <w:p w14:paraId="103EA0A2" w14:textId="77777777" w:rsidR="005D006B" w:rsidRDefault="005D006B" w:rsidP="005D006B">
      <w:r>
        <w:tab/>
        <w:t xml:space="preserve">public String </w:t>
      </w:r>
      <w:proofErr w:type="spellStart"/>
      <w:r>
        <w:t>getAddressByCode</w:t>
      </w:r>
      <w:proofErr w:type="spellEnd"/>
      <w:r>
        <w:t xml:space="preserve">(@PathParam("areaCode") String </w:t>
      </w:r>
      <w:proofErr w:type="spellStart"/>
      <w:r>
        <w:t>areaCode</w:t>
      </w:r>
      <w:proofErr w:type="spellEnd"/>
      <w:r>
        <w:t>) {</w:t>
      </w:r>
    </w:p>
    <w:p w14:paraId="4DA51B00" w14:textId="77777777" w:rsidR="005D006B" w:rsidRPr="005D006B" w:rsidRDefault="005D006B" w:rsidP="005D006B">
      <w:pPr>
        <w:rPr>
          <w:b/>
          <w:bCs/>
          <w:sz w:val="30"/>
          <w:szCs w:val="30"/>
        </w:rPr>
      </w:pPr>
      <w:r w:rsidRPr="005D006B">
        <w:rPr>
          <w:sz w:val="26"/>
          <w:szCs w:val="26"/>
        </w:rPr>
        <w:tab/>
      </w:r>
      <w:r w:rsidRPr="005D006B">
        <w:rPr>
          <w:sz w:val="26"/>
          <w:szCs w:val="26"/>
        </w:rPr>
        <w:tab/>
      </w:r>
      <w:r w:rsidRPr="005D006B">
        <w:rPr>
          <w:b/>
          <w:bCs/>
          <w:sz w:val="30"/>
          <w:szCs w:val="30"/>
        </w:rPr>
        <w:t>// GET http://localhost:8080/jersey-spring-rest/itc/address/USA</w:t>
      </w:r>
    </w:p>
    <w:p w14:paraId="5209B906" w14:textId="77777777" w:rsidR="005D006B" w:rsidRDefault="005D006B" w:rsidP="005D006B">
      <w:r>
        <w:tab/>
        <w:t>}</w:t>
      </w:r>
    </w:p>
    <w:p w14:paraId="5A0BF5D7" w14:textId="77777777" w:rsidR="005D006B" w:rsidRDefault="005D006B" w:rsidP="005D006B"/>
    <w:p w14:paraId="17E33112" w14:textId="77777777" w:rsidR="005D006B" w:rsidRDefault="005D006B" w:rsidP="005D006B">
      <w:r>
        <w:tab/>
        <w:t>@Path("/regionaladdress/{areaCode}")</w:t>
      </w:r>
    </w:p>
    <w:p w14:paraId="01DE2B9A" w14:textId="77777777" w:rsidR="005D006B" w:rsidRDefault="005D006B" w:rsidP="005D006B">
      <w:r>
        <w:tab/>
        <w:t>@GET</w:t>
      </w:r>
    </w:p>
    <w:p w14:paraId="433B5EEE" w14:textId="77777777" w:rsidR="005D006B" w:rsidRDefault="005D006B" w:rsidP="005D006B">
      <w:r>
        <w:tab/>
        <w:t>@Produces(MediaType.TEXT_PLAIN)</w:t>
      </w:r>
    </w:p>
    <w:p w14:paraId="57B59BD7" w14:textId="77777777" w:rsidR="005D006B" w:rsidRDefault="005D006B" w:rsidP="005D006B">
      <w:r>
        <w:tab/>
        <w:t xml:space="preserve">public String </w:t>
      </w:r>
      <w:proofErr w:type="spellStart"/>
      <w:r>
        <w:t>getAddressByCountry</w:t>
      </w:r>
      <w:proofErr w:type="spellEnd"/>
      <w:r>
        <w:t xml:space="preserve">(@PathParam("areaCode") String </w:t>
      </w:r>
      <w:proofErr w:type="spellStart"/>
      <w:r>
        <w:t>areaCode</w:t>
      </w:r>
      <w:proofErr w:type="spellEnd"/>
      <w:r>
        <w:t>,</w:t>
      </w:r>
    </w:p>
    <w:p w14:paraId="6D286D9B" w14:textId="77777777" w:rsidR="005D006B" w:rsidRDefault="005D006B" w:rsidP="005D006B">
      <w:r>
        <w:tab/>
      </w:r>
      <w:r>
        <w:tab/>
      </w:r>
      <w:r>
        <w:tab/>
        <w:t>@QueryParam("country") String country) {</w:t>
      </w:r>
    </w:p>
    <w:p w14:paraId="4301BFBB" w14:textId="77777777" w:rsidR="005D006B" w:rsidRDefault="005D006B" w:rsidP="005D006B"/>
    <w:p w14:paraId="35253C7B" w14:textId="77777777" w:rsidR="005D006B" w:rsidRPr="00302CC9" w:rsidRDefault="005D006B" w:rsidP="005D006B">
      <w:pPr>
        <w:rPr>
          <w:b/>
          <w:bCs/>
          <w:sz w:val="26"/>
          <w:szCs w:val="26"/>
        </w:rPr>
      </w:pPr>
      <w:r>
        <w:lastRenderedPageBreak/>
        <w:tab/>
      </w:r>
      <w:r>
        <w:tab/>
      </w:r>
      <w:r w:rsidRPr="00302CC9">
        <w:rPr>
          <w:b/>
          <w:bCs/>
          <w:sz w:val="26"/>
          <w:szCs w:val="26"/>
        </w:rPr>
        <w:t>//GET http://localhost:8080/jersey-spring-rest/itc/regionaladdress/Europe?country=FI</w:t>
      </w:r>
      <w:r w:rsidRPr="00302CC9">
        <w:rPr>
          <w:b/>
          <w:bCs/>
          <w:sz w:val="26"/>
          <w:szCs w:val="26"/>
        </w:rPr>
        <w:tab/>
      </w:r>
    </w:p>
    <w:p w14:paraId="708E0276" w14:textId="77777777" w:rsidR="005D006B" w:rsidRDefault="005D006B" w:rsidP="005D006B">
      <w:r>
        <w:tab/>
        <w:t>}</w:t>
      </w:r>
      <w:r>
        <w:tab/>
      </w:r>
      <w:r>
        <w:tab/>
      </w:r>
    </w:p>
    <w:p w14:paraId="13016986" w14:textId="77777777" w:rsidR="005D006B" w:rsidRDefault="005D006B" w:rsidP="005D006B"/>
    <w:p w14:paraId="3839E883" w14:textId="77777777" w:rsidR="005D006B" w:rsidRDefault="005D006B" w:rsidP="005D006B">
      <w:r>
        <w:tab/>
        <w:t>@Path("/itcaddress")</w:t>
      </w:r>
    </w:p>
    <w:p w14:paraId="2099B139" w14:textId="77777777" w:rsidR="005D006B" w:rsidRDefault="005D006B" w:rsidP="005D006B">
      <w:r>
        <w:tab/>
        <w:t>@GET</w:t>
      </w:r>
    </w:p>
    <w:p w14:paraId="4330A40F" w14:textId="77777777" w:rsidR="005D006B" w:rsidRDefault="005D006B" w:rsidP="005D006B">
      <w:r>
        <w:tab/>
        <w:t>@Produces(MediaType.TEXT_PLAIN)</w:t>
      </w:r>
    </w:p>
    <w:p w14:paraId="3C12B0CF" w14:textId="77777777" w:rsidR="005D006B" w:rsidRDefault="005D006B" w:rsidP="005D006B">
      <w:r>
        <w:tab/>
        <w:t xml:space="preserve">public String </w:t>
      </w:r>
      <w:proofErr w:type="spellStart"/>
      <w:r>
        <w:t>getITCAddress</w:t>
      </w:r>
      <w:proofErr w:type="spellEnd"/>
      <w:r>
        <w:t>(@MatrixParam("country") String country,</w:t>
      </w:r>
    </w:p>
    <w:p w14:paraId="3415DB7A" w14:textId="77777777" w:rsidR="005D006B" w:rsidRDefault="005D006B" w:rsidP="005D006B">
      <w:r>
        <w:tab/>
      </w:r>
      <w:r>
        <w:tab/>
      </w:r>
      <w:r>
        <w:tab/>
        <w:t xml:space="preserve">@MatrixParam("areacode") String </w:t>
      </w:r>
      <w:proofErr w:type="spellStart"/>
      <w:r>
        <w:t>areaCode</w:t>
      </w:r>
      <w:proofErr w:type="spellEnd"/>
      <w:r>
        <w:t>) {</w:t>
      </w:r>
    </w:p>
    <w:p w14:paraId="4591AED6" w14:textId="77777777" w:rsidR="005D006B" w:rsidRPr="00302CC9" w:rsidRDefault="005D006B" w:rsidP="005D006B">
      <w:pPr>
        <w:rPr>
          <w:b/>
          <w:bCs/>
          <w:sz w:val="24"/>
          <w:szCs w:val="24"/>
        </w:rPr>
      </w:pPr>
      <w:r>
        <w:tab/>
      </w:r>
      <w:r>
        <w:tab/>
      </w:r>
      <w:r w:rsidRPr="00302CC9">
        <w:rPr>
          <w:b/>
          <w:bCs/>
          <w:sz w:val="24"/>
          <w:szCs w:val="24"/>
        </w:rPr>
        <w:t>// GET http://localhost:8080/jersey-spring-rest/itc/itcaddress;country=FI;areacode=europe</w:t>
      </w:r>
    </w:p>
    <w:p w14:paraId="00ED2794" w14:textId="77777777" w:rsidR="005D006B" w:rsidRDefault="005D006B" w:rsidP="005D006B">
      <w:r>
        <w:tab/>
      </w:r>
      <w:r>
        <w:tab/>
        <w:t xml:space="preserve">return </w:t>
      </w:r>
      <w:proofErr w:type="spellStart"/>
      <w:r>
        <w:t>getAddressByCountry</w:t>
      </w:r>
      <w:proofErr w:type="spellEnd"/>
      <w:r>
        <w:t>(</w:t>
      </w:r>
      <w:proofErr w:type="spellStart"/>
      <w:r>
        <w:t>areaCode</w:t>
      </w:r>
      <w:proofErr w:type="spellEnd"/>
      <w:r>
        <w:t>, country);</w:t>
      </w:r>
    </w:p>
    <w:p w14:paraId="25141875" w14:textId="77777777" w:rsidR="005D006B" w:rsidRDefault="005D006B" w:rsidP="005D006B">
      <w:r>
        <w:tab/>
        <w:t>}</w:t>
      </w:r>
    </w:p>
    <w:p w14:paraId="0EFB031F" w14:textId="77777777" w:rsidR="005D006B" w:rsidRDefault="005D006B" w:rsidP="005D006B"/>
    <w:p w14:paraId="4EB3673C" w14:textId="77777777" w:rsidR="005D006B" w:rsidRDefault="005D006B" w:rsidP="005D006B">
      <w:r>
        <w:tab/>
        <w:t>@Path("/postaddress")</w:t>
      </w:r>
    </w:p>
    <w:p w14:paraId="538C3602" w14:textId="77777777" w:rsidR="005D006B" w:rsidRDefault="005D006B" w:rsidP="005D006B">
      <w:r>
        <w:tab/>
        <w:t>@POST</w:t>
      </w:r>
    </w:p>
    <w:p w14:paraId="4500DEB7" w14:textId="77777777" w:rsidR="005D006B" w:rsidRDefault="005D006B" w:rsidP="005D006B">
      <w:r>
        <w:tab/>
        <w:t>@Produces(MediaType.TEXT_PLAIN)</w:t>
      </w:r>
    </w:p>
    <w:p w14:paraId="4D6CF336" w14:textId="77777777" w:rsidR="005D006B" w:rsidRDefault="005D006B" w:rsidP="005D006B">
      <w:r>
        <w:tab/>
        <w:t xml:space="preserve">public String </w:t>
      </w:r>
      <w:proofErr w:type="spellStart"/>
      <w:r>
        <w:t>postNGetITCAddress</w:t>
      </w:r>
      <w:proofErr w:type="spellEnd"/>
      <w:r>
        <w:t>(@FormParam("country") String country,</w:t>
      </w:r>
    </w:p>
    <w:p w14:paraId="67BB4B90" w14:textId="77777777" w:rsidR="005D006B" w:rsidRDefault="005D006B" w:rsidP="005D006B">
      <w:r>
        <w:tab/>
      </w:r>
      <w:r>
        <w:tab/>
      </w:r>
      <w:r>
        <w:tab/>
        <w:t xml:space="preserve">@FormParam("areacode") String </w:t>
      </w:r>
      <w:proofErr w:type="spellStart"/>
      <w:r>
        <w:t>areaCode</w:t>
      </w:r>
      <w:proofErr w:type="spellEnd"/>
      <w:r>
        <w:t>) {</w:t>
      </w:r>
    </w:p>
    <w:p w14:paraId="174EB133" w14:textId="77777777" w:rsidR="005D006B" w:rsidRPr="00302CC9" w:rsidRDefault="005D006B" w:rsidP="005D006B">
      <w:pPr>
        <w:rPr>
          <w:b/>
          <w:bCs/>
          <w:sz w:val="28"/>
          <w:szCs w:val="28"/>
        </w:rPr>
      </w:pPr>
      <w:r w:rsidRPr="00302CC9">
        <w:rPr>
          <w:b/>
          <w:bCs/>
          <w:sz w:val="28"/>
          <w:szCs w:val="28"/>
        </w:rPr>
        <w:tab/>
      </w:r>
      <w:r w:rsidRPr="00302CC9">
        <w:rPr>
          <w:b/>
          <w:bCs/>
          <w:sz w:val="28"/>
          <w:szCs w:val="28"/>
        </w:rPr>
        <w:tab/>
        <w:t>// http://localhost:8080/itcrestful/itc/postaddress</w:t>
      </w:r>
    </w:p>
    <w:p w14:paraId="40F0BBDB" w14:textId="77777777" w:rsidR="005D006B" w:rsidRDefault="005D006B" w:rsidP="005D006B">
      <w:r>
        <w:tab/>
      </w:r>
      <w:r>
        <w:tab/>
        <w:t xml:space="preserve">return </w:t>
      </w:r>
      <w:proofErr w:type="spellStart"/>
      <w:r>
        <w:t>getAddressByCountry</w:t>
      </w:r>
      <w:proofErr w:type="spellEnd"/>
      <w:r>
        <w:t>(</w:t>
      </w:r>
      <w:proofErr w:type="spellStart"/>
      <w:r>
        <w:t>areaCode</w:t>
      </w:r>
      <w:proofErr w:type="spellEnd"/>
      <w:r>
        <w:t>, country);</w:t>
      </w:r>
    </w:p>
    <w:p w14:paraId="6E63A197" w14:textId="77777777" w:rsidR="005D006B" w:rsidRDefault="005D006B" w:rsidP="005D006B">
      <w:r>
        <w:tab/>
        <w:t>}</w:t>
      </w:r>
    </w:p>
    <w:p w14:paraId="7F3B004F" w14:textId="77777777" w:rsidR="005D006B" w:rsidRDefault="005D006B" w:rsidP="005D006B"/>
    <w:p w14:paraId="1587CA9E" w14:textId="77777777" w:rsidR="005D006B" w:rsidRDefault="005D006B" w:rsidP="005D006B">
      <w:r>
        <w:tab/>
        <w:t>In case of Firefox Rest Client</w:t>
      </w:r>
    </w:p>
    <w:p w14:paraId="1574C2E1" w14:textId="77777777" w:rsidR="005D006B" w:rsidRDefault="005D006B" w:rsidP="005D006B">
      <w:r>
        <w:t>Set in the header</w:t>
      </w:r>
    </w:p>
    <w:p w14:paraId="3B64DD0C" w14:textId="77777777" w:rsidR="005D006B" w:rsidRDefault="005D006B" w:rsidP="005D006B">
      <w:r>
        <w:t>“name” = “Content-Type” and “value” = “application/x-www-form-</w:t>
      </w:r>
      <w:proofErr w:type="spellStart"/>
      <w:r>
        <w:t>urlencoded</w:t>
      </w:r>
      <w:proofErr w:type="spellEnd"/>
      <w:r>
        <w:t>”</w:t>
      </w:r>
    </w:p>
    <w:p w14:paraId="2780EEC0" w14:textId="77777777" w:rsidR="005D006B" w:rsidRDefault="005D006B" w:rsidP="005D006B">
      <w:r>
        <w:t xml:space="preserve">Then set the header as </w:t>
      </w:r>
    </w:p>
    <w:p w14:paraId="185409FA" w14:textId="77777777" w:rsidR="005D006B" w:rsidRDefault="005D006B" w:rsidP="005D006B">
      <w:r>
        <w:t>country - FI</w:t>
      </w:r>
    </w:p>
    <w:p w14:paraId="6B0F8792" w14:textId="77777777" w:rsidR="005D006B" w:rsidRDefault="005D006B" w:rsidP="005D006B">
      <w:proofErr w:type="spellStart"/>
      <w:r>
        <w:t>areacode</w:t>
      </w:r>
      <w:proofErr w:type="spellEnd"/>
      <w:r>
        <w:t xml:space="preserve"> - </w:t>
      </w:r>
      <w:proofErr w:type="spellStart"/>
      <w:r>
        <w:t>europe</w:t>
      </w:r>
      <w:proofErr w:type="spellEnd"/>
    </w:p>
    <w:p w14:paraId="4DD0DE61" w14:textId="77777777" w:rsidR="005D006B" w:rsidRDefault="005D006B" w:rsidP="005D006B"/>
    <w:p w14:paraId="60F01045" w14:textId="77777777" w:rsidR="005D006B" w:rsidRDefault="005D006B" w:rsidP="005D006B">
      <w:r>
        <w:t>In case of Chrome Postman</w:t>
      </w:r>
    </w:p>
    <w:p w14:paraId="74AD0985" w14:textId="77777777" w:rsidR="005D006B" w:rsidRDefault="005D006B" w:rsidP="005D006B">
      <w:r>
        <w:t>Click on x-www-form-</w:t>
      </w:r>
      <w:proofErr w:type="spellStart"/>
      <w:r>
        <w:t>urlencoded</w:t>
      </w:r>
      <w:proofErr w:type="spellEnd"/>
      <w:r>
        <w:t xml:space="preserve"> in Postman</w:t>
      </w:r>
    </w:p>
    <w:p w14:paraId="2D532715" w14:textId="77777777" w:rsidR="005D006B" w:rsidRDefault="005D006B" w:rsidP="005D006B">
      <w:r>
        <w:t>country - FI</w:t>
      </w:r>
    </w:p>
    <w:p w14:paraId="6A0F1C87" w14:textId="77777777" w:rsidR="005D006B" w:rsidRDefault="005D006B" w:rsidP="005D006B">
      <w:proofErr w:type="spellStart"/>
      <w:r>
        <w:t>areacode</w:t>
      </w:r>
      <w:proofErr w:type="spellEnd"/>
      <w:r>
        <w:t xml:space="preserve"> - </w:t>
      </w:r>
      <w:proofErr w:type="spellStart"/>
      <w:r>
        <w:t>europe</w:t>
      </w:r>
      <w:proofErr w:type="spellEnd"/>
    </w:p>
    <w:p w14:paraId="60C66752" w14:textId="77777777" w:rsidR="006C1E96" w:rsidRDefault="006C1E96">
      <w:pPr>
        <w:spacing w:after="0" w:line="240" w:lineRule="auto"/>
      </w:pPr>
      <w:r>
        <w:br w:type="page"/>
      </w:r>
    </w:p>
    <w:p w14:paraId="36768D6E" w14:textId="77777777" w:rsidR="005D006B" w:rsidRDefault="005D006B" w:rsidP="005D006B">
      <w:r>
        <w:lastRenderedPageBreak/>
        <w:tab/>
        <w:t>@Path("/emp/{id}")</w:t>
      </w:r>
    </w:p>
    <w:p w14:paraId="7D1C8A3A" w14:textId="77777777" w:rsidR="005D006B" w:rsidRDefault="005D006B" w:rsidP="005D006B">
      <w:r>
        <w:tab/>
        <w:t>@GET</w:t>
      </w:r>
    </w:p>
    <w:p w14:paraId="4AEFC808" w14:textId="77777777" w:rsidR="005D006B" w:rsidRDefault="005D006B" w:rsidP="005D006B">
      <w:r>
        <w:tab/>
        <w:t xml:space="preserve">@Produces({ </w:t>
      </w:r>
      <w:proofErr w:type="spellStart"/>
      <w:r>
        <w:t>MediaType.APPLICATION_XML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 })</w:t>
      </w:r>
    </w:p>
    <w:p w14:paraId="6BD9C993" w14:textId="77777777" w:rsidR="005D006B" w:rsidRDefault="005D006B" w:rsidP="005D006B">
      <w:r>
        <w:tab/>
        <w:t xml:space="preserve">public Response </w:t>
      </w:r>
      <w:proofErr w:type="spellStart"/>
      <w:r>
        <w:t>getEmployee</w:t>
      </w:r>
      <w:proofErr w:type="spellEnd"/>
      <w:r>
        <w:t>(@PathParam("id") String id) {</w:t>
      </w:r>
    </w:p>
    <w:p w14:paraId="1D16F11C" w14:textId="77777777" w:rsidR="005D006B" w:rsidRPr="008D0BE2" w:rsidRDefault="005D006B" w:rsidP="005D006B">
      <w:pPr>
        <w:rPr>
          <w:b/>
          <w:bCs/>
          <w:sz w:val="26"/>
          <w:szCs w:val="26"/>
        </w:rPr>
      </w:pPr>
      <w:r>
        <w:tab/>
      </w:r>
      <w:r w:rsidRPr="008D0BE2">
        <w:rPr>
          <w:b/>
          <w:bCs/>
          <w:sz w:val="26"/>
          <w:szCs w:val="26"/>
        </w:rPr>
        <w:t>GET http://localhost:8080/itcrestful/itc/emp/id123</w:t>
      </w:r>
    </w:p>
    <w:p w14:paraId="142C7772" w14:textId="77777777" w:rsidR="005D006B" w:rsidRDefault="005D006B" w:rsidP="005D006B"/>
    <w:p w14:paraId="08EF13B4" w14:textId="77777777" w:rsidR="005D006B" w:rsidRDefault="005D006B" w:rsidP="005D006B">
      <w:r>
        <w:tab/>
        <w:t>}</w:t>
      </w:r>
    </w:p>
    <w:p w14:paraId="56D39836" w14:textId="77777777" w:rsidR="005D006B" w:rsidRDefault="005D006B" w:rsidP="005D006B"/>
    <w:p w14:paraId="0E8335D3" w14:textId="77777777" w:rsidR="005D006B" w:rsidRDefault="005D006B" w:rsidP="005D006B">
      <w:r>
        <w:tab/>
        <w:t>@Path("/createemp")</w:t>
      </w:r>
    </w:p>
    <w:p w14:paraId="5AB489D6" w14:textId="77777777" w:rsidR="005D006B" w:rsidRDefault="005D006B" w:rsidP="005D006B">
      <w:r>
        <w:tab/>
        <w:t>@POST</w:t>
      </w:r>
    </w:p>
    <w:p w14:paraId="5B18BAB2" w14:textId="77777777" w:rsidR="005D006B" w:rsidRDefault="005D006B" w:rsidP="005D006B">
      <w:r>
        <w:tab/>
        <w:t xml:space="preserve">@Consumes({ </w:t>
      </w:r>
      <w:proofErr w:type="spellStart"/>
      <w:r>
        <w:t>MediaType.APPLICATION_XML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 })</w:t>
      </w:r>
    </w:p>
    <w:p w14:paraId="5EBF2457" w14:textId="77777777" w:rsidR="005D006B" w:rsidRDefault="005D006B" w:rsidP="005D006B">
      <w:r>
        <w:tab/>
        <w:t xml:space="preserve">@Produces({ </w:t>
      </w:r>
      <w:proofErr w:type="spellStart"/>
      <w:r>
        <w:t>MediaType.APPLICATION_XML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 })</w:t>
      </w:r>
    </w:p>
    <w:p w14:paraId="65E20A1A" w14:textId="77777777" w:rsidR="005D006B" w:rsidRDefault="005D006B" w:rsidP="005D006B">
      <w:r>
        <w:tab/>
        <w:t xml:space="preserve">public Response </w:t>
      </w:r>
      <w:proofErr w:type="spellStart"/>
      <w:r>
        <w:t>createEmp</w:t>
      </w:r>
      <w:proofErr w:type="spellEnd"/>
      <w:r>
        <w:t>(Employee emp) {</w:t>
      </w:r>
    </w:p>
    <w:p w14:paraId="2BAA61E3" w14:textId="77777777" w:rsidR="005D006B" w:rsidRDefault="005D006B" w:rsidP="005D006B">
      <w:r>
        <w:tab/>
      </w:r>
    </w:p>
    <w:p w14:paraId="4279FE28" w14:textId="77777777" w:rsidR="005D006B" w:rsidRDefault="005D006B" w:rsidP="005D006B">
      <w:r>
        <w:tab/>
        <w:t>}</w:t>
      </w:r>
    </w:p>
    <w:p w14:paraId="5D182350" w14:textId="77777777" w:rsidR="005D006B" w:rsidRDefault="005D006B" w:rsidP="005D006B"/>
    <w:p w14:paraId="020FABA7" w14:textId="77777777" w:rsidR="005D006B" w:rsidRDefault="005D006B" w:rsidP="005D006B">
      <w:r>
        <w:tab/>
        <w:t>Emp creation</w:t>
      </w:r>
    </w:p>
    <w:p w14:paraId="2E38D540" w14:textId="77777777" w:rsidR="005D006B" w:rsidRPr="008878C5" w:rsidRDefault="005D006B" w:rsidP="005D006B">
      <w:pPr>
        <w:rPr>
          <w:b/>
          <w:bCs/>
          <w:sz w:val="26"/>
          <w:szCs w:val="26"/>
        </w:rPr>
      </w:pPr>
      <w:r w:rsidRPr="008878C5">
        <w:rPr>
          <w:b/>
          <w:bCs/>
          <w:sz w:val="26"/>
          <w:szCs w:val="26"/>
        </w:rPr>
        <w:t>POST http://localhost:8080/jersey-spring-rest/itc/createemp</w:t>
      </w:r>
    </w:p>
    <w:p w14:paraId="5559B8D7" w14:textId="77777777" w:rsidR="005D006B" w:rsidRDefault="005D006B" w:rsidP="005D006B">
      <w:r>
        <w:t>For Emp creation</w:t>
      </w:r>
    </w:p>
    <w:p w14:paraId="6E14F09C" w14:textId="77777777" w:rsidR="005D006B" w:rsidRDefault="005D006B" w:rsidP="005D006B">
      <w:r>
        <w:t>----------------</w:t>
      </w:r>
    </w:p>
    <w:p w14:paraId="345F8F14" w14:textId="77777777" w:rsidR="005D006B" w:rsidRDefault="005D006B" w:rsidP="005D006B">
      <w:r>
        <w:t>&lt;Emp&gt;</w:t>
      </w:r>
    </w:p>
    <w:p w14:paraId="5100B63A" w14:textId="77777777" w:rsidR="005D006B" w:rsidRDefault="005D006B" w:rsidP="005D006B">
      <w:r>
        <w:t xml:space="preserve">    &lt;Name&gt;</w:t>
      </w:r>
      <w:proofErr w:type="spellStart"/>
      <w:r>
        <w:t>Deba</w:t>
      </w:r>
      <w:proofErr w:type="spellEnd"/>
      <w:r>
        <w:t>&lt;/Name&gt;</w:t>
      </w:r>
    </w:p>
    <w:p w14:paraId="235B9F3F" w14:textId="77777777" w:rsidR="005D006B" w:rsidRDefault="005D006B" w:rsidP="005D006B">
      <w:r>
        <w:t xml:space="preserve">    &lt;Age&gt;23&lt;/Age&gt;</w:t>
      </w:r>
    </w:p>
    <w:p w14:paraId="0CF8F501" w14:textId="77777777" w:rsidR="005D006B" w:rsidRDefault="005D006B" w:rsidP="005D006B">
      <w:r>
        <w:t xml:space="preserve">    &lt;Email&gt;deba@gmail.com&lt;/Email&gt;</w:t>
      </w:r>
    </w:p>
    <w:p w14:paraId="45DBD4EB" w14:textId="77777777" w:rsidR="005D006B" w:rsidRDefault="005D006B" w:rsidP="005D006B">
      <w:r>
        <w:t xml:space="preserve">    &lt;</w:t>
      </w:r>
      <w:proofErr w:type="spellStart"/>
      <w:r>
        <w:t>Adrs</w:t>
      </w:r>
      <w:proofErr w:type="spellEnd"/>
      <w:r>
        <w:t>&gt;</w:t>
      </w:r>
    </w:p>
    <w:p w14:paraId="1D8425FF" w14:textId="77777777" w:rsidR="005D006B" w:rsidRDefault="005D006B" w:rsidP="005D006B">
      <w:r>
        <w:t xml:space="preserve">        &lt;</w:t>
      </w:r>
      <w:proofErr w:type="spellStart"/>
      <w:r>
        <w:t>DoorNo</w:t>
      </w:r>
      <w:proofErr w:type="spellEnd"/>
      <w:r>
        <w:t>&gt;12-A&lt;/</w:t>
      </w:r>
      <w:proofErr w:type="spellStart"/>
      <w:r>
        <w:t>DoorNo</w:t>
      </w:r>
      <w:proofErr w:type="spellEnd"/>
      <w:r>
        <w:t>&gt;</w:t>
      </w:r>
    </w:p>
    <w:p w14:paraId="71B26D51" w14:textId="77777777" w:rsidR="005D006B" w:rsidRDefault="005D006B" w:rsidP="005D006B">
      <w:r>
        <w:t xml:space="preserve">        &lt;Street&gt;Street-11&lt;/Street&gt;</w:t>
      </w:r>
    </w:p>
    <w:p w14:paraId="6518B9C7" w14:textId="77777777" w:rsidR="005D006B" w:rsidRDefault="005D006B" w:rsidP="005D006B">
      <w:r>
        <w:t xml:space="preserve">        &lt;City&gt;Bangalore&lt;/City&gt;</w:t>
      </w:r>
    </w:p>
    <w:p w14:paraId="009C0327" w14:textId="77777777" w:rsidR="005D006B" w:rsidRDefault="005D006B" w:rsidP="005D006B">
      <w:r>
        <w:t xml:space="preserve">        &lt;Country&gt;Karnataka&lt;/Country&gt;</w:t>
      </w:r>
    </w:p>
    <w:p w14:paraId="7C31AC4E" w14:textId="77777777" w:rsidR="005D006B" w:rsidRDefault="005D006B" w:rsidP="005D006B">
      <w:r>
        <w:t xml:space="preserve">    &lt;/</w:t>
      </w:r>
      <w:proofErr w:type="spellStart"/>
      <w:r>
        <w:t>Adrs</w:t>
      </w:r>
      <w:proofErr w:type="spellEnd"/>
      <w:r>
        <w:t>&gt;</w:t>
      </w:r>
    </w:p>
    <w:p w14:paraId="18AC34EF" w14:textId="77777777" w:rsidR="005D006B" w:rsidRDefault="005D006B" w:rsidP="005D006B">
      <w:r>
        <w:t>&lt;/Emp&gt;</w:t>
      </w:r>
    </w:p>
    <w:p w14:paraId="217778F0" w14:textId="77777777" w:rsidR="005D006B" w:rsidRDefault="005D006B" w:rsidP="005D006B"/>
    <w:p w14:paraId="7F6746EE" w14:textId="77777777" w:rsidR="005D006B" w:rsidRDefault="005D006B" w:rsidP="005D006B">
      <w:r>
        <w:t>or</w:t>
      </w:r>
    </w:p>
    <w:p w14:paraId="38191E0F" w14:textId="77777777" w:rsidR="005D006B" w:rsidRDefault="005D006B" w:rsidP="005D006B"/>
    <w:p w14:paraId="36A2FA32" w14:textId="77777777" w:rsidR="005D006B" w:rsidRDefault="005D006B" w:rsidP="005D006B">
      <w:r>
        <w:lastRenderedPageBreak/>
        <w:t>{</w:t>
      </w:r>
    </w:p>
    <w:p w14:paraId="2565145A" w14:textId="77777777" w:rsidR="005D006B" w:rsidRDefault="005D006B" w:rsidP="005D006B">
      <w:r>
        <w:t xml:space="preserve">    "Name": "</w:t>
      </w:r>
      <w:proofErr w:type="spellStart"/>
      <w:r>
        <w:t>Deba</w:t>
      </w:r>
      <w:proofErr w:type="spellEnd"/>
      <w:r>
        <w:t>",</w:t>
      </w:r>
    </w:p>
    <w:p w14:paraId="31CA7F69" w14:textId="77777777" w:rsidR="005D006B" w:rsidRDefault="005D006B" w:rsidP="005D006B">
      <w:r>
        <w:t xml:space="preserve">    "Age": 23,</w:t>
      </w:r>
    </w:p>
    <w:p w14:paraId="4086BA42" w14:textId="77777777" w:rsidR="005D006B" w:rsidRDefault="005D006B" w:rsidP="005D006B">
      <w:r>
        <w:t xml:space="preserve">    "Email": "deba@gmail.com",</w:t>
      </w:r>
    </w:p>
    <w:p w14:paraId="0BA44B06" w14:textId="77777777" w:rsidR="005D006B" w:rsidRDefault="005D006B" w:rsidP="005D006B">
      <w:r>
        <w:t xml:space="preserve">    "</w:t>
      </w:r>
      <w:proofErr w:type="spellStart"/>
      <w:r>
        <w:t>Adrs</w:t>
      </w:r>
      <w:proofErr w:type="spellEnd"/>
      <w:r>
        <w:t>": {</w:t>
      </w:r>
    </w:p>
    <w:p w14:paraId="38DEDEE0" w14:textId="77777777" w:rsidR="005D006B" w:rsidRDefault="005D006B" w:rsidP="005D006B">
      <w:r>
        <w:t xml:space="preserve">        "</w:t>
      </w:r>
      <w:proofErr w:type="spellStart"/>
      <w:r>
        <w:t>DoorNo</w:t>
      </w:r>
      <w:proofErr w:type="spellEnd"/>
      <w:r>
        <w:t>": "12-A",</w:t>
      </w:r>
    </w:p>
    <w:p w14:paraId="59190BF8" w14:textId="77777777" w:rsidR="005D006B" w:rsidRDefault="005D006B" w:rsidP="005D006B">
      <w:r>
        <w:t xml:space="preserve">        "Street": "Street-11",</w:t>
      </w:r>
    </w:p>
    <w:p w14:paraId="30ED05B5" w14:textId="77777777" w:rsidR="005D006B" w:rsidRDefault="005D006B" w:rsidP="005D006B">
      <w:r>
        <w:t xml:space="preserve">        "City": "Bangalore",</w:t>
      </w:r>
    </w:p>
    <w:p w14:paraId="1000B7B7" w14:textId="77777777" w:rsidR="005D006B" w:rsidRDefault="005D006B" w:rsidP="005D006B">
      <w:r>
        <w:t xml:space="preserve">        "Country": "Karnataka"</w:t>
      </w:r>
    </w:p>
    <w:p w14:paraId="06949B7C" w14:textId="77777777" w:rsidR="005D006B" w:rsidRDefault="005D006B" w:rsidP="005D006B">
      <w:r>
        <w:t xml:space="preserve">    }</w:t>
      </w:r>
    </w:p>
    <w:p w14:paraId="0E1D99C6" w14:textId="77777777" w:rsidR="005D006B" w:rsidRDefault="005D006B" w:rsidP="005D006B">
      <w:r>
        <w:t>}</w:t>
      </w:r>
    </w:p>
    <w:p w14:paraId="20A0FD79" w14:textId="77777777" w:rsidR="005D006B" w:rsidRDefault="005D006B" w:rsidP="005D006B"/>
    <w:p w14:paraId="5B28DBCE" w14:textId="77777777" w:rsidR="005D006B" w:rsidRDefault="005D006B" w:rsidP="005D006B">
      <w:r>
        <w:t>Accept - application/xml or application/</w:t>
      </w:r>
      <w:proofErr w:type="spellStart"/>
      <w:r>
        <w:t>json</w:t>
      </w:r>
      <w:proofErr w:type="spellEnd"/>
    </w:p>
    <w:p w14:paraId="4985474D" w14:textId="77777777" w:rsidR="005D006B" w:rsidRDefault="005D006B" w:rsidP="005D006B">
      <w:r>
        <w:t>Content-Type ---------- application/xml or application/</w:t>
      </w:r>
      <w:proofErr w:type="spellStart"/>
      <w:r>
        <w:t>json</w:t>
      </w:r>
      <w:proofErr w:type="spellEnd"/>
    </w:p>
    <w:p w14:paraId="190D2A2B" w14:textId="77777777" w:rsidR="005D006B" w:rsidRDefault="005D006B" w:rsidP="005D006B"/>
    <w:p w14:paraId="29177B41" w14:textId="77777777" w:rsidR="005D006B" w:rsidRDefault="005D006B" w:rsidP="005D006B">
      <w:r>
        <w:tab/>
        <w:t>@POST</w:t>
      </w:r>
    </w:p>
    <w:p w14:paraId="04E038F8" w14:textId="77777777" w:rsidR="005D006B" w:rsidRDefault="005D006B" w:rsidP="005D006B">
      <w:r>
        <w:tab/>
        <w:t>@Path("/upload")</w:t>
      </w:r>
    </w:p>
    <w:p w14:paraId="28F63918" w14:textId="77777777" w:rsidR="005D006B" w:rsidRDefault="005D006B" w:rsidP="005D006B">
      <w:r>
        <w:tab/>
        <w:t>@Consumes(MediaType.MULTIPART_FORM_DATA)</w:t>
      </w:r>
    </w:p>
    <w:p w14:paraId="08F90DA3" w14:textId="77777777" w:rsidR="005D006B" w:rsidRDefault="005D006B" w:rsidP="005D006B">
      <w:r>
        <w:tab/>
        <w:t xml:space="preserve">public Response </w:t>
      </w:r>
      <w:proofErr w:type="spellStart"/>
      <w:r>
        <w:t>uploadFile</w:t>
      </w:r>
      <w:proofErr w:type="spellEnd"/>
      <w:r>
        <w:t>(</w:t>
      </w:r>
      <w:proofErr w:type="spellStart"/>
      <w:r>
        <w:t>FormDataMultiPart</w:t>
      </w:r>
      <w:proofErr w:type="spellEnd"/>
      <w:r>
        <w:t xml:space="preserve"> form) {</w:t>
      </w:r>
    </w:p>
    <w:p w14:paraId="558CD75E" w14:textId="77777777" w:rsidR="005D006B" w:rsidRDefault="005D006B" w:rsidP="005D006B"/>
    <w:p w14:paraId="172F10FC" w14:textId="77777777" w:rsidR="005D006B" w:rsidRDefault="005D006B" w:rsidP="005D006B">
      <w:r>
        <w:tab/>
        <w:t>}</w:t>
      </w:r>
    </w:p>
    <w:p w14:paraId="03AB533D" w14:textId="77777777" w:rsidR="005D006B" w:rsidRDefault="005D006B" w:rsidP="005D006B"/>
    <w:p w14:paraId="5EA50DC5" w14:textId="77777777" w:rsidR="003B229A" w:rsidRDefault="005D006B" w:rsidP="005D006B">
      <w:r>
        <w:t>}</w:t>
      </w:r>
    </w:p>
    <w:sectPr w:rsidR="003B229A" w:rsidSect="00FD5434">
      <w:footerReference w:type="default" r:id="rId7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B324E" w14:textId="77777777" w:rsidR="00FC5790" w:rsidRDefault="00FC5790" w:rsidP="00FD5434">
      <w:pPr>
        <w:spacing w:after="0" w:line="240" w:lineRule="auto"/>
      </w:pPr>
      <w:r>
        <w:separator/>
      </w:r>
    </w:p>
  </w:endnote>
  <w:endnote w:type="continuationSeparator" w:id="0">
    <w:p w14:paraId="238C63EE" w14:textId="77777777" w:rsidR="00FC5790" w:rsidRDefault="00FC5790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DAA8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878C5">
      <w:rPr>
        <w:noProof/>
      </w:rPr>
      <w:t>4</w:t>
    </w:r>
    <w:r>
      <w:rPr>
        <w:noProof/>
      </w:rPr>
      <w:fldChar w:fldCharType="end"/>
    </w:r>
  </w:p>
  <w:p w14:paraId="4201343A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1190" w14:textId="77777777" w:rsidR="00FC5790" w:rsidRDefault="00FC5790" w:rsidP="00FD5434">
      <w:pPr>
        <w:spacing w:after="0" w:line="240" w:lineRule="auto"/>
      </w:pPr>
      <w:r>
        <w:separator/>
      </w:r>
    </w:p>
  </w:footnote>
  <w:footnote w:type="continuationSeparator" w:id="0">
    <w:p w14:paraId="66B347C5" w14:textId="77777777" w:rsidR="00FC5790" w:rsidRDefault="00FC5790" w:rsidP="00FD5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06B"/>
    <w:rsid w:val="001C3280"/>
    <w:rsid w:val="00302CC9"/>
    <w:rsid w:val="003B229A"/>
    <w:rsid w:val="00425DF0"/>
    <w:rsid w:val="005D006B"/>
    <w:rsid w:val="006C1E96"/>
    <w:rsid w:val="008878C5"/>
    <w:rsid w:val="008D0BE2"/>
    <w:rsid w:val="00915319"/>
    <w:rsid w:val="00D8424C"/>
    <w:rsid w:val="00FC5790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14CE1"/>
  <w15:chartTrackingRefBased/>
  <w15:docId w15:val="{9250429F-2AF2-4D09-8832-DEEC81CE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D00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D006B"/>
    <w:rPr>
      <w:rFonts w:asciiTheme="majorHAnsi" w:eastAsiaTheme="majorEastAsia" w:hAnsiTheme="majorHAnsi" w:cstheme="majorBidi"/>
      <w:b/>
      <w:bCs/>
      <w:kern w:val="28"/>
      <w:sz w:val="32"/>
      <w:szCs w:val="32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915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1089221/what-is-the-difference-between-put-post-and-patch#:~:text=Here%20is%20a%20simple%20description,always%20for%20updating%20a%20resour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10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6</cp:revision>
  <dcterms:created xsi:type="dcterms:W3CDTF">2016-10-08T15:05:00Z</dcterms:created>
  <dcterms:modified xsi:type="dcterms:W3CDTF">2022-07-15T20:31:00Z</dcterms:modified>
</cp:coreProperties>
</file>