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FF38" w14:textId="77777777" w:rsidR="00204DB1" w:rsidRDefault="00025422" w:rsidP="000329B9">
      <w:pPr>
        <w:pStyle w:val="Title"/>
        <w:ind w:left="2160" w:firstLine="720"/>
      </w:pPr>
      <w:r>
        <w:t>Annotations in Java</w:t>
      </w:r>
    </w:p>
    <w:p w14:paraId="5A42F675" w14:textId="22A1D677" w:rsidR="00A23523" w:rsidRDefault="0003019A" w:rsidP="00EB4FF2">
      <w:pPr>
        <w:pStyle w:val="NoSpacing"/>
      </w:pPr>
      <w:r>
        <w:rPr>
          <w:rFonts w:ascii="Palatino Linotype" w:hAnsi="Palatino Linotype"/>
        </w:rPr>
        <w:t xml:space="preserve">Annotation is nothing but a piece of information added to a data or object. </w:t>
      </w:r>
      <w:r w:rsidR="002B15A0" w:rsidRPr="00A23523">
        <w:rPr>
          <w:rFonts w:ascii="Palatino Linotype" w:hAnsi="Palatino Linotype"/>
        </w:rPr>
        <w:t xml:space="preserve">While creating an annotation in </w:t>
      </w:r>
      <w:proofErr w:type="gramStart"/>
      <w:r w:rsidR="002B15A0" w:rsidRPr="00A23523">
        <w:rPr>
          <w:rFonts w:ascii="Palatino Linotype" w:hAnsi="Palatino Linotype"/>
        </w:rPr>
        <w:t>java ,</w:t>
      </w:r>
      <w:proofErr w:type="gramEnd"/>
      <w:r w:rsidR="002B15A0" w:rsidRPr="00A23523">
        <w:rPr>
          <w:rFonts w:ascii="Palatino Linotype" w:hAnsi="Palatino Linotype"/>
        </w:rPr>
        <w:t xml:space="preserve"> two things are important, one is </w:t>
      </w:r>
      <w:r w:rsidR="002B15A0" w:rsidRPr="00A23523">
        <w:rPr>
          <w:rFonts w:ascii="Palatino Linotype" w:hAnsi="Palatino Linotype"/>
          <w:b/>
          <w:sz w:val="25"/>
        </w:rPr>
        <w:t>@Target and @Retention</w:t>
      </w:r>
      <w:r w:rsidR="002B15A0">
        <w:t>.</w:t>
      </w:r>
    </w:p>
    <w:p w14:paraId="09F70F8D" w14:textId="661C47D9" w:rsidR="00A23523" w:rsidRDefault="00A23523" w:rsidP="00EB4FF2">
      <w:pPr>
        <w:pStyle w:val="NoSpacing"/>
      </w:pPr>
    </w:p>
    <w:p w14:paraId="3D11D333" w14:textId="6D858A45" w:rsidR="00A23523" w:rsidRDefault="00A23523" w:rsidP="00A23523">
      <w:pPr>
        <w:pStyle w:val="NoSpacing"/>
        <w:rPr>
          <w:rFonts w:ascii="Palatino Linotype" w:hAnsi="Palatino Linotype"/>
          <w:b/>
          <w:bCs/>
          <w:u w:val="single"/>
        </w:rPr>
      </w:pPr>
      <w:r w:rsidRPr="00BA24FE">
        <w:rPr>
          <w:rFonts w:ascii="Palatino Linotype" w:hAnsi="Palatino Linotype"/>
          <w:b/>
          <w:bCs/>
          <w:u w:val="single"/>
        </w:rPr>
        <w:t>Retention Policy</w:t>
      </w:r>
    </w:p>
    <w:p w14:paraId="37166F61" w14:textId="4B3C0979" w:rsidR="00A23523" w:rsidRDefault="001B45A9" w:rsidP="00A23523">
      <w:pPr>
        <w:pStyle w:val="NoSpacing"/>
        <w:rPr>
          <w:rFonts w:ascii="Palatino Linotype" w:hAnsi="Palatino Linotype" w:cs="Segoe UI"/>
          <w:sz w:val="24"/>
          <w:szCs w:val="24"/>
        </w:rPr>
      </w:pPr>
      <w:r w:rsidRPr="00A23523">
        <w:rPr>
          <w:rFonts w:ascii="Palatino Linotype" w:hAnsi="Palatino Linotype"/>
          <w:sz w:val="24"/>
          <w:szCs w:val="24"/>
        </w:rPr>
        <w:t xml:space="preserve">Retention policy </w:t>
      </w:r>
      <w:r>
        <w:rPr>
          <w:rFonts w:ascii="Palatino Linotype" w:hAnsi="Palatino Linotype"/>
          <w:sz w:val="24"/>
          <w:szCs w:val="24"/>
        </w:rPr>
        <w:t>i</w:t>
      </w:r>
      <w:r w:rsidR="008E16B3" w:rsidRPr="008E16B3">
        <w:rPr>
          <w:rFonts w:ascii="Palatino Linotype" w:hAnsi="Palatino Linotype"/>
          <w:sz w:val="24"/>
          <w:szCs w:val="24"/>
        </w:rPr>
        <w:t>ndicates how long annotations with the annotated type are to be retained</w:t>
      </w:r>
      <w:r w:rsidR="008E16B3">
        <w:rPr>
          <w:rFonts w:ascii="Palatino Linotype" w:hAnsi="Palatino Linotype"/>
          <w:sz w:val="24"/>
          <w:szCs w:val="24"/>
        </w:rPr>
        <w:t xml:space="preserve">. </w:t>
      </w:r>
      <w:r w:rsidR="00A23523" w:rsidRPr="00A23523">
        <w:rPr>
          <w:rFonts w:ascii="Palatino Linotype" w:hAnsi="Palatino Linotype"/>
          <w:sz w:val="24"/>
          <w:szCs w:val="24"/>
        </w:rPr>
        <w:t xml:space="preserve">In case of no retention policy, the default retention policy will be </w:t>
      </w:r>
      <w:proofErr w:type="spellStart"/>
      <w:r w:rsidR="00A23523" w:rsidRPr="00A23523">
        <w:rPr>
          <w:rStyle w:val="HTMLCode"/>
          <w:rFonts w:ascii="Palatino Linotype" w:eastAsiaTheme="minorHAnsi" w:hAnsi="Palatino Linotype"/>
          <w:b/>
          <w:sz w:val="24"/>
          <w:szCs w:val="24"/>
        </w:rPr>
        <w:t>RetentionPolicy.CLASS</w:t>
      </w:r>
      <w:proofErr w:type="spellEnd"/>
      <w:r w:rsidR="00A23523" w:rsidRPr="00A23523">
        <w:rPr>
          <w:rFonts w:ascii="Palatino Linotype" w:hAnsi="Palatino Linotype" w:cs="Segoe UI"/>
          <w:sz w:val="24"/>
          <w:szCs w:val="24"/>
        </w:rPr>
        <w:t xml:space="preserve">. </w:t>
      </w:r>
      <w:r w:rsidR="00A23523">
        <w:rPr>
          <w:rFonts w:ascii="Palatino Linotype" w:hAnsi="Palatino Linotype" w:cs="Segoe UI"/>
          <w:sz w:val="24"/>
          <w:szCs w:val="24"/>
        </w:rPr>
        <w:t>It means how long the annotated type will remain.</w:t>
      </w:r>
    </w:p>
    <w:p w14:paraId="4822F6F5" w14:textId="77777777" w:rsidR="00A23523" w:rsidRPr="00A23523" w:rsidRDefault="00A23523" w:rsidP="00A23523">
      <w:pPr>
        <w:pStyle w:val="NoSpacing"/>
        <w:rPr>
          <w:rFonts w:ascii="Palatino Linotype" w:hAnsi="Palatino Linotype"/>
          <w:sz w:val="24"/>
          <w:szCs w:val="24"/>
        </w:rPr>
      </w:pPr>
    </w:p>
    <w:p w14:paraId="03658B94" w14:textId="77777777" w:rsidR="00A23523" w:rsidRPr="00A23523" w:rsidRDefault="00A23523" w:rsidP="00A23523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450"/>
        <w:rPr>
          <w:rFonts w:ascii="Palatino Linotype" w:hAnsi="Palatino Linotype" w:cs="Arial"/>
          <w:color w:val="222426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RetentionPolicy.SOURCE</w:t>
      </w:r>
      <w:proofErr w:type="spellEnd"/>
      <w:r w:rsidRPr="00A23523">
        <w:rPr>
          <w:rFonts w:ascii="Palatino Linotype" w:hAnsi="Palatino Linotype" w:cs="Arial"/>
          <w:color w:val="222426"/>
        </w:rPr>
        <w:t xml:space="preserve">: Retained in source code and discarded during the </w:t>
      </w:r>
      <w:proofErr w:type="gramStart"/>
      <w:r w:rsidRPr="00A23523">
        <w:rPr>
          <w:rFonts w:ascii="Palatino Linotype" w:hAnsi="Palatino Linotype" w:cs="Arial"/>
          <w:color w:val="222426"/>
        </w:rPr>
        <w:t>compile</w:t>
      </w:r>
      <w:proofErr w:type="gramEnd"/>
      <w:r w:rsidRPr="00A23523">
        <w:rPr>
          <w:rFonts w:ascii="Palatino Linotype" w:hAnsi="Palatino Linotype" w:cs="Arial"/>
          <w:color w:val="222426"/>
        </w:rPr>
        <w:t>. Example:</w:t>
      </w:r>
      <w:r w:rsidRPr="00A23523">
        <w:rPr>
          <w:rStyle w:val="apple-converted-space"/>
          <w:rFonts w:ascii="Palatino Linotype" w:hAnsi="Palatino Linotype" w:cs="Arial"/>
          <w:color w:val="222426"/>
        </w:rPr>
        <w:t> </w:t>
      </w:r>
      <w:r w:rsidRPr="00A23523">
        <w:rPr>
          <w:rFonts w:ascii="Palatino Linotype" w:hAnsi="Palatino Linotype"/>
          <w:b/>
          <w:bCs/>
        </w:rPr>
        <w:t>@Override, @SuppressWarnings</w:t>
      </w:r>
    </w:p>
    <w:p w14:paraId="69A84F9B" w14:textId="77777777" w:rsidR="00A23523" w:rsidRPr="00A23523" w:rsidRDefault="00A23523" w:rsidP="00A23523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450"/>
        <w:rPr>
          <w:rFonts w:ascii="Palatino Linotype" w:hAnsi="Palatino Linotype" w:cs="Arial"/>
          <w:color w:val="222426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RetentionPolicy.CLASS</w:t>
      </w:r>
      <w:proofErr w:type="spellEnd"/>
      <w:r w:rsidRPr="00A23523">
        <w:rPr>
          <w:rFonts w:ascii="Palatino Linotype" w:hAnsi="Palatino Linotype" w:cs="Arial"/>
          <w:color w:val="222426"/>
        </w:rPr>
        <w:t xml:space="preserve">: Retained at the class and discarded during class loading. Useful when doing bytecode-level post-processing. </w:t>
      </w:r>
      <w:r w:rsidRPr="00A23523">
        <w:rPr>
          <w:rFonts w:ascii="Palatino Linotype" w:hAnsi="Palatino Linotype" w:cs="Arial"/>
          <w:b/>
          <w:color w:val="222426"/>
        </w:rPr>
        <w:t>The default retention policy type is CLASS</w:t>
      </w:r>
      <w:r w:rsidRPr="00A23523">
        <w:rPr>
          <w:rFonts w:ascii="Palatino Linotype" w:hAnsi="Palatino Linotype" w:cs="Arial"/>
          <w:color w:val="222426"/>
        </w:rPr>
        <w:t>.</w:t>
      </w:r>
    </w:p>
    <w:p w14:paraId="7902D8E7" w14:textId="2FF658A2" w:rsidR="00A23523" w:rsidRPr="00A23523" w:rsidRDefault="00A23523" w:rsidP="00A23523">
      <w:pPr>
        <w:pStyle w:val="NormalWeb"/>
        <w:numPr>
          <w:ilvl w:val="0"/>
          <w:numId w:val="3"/>
        </w:numPr>
        <w:tabs>
          <w:tab w:val="clear" w:pos="720"/>
          <w:tab w:val="num" w:pos="450"/>
        </w:tabs>
        <w:spacing w:before="0" w:beforeAutospacing="0" w:after="0" w:afterAutospacing="0" w:line="293" w:lineRule="atLeast"/>
        <w:ind w:left="450"/>
        <w:rPr>
          <w:rStyle w:val="HTMLCode"/>
          <w:rFonts w:ascii="Palatino Linotype" w:hAnsi="Palatino Linotype" w:cs="Arial"/>
          <w:color w:val="222426"/>
          <w:sz w:val="24"/>
          <w:szCs w:val="24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RetentionPolicy.RUNTIME</w:t>
      </w:r>
      <w:proofErr w:type="spellEnd"/>
      <w:r w:rsidRPr="00A23523">
        <w:rPr>
          <w:rFonts w:ascii="Palatino Linotype" w:hAnsi="Palatino Linotype" w:cs="Arial"/>
          <w:color w:val="222426"/>
        </w:rPr>
        <w:t>: Retained at runtime and never discarded. The annotation should be available for reflection at runtime. Example:</w:t>
      </w:r>
      <w:r w:rsidRPr="00A23523">
        <w:rPr>
          <w:rStyle w:val="apple-converted-space"/>
          <w:rFonts w:ascii="Palatino Linotype" w:hAnsi="Palatino Linotype" w:cs="Arial"/>
          <w:color w:val="222426"/>
        </w:rPr>
        <w:t> </w:t>
      </w:r>
      <w:r w:rsidRPr="00A23523">
        <w:rPr>
          <w:b/>
          <w:bCs/>
        </w:rPr>
        <w:t>@Deprecated</w:t>
      </w:r>
      <w:r>
        <w:rPr>
          <w:b/>
          <w:bCs/>
        </w:rPr>
        <w:t>, @Autowired</w:t>
      </w:r>
    </w:p>
    <w:p w14:paraId="65FD2F70" w14:textId="698FC2BA" w:rsidR="00A23523" w:rsidRDefault="00A23523" w:rsidP="00EB4FF2">
      <w:pPr>
        <w:pStyle w:val="NoSpacing"/>
      </w:pPr>
    </w:p>
    <w:p w14:paraId="496DF2AD" w14:textId="4F93E853" w:rsidR="00EC4235" w:rsidRDefault="00EC4235" w:rsidP="00EC4235">
      <w:pPr>
        <w:shd w:val="clear" w:color="auto" w:fill="FFFFFF"/>
        <w:spacing w:after="240" w:line="293" w:lineRule="atLeast"/>
        <w:rPr>
          <w:rFonts w:ascii="Palatino Linotype" w:eastAsia="Times New Roman" w:hAnsi="Palatino Linotype" w:cs="Arial"/>
          <w:color w:val="222426"/>
          <w:sz w:val="24"/>
          <w:szCs w:val="24"/>
        </w:rPr>
      </w:pPr>
      <w:r w:rsidRPr="00EC4235">
        <w:rPr>
          <w:rFonts w:ascii="Palatino Linotype" w:eastAsia="Times New Roman" w:hAnsi="Palatino Linotype" w:cs="Arial"/>
          <w:b/>
          <w:color w:val="222426"/>
          <w:sz w:val="24"/>
          <w:szCs w:val="24"/>
        </w:rPr>
        <w:t>@</w:t>
      </w:r>
      <w:proofErr w:type="gramStart"/>
      <w:r w:rsidRPr="00EC4235">
        <w:rPr>
          <w:rFonts w:ascii="Palatino Linotype" w:eastAsia="Times New Roman" w:hAnsi="Palatino Linotype" w:cs="Arial"/>
          <w:b/>
          <w:color w:val="222426"/>
          <w:sz w:val="24"/>
          <w:szCs w:val="24"/>
        </w:rPr>
        <w:t>Target</w:t>
      </w:r>
      <w:r w:rsidRPr="00EC4235">
        <w:rPr>
          <w:rFonts w:ascii="Palatino Linotype" w:eastAsia="Times New Roman" w:hAnsi="Palatino Linotype" w:cs="Arial"/>
          <w:color w:val="222426"/>
          <w:sz w:val="24"/>
          <w:szCs w:val="24"/>
        </w:rPr>
        <w:t xml:space="preserve"> :</w:t>
      </w:r>
      <w:proofErr w:type="gramEnd"/>
      <w:r w:rsidRPr="00EC4235">
        <w:rPr>
          <w:rFonts w:ascii="Palatino Linotype" w:eastAsia="Times New Roman" w:hAnsi="Palatino Linotype" w:cs="Arial"/>
          <w:color w:val="222426"/>
          <w:sz w:val="24"/>
          <w:szCs w:val="24"/>
        </w:rPr>
        <w:t xml:space="preserve"> </w:t>
      </w:r>
      <w:r>
        <w:rPr>
          <w:rFonts w:ascii="Palatino Linotype" w:eastAsia="Times New Roman" w:hAnsi="Palatino Linotype" w:cs="Arial"/>
          <w:color w:val="222426"/>
          <w:sz w:val="24"/>
          <w:szCs w:val="24"/>
        </w:rPr>
        <w:t>It specifies where it should be applicable whether the annotated type is applicable to Class, Constructor, Method etc.</w:t>
      </w:r>
    </w:p>
    <w:p w14:paraId="78449DC1" w14:textId="57FF7C5C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PACKAGE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Package declaration</w:t>
      </w:r>
    </w:p>
    <w:p w14:paraId="5BBCB65B" w14:textId="766BDAD4" w:rsidR="00EC4235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C4235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TYPE</w:t>
      </w:r>
      <w:proofErr w:type="spellEnd"/>
      <w:r w:rsidR="00EC4235" w:rsidRPr="00556058">
        <w:rPr>
          <w:rFonts w:ascii="Palatino Linotype" w:hAnsi="Palatino Linotype"/>
          <w:sz w:val="24"/>
          <w:szCs w:val="24"/>
        </w:rPr>
        <w:t> - Class, Interface, Annotation, Enum declaration</w:t>
      </w:r>
    </w:p>
    <w:p w14:paraId="3BE69668" w14:textId="13B8EAB0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FIELD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 xml:space="preserve"> - Field declaration (includes </w:t>
      </w:r>
      <w:proofErr w:type="spellStart"/>
      <w:r w:rsidR="00556058" w:rsidRPr="00556058">
        <w:rPr>
          <w:rFonts w:ascii="Palatino Linotype" w:hAnsi="Palatino Linotype"/>
          <w:sz w:val="24"/>
          <w:szCs w:val="24"/>
        </w:rPr>
        <w:t>enum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 xml:space="preserve"> constants)</w:t>
      </w:r>
    </w:p>
    <w:p w14:paraId="56137056" w14:textId="168531A5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CONSTRUCTOR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Constructor declaration</w:t>
      </w:r>
    </w:p>
    <w:p w14:paraId="42C97540" w14:textId="16419983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METHOD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Method declaration</w:t>
      </w:r>
    </w:p>
    <w:p w14:paraId="6D4CE53C" w14:textId="291E5A60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PARAMETER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Parameter declaration</w:t>
      </w:r>
    </w:p>
    <w:p w14:paraId="07D328B4" w14:textId="71327D28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LOCAL_VARIABLE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Local variable declaration</w:t>
      </w:r>
    </w:p>
    <w:p w14:paraId="5A6F62FB" w14:textId="1855245C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ANNOTATION_TYPE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Annotation type declaration</w:t>
      </w:r>
    </w:p>
    <w:p w14:paraId="118FD60D" w14:textId="77777777" w:rsidR="00556058" w:rsidRPr="002B05BF" w:rsidRDefault="00556058" w:rsidP="00556058">
      <w:pPr>
        <w:pStyle w:val="NoSpacing"/>
      </w:pPr>
    </w:p>
    <w:p w14:paraId="10110416" w14:textId="77D67484" w:rsidR="001A5712" w:rsidRDefault="001A5712" w:rsidP="001A5712">
      <w:pPr>
        <w:pStyle w:val="NormalWeb"/>
        <w:spacing w:before="0" w:beforeAutospacing="0" w:after="0" w:afterAutospacing="0" w:line="293" w:lineRule="atLeast"/>
        <w:rPr>
          <w:color w:val="333333"/>
          <w:sz w:val="21"/>
          <w:szCs w:val="21"/>
        </w:rPr>
      </w:pPr>
    </w:p>
    <w:p w14:paraId="014EE93A" w14:textId="70FED082" w:rsidR="00CA6173" w:rsidRDefault="001B7115" w:rsidP="006B37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2C7BBB" wp14:editId="3FACB882">
                <wp:simplePos x="0" y="0"/>
                <wp:positionH relativeFrom="column">
                  <wp:posOffset>107950</wp:posOffset>
                </wp:positionH>
                <wp:positionV relativeFrom="paragraph">
                  <wp:posOffset>252730</wp:posOffset>
                </wp:positionV>
                <wp:extent cx="3359150" cy="1016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EA6B" w14:textId="77777777" w:rsidR="001B7115" w:rsidRPr="005B203C" w:rsidRDefault="001B7115" w:rsidP="001B71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Retention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RetentionPolicy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RUNTIME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@Target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ElementType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TYPE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interface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 xml:space="preserve">Vegetarian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boolean</w:t>
                            </w:r>
                            <w:proofErr w:type="spellEnd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value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()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default true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5E61D7C0" w14:textId="445209BD" w:rsidR="001B7115" w:rsidRDefault="001B71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7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19.9pt;width:264.5pt;height:8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">
                <v:textbox>
                  <w:txbxContent>
                    <w:p w14:paraId="06C2EA6B" w14:textId="77777777" w:rsidR="001B7115" w:rsidRPr="005B203C" w:rsidRDefault="001B7115" w:rsidP="001B71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</w:pPr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Retention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5B2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RetentionPolicy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5B203C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RUNTIME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@Target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ElementType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5B203C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TYPE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@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interface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 xml:space="preserve">Vegetarian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proofErr w:type="spellStart"/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boolean</w:t>
                      </w:r>
                      <w:proofErr w:type="spellEnd"/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value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()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default true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5E61D7C0" w14:textId="445209BD" w:rsidR="001B7115" w:rsidRDefault="001B71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7ABBAE" wp14:editId="1BC21167">
                <wp:simplePos x="0" y="0"/>
                <wp:positionH relativeFrom="column">
                  <wp:posOffset>3816350</wp:posOffset>
                </wp:positionH>
                <wp:positionV relativeFrom="paragraph">
                  <wp:posOffset>252730</wp:posOffset>
                </wp:positionV>
                <wp:extent cx="2336800" cy="1016000"/>
                <wp:effectExtent l="0" t="0" r="25400" b="12700"/>
                <wp:wrapSquare wrapText="bothSides"/>
                <wp:docPr id="1169269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A091" w14:textId="77777777" w:rsidR="001B7115" w:rsidRDefault="001B7115" w:rsidP="001B71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7A3F2B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Vegetarian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value =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false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Lion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get()/set() methods</w:t>
                            </w:r>
                          </w:p>
                          <w:p w14:paraId="7E24B0B1" w14:textId="77777777" w:rsidR="001B7115" w:rsidRDefault="001B7115" w:rsidP="001B71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4488C3A0" w14:textId="07438EF5" w:rsidR="001B7115" w:rsidRDefault="001B7115" w:rsidP="001B71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BBAE" id="_x0000_s1027" type="#_x0000_t202" style="position:absolute;margin-left:300.5pt;margin-top:19.9pt;width:184pt;height:8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">
                <v:textbox>
                  <w:txbxContent>
                    <w:p w14:paraId="36A8A091" w14:textId="77777777" w:rsidR="001B7115" w:rsidRDefault="001B7115" w:rsidP="001B71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</w:pPr>
                      <w:r w:rsidRPr="007A3F2B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7A3F2B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Vegetarian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value =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false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Lion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name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get()/set() methods</w:t>
                      </w:r>
                    </w:p>
                    <w:p w14:paraId="7E24B0B1" w14:textId="77777777" w:rsidR="001B7115" w:rsidRDefault="001B7115" w:rsidP="001B71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</w:pP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4488C3A0" w14:textId="07438EF5" w:rsidR="001B7115" w:rsidRDefault="001B7115" w:rsidP="001B7115"/>
                  </w:txbxContent>
                </v:textbox>
                <w10:wrap type="square"/>
              </v:shape>
            </w:pict>
          </mc:Fallback>
        </mc:AlternateContent>
      </w:r>
      <w:r w:rsidR="005C4969">
        <w:t>An Example of custom annotation</w:t>
      </w:r>
      <w:r w:rsidR="00663595">
        <w:t xml:space="preserve"> at the class level</w:t>
      </w:r>
      <w:r w:rsidR="005C4969">
        <w:t xml:space="preserve"> is given below.</w:t>
      </w:r>
    </w:p>
    <w:p w14:paraId="207D6B77" w14:textId="3392C54E" w:rsidR="00B7474C" w:rsidRDefault="00B7474C" w:rsidP="006B37CC"/>
    <w:p w14:paraId="156EC980" w14:textId="7F32BE82" w:rsidR="00B7474C" w:rsidRDefault="00B7474C" w:rsidP="006B37CC"/>
    <w:p w14:paraId="4546253C" w14:textId="77777777" w:rsidR="00B7474C" w:rsidRDefault="00B7474C" w:rsidP="006B37CC"/>
    <w:p w14:paraId="61076588" w14:textId="77777777" w:rsidR="001B7115" w:rsidRDefault="001B7115" w:rsidP="00663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</w:pPr>
    </w:p>
    <w:p w14:paraId="57428BF1" w14:textId="77777777" w:rsidR="00663595" w:rsidRDefault="00663595" w:rsidP="00663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52AD67DA" w14:textId="2EFF8E85" w:rsidR="00663595" w:rsidRDefault="00663595" w:rsidP="00663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Test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</w:t>
      </w:r>
      <w:proofErr w:type="spellStart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proofErr w:type="spellStart"/>
      <w:r w:rsidRPr="007A3F2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isVegetarian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 obj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false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Class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&lt;?&gt;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clazz</w:t>
      </w:r>
      <w:proofErr w:type="spellEnd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.getClass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if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clazz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.isAnnotationPresent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Vegetarian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 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 xml:space="preserve">Vegetarian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veg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clazz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.getAnnotation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Vegetarian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veg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.value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}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flag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r w:rsidRPr="007A3F2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Lion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lion</w:t>
      </w:r>
      <w:proofErr w:type="spellEnd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Lion();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lion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.setName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"African Lion"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isVegetarian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lion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A3F2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"Flag: "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flag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lastRenderedPageBreak/>
        <w:t xml:space="preserve">    }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0518F45A" w14:textId="38A0BA03" w:rsidR="00663595" w:rsidRDefault="005104F5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An example of Custom Annotation at the Field Level</w:t>
      </w:r>
    </w:p>
    <w:p w14:paraId="659AE27D" w14:textId="34B4998C" w:rsidR="00881D44" w:rsidRPr="005104F5" w:rsidRDefault="005104F5" w:rsidP="001B68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C26CF" wp14:editId="110B37CC">
                <wp:simplePos x="0" y="0"/>
                <wp:positionH relativeFrom="column">
                  <wp:posOffset>3105150</wp:posOffset>
                </wp:positionH>
                <wp:positionV relativeFrom="paragraph">
                  <wp:posOffset>147955</wp:posOffset>
                </wp:positionV>
                <wp:extent cx="3505200" cy="1828800"/>
                <wp:effectExtent l="0" t="0" r="1905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6FEA2" w14:textId="77777777" w:rsidR="005104F5" w:rsidRPr="00EC2C79" w:rsidRDefault="005104F5" w:rsidP="005104F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</w:rPr>
                            </w:pP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Employee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Max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bidi="hi-IN"/>
                              </w:rPr>
                              <w:t>45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age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Employee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name,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age) 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age</w:t>
                            </w:r>
                            <w:proofErr w:type="spellEnd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= age;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 xml:space="preserve">name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= name;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}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C26CF" id="Text Box 5" o:spid="_x0000_s1028" type="#_x0000_t202" style="position:absolute;margin-left:244.5pt;margin-top:11.65pt;width:276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" filled="f" strokeweight=".5pt">
                <v:textbox style="mso-fit-shape-to-text:t">
                  <w:txbxContent>
                    <w:p w14:paraId="5526FEA2" w14:textId="77777777" w:rsidR="005104F5" w:rsidRPr="00EC2C79" w:rsidRDefault="005104F5" w:rsidP="005104F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</w:rPr>
                      </w:pP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Employee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Max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360DB2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bidi="hi-IN"/>
                        </w:rPr>
                        <w:t>45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age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name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Employee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name,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age) 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proofErr w:type="spellStart"/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age</w:t>
                      </w:r>
                      <w:proofErr w:type="spellEnd"/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= age;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 xml:space="preserve">name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= name;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}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F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FD757" wp14:editId="642A5B3F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2870200" cy="1828800"/>
                <wp:effectExtent l="0" t="0" r="2540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FC53" w14:textId="77777777" w:rsidR="00540F3D" w:rsidRPr="00CF6C58" w:rsidRDefault="00540F3D" w:rsidP="00CF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</w:rPr>
                            </w:pP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Retention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RetentionPolicy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RUNTIME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@Target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ElementType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FIELD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interface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 xml:space="preserve">Max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value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();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FD757" id="Text Box 4" o:spid="_x0000_s1029" type="#_x0000_t202" style="position:absolute;margin-left:0;margin-top:22.35pt;width:226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" filled="f" strokeweight=".5pt">
                <v:textbox style="mso-fit-shape-to-text:t">
                  <w:txbxContent>
                    <w:p w14:paraId="2FAFFC53" w14:textId="77777777" w:rsidR="00540F3D" w:rsidRPr="00CF6C58" w:rsidRDefault="00540F3D" w:rsidP="00CF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</w:rPr>
                      </w:pP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Retention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RetentionPolicy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RUNTIME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@Target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ElementType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FIELD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@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szCs w:val="20"/>
                          <w:lang w:bidi="hi-IN"/>
                        </w:rPr>
                        <w:t>interface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 xml:space="preserve">Max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value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();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6238C" w14:textId="2E1987B1" w:rsidR="00360DB2" w:rsidRPr="00360DB2" w:rsidRDefault="00360DB2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344F2023" w14:textId="55699616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7C4459EB" w14:textId="4ED3F6EC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1340C8F1" w14:textId="7B246417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52C6983" w14:textId="3F9030D0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5DEA8FF1" w14:textId="3D6A0E59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5E9C9E56" w14:textId="7A741841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680D693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A89B9F2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2716C1F3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22CCB557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39A0BDF8" w14:textId="77777777" w:rsidR="00F12BC0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Processor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proofErr w:type="gramStart"/>
      <w:r w:rsidRPr="004D1041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process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obj)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IllegalAccessException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fields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obj.getClass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().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getDeclaredFields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for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Field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: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fields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.setAccessible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true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    </w:t>
      </w:r>
      <w:r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if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.isAnnotationPresent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bidi="hi-IN"/>
        </w:rPr>
        <w:t>Max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class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))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{</w:t>
      </w:r>
    </w:p>
    <w:p w14:paraId="6FE460F8" w14:textId="73EC2DF3" w:rsidR="004D1041" w:rsidRPr="00F12BC0" w:rsidRDefault="00F12BC0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ab/>
      </w:r>
      <w:r w:rsidRPr="00F12BC0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hi-IN"/>
        </w:rPr>
        <w:t xml:space="preserve">Max </w:t>
      </w:r>
      <w:proofErr w:type="spellStart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</w:t>
      </w:r>
      <w:proofErr w:type="spellEnd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field.getDeclaredAnnotation</w:t>
      </w:r>
      <w:proofErr w:type="spellEnd"/>
      <w:proofErr w:type="gramEnd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F12BC0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hi-IN"/>
        </w:rPr>
        <w:t>Max</w:t>
      </w:r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.</w:t>
      </w:r>
      <w:r w:rsidRPr="00F1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class</w:t>
      </w:r>
      <w:proofErr w:type="spellEnd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//</w:t>
      </w:r>
      <w:r w:rsidR="004D1041" w:rsidRPr="004D1041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bidi="hi-IN"/>
        </w:rPr>
        <w:t xml:space="preserve">Max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.getAnnotation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bidi="hi-IN"/>
        </w:rPr>
        <w:t>Max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="004D1041"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class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// also</w:t>
      </w:r>
      <w:r w:rsidR="001931B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you can write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</w:t>
      </w:r>
      <w:r w:rsidR="004D1041"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 xml:space="preserve">int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maxVal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.value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();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="004D1041" w:rsidRPr="004D10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="004D1041"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"Max Value: " 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+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maxVal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); 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//45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 xml:space="preserve">                </w:t>
      </w:r>
      <w:r w:rsidR="004D1041"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int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actualValue</w:t>
      </w:r>
      <w:proofErr w:type="spellEnd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.getInt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(obj);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="004D1041" w:rsidRPr="004D10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="004D1041"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"Actual Value: "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actualValue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); 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// 55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 xml:space="preserve">            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}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0007AA37" w14:textId="77777777" w:rsidR="004D1041" w:rsidRPr="004D1041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2E14124D" w14:textId="77777777" w:rsidR="004D1041" w:rsidRPr="004D1041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Test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proofErr w:type="gramStart"/>
      <w:r w:rsidRPr="004D1041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args</w:t>
      </w:r>
      <w:proofErr w:type="spellEnd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IllegalAccessException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Employee emp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"John"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4D1041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55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Processor p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Processor();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.process</w:t>
      </w:r>
      <w:proofErr w:type="spellEnd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3DDB44DF" w14:textId="77777777" w:rsidR="009A4490" w:rsidRPr="003564AF" w:rsidRDefault="009A4490" w:rsidP="0035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B3D0393" w14:textId="098AFB8D" w:rsidR="005E0DEB" w:rsidRDefault="00892A63" w:rsidP="001B689D">
      <w:pPr>
        <w:rPr>
          <w:bCs/>
        </w:rPr>
      </w:pPr>
      <w:r>
        <w:rPr>
          <w:bCs/>
        </w:rPr>
        <w:t xml:space="preserve">Eatable and </w:t>
      </w:r>
      <w:proofErr w:type="spellStart"/>
      <w:r>
        <w:rPr>
          <w:bCs/>
        </w:rPr>
        <w:t>NonEatable</w:t>
      </w:r>
      <w:proofErr w:type="spellEnd"/>
      <w:r>
        <w:rPr>
          <w:bCs/>
        </w:rPr>
        <w:t xml:space="preserve"> products like Bread, Cake, Soap, Washing Powder</w:t>
      </w:r>
    </w:p>
    <w:p w14:paraId="717289B5" w14:textId="17EC6CC6" w:rsidR="00132F35" w:rsidRDefault="00132F35" w:rsidP="001B689D">
      <w:pPr>
        <w:rPr>
          <w:bCs/>
        </w:rPr>
      </w:pPr>
      <w:r>
        <w:rPr>
          <w:bCs/>
        </w:rPr>
        <w:t xml:space="preserve">Edible or </w:t>
      </w:r>
      <w:proofErr w:type="gramStart"/>
      <w:r>
        <w:rPr>
          <w:bCs/>
        </w:rPr>
        <w:t>Non-Edible</w:t>
      </w:r>
      <w:proofErr w:type="gramEnd"/>
      <w:r>
        <w:rPr>
          <w:bCs/>
        </w:rPr>
        <w:t xml:space="preserve"> oil </w:t>
      </w:r>
      <w:proofErr w:type="spellStart"/>
      <w:r>
        <w:rPr>
          <w:bCs/>
        </w:rPr>
        <w:t>etc</w:t>
      </w:r>
      <w:proofErr w:type="spellEnd"/>
    </w:p>
    <w:p w14:paraId="435DF27C" w14:textId="77777777" w:rsidR="005B203C" w:rsidRDefault="005B203C" w:rsidP="001B689D">
      <w:pPr>
        <w:rPr>
          <w:bCs/>
        </w:rPr>
      </w:pPr>
    </w:p>
    <w:p w14:paraId="770C54AA" w14:textId="78F2D8EB" w:rsidR="007A3F2B" w:rsidRP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778CCA9B" w14:textId="15CEB820" w:rsidR="00353FAF" w:rsidRDefault="00353FAF">
      <w:pP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 w:type="page"/>
      </w:r>
    </w:p>
    <w:p w14:paraId="367A73F3" w14:textId="3C23058F" w:rsidR="007A3F2B" w:rsidRPr="00353FAF" w:rsidRDefault="00353FAF" w:rsidP="00353FAF">
      <w:pPr>
        <w:pStyle w:val="Title"/>
        <w:rPr>
          <w:rStyle w:val="IntenseEmphasis"/>
          <w:b/>
          <w:bCs/>
          <w:sz w:val="42"/>
          <w:szCs w:val="42"/>
          <w:u w:val="single"/>
        </w:rPr>
      </w:pPr>
      <w:r w:rsidRPr="00353FAF">
        <w:rPr>
          <w:rStyle w:val="IntenseEmphasis"/>
          <w:b/>
          <w:bCs/>
          <w:sz w:val="42"/>
          <w:szCs w:val="42"/>
          <w:u w:val="single"/>
        </w:rPr>
        <w:lastRenderedPageBreak/>
        <w:t>How to create your own Custom Annotation in Spring Boot</w:t>
      </w:r>
    </w:p>
    <w:p w14:paraId="0E6E64F0" w14:textId="77777777" w:rsidR="00353FAF" w:rsidRPr="007A3F2B" w:rsidRDefault="00353FAF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141288CD" w14:textId="061A5495" w:rsidR="007A3F2B" w:rsidRDefault="002158D6" w:rsidP="001B689D">
      <w:pPr>
        <w:rPr>
          <w:bCs/>
        </w:rPr>
      </w:pPr>
      <w:r>
        <w:rPr>
          <w:bCs/>
        </w:rPr>
        <w:t>Here we will follow two ways to approach.</w:t>
      </w:r>
    </w:p>
    <w:p w14:paraId="0EFF5D59" w14:textId="23CF0ECF" w:rsidR="002158D6" w:rsidRDefault="002158D6" w:rsidP="002158D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Simply create an annotation and provide the logic to validate.</w:t>
      </w:r>
    </w:p>
    <w:p w14:paraId="695C79AD" w14:textId="77911C31" w:rsidR="002158D6" w:rsidRDefault="002158D6" w:rsidP="002158D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Create annotation and use it using Spring AOP.</w:t>
      </w:r>
    </w:p>
    <w:p w14:paraId="5B306226" w14:textId="064F65C7" w:rsidR="002158D6" w:rsidRPr="004C7E4C" w:rsidRDefault="008F5A71" w:rsidP="002158D6">
      <w:pPr>
        <w:rPr>
          <w:b/>
          <w:u w:val="single"/>
        </w:rPr>
      </w:pPr>
      <w:r w:rsidRPr="004C7E4C">
        <w:rPr>
          <w:b/>
          <w:u w:val="single"/>
        </w:rPr>
        <w:t>Simple Custom Annotation in Spring Boot</w:t>
      </w:r>
    </w:p>
    <w:p w14:paraId="380B00AD" w14:textId="56625273" w:rsidR="008F5A71" w:rsidRDefault="001256BE" w:rsidP="002158D6">
      <w:pPr>
        <w:rPr>
          <w:bCs/>
        </w:rPr>
      </w:pPr>
      <w:r>
        <w:rPr>
          <w:bCs/>
        </w:rPr>
        <w:t xml:space="preserve">A user can’t deposit more than 50K </w:t>
      </w:r>
      <w:proofErr w:type="gramStart"/>
      <w:r>
        <w:rPr>
          <w:bCs/>
        </w:rPr>
        <w:t>as</w:t>
      </w:r>
      <w:proofErr w:type="gramEnd"/>
      <w:r>
        <w:rPr>
          <w:bCs/>
        </w:rPr>
        <w:t xml:space="preserve"> cash. </w:t>
      </w:r>
      <w:proofErr w:type="gramStart"/>
      <w:r>
        <w:rPr>
          <w:bCs/>
        </w:rPr>
        <w:t>Base</w:t>
      </w:r>
      <w:proofErr w:type="gramEnd"/>
      <w:r>
        <w:rPr>
          <w:bCs/>
        </w:rPr>
        <w:t xml:space="preserve"> upon this we will create an annotation called </w:t>
      </w:r>
      <w:proofErr w:type="spellStart"/>
      <w:r w:rsidRPr="001256BE">
        <w:rPr>
          <w:b/>
          <w:i/>
          <w:iCs/>
        </w:rPr>
        <w:t>CashValidation</w:t>
      </w:r>
      <w:proofErr w:type="spellEnd"/>
      <w:r>
        <w:rPr>
          <w:bCs/>
        </w:rPr>
        <w:t>.</w:t>
      </w:r>
    </w:p>
    <w:p w14:paraId="07257CF5" w14:textId="2B24D3D2" w:rsidR="001256BE" w:rsidRDefault="00A171A2" w:rsidP="002158D6">
      <w:pPr>
        <w:rPr>
          <w:bCs/>
        </w:rPr>
      </w:pPr>
      <w:r>
        <w:rPr>
          <w:bCs/>
        </w:rPr>
        <w:t xml:space="preserve">To create an annotation for Spring Boot, </w:t>
      </w:r>
      <w:r w:rsidR="002374A8">
        <w:rPr>
          <w:bCs/>
        </w:rPr>
        <w:t>4</w:t>
      </w:r>
      <w:r>
        <w:rPr>
          <w:bCs/>
        </w:rPr>
        <w:t xml:space="preserve"> things are required to be mentioned in the annotation.</w:t>
      </w:r>
    </w:p>
    <w:p w14:paraId="3E6F4335" w14:textId="36177479" w:rsidR="00A171A2" w:rsidRDefault="00A171A2" w:rsidP="00A171A2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A default error message.</w:t>
      </w:r>
    </w:p>
    <w:p w14:paraId="6CFFE757" w14:textId="4412F2D9" w:rsidR="0016613E" w:rsidRPr="0016613E" w:rsidRDefault="0016613E" w:rsidP="00A171A2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Define groups like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Class&lt;?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&gt;[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] groups()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{};</w:t>
      </w:r>
    </w:p>
    <w:p w14:paraId="6FE35F4A" w14:textId="1A036881" w:rsidR="0016613E" w:rsidRPr="004B1F62" w:rsidRDefault="0016613E" w:rsidP="00A171A2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Define Payload like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Class&lt;?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extends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Payload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&gt;[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] payload()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default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{};</w:t>
      </w:r>
    </w:p>
    <w:p w14:paraId="3902E6D5" w14:textId="21C21E77" w:rsidR="004B1F62" w:rsidRPr="00DF4023" w:rsidRDefault="004B1F62" w:rsidP="00A171A2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Annotation must have a validation class like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Constraint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validatedBy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CashValidator.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400690A7" w14:textId="3EC96648" w:rsidR="002374A8" w:rsidRDefault="00EF41F8" w:rsidP="00EF41F8">
      <w:pPr>
        <w:rPr>
          <w:bCs/>
        </w:rPr>
      </w:pPr>
      <w:r>
        <w:rPr>
          <w:bCs/>
        </w:rPr>
        <w:t>The above are mandatory while creating annotations for Spring Boot. Besides, you can provide application specific value.</w:t>
      </w:r>
    </w:p>
    <w:p w14:paraId="43381563" w14:textId="1DC0403F" w:rsidR="00EF41F8" w:rsidRPr="00641E2C" w:rsidRDefault="00264248" w:rsidP="00EF41F8">
      <w:pPr>
        <w:rPr>
          <w:b/>
          <w:u w:val="single"/>
        </w:rPr>
      </w:pPr>
      <w:r w:rsidRPr="00641E2C">
        <w:rPr>
          <w:b/>
          <w:u w:val="single"/>
        </w:rPr>
        <w:t>Creating an annotation</w:t>
      </w:r>
    </w:p>
    <w:p w14:paraId="3DD22FD3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Documented</w:t>
      </w:r>
    </w:p>
    <w:p w14:paraId="438177B6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Retention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8DA5496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 xml:space="preserve"> })</w:t>
      </w:r>
    </w:p>
    <w:p w14:paraId="4AEBE5AB" w14:textId="77777777" w:rsidR="00641E2C" w:rsidRPr="00E33754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E33754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E33754">
        <w:rPr>
          <w:rFonts w:ascii="Consolas" w:hAnsi="Consolas"/>
          <w:b/>
          <w:bCs/>
          <w:color w:val="646464"/>
          <w:sz w:val="20"/>
          <w:szCs w:val="20"/>
        </w:rPr>
        <w:t>Constraint</w:t>
      </w:r>
      <w:r w:rsidRPr="00E3375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validatedBy = </w:t>
      </w:r>
      <w:proofErr w:type="spellStart"/>
      <w:r w:rsidRPr="00E33754">
        <w:rPr>
          <w:rFonts w:ascii="Consolas" w:hAnsi="Consolas"/>
          <w:b/>
          <w:bCs/>
          <w:color w:val="000000"/>
          <w:sz w:val="20"/>
          <w:szCs w:val="20"/>
        </w:rPr>
        <w:t>CashValidator.</w:t>
      </w:r>
      <w:r w:rsidRPr="00E33754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E3375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6D6AF88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46464"/>
          <w:sz w:val="20"/>
          <w:szCs w:val="20"/>
        </w:rPr>
        <w:t>CashValidation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18C927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E9A15B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Specific to application</w:t>
      </w:r>
    </w:p>
    <w:p w14:paraId="77DFDEC5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Default error message</w:t>
      </w:r>
    </w:p>
    <w:p w14:paraId="62722D0A" w14:textId="33C79A86" w:rsidR="00641E2C" w:rsidRPr="00886B95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86B95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886B95">
        <w:rPr>
          <w:rFonts w:ascii="Consolas" w:hAnsi="Consolas"/>
          <w:b/>
          <w:bCs/>
          <w:color w:val="000000"/>
          <w:sz w:val="20"/>
          <w:szCs w:val="20"/>
        </w:rPr>
        <w:t xml:space="preserve"> String </w:t>
      </w:r>
      <w:proofErr w:type="gramStart"/>
      <w:r w:rsidRPr="00886B95">
        <w:rPr>
          <w:rFonts w:ascii="Consolas" w:hAnsi="Consolas"/>
          <w:b/>
          <w:bCs/>
          <w:color w:val="000000"/>
          <w:sz w:val="20"/>
          <w:szCs w:val="20"/>
        </w:rPr>
        <w:t>message(</w:t>
      </w:r>
      <w:proofErr w:type="gramEnd"/>
      <w:r w:rsidRPr="00886B95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886B95">
        <w:rPr>
          <w:rFonts w:ascii="Consolas" w:hAnsi="Consolas"/>
          <w:b/>
          <w:bCs/>
          <w:color w:val="7F0055"/>
          <w:sz w:val="20"/>
          <w:szCs w:val="20"/>
        </w:rPr>
        <w:t>default</w:t>
      </w:r>
      <w:r w:rsidRPr="00886B95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886B95">
        <w:rPr>
          <w:rFonts w:ascii="Consolas" w:hAnsi="Consolas"/>
          <w:b/>
          <w:bCs/>
          <w:color w:val="2A00FF"/>
          <w:sz w:val="20"/>
          <w:szCs w:val="20"/>
        </w:rPr>
        <w:t xml:space="preserve">"Cash deposit amount can't be </w:t>
      </w:r>
      <w:r w:rsidR="00886B95" w:rsidRPr="00886B95">
        <w:rPr>
          <w:rFonts w:ascii="Consolas" w:hAnsi="Consolas"/>
          <w:b/>
          <w:bCs/>
          <w:color w:val="2A00FF"/>
          <w:sz w:val="20"/>
          <w:szCs w:val="20"/>
        </w:rPr>
        <w:t>greater</w:t>
      </w:r>
      <w:r w:rsidRPr="00886B95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886B95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136D40A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7163B1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represents group of constraints</w:t>
      </w:r>
    </w:p>
    <w:p w14:paraId="7C0A51E4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33754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 Class&lt;?</w:t>
      </w:r>
      <w:proofErr w:type="gramStart"/>
      <w:r w:rsidRPr="00E33754">
        <w:rPr>
          <w:rFonts w:ascii="Consolas" w:hAnsi="Consolas"/>
          <w:b/>
          <w:bCs/>
          <w:color w:val="000000"/>
          <w:sz w:val="20"/>
          <w:szCs w:val="20"/>
        </w:rPr>
        <w:t>&gt;[</w:t>
      </w:r>
      <w:proofErr w:type="gramEnd"/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] groups() </w:t>
      </w:r>
      <w:r w:rsidRPr="00E33754">
        <w:rPr>
          <w:rFonts w:ascii="Consolas" w:hAnsi="Consolas"/>
          <w:b/>
          <w:bCs/>
          <w:color w:val="7F0055"/>
          <w:sz w:val="20"/>
          <w:szCs w:val="20"/>
        </w:rPr>
        <w:t>default</w:t>
      </w:r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 {};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Mandatory</w:t>
      </w:r>
    </w:p>
    <w:p w14:paraId="32F49ACE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397CA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represents additional information about annotation</w:t>
      </w:r>
    </w:p>
    <w:p w14:paraId="7243211B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B4837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 Class&lt;? </w:t>
      </w:r>
      <w:r w:rsidRPr="007B4837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 Payload</w:t>
      </w:r>
      <w:proofErr w:type="gramStart"/>
      <w:r w:rsidRPr="007B4837">
        <w:rPr>
          <w:rFonts w:ascii="Consolas" w:hAnsi="Consolas"/>
          <w:b/>
          <w:bCs/>
          <w:color w:val="000000"/>
          <w:sz w:val="20"/>
          <w:szCs w:val="20"/>
        </w:rPr>
        <w:t>&gt;[</w:t>
      </w:r>
      <w:proofErr w:type="gramEnd"/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] payload() </w:t>
      </w:r>
      <w:r w:rsidRPr="007B4837">
        <w:rPr>
          <w:rFonts w:ascii="Consolas" w:hAnsi="Consolas"/>
          <w:b/>
          <w:bCs/>
          <w:color w:val="7F0055"/>
          <w:sz w:val="20"/>
          <w:szCs w:val="20"/>
        </w:rPr>
        <w:t>default</w:t>
      </w:r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 {};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Mandatory</w:t>
      </w:r>
    </w:p>
    <w:p w14:paraId="145A0B69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public Class&lt;?</w:t>
      </w:r>
      <w:proofErr w:type="gramStart"/>
      <w:r>
        <w:rPr>
          <w:rFonts w:ascii="Consolas" w:hAnsi="Consolas"/>
          <w:color w:val="3F7F5F"/>
          <w:sz w:val="20"/>
          <w:szCs w:val="20"/>
        </w:rPr>
        <w:t>&gt;[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] </w:t>
      </w:r>
      <w:r>
        <w:rPr>
          <w:rFonts w:ascii="Consolas" w:hAnsi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/>
          <w:color w:val="3F7F5F"/>
          <w:sz w:val="20"/>
          <w:szCs w:val="20"/>
        </w:rPr>
        <w:t>() default {}; // Mandatory, it can be written</w:t>
      </w:r>
    </w:p>
    <w:p w14:paraId="5D7485B2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AA55B7" w14:textId="77777777" w:rsidR="00264248" w:rsidRDefault="00264248" w:rsidP="00EF41F8">
      <w:pPr>
        <w:rPr>
          <w:bCs/>
        </w:rPr>
      </w:pPr>
    </w:p>
    <w:p w14:paraId="16B411DE" w14:textId="49C134D9" w:rsidR="001F7B9B" w:rsidRPr="001F7B9B" w:rsidRDefault="001F7B9B" w:rsidP="00EF41F8">
      <w:pPr>
        <w:rPr>
          <w:b/>
          <w:u w:val="single"/>
        </w:rPr>
      </w:pPr>
      <w:r w:rsidRPr="001F7B9B">
        <w:rPr>
          <w:b/>
          <w:u w:val="single"/>
        </w:rPr>
        <w:t xml:space="preserve">Validation Class for define </w:t>
      </w:r>
      <w:proofErr w:type="gramStart"/>
      <w:r w:rsidRPr="001F7B9B">
        <w:rPr>
          <w:b/>
          <w:u w:val="single"/>
        </w:rPr>
        <w:t>annotation</w:t>
      </w:r>
      <w:proofErr w:type="gramEnd"/>
    </w:p>
    <w:p w14:paraId="227BD9F0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CashValidator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ConstraintValidator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46464"/>
          <w:sz w:val="20"/>
          <w:szCs w:val="20"/>
        </w:rPr>
        <w:t>CashValidation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>, Integer&gt; {</w:t>
      </w:r>
    </w:p>
    <w:p w14:paraId="04647EC5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5FEFFC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18654A9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ConstraintValidatorContext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6AC77C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73D610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&gt; 50000) {</w:t>
      </w:r>
    </w:p>
    <w:p w14:paraId="46E7DA96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B97DDD" w14:textId="77777777" w:rsidR="001F7B9B" w:rsidRPr="00E6243D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.disableDefaultConstraintViolation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321E6B2A" w14:textId="77777777" w:rsidR="001F7B9B" w:rsidRPr="00E6243D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.buildConstraintViolationWithTemplate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E6243D">
        <w:rPr>
          <w:rFonts w:ascii="Consolas" w:hAnsi="Consolas"/>
          <w:b/>
          <w:bCs/>
          <w:color w:val="6A3E3E"/>
          <w:sz w:val="20"/>
          <w:szCs w:val="20"/>
        </w:rPr>
        <w:t>value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+</w:t>
      </w:r>
      <w:r w:rsidRPr="00E6243D">
        <w:rPr>
          <w:rFonts w:ascii="Consolas" w:hAnsi="Consolas"/>
          <w:b/>
          <w:bCs/>
          <w:color w:val="2A00FF"/>
          <w:sz w:val="20"/>
          <w:szCs w:val="20"/>
        </w:rPr>
        <w:t>" greater than 50K"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40208F7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proofErr w:type="gramStart"/>
      <w:r w:rsidRPr="00E6243D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spellStart"/>
      <w:r w:rsidRPr="00E6243D">
        <w:rPr>
          <w:rFonts w:ascii="Consolas" w:hAnsi="Consolas"/>
          <w:b/>
          <w:bCs/>
          <w:color w:val="000000"/>
          <w:sz w:val="20"/>
          <w:szCs w:val="20"/>
        </w:rPr>
        <w:t>addConstraintViolation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6D1EDC58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F81C65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66356A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1C24D6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69A0A5" w14:textId="77777777" w:rsidR="001F7B9B" w:rsidRDefault="001F7B9B" w:rsidP="00EF41F8">
      <w:pPr>
        <w:rPr>
          <w:bCs/>
        </w:rPr>
      </w:pPr>
    </w:p>
    <w:p w14:paraId="64BA1930" w14:textId="02A1ED94" w:rsidR="00E6243D" w:rsidRDefault="00E6243D" w:rsidP="00EF41F8">
      <w:pPr>
        <w:rPr>
          <w:bCs/>
        </w:rPr>
      </w:pPr>
      <w:r>
        <w:rPr>
          <w:bCs/>
        </w:rPr>
        <w:t xml:space="preserve">If you want </w:t>
      </w:r>
      <w:proofErr w:type="gramStart"/>
      <w:r>
        <w:rPr>
          <w:bCs/>
        </w:rPr>
        <w:t>t build</w:t>
      </w:r>
      <w:proofErr w:type="gramEnd"/>
      <w:r>
        <w:rPr>
          <w:bCs/>
        </w:rPr>
        <w:t xml:space="preserve"> your own application specific error message, you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define like this.</w:t>
      </w:r>
    </w:p>
    <w:p w14:paraId="3231BAA0" w14:textId="77777777" w:rsidR="00E6243D" w:rsidRPr="00E6243D" w:rsidRDefault="00E6243D" w:rsidP="00E62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.disableDefaultConstraintViolation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161B58FE" w14:textId="178A800E" w:rsidR="00E6243D" w:rsidRDefault="00E6243D" w:rsidP="00E6243D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.buildConstraintViolationWithTemplate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E6243D">
        <w:rPr>
          <w:rFonts w:ascii="Consolas" w:hAnsi="Consolas"/>
          <w:b/>
          <w:bCs/>
          <w:color w:val="6A3E3E"/>
          <w:sz w:val="20"/>
          <w:szCs w:val="20"/>
        </w:rPr>
        <w:t>value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+</w:t>
      </w:r>
      <w:r w:rsidRPr="00E6243D">
        <w:rPr>
          <w:rFonts w:ascii="Consolas" w:hAnsi="Consolas"/>
          <w:b/>
          <w:bCs/>
          <w:color w:val="2A00FF"/>
          <w:sz w:val="20"/>
          <w:szCs w:val="20"/>
        </w:rPr>
        <w:t>" greater than 50K"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)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  <w:t>.</w:t>
      </w:r>
      <w:proofErr w:type="spellStart"/>
      <w:r w:rsidRPr="00E6243D">
        <w:rPr>
          <w:rFonts w:ascii="Consolas" w:hAnsi="Consolas"/>
          <w:b/>
          <w:bCs/>
          <w:color w:val="000000"/>
          <w:sz w:val="20"/>
          <w:szCs w:val="20"/>
        </w:rPr>
        <w:t>addConstraintViolation</w:t>
      </w:r>
      <w:proofErr w:type="spell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6B27DD16" w14:textId="77777777" w:rsidR="000006A2" w:rsidRDefault="000006A2" w:rsidP="00EF41F8">
      <w:pPr>
        <w:rPr>
          <w:bCs/>
        </w:rPr>
      </w:pPr>
    </w:p>
    <w:p w14:paraId="77B5C25B" w14:textId="442E9D83" w:rsidR="009F39FD" w:rsidRPr="009F39FD" w:rsidRDefault="009F39FD" w:rsidP="00EF41F8">
      <w:pPr>
        <w:rPr>
          <w:b/>
          <w:u w:val="single"/>
        </w:rPr>
      </w:pPr>
      <w:r w:rsidRPr="009F39FD">
        <w:rPr>
          <w:b/>
          <w:u w:val="single"/>
        </w:rPr>
        <w:lastRenderedPageBreak/>
        <w:t>How to use Annotation</w:t>
      </w:r>
    </w:p>
    <w:p w14:paraId="2CE4B35E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646464"/>
          <w:sz w:val="18"/>
          <w:szCs w:val="18"/>
        </w:rPr>
        <w:t>@Data</w:t>
      </w:r>
    </w:p>
    <w:p w14:paraId="165B6E89" w14:textId="7D710068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C1548">
        <w:rPr>
          <w:rFonts w:ascii="Consolas" w:hAnsi="Consolas"/>
          <w:color w:val="000000"/>
          <w:sz w:val="18"/>
          <w:szCs w:val="18"/>
        </w:rPr>
        <w:t xml:space="preserve"> Customer {</w:t>
      </w:r>
    </w:p>
    <w:p w14:paraId="4CAC403B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C1548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0C1548">
        <w:rPr>
          <w:rFonts w:ascii="Consolas" w:hAnsi="Consolas"/>
          <w:color w:val="0000C0"/>
          <w:sz w:val="18"/>
          <w:szCs w:val="18"/>
        </w:rPr>
        <w:t>actNo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728F5B2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C1548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0C1548">
        <w:rPr>
          <w:rFonts w:ascii="Consolas" w:hAnsi="Consolas"/>
          <w:color w:val="0000C0"/>
          <w:sz w:val="18"/>
          <w:szCs w:val="18"/>
        </w:rPr>
        <w:t>name</w:t>
      </w:r>
      <w:r w:rsidRPr="000C154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9667479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646464"/>
          <w:sz w:val="18"/>
          <w:szCs w:val="18"/>
        </w:rPr>
        <w:t>@</w:t>
      </w:r>
      <w:proofErr w:type="gramStart"/>
      <w:r w:rsidRPr="000C1548">
        <w:rPr>
          <w:rFonts w:ascii="Consolas" w:hAnsi="Consolas"/>
          <w:b/>
          <w:bCs/>
          <w:color w:val="646464"/>
          <w:sz w:val="18"/>
          <w:szCs w:val="18"/>
        </w:rPr>
        <w:t>CashValidation</w:t>
      </w:r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value = 50000)</w:t>
      </w:r>
    </w:p>
    <w:p w14:paraId="5DC11DEE" w14:textId="7098530F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C1548">
        <w:rPr>
          <w:rFonts w:ascii="Consolas" w:hAnsi="Consolas"/>
          <w:color w:val="0000C0"/>
          <w:sz w:val="18"/>
          <w:szCs w:val="18"/>
        </w:rPr>
        <w:t>amount</w:t>
      </w:r>
      <w:r w:rsidRPr="000C154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F07321D" w14:textId="400CF072" w:rsidR="009F39FD" w:rsidRPr="000C1548" w:rsidRDefault="009F39FD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>}</w:t>
      </w:r>
    </w:p>
    <w:p w14:paraId="1F294253" w14:textId="21F82EF9" w:rsidR="009F39FD" w:rsidRPr="009F39FD" w:rsidRDefault="009F39FD" w:rsidP="00EF41F8">
      <w:pPr>
        <w:rPr>
          <w:b/>
          <w:u w:val="single"/>
        </w:rPr>
      </w:pPr>
      <w:r w:rsidRPr="009F39FD">
        <w:rPr>
          <w:b/>
          <w:u w:val="single"/>
        </w:rPr>
        <w:t>How to define in Controller</w:t>
      </w:r>
    </w:p>
    <w:p w14:paraId="449BD155" w14:textId="77777777" w:rsidR="009F39FD" w:rsidRPr="000C1548" w:rsidRDefault="009F39FD" w:rsidP="000C15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646464"/>
          <w:sz w:val="18"/>
          <w:szCs w:val="18"/>
        </w:rPr>
        <w:t>@PutMapping</w:t>
      </w:r>
      <w:r w:rsidRPr="000C1548">
        <w:rPr>
          <w:rFonts w:ascii="Consolas" w:hAnsi="Consolas"/>
          <w:color w:val="000000"/>
          <w:sz w:val="18"/>
          <w:szCs w:val="18"/>
        </w:rPr>
        <w:t>(path=</w:t>
      </w:r>
      <w:r w:rsidRPr="000C1548">
        <w:rPr>
          <w:rFonts w:ascii="Consolas" w:hAnsi="Consolas"/>
          <w:color w:val="2A00FF"/>
          <w:sz w:val="18"/>
          <w:szCs w:val="18"/>
        </w:rPr>
        <w:t>"/cash"</w:t>
      </w:r>
      <w:r w:rsidRPr="000C1548">
        <w:rPr>
          <w:rFonts w:ascii="Consolas" w:hAnsi="Consolas"/>
          <w:color w:val="000000"/>
          <w:sz w:val="18"/>
          <w:szCs w:val="18"/>
        </w:rPr>
        <w:t>)</w:t>
      </w:r>
    </w:p>
    <w:p w14:paraId="28BA7FD3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&lt;String&gt; </w:t>
      </w:r>
      <w:proofErr w:type="spellStart"/>
      <w:proofErr w:type="gramStart"/>
      <w:r w:rsidRPr="000C1548">
        <w:rPr>
          <w:rFonts w:ascii="Consolas" w:hAnsi="Consolas"/>
          <w:color w:val="000000"/>
          <w:sz w:val="18"/>
          <w:szCs w:val="18"/>
        </w:rPr>
        <w:t>depositCash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b/>
          <w:bCs/>
          <w:color w:val="646464"/>
          <w:sz w:val="18"/>
          <w:szCs w:val="18"/>
        </w:rPr>
        <w:t>@Valid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color w:val="646464"/>
          <w:sz w:val="18"/>
          <w:szCs w:val="18"/>
        </w:rPr>
        <w:t>@RequestBody</w:t>
      </w:r>
      <w:r w:rsidRPr="000C1548">
        <w:rPr>
          <w:rFonts w:ascii="Consolas" w:hAnsi="Consolas"/>
          <w:color w:val="000000"/>
          <w:sz w:val="18"/>
          <w:szCs w:val="18"/>
        </w:rPr>
        <w:t xml:space="preserve"> Customer </w:t>
      </w:r>
      <w:r w:rsidRPr="000C1548">
        <w:rPr>
          <w:rFonts w:ascii="Consolas" w:hAnsi="Consolas"/>
          <w:color w:val="6A3E3E"/>
          <w:sz w:val="18"/>
          <w:szCs w:val="18"/>
        </w:rPr>
        <w:t>customer</w:t>
      </w:r>
      <w:r w:rsidRPr="000C1548">
        <w:rPr>
          <w:rFonts w:ascii="Consolas" w:hAnsi="Consolas"/>
          <w:color w:val="000000"/>
          <w:sz w:val="18"/>
          <w:szCs w:val="18"/>
        </w:rPr>
        <w:t>) {</w:t>
      </w:r>
    </w:p>
    <w:p w14:paraId="15C6823E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System.</w:t>
      </w:r>
      <w:r w:rsidRPr="000C154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0C1548">
        <w:rPr>
          <w:rFonts w:ascii="Consolas" w:hAnsi="Consolas"/>
          <w:color w:val="000000"/>
          <w:sz w:val="18"/>
          <w:szCs w:val="18"/>
        </w:rPr>
        <w:t>.</w:t>
      </w:r>
      <w:r w:rsidRPr="000C1548">
        <w:rPr>
          <w:rFonts w:ascii="Consolas" w:hAnsi="Consolas"/>
          <w:color w:val="000000"/>
          <w:sz w:val="18"/>
          <w:szCs w:val="18"/>
          <w:shd w:val="clear" w:color="auto" w:fill="D4D4D4"/>
        </w:rPr>
        <w:t>println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(</w:t>
      </w:r>
      <w:r w:rsidRPr="000C1548">
        <w:rPr>
          <w:rFonts w:ascii="Consolas" w:hAnsi="Consolas"/>
          <w:color w:val="2A00FF"/>
          <w:sz w:val="18"/>
          <w:szCs w:val="18"/>
        </w:rPr>
        <w:t>"Customer depositing ..."</w:t>
      </w:r>
      <w:r w:rsidRPr="000C1548">
        <w:rPr>
          <w:rFonts w:ascii="Consolas" w:hAnsi="Consolas"/>
          <w:color w:val="000000"/>
          <w:sz w:val="18"/>
          <w:szCs w:val="18"/>
        </w:rPr>
        <w:t>+</w:t>
      </w:r>
      <w:proofErr w:type="spellStart"/>
      <w:proofErr w:type="gramStart"/>
      <w:r w:rsidRPr="000C1548">
        <w:rPr>
          <w:rFonts w:ascii="Consolas" w:hAnsi="Consolas"/>
          <w:color w:val="6A3E3E"/>
          <w:sz w:val="18"/>
          <w:szCs w:val="18"/>
        </w:rPr>
        <w:t>customer</w:t>
      </w:r>
      <w:r w:rsidRPr="000C1548">
        <w:rPr>
          <w:rFonts w:ascii="Consolas" w:hAnsi="Consolas"/>
          <w:color w:val="000000"/>
          <w:sz w:val="18"/>
          <w:szCs w:val="18"/>
        </w:rPr>
        <w:t>.getAmount</w:t>
      </w:r>
      <w:proofErr w:type="spellEnd"/>
      <w:proofErr w:type="gramEnd"/>
      <w:r w:rsidRPr="000C1548">
        <w:rPr>
          <w:rFonts w:ascii="Consolas" w:hAnsi="Consolas"/>
          <w:color w:val="000000"/>
          <w:sz w:val="18"/>
          <w:szCs w:val="18"/>
        </w:rPr>
        <w:t>());</w:t>
      </w:r>
    </w:p>
    <w:p w14:paraId="7B7F4E06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&lt;String</w:t>
      </w:r>
      <w:proofErr w:type="gramStart"/>
      <w:r w:rsidRPr="000C154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C1548">
        <w:rPr>
          <w:rFonts w:ascii="Consolas" w:hAnsi="Consolas"/>
          <w:color w:val="2A00FF"/>
          <w:sz w:val="18"/>
          <w:szCs w:val="18"/>
        </w:rPr>
        <w:t>"Cash Deposited successfully."</w:t>
      </w:r>
      <w:r w:rsidRPr="000C154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HttpStatus.</w:t>
      </w:r>
      <w:r w:rsidRPr="000C1548">
        <w:rPr>
          <w:rFonts w:ascii="Consolas" w:hAnsi="Consolas"/>
          <w:b/>
          <w:bCs/>
          <w:i/>
          <w:iCs/>
          <w:color w:val="0000C0"/>
          <w:sz w:val="18"/>
          <w:szCs w:val="18"/>
        </w:rPr>
        <w:t>OK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);</w:t>
      </w:r>
    </w:p>
    <w:p w14:paraId="5DE143A6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  <w:t>}</w:t>
      </w:r>
    </w:p>
    <w:p w14:paraId="23ECF17A" w14:textId="096D245C" w:rsidR="009F39FD" w:rsidRDefault="009F39FD" w:rsidP="00EF41F8">
      <w:pPr>
        <w:rPr>
          <w:bCs/>
        </w:rPr>
      </w:pPr>
      <w:r>
        <w:rPr>
          <w:bCs/>
        </w:rPr>
        <w:t xml:space="preserve">Since we are using custom annotations, we must provide the </w:t>
      </w:r>
      <w:r w:rsidRPr="009F39FD">
        <w:rPr>
          <w:b/>
        </w:rPr>
        <w:t>@Valid</w:t>
      </w:r>
      <w:r>
        <w:rPr>
          <w:bCs/>
        </w:rPr>
        <w:t xml:space="preserve"> annotation before the object.</w:t>
      </w:r>
    </w:p>
    <w:p w14:paraId="45F0D0F6" w14:textId="4884F851" w:rsidR="00AB6069" w:rsidRPr="00607748" w:rsidRDefault="00703B19" w:rsidP="00EF41F8">
      <w:pPr>
        <w:rPr>
          <w:b/>
          <w:u w:val="single"/>
        </w:rPr>
      </w:pPr>
      <w:r w:rsidRPr="00607748">
        <w:rPr>
          <w:b/>
          <w:u w:val="single"/>
        </w:rPr>
        <w:t xml:space="preserve">Define </w:t>
      </w:r>
      <w:proofErr w:type="spellStart"/>
      <w:r w:rsidRPr="00607748">
        <w:rPr>
          <w:b/>
          <w:u w:val="single"/>
        </w:rPr>
        <w:t>ExceptionHandler</w:t>
      </w:r>
      <w:proofErr w:type="spellEnd"/>
    </w:p>
    <w:p w14:paraId="5B34254A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646464"/>
          <w:sz w:val="18"/>
          <w:szCs w:val="18"/>
        </w:rPr>
        <w:t>@ControllerAdvice</w:t>
      </w:r>
    </w:p>
    <w:p w14:paraId="7A876790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AppExceptionHandler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79CFDCB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C11F9A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</w:t>
      </w:r>
      <w:r w:rsidRPr="000C1548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C1548">
        <w:rPr>
          <w:rFonts w:ascii="Consolas" w:hAnsi="Consolas"/>
          <w:color w:val="646464"/>
          <w:sz w:val="18"/>
          <w:szCs w:val="18"/>
        </w:rPr>
        <w:t>ExceptionHandler</w:t>
      </w:r>
      <w:r w:rsidRPr="000C154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color w:val="000000"/>
          <w:sz w:val="18"/>
          <w:szCs w:val="18"/>
        </w:rPr>
        <w:t>MethodArgumentNotValidException.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C1548">
        <w:rPr>
          <w:rFonts w:ascii="Consolas" w:hAnsi="Consolas"/>
          <w:color w:val="000000"/>
          <w:sz w:val="18"/>
          <w:szCs w:val="18"/>
        </w:rPr>
        <w:t>)</w:t>
      </w:r>
    </w:p>
    <w:p w14:paraId="37E61C08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</w:t>
      </w:r>
      <w:r w:rsidRPr="000C1548">
        <w:rPr>
          <w:rFonts w:ascii="Consolas" w:hAnsi="Consolas"/>
          <w:color w:val="646464"/>
          <w:sz w:val="18"/>
          <w:szCs w:val="18"/>
        </w:rPr>
        <w:t>@ResponseBody</w:t>
      </w:r>
    </w:p>
    <w:p w14:paraId="11CE2485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&lt;</w:t>
      </w:r>
      <w:r w:rsidRPr="000C1548">
        <w:rPr>
          <w:rFonts w:ascii="Consolas" w:hAnsi="Consolas"/>
          <w:color w:val="000000"/>
          <w:sz w:val="18"/>
          <w:szCs w:val="18"/>
          <w:u w:val="single"/>
        </w:rPr>
        <w:t>List</w:t>
      </w:r>
      <w:r w:rsidRPr="000C1548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proofErr w:type="gramStart"/>
      <w:r w:rsidRPr="000C1548">
        <w:rPr>
          <w:rFonts w:ascii="Consolas" w:hAnsi="Consolas"/>
          <w:color w:val="000000"/>
          <w:sz w:val="18"/>
          <w:szCs w:val="18"/>
        </w:rPr>
        <w:t>processUnmergeException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MethodArgumentNotValidException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color w:val="6A3E3E"/>
          <w:sz w:val="18"/>
          <w:szCs w:val="18"/>
        </w:rPr>
        <w:t>ex</w:t>
      </w:r>
      <w:r w:rsidRPr="000C1548">
        <w:rPr>
          <w:rFonts w:ascii="Consolas" w:hAnsi="Consolas"/>
          <w:color w:val="000000"/>
          <w:sz w:val="18"/>
          <w:szCs w:val="18"/>
        </w:rPr>
        <w:t>) {</w:t>
      </w:r>
    </w:p>
    <w:p w14:paraId="2C5BABFA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E16F5C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   </w:t>
      </w:r>
      <w:r w:rsidRPr="000C1548">
        <w:rPr>
          <w:rFonts w:ascii="Consolas" w:hAnsi="Consolas"/>
          <w:color w:val="000000"/>
          <w:sz w:val="18"/>
          <w:szCs w:val="18"/>
          <w:u w:val="single"/>
        </w:rPr>
        <w:t>List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6A3E3E"/>
          <w:sz w:val="18"/>
          <w:szCs w:val="18"/>
        </w:rPr>
        <w:t>list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0C1548">
        <w:rPr>
          <w:rFonts w:ascii="Consolas" w:hAnsi="Consolas"/>
          <w:b/>
          <w:bCs/>
          <w:color w:val="6A3E3E"/>
          <w:sz w:val="18"/>
          <w:szCs w:val="18"/>
        </w:rPr>
        <w:t>ex</w:t>
      </w:r>
      <w:r w:rsidRPr="000C1548">
        <w:rPr>
          <w:rFonts w:ascii="Consolas" w:hAnsi="Consolas"/>
          <w:b/>
          <w:bCs/>
          <w:color w:val="000000"/>
          <w:sz w:val="18"/>
          <w:szCs w:val="18"/>
        </w:rPr>
        <w:t>.getBindingResult</w:t>
      </w:r>
      <w:proofErr w:type="spellEnd"/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().</w:t>
      </w:r>
      <w:proofErr w:type="spell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getAllErrors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().stream()</w:t>
      </w:r>
    </w:p>
    <w:p w14:paraId="0A79F896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000000"/>
          <w:sz w:val="18"/>
          <w:szCs w:val="18"/>
        </w:rPr>
        <w:t xml:space="preserve">               </w:t>
      </w:r>
      <w:proofErr w:type="gram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.map</w:t>
      </w:r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spellStart"/>
      <w:r w:rsidRPr="000C1548">
        <w:rPr>
          <w:rFonts w:ascii="Consolas" w:hAnsi="Consolas"/>
          <w:b/>
          <w:bCs/>
          <w:color w:val="6A3E3E"/>
          <w:sz w:val="18"/>
          <w:szCs w:val="18"/>
        </w:rPr>
        <w:t>fieldError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 xml:space="preserve"> -&gt; </w:t>
      </w:r>
      <w:proofErr w:type="spellStart"/>
      <w:r w:rsidRPr="000C1548">
        <w:rPr>
          <w:rFonts w:ascii="Consolas" w:hAnsi="Consolas"/>
          <w:b/>
          <w:bCs/>
          <w:color w:val="6A3E3E"/>
          <w:sz w:val="18"/>
          <w:szCs w:val="18"/>
        </w:rPr>
        <w:t>fieldError</w:t>
      </w:r>
      <w:r w:rsidRPr="000C1548">
        <w:rPr>
          <w:rFonts w:ascii="Consolas" w:hAnsi="Consolas"/>
          <w:b/>
          <w:bCs/>
          <w:color w:val="000000"/>
          <w:sz w:val="18"/>
          <w:szCs w:val="18"/>
        </w:rPr>
        <w:t>.getDefaultMessage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())</w:t>
      </w:r>
    </w:p>
    <w:p w14:paraId="04425602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000000"/>
          <w:sz w:val="18"/>
          <w:szCs w:val="18"/>
        </w:rPr>
        <w:t xml:space="preserve">               </w:t>
      </w:r>
      <w:proofErr w:type="gram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.collect</w:t>
      </w:r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spell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Collectors.</w:t>
      </w:r>
      <w:r w:rsidRPr="000C1548">
        <w:rPr>
          <w:rFonts w:ascii="Consolas" w:hAnsi="Consolas"/>
          <w:b/>
          <w:bCs/>
          <w:i/>
          <w:iCs/>
          <w:color w:val="000000"/>
          <w:sz w:val="18"/>
          <w:szCs w:val="18"/>
        </w:rPr>
        <w:t>toList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());</w:t>
      </w:r>
    </w:p>
    <w:p w14:paraId="7FEA3116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6A1932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   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0C154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C1548">
        <w:rPr>
          <w:rFonts w:ascii="Consolas" w:hAnsi="Consolas"/>
          <w:color w:val="6A3E3E"/>
          <w:sz w:val="18"/>
          <w:szCs w:val="18"/>
        </w:rPr>
        <w:t>list</w:t>
      </w:r>
      <w:r w:rsidRPr="000C154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HttpStatus.</w:t>
      </w:r>
      <w:r w:rsidRPr="000C1548">
        <w:rPr>
          <w:rFonts w:ascii="Consolas" w:hAnsi="Consolas"/>
          <w:b/>
          <w:bCs/>
          <w:i/>
          <w:iCs/>
          <w:color w:val="0000C0"/>
          <w:sz w:val="18"/>
          <w:szCs w:val="18"/>
        </w:rPr>
        <w:t>BAD_REQUEST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);</w:t>
      </w:r>
    </w:p>
    <w:p w14:paraId="3F5564E9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4A0D1F01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>}</w:t>
      </w:r>
    </w:p>
    <w:p w14:paraId="4ECDE101" w14:textId="35D1BB69" w:rsidR="00363334" w:rsidRPr="00363334" w:rsidRDefault="00120CBD" w:rsidP="00EF41F8">
      <w:pPr>
        <w:rPr>
          <w:b/>
          <w:u w:val="single"/>
        </w:rPr>
      </w:pPr>
      <w:r w:rsidRPr="00363334">
        <w:rPr>
          <w:b/>
          <w:u w:val="single"/>
        </w:rPr>
        <w:t>Create annotation and use it using Spring AOP</w:t>
      </w:r>
      <w:r w:rsidR="000C1548">
        <w:rPr>
          <w:b/>
          <w:u w:val="single"/>
        </w:rPr>
        <w:t xml:space="preserve"> - </w:t>
      </w:r>
      <w:r w:rsidR="00363334">
        <w:rPr>
          <w:b/>
          <w:u w:val="single"/>
        </w:rPr>
        <w:t xml:space="preserve">Define an </w:t>
      </w:r>
      <w:proofErr w:type="gramStart"/>
      <w:r w:rsidR="00363334">
        <w:rPr>
          <w:b/>
          <w:u w:val="single"/>
        </w:rPr>
        <w:t>annotation</w:t>
      </w:r>
      <w:proofErr w:type="gramEnd"/>
    </w:p>
    <w:p w14:paraId="7E2BF24A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Retention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6FB070A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@Target</w:t>
      </w:r>
      <w:r>
        <w:rPr>
          <w:rFonts w:ascii="Consolas" w:hAnsi="Consolas"/>
          <w:color w:val="000000"/>
          <w:sz w:val="20"/>
          <w:szCs w:val="20"/>
        </w:rPr>
        <w:t>({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,ElementType.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FIELD</w:t>
      </w:r>
      <w:proofErr w:type="gramEnd"/>
      <w:r>
        <w:rPr>
          <w:rFonts w:ascii="Consolas" w:hAnsi="Consolas"/>
          <w:color w:val="000000"/>
          <w:sz w:val="20"/>
          <w:szCs w:val="20"/>
        </w:rPr>
        <w:t>})</w:t>
      </w:r>
    </w:p>
    <w:p w14:paraId="174A007F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46464"/>
          <w:sz w:val="20"/>
          <w:szCs w:val="20"/>
        </w:rPr>
        <w:t>AppLogger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01D757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AED7DC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C5A2A3" w14:textId="52378C18" w:rsidR="0072781F" w:rsidRPr="000C1548" w:rsidRDefault="0072781F" w:rsidP="00EF41F8">
      <w:pPr>
        <w:rPr>
          <w:bCs/>
          <w:u w:val="single"/>
        </w:rPr>
      </w:pPr>
      <w:r w:rsidRPr="000C1548">
        <w:rPr>
          <w:bCs/>
          <w:u w:val="single"/>
        </w:rPr>
        <w:t xml:space="preserve">Define the </w:t>
      </w:r>
      <w:proofErr w:type="gramStart"/>
      <w:r w:rsidRPr="000C1548">
        <w:rPr>
          <w:bCs/>
          <w:u w:val="single"/>
        </w:rPr>
        <w:t>aspect</w:t>
      </w:r>
      <w:proofErr w:type="gramEnd"/>
    </w:p>
    <w:p w14:paraId="305F0CC8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@Aspect</w:t>
      </w:r>
    </w:p>
    <w:p w14:paraId="497A2222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D7C4525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@Slf4j</w:t>
      </w:r>
    </w:p>
    <w:p w14:paraId="537591A1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AppLoggerAspect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60AA9F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E8D7E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D072504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23E93D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79A62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@Around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"@</w:t>
      </w:r>
      <w:proofErr w:type="gramStart"/>
      <w:r>
        <w:rPr>
          <w:rFonts w:ascii="Consolas" w:hAnsi="Consolas"/>
          <w:color w:val="2A00FF"/>
          <w:sz w:val="20"/>
          <w:szCs w:val="20"/>
        </w:rPr>
        <w:t>annotation(</w:t>
      </w:r>
      <w:proofErr w:type="gramEnd"/>
      <w:r>
        <w:rPr>
          <w:rFonts w:ascii="Consolas" w:hAnsi="Consolas"/>
          <w:color w:val="2A00FF"/>
          <w:sz w:val="20"/>
          <w:szCs w:val="20"/>
        </w:rPr>
        <w:t>AppLogger)"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AA778C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0120">
        <w:rPr>
          <w:rFonts w:ascii="Consolas" w:hAnsi="Consolas"/>
          <w:b/>
          <w:bCs/>
          <w:color w:val="000000"/>
          <w:sz w:val="20"/>
          <w:szCs w:val="20"/>
        </w:rPr>
        <w:t>ProceedingJoinPoint</w:t>
      </w:r>
      <w:proofErr w:type="spellEnd"/>
      <w:r w:rsidRPr="00070120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70120">
        <w:rPr>
          <w:rFonts w:ascii="Consolas" w:hAnsi="Consolas"/>
          <w:b/>
          <w:bCs/>
          <w:color w:val="6A3E3E"/>
          <w:sz w:val="20"/>
          <w:szCs w:val="20"/>
        </w:rPr>
        <w:t>joinPoint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Throwable {</w:t>
      </w:r>
    </w:p>
    <w:p w14:paraId="26B8F673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"Incoming Request: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0D36349" w14:textId="77777777" w:rsidR="000C1548" w:rsidRPr="008B084C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8B084C">
        <w:rPr>
          <w:rFonts w:ascii="Consolas" w:hAnsi="Consolas"/>
          <w:b/>
          <w:bCs/>
          <w:color w:val="000000"/>
          <w:sz w:val="20"/>
          <w:szCs w:val="20"/>
        </w:rPr>
        <w:t>CodeSignature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8B084C">
        <w:rPr>
          <w:rFonts w:ascii="Consolas" w:hAnsi="Consolas"/>
          <w:b/>
          <w:bCs/>
          <w:color w:val="6A3E3E"/>
          <w:sz w:val="20"/>
          <w:szCs w:val="20"/>
        </w:rPr>
        <w:t>codeSignature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 xml:space="preserve"> = (</w:t>
      </w:r>
      <w:proofErr w:type="spellStart"/>
      <w:r w:rsidRPr="008B084C">
        <w:rPr>
          <w:rFonts w:ascii="Consolas" w:hAnsi="Consolas"/>
          <w:b/>
          <w:bCs/>
          <w:color w:val="000000"/>
          <w:sz w:val="20"/>
          <w:szCs w:val="20"/>
        </w:rPr>
        <w:t>CodeSignature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proofErr w:type="spellStart"/>
      <w:r w:rsidRPr="008B084C">
        <w:rPr>
          <w:rFonts w:ascii="Consolas" w:hAnsi="Consolas"/>
          <w:b/>
          <w:bCs/>
          <w:color w:val="6A3E3E"/>
          <w:sz w:val="20"/>
          <w:szCs w:val="20"/>
        </w:rPr>
        <w:t>joinPoint</w:t>
      </w:r>
      <w:r w:rsidRPr="008B084C">
        <w:rPr>
          <w:rFonts w:ascii="Consolas" w:hAnsi="Consolas"/>
          <w:b/>
          <w:bCs/>
          <w:color w:val="000000"/>
          <w:sz w:val="20"/>
          <w:szCs w:val="20"/>
        </w:rPr>
        <w:t>.getSignature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8B084C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6894ADC3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"Invoked Method Name 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codeSignature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ADB09EA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Extracting method arguments name</w:t>
      </w:r>
    </w:p>
    <w:p w14:paraId="30181FBD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parameterNames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codeSignature</w:t>
      </w:r>
      <w:r>
        <w:rPr>
          <w:rFonts w:ascii="Consolas" w:hAnsi="Consolas"/>
          <w:color w:val="000000"/>
          <w:sz w:val="20"/>
          <w:szCs w:val="20"/>
        </w:rPr>
        <w:t>.getParameterNames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866550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Extracting method arguments value</w:t>
      </w:r>
    </w:p>
    <w:p w14:paraId="46E964C3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.getArgs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CB573F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parameterNames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DDECD86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"Argument Name: {}, Argument value: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parameterNames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777F6C04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5FBA3B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7FD1BE" w14:textId="4A0F77A5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9E476F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2725E6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7055B3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45CE2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5A005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0410A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8C2A1" w14:textId="75ED5374" w:rsidR="00304C48" w:rsidRP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304C48">
        <w:rPr>
          <w:rFonts w:ascii="Consolas" w:hAnsi="Consolas"/>
          <w:b/>
          <w:bCs/>
          <w:color w:val="000000"/>
          <w:sz w:val="20"/>
          <w:szCs w:val="20"/>
          <w:u w:val="single"/>
        </w:rPr>
        <w:lastRenderedPageBreak/>
        <w:t>How to use</w:t>
      </w:r>
    </w:p>
    <w:p w14:paraId="1CC2F3B1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E0B947B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CashDepositController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4C38F5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31D5AA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@AppLogger</w:t>
      </w:r>
    </w:p>
    <w:p w14:paraId="62DE993F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@PutMapping</w:t>
      </w:r>
      <w:r>
        <w:rPr>
          <w:rFonts w:ascii="Consolas" w:hAnsi="Consolas"/>
          <w:color w:val="000000"/>
          <w:sz w:val="20"/>
          <w:szCs w:val="20"/>
        </w:rPr>
        <w:t>(path=</w:t>
      </w:r>
      <w:r>
        <w:rPr>
          <w:rFonts w:ascii="Consolas" w:hAnsi="Consolas"/>
          <w:color w:val="2A00FF"/>
          <w:sz w:val="20"/>
          <w:szCs w:val="20"/>
        </w:rPr>
        <w:t>"/cash"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0A9F276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depositCash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@Valid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C753E9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depositing ..."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3EAF095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"Cash Deposited successfully."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71C3CED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5A1DCC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3602D0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F541A6" w14:textId="77777777" w:rsidR="0072781F" w:rsidRPr="00EF41F8" w:rsidRDefault="0072781F" w:rsidP="00EF41F8">
      <w:pPr>
        <w:rPr>
          <w:bCs/>
        </w:rPr>
      </w:pPr>
    </w:p>
    <w:sectPr w:rsidR="0072781F" w:rsidRPr="00EF41F8" w:rsidSect="00EA2439">
      <w:footerReference w:type="default" r:id="rId7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412A" w14:textId="77777777" w:rsidR="00EA2439" w:rsidRDefault="00EA2439" w:rsidP="00F53F99">
      <w:pPr>
        <w:spacing w:after="0" w:line="240" w:lineRule="auto"/>
      </w:pPr>
      <w:r>
        <w:separator/>
      </w:r>
    </w:p>
  </w:endnote>
  <w:endnote w:type="continuationSeparator" w:id="0">
    <w:p w14:paraId="55DCC246" w14:textId="77777777" w:rsidR="00EA2439" w:rsidRDefault="00EA2439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48D98" w14:textId="77777777"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6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F8F3E8" w14:textId="77777777"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DA3E" w14:textId="77777777" w:rsidR="00EA2439" w:rsidRDefault="00EA2439" w:rsidP="00F53F99">
      <w:pPr>
        <w:spacing w:after="0" w:line="240" w:lineRule="auto"/>
      </w:pPr>
      <w:r>
        <w:separator/>
      </w:r>
    </w:p>
  </w:footnote>
  <w:footnote w:type="continuationSeparator" w:id="0">
    <w:p w14:paraId="58D91C8A" w14:textId="77777777" w:rsidR="00EA2439" w:rsidRDefault="00EA2439" w:rsidP="00F5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BD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94EC6"/>
    <w:multiLevelType w:val="hybridMultilevel"/>
    <w:tmpl w:val="8FD6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2ABE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811491"/>
    <w:multiLevelType w:val="multilevel"/>
    <w:tmpl w:val="7BD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826D8"/>
    <w:multiLevelType w:val="multilevel"/>
    <w:tmpl w:val="5C16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A49DB"/>
    <w:multiLevelType w:val="multilevel"/>
    <w:tmpl w:val="38C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821BD6"/>
    <w:multiLevelType w:val="multilevel"/>
    <w:tmpl w:val="219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8395">
    <w:abstractNumId w:val="5"/>
  </w:num>
  <w:num w:numId="2" w16cid:durableId="1325234993">
    <w:abstractNumId w:val="6"/>
  </w:num>
  <w:num w:numId="3" w16cid:durableId="303854699">
    <w:abstractNumId w:val="4"/>
  </w:num>
  <w:num w:numId="4" w16cid:durableId="319584031">
    <w:abstractNumId w:val="3"/>
  </w:num>
  <w:num w:numId="5" w16cid:durableId="1169364740">
    <w:abstractNumId w:val="0"/>
  </w:num>
  <w:num w:numId="6" w16cid:durableId="472601464">
    <w:abstractNumId w:val="2"/>
  </w:num>
  <w:num w:numId="7" w16cid:durableId="27590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22"/>
    <w:rsid w:val="000006A2"/>
    <w:rsid w:val="00020FA5"/>
    <w:rsid w:val="00025422"/>
    <w:rsid w:val="0003019A"/>
    <w:rsid w:val="000329B9"/>
    <w:rsid w:val="00070120"/>
    <w:rsid w:val="000A289E"/>
    <w:rsid w:val="000B5C83"/>
    <w:rsid w:val="000C1548"/>
    <w:rsid w:val="000C4E16"/>
    <w:rsid w:val="000C5B6B"/>
    <w:rsid w:val="000F1505"/>
    <w:rsid w:val="00120CBD"/>
    <w:rsid w:val="001256BE"/>
    <w:rsid w:val="00132F35"/>
    <w:rsid w:val="00164BB8"/>
    <w:rsid w:val="0016613E"/>
    <w:rsid w:val="001931BF"/>
    <w:rsid w:val="001A5712"/>
    <w:rsid w:val="001A7A8E"/>
    <w:rsid w:val="001B45A9"/>
    <w:rsid w:val="001B689D"/>
    <w:rsid w:val="001B7115"/>
    <w:rsid w:val="001F7B9B"/>
    <w:rsid w:val="00203A2E"/>
    <w:rsid w:val="00204DB1"/>
    <w:rsid w:val="002158D6"/>
    <w:rsid w:val="00231D15"/>
    <w:rsid w:val="002374A8"/>
    <w:rsid w:val="002455DE"/>
    <w:rsid w:val="00262DE4"/>
    <w:rsid w:val="00264248"/>
    <w:rsid w:val="00274271"/>
    <w:rsid w:val="002B05BF"/>
    <w:rsid w:val="002B15A0"/>
    <w:rsid w:val="002F5DA7"/>
    <w:rsid w:val="00304C48"/>
    <w:rsid w:val="00353FAF"/>
    <w:rsid w:val="003564AF"/>
    <w:rsid w:val="00360DB2"/>
    <w:rsid w:val="00363334"/>
    <w:rsid w:val="00387BD2"/>
    <w:rsid w:val="003D4BDD"/>
    <w:rsid w:val="003E0035"/>
    <w:rsid w:val="00442DA9"/>
    <w:rsid w:val="004A5374"/>
    <w:rsid w:val="004B1F62"/>
    <w:rsid w:val="004C7E4C"/>
    <w:rsid w:val="004D1041"/>
    <w:rsid w:val="004F0F76"/>
    <w:rsid w:val="005104F5"/>
    <w:rsid w:val="00515370"/>
    <w:rsid w:val="00540F3D"/>
    <w:rsid w:val="00556058"/>
    <w:rsid w:val="00566CCA"/>
    <w:rsid w:val="0059567D"/>
    <w:rsid w:val="005A2E35"/>
    <w:rsid w:val="005B203C"/>
    <w:rsid w:val="005C4969"/>
    <w:rsid w:val="005E0DEB"/>
    <w:rsid w:val="005F5F0C"/>
    <w:rsid w:val="00604A19"/>
    <w:rsid w:val="00607748"/>
    <w:rsid w:val="006319C7"/>
    <w:rsid w:val="00641E2C"/>
    <w:rsid w:val="00662AC1"/>
    <w:rsid w:val="00663595"/>
    <w:rsid w:val="006A0720"/>
    <w:rsid w:val="006B37CC"/>
    <w:rsid w:val="006E7053"/>
    <w:rsid w:val="006F2F0A"/>
    <w:rsid w:val="00703B19"/>
    <w:rsid w:val="0072781F"/>
    <w:rsid w:val="00762C04"/>
    <w:rsid w:val="007A3F2B"/>
    <w:rsid w:val="007B4837"/>
    <w:rsid w:val="007B7CDA"/>
    <w:rsid w:val="008160B0"/>
    <w:rsid w:val="008640B7"/>
    <w:rsid w:val="00881D44"/>
    <w:rsid w:val="00886B95"/>
    <w:rsid w:val="00892A63"/>
    <w:rsid w:val="008B084C"/>
    <w:rsid w:val="008B3F24"/>
    <w:rsid w:val="008E0BC7"/>
    <w:rsid w:val="008E16B3"/>
    <w:rsid w:val="008F5A71"/>
    <w:rsid w:val="009259C5"/>
    <w:rsid w:val="009371FC"/>
    <w:rsid w:val="009507A0"/>
    <w:rsid w:val="00962969"/>
    <w:rsid w:val="00963814"/>
    <w:rsid w:val="009A4490"/>
    <w:rsid w:val="009B7A6C"/>
    <w:rsid w:val="009F39FD"/>
    <w:rsid w:val="00A171A2"/>
    <w:rsid w:val="00A23523"/>
    <w:rsid w:val="00A4003B"/>
    <w:rsid w:val="00A66B42"/>
    <w:rsid w:val="00A97337"/>
    <w:rsid w:val="00AB2577"/>
    <w:rsid w:val="00AB6069"/>
    <w:rsid w:val="00AC2A87"/>
    <w:rsid w:val="00AE1FF0"/>
    <w:rsid w:val="00B26223"/>
    <w:rsid w:val="00B7474C"/>
    <w:rsid w:val="00B76645"/>
    <w:rsid w:val="00BA24FE"/>
    <w:rsid w:val="00BA29D7"/>
    <w:rsid w:val="00BD2CE9"/>
    <w:rsid w:val="00C143E9"/>
    <w:rsid w:val="00C2248F"/>
    <w:rsid w:val="00C43C0F"/>
    <w:rsid w:val="00CA6173"/>
    <w:rsid w:val="00DB7D9E"/>
    <w:rsid w:val="00DF4023"/>
    <w:rsid w:val="00E269E3"/>
    <w:rsid w:val="00E33754"/>
    <w:rsid w:val="00E6243D"/>
    <w:rsid w:val="00EA2439"/>
    <w:rsid w:val="00EB4FF2"/>
    <w:rsid w:val="00EC4235"/>
    <w:rsid w:val="00EF41F8"/>
    <w:rsid w:val="00F12BC0"/>
    <w:rsid w:val="00F35951"/>
    <w:rsid w:val="00F53F99"/>
    <w:rsid w:val="00F65454"/>
    <w:rsid w:val="00F7027D"/>
    <w:rsid w:val="00FA5ADA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9C40"/>
  <w15:chartTrackingRefBased/>
  <w15:docId w15:val="{DAA5F409-AEA2-4300-8A50-AB8BE5A3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3D"/>
  </w:style>
  <w:style w:type="paragraph" w:styleId="Heading1">
    <w:name w:val="heading 1"/>
    <w:basedOn w:val="Normal"/>
    <w:link w:val="Heading1Char"/>
    <w:uiPriority w:val="9"/>
    <w:qFormat/>
    <w:rsid w:val="006B3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NormalWeb">
    <w:name w:val="Normal (Web)"/>
    <w:basedOn w:val="Normal"/>
    <w:uiPriority w:val="99"/>
    <w:unhideWhenUsed/>
    <w:rsid w:val="002B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5BF"/>
    <w:rPr>
      <w:b/>
      <w:bCs/>
    </w:rPr>
  </w:style>
  <w:style w:type="character" w:customStyle="1" w:styleId="apple-converted-space">
    <w:name w:val="apple-converted-space"/>
    <w:basedOn w:val="DefaultParagraphFont"/>
    <w:rsid w:val="002B05BF"/>
  </w:style>
  <w:style w:type="character" w:styleId="HTMLCode">
    <w:name w:val="HTML Code"/>
    <w:basedOn w:val="DefaultParagraphFont"/>
    <w:uiPriority w:val="99"/>
    <w:semiHidden/>
    <w:unhideWhenUsed/>
    <w:rsid w:val="002B0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B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B05BF"/>
  </w:style>
  <w:style w:type="character" w:customStyle="1" w:styleId="pln">
    <w:name w:val="pln"/>
    <w:basedOn w:val="DefaultParagraphFont"/>
    <w:rsid w:val="002B05BF"/>
  </w:style>
  <w:style w:type="character" w:customStyle="1" w:styleId="kwd">
    <w:name w:val="kwd"/>
    <w:basedOn w:val="DefaultParagraphFont"/>
    <w:rsid w:val="002B05BF"/>
  </w:style>
  <w:style w:type="character" w:customStyle="1" w:styleId="typ">
    <w:name w:val="typ"/>
    <w:basedOn w:val="DefaultParagraphFont"/>
    <w:rsid w:val="002B05BF"/>
  </w:style>
  <w:style w:type="character" w:customStyle="1" w:styleId="pun">
    <w:name w:val="pun"/>
    <w:basedOn w:val="DefaultParagraphFont"/>
    <w:rsid w:val="002B05BF"/>
  </w:style>
  <w:style w:type="character" w:styleId="Hyperlink">
    <w:name w:val="Hyperlink"/>
    <w:basedOn w:val="DefaultParagraphFont"/>
    <w:uiPriority w:val="99"/>
    <w:unhideWhenUsed/>
    <w:rsid w:val="00C143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B4F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A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902</TotalTime>
  <Pages>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217</cp:revision>
  <dcterms:created xsi:type="dcterms:W3CDTF">2015-12-26T17:12:00Z</dcterms:created>
  <dcterms:modified xsi:type="dcterms:W3CDTF">2024-04-27T13:38:00Z</dcterms:modified>
</cp:coreProperties>
</file>