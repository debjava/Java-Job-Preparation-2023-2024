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FFF38" w14:textId="77777777" w:rsidR="00204DB1" w:rsidRDefault="00025422" w:rsidP="00A97337">
      <w:pPr>
        <w:pStyle w:val="Title"/>
      </w:pPr>
      <w:r>
        <w:t>Annotations in Java</w:t>
      </w:r>
    </w:p>
    <w:p w14:paraId="5A42F675" w14:textId="76287AAC" w:rsidR="00A23523" w:rsidRDefault="002B15A0" w:rsidP="00EB4FF2">
      <w:pPr>
        <w:pStyle w:val="NoSpacing"/>
      </w:pPr>
      <w:r w:rsidRPr="00A23523">
        <w:rPr>
          <w:rFonts w:ascii="Palatino Linotype" w:hAnsi="Palatino Linotype"/>
        </w:rPr>
        <w:t xml:space="preserve">While creating an annotation in java , two things are important, one is </w:t>
      </w:r>
      <w:r w:rsidRPr="00A23523">
        <w:rPr>
          <w:rFonts w:ascii="Palatino Linotype" w:hAnsi="Palatino Linotype"/>
          <w:b/>
          <w:sz w:val="25"/>
        </w:rPr>
        <w:t>@Target and @Retention</w:t>
      </w:r>
      <w:r>
        <w:t>.</w:t>
      </w:r>
    </w:p>
    <w:p w14:paraId="09F70F8D" w14:textId="661C47D9" w:rsidR="00A23523" w:rsidRDefault="00A23523" w:rsidP="00EB4FF2">
      <w:pPr>
        <w:pStyle w:val="NoSpacing"/>
      </w:pPr>
    </w:p>
    <w:p w14:paraId="3D11D333" w14:textId="6D858A45" w:rsidR="00A23523" w:rsidRDefault="00A23523" w:rsidP="00A23523">
      <w:pPr>
        <w:pStyle w:val="NoSpacing"/>
        <w:rPr>
          <w:rFonts w:ascii="Palatino Linotype" w:hAnsi="Palatino Linotype"/>
          <w:b/>
          <w:bCs/>
          <w:u w:val="single"/>
        </w:rPr>
      </w:pPr>
      <w:r w:rsidRPr="00BA24FE">
        <w:rPr>
          <w:rFonts w:ascii="Palatino Linotype" w:hAnsi="Palatino Linotype"/>
          <w:b/>
          <w:bCs/>
          <w:u w:val="single"/>
        </w:rPr>
        <w:t>Retention Policy</w:t>
      </w:r>
    </w:p>
    <w:p w14:paraId="37166F61" w14:textId="4B3C0979" w:rsidR="00A23523" w:rsidRDefault="001B45A9" w:rsidP="00A23523">
      <w:pPr>
        <w:pStyle w:val="NoSpacing"/>
        <w:rPr>
          <w:rFonts w:ascii="Palatino Linotype" w:hAnsi="Palatino Linotype" w:cs="Segoe UI"/>
          <w:sz w:val="24"/>
          <w:szCs w:val="24"/>
        </w:rPr>
      </w:pPr>
      <w:r w:rsidRPr="00A23523">
        <w:rPr>
          <w:rFonts w:ascii="Palatino Linotype" w:hAnsi="Palatino Linotype"/>
          <w:sz w:val="24"/>
          <w:szCs w:val="24"/>
        </w:rPr>
        <w:t xml:space="preserve">Retention policy </w:t>
      </w:r>
      <w:r>
        <w:rPr>
          <w:rFonts w:ascii="Palatino Linotype" w:hAnsi="Palatino Linotype"/>
          <w:sz w:val="24"/>
          <w:szCs w:val="24"/>
        </w:rPr>
        <w:t>i</w:t>
      </w:r>
      <w:r w:rsidR="008E16B3" w:rsidRPr="008E16B3">
        <w:rPr>
          <w:rFonts w:ascii="Palatino Linotype" w:hAnsi="Palatino Linotype"/>
          <w:sz w:val="24"/>
          <w:szCs w:val="24"/>
        </w:rPr>
        <w:t>ndicates how long annotations with the annotated type are to be retained</w:t>
      </w:r>
      <w:r w:rsidR="008E16B3">
        <w:rPr>
          <w:rFonts w:ascii="Palatino Linotype" w:hAnsi="Palatino Linotype"/>
          <w:sz w:val="24"/>
          <w:szCs w:val="24"/>
        </w:rPr>
        <w:t xml:space="preserve">. </w:t>
      </w:r>
      <w:r w:rsidR="00A23523" w:rsidRPr="00A23523">
        <w:rPr>
          <w:rFonts w:ascii="Palatino Linotype" w:hAnsi="Palatino Linotype"/>
          <w:sz w:val="24"/>
          <w:szCs w:val="24"/>
        </w:rPr>
        <w:t xml:space="preserve">In case of no retention policy, the default retention policy will be </w:t>
      </w:r>
      <w:proofErr w:type="spellStart"/>
      <w:r w:rsidR="00A23523" w:rsidRPr="00A23523">
        <w:rPr>
          <w:rStyle w:val="HTMLCode"/>
          <w:rFonts w:ascii="Palatino Linotype" w:eastAsiaTheme="minorHAnsi" w:hAnsi="Palatino Linotype"/>
          <w:b/>
          <w:sz w:val="24"/>
          <w:szCs w:val="24"/>
        </w:rPr>
        <w:t>RetentionPolicy.CLASS</w:t>
      </w:r>
      <w:proofErr w:type="spellEnd"/>
      <w:r w:rsidR="00A23523" w:rsidRPr="00A23523">
        <w:rPr>
          <w:rFonts w:ascii="Palatino Linotype" w:hAnsi="Palatino Linotype" w:cs="Segoe UI"/>
          <w:sz w:val="24"/>
          <w:szCs w:val="24"/>
        </w:rPr>
        <w:t xml:space="preserve">. </w:t>
      </w:r>
      <w:r w:rsidR="00A23523">
        <w:rPr>
          <w:rFonts w:ascii="Palatino Linotype" w:hAnsi="Palatino Linotype" w:cs="Segoe UI"/>
          <w:sz w:val="24"/>
          <w:szCs w:val="24"/>
        </w:rPr>
        <w:t>It means how long the annotated type will remain.</w:t>
      </w:r>
    </w:p>
    <w:p w14:paraId="4822F6F5" w14:textId="77777777" w:rsidR="00A23523" w:rsidRPr="00A23523" w:rsidRDefault="00A23523" w:rsidP="00A23523">
      <w:pPr>
        <w:pStyle w:val="NoSpacing"/>
        <w:rPr>
          <w:rFonts w:ascii="Palatino Linotype" w:hAnsi="Palatino Linotype"/>
          <w:sz w:val="24"/>
          <w:szCs w:val="24"/>
        </w:rPr>
      </w:pPr>
    </w:p>
    <w:p w14:paraId="03658B94" w14:textId="77777777" w:rsidR="00A23523" w:rsidRPr="00A23523" w:rsidRDefault="00A23523" w:rsidP="00A23523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450"/>
        <w:rPr>
          <w:rFonts w:ascii="Palatino Linotype" w:hAnsi="Palatino Linotype" w:cs="Arial"/>
          <w:color w:val="222426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RetentionPolicy.SOURCE</w:t>
      </w:r>
      <w:proofErr w:type="spellEnd"/>
      <w:r w:rsidRPr="00A23523">
        <w:rPr>
          <w:rFonts w:ascii="Palatino Linotype" w:hAnsi="Palatino Linotype" w:cs="Arial"/>
          <w:color w:val="222426"/>
        </w:rPr>
        <w:t>: Retained in source code and discarded during the compile. Example:</w:t>
      </w:r>
      <w:r w:rsidRPr="00A23523">
        <w:rPr>
          <w:rStyle w:val="apple-converted-space"/>
          <w:rFonts w:ascii="Palatino Linotype" w:hAnsi="Palatino Linotype" w:cs="Arial"/>
          <w:color w:val="222426"/>
        </w:rPr>
        <w:t> </w:t>
      </w:r>
      <w:r w:rsidRPr="00A23523">
        <w:rPr>
          <w:rFonts w:ascii="Palatino Linotype" w:hAnsi="Palatino Linotype"/>
          <w:b/>
          <w:bCs/>
        </w:rPr>
        <w:t>@Override, @SuppressWarnings</w:t>
      </w:r>
    </w:p>
    <w:p w14:paraId="69A84F9B" w14:textId="77777777" w:rsidR="00A23523" w:rsidRPr="00A23523" w:rsidRDefault="00A23523" w:rsidP="00A23523">
      <w:pPr>
        <w:pStyle w:val="NormalWeb"/>
        <w:numPr>
          <w:ilvl w:val="0"/>
          <w:numId w:val="3"/>
        </w:numPr>
        <w:spacing w:before="0" w:beforeAutospacing="0" w:after="0" w:afterAutospacing="0" w:line="293" w:lineRule="atLeast"/>
        <w:ind w:left="450"/>
        <w:rPr>
          <w:rFonts w:ascii="Palatino Linotype" w:hAnsi="Palatino Linotype" w:cs="Arial"/>
          <w:color w:val="222426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RetentionPolicy.CLASS</w:t>
      </w:r>
      <w:proofErr w:type="spellEnd"/>
      <w:r w:rsidRPr="00A23523">
        <w:rPr>
          <w:rFonts w:ascii="Palatino Linotype" w:hAnsi="Palatino Linotype" w:cs="Arial"/>
          <w:color w:val="222426"/>
        </w:rPr>
        <w:t xml:space="preserve">: Retained at the class and discarded during class loading. Useful when doing bytecode-level post-processing. </w:t>
      </w:r>
      <w:r w:rsidRPr="00A23523">
        <w:rPr>
          <w:rFonts w:ascii="Palatino Linotype" w:hAnsi="Palatino Linotype" w:cs="Arial"/>
          <w:b/>
          <w:color w:val="222426"/>
        </w:rPr>
        <w:t>The default retention policy type is CLASS</w:t>
      </w:r>
      <w:r w:rsidRPr="00A23523">
        <w:rPr>
          <w:rFonts w:ascii="Palatino Linotype" w:hAnsi="Palatino Linotype" w:cs="Arial"/>
          <w:color w:val="222426"/>
        </w:rPr>
        <w:t>.</w:t>
      </w:r>
    </w:p>
    <w:p w14:paraId="7902D8E7" w14:textId="2FF658A2" w:rsidR="00A23523" w:rsidRPr="00A23523" w:rsidRDefault="00A23523" w:rsidP="00A23523">
      <w:pPr>
        <w:pStyle w:val="NormalWeb"/>
        <w:numPr>
          <w:ilvl w:val="0"/>
          <w:numId w:val="3"/>
        </w:numPr>
        <w:tabs>
          <w:tab w:val="clear" w:pos="720"/>
          <w:tab w:val="num" w:pos="450"/>
        </w:tabs>
        <w:spacing w:before="0" w:beforeAutospacing="0" w:after="0" w:afterAutospacing="0" w:line="293" w:lineRule="atLeast"/>
        <w:ind w:left="450"/>
        <w:rPr>
          <w:rStyle w:val="HTMLCode"/>
          <w:rFonts w:ascii="Palatino Linotype" w:hAnsi="Palatino Linotype" w:cs="Arial"/>
          <w:color w:val="222426"/>
          <w:sz w:val="24"/>
          <w:szCs w:val="24"/>
        </w:rPr>
      </w:pPr>
      <w:proofErr w:type="spellStart"/>
      <w:r w:rsidRPr="00A23523">
        <w:rPr>
          <w:rStyle w:val="HTMLCode"/>
          <w:rFonts w:ascii="Palatino Linotype" w:hAnsi="Palatino Linotype" w:cs="Consolas"/>
          <w:b/>
          <w:color w:val="222426"/>
          <w:sz w:val="24"/>
          <w:szCs w:val="24"/>
          <w:bdr w:val="none" w:sz="0" w:space="0" w:color="auto" w:frame="1"/>
          <w:shd w:val="clear" w:color="auto" w:fill="EEEEEE"/>
        </w:rPr>
        <w:t>RetentionPolicy.RUNTIME</w:t>
      </w:r>
      <w:proofErr w:type="spellEnd"/>
      <w:r w:rsidRPr="00A23523">
        <w:rPr>
          <w:rFonts w:ascii="Palatino Linotype" w:hAnsi="Palatino Linotype" w:cs="Arial"/>
          <w:color w:val="222426"/>
        </w:rPr>
        <w:t>: Retained at runtime and never discarded. The annotation should be available for reflection at runtime. Example:</w:t>
      </w:r>
      <w:r w:rsidRPr="00A23523">
        <w:rPr>
          <w:rStyle w:val="apple-converted-space"/>
          <w:rFonts w:ascii="Palatino Linotype" w:hAnsi="Palatino Linotype" w:cs="Arial"/>
          <w:color w:val="222426"/>
        </w:rPr>
        <w:t> </w:t>
      </w:r>
      <w:r w:rsidRPr="00A23523">
        <w:rPr>
          <w:b/>
          <w:bCs/>
        </w:rPr>
        <w:t>@Deprecated</w:t>
      </w:r>
      <w:r>
        <w:rPr>
          <w:b/>
          <w:bCs/>
        </w:rPr>
        <w:t>, @Autowired</w:t>
      </w:r>
    </w:p>
    <w:p w14:paraId="65FD2F70" w14:textId="698FC2BA" w:rsidR="00A23523" w:rsidRDefault="00A23523" w:rsidP="00EB4FF2">
      <w:pPr>
        <w:pStyle w:val="NoSpacing"/>
      </w:pPr>
    </w:p>
    <w:p w14:paraId="496DF2AD" w14:textId="4F93E853" w:rsidR="00EC4235" w:rsidRDefault="00EC4235" w:rsidP="00EC4235">
      <w:pPr>
        <w:shd w:val="clear" w:color="auto" w:fill="FFFFFF"/>
        <w:spacing w:after="240" w:line="293" w:lineRule="atLeast"/>
        <w:rPr>
          <w:rFonts w:ascii="Palatino Linotype" w:eastAsia="Times New Roman" w:hAnsi="Palatino Linotype" w:cs="Arial"/>
          <w:color w:val="222426"/>
          <w:sz w:val="24"/>
          <w:szCs w:val="24"/>
        </w:rPr>
      </w:pPr>
      <w:r w:rsidRPr="00EC4235">
        <w:rPr>
          <w:rFonts w:ascii="Palatino Linotype" w:eastAsia="Times New Roman" w:hAnsi="Palatino Linotype" w:cs="Arial"/>
          <w:b/>
          <w:color w:val="222426"/>
          <w:sz w:val="24"/>
          <w:szCs w:val="24"/>
        </w:rPr>
        <w:t>@Target</w:t>
      </w:r>
      <w:r w:rsidRPr="00EC4235">
        <w:rPr>
          <w:rFonts w:ascii="Palatino Linotype" w:eastAsia="Times New Roman" w:hAnsi="Palatino Linotype" w:cs="Arial"/>
          <w:color w:val="222426"/>
          <w:sz w:val="24"/>
          <w:szCs w:val="24"/>
        </w:rPr>
        <w:t xml:space="preserve"> : </w:t>
      </w:r>
      <w:r>
        <w:rPr>
          <w:rFonts w:ascii="Palatino Linotype" w:eastAsia="Times New Roman" w:hAnsi="Palatino Linotype" w:cs="Arial"/>
          <w:color w:val="222426"/>
          <w:sz w:val="24"/>
          <w:szCs w:val="24"/>
        </w:rPr>
        <w:t>It specifies where it should be applicable whether the annotated type is applicable to Class, Constructor, Method etc.</w:t>
      </w:r>
    </w:p>
    <w:p w14:paraId="78449DC1" w14:textId="57FF7C5C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PACKAGE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Package declaration</w:t>
      </w:r>
    </w:p>
    <w:p w14:paraId="5BBCB65B" w14:textId="766BDAD4" w:rsidR="00EC4235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EC4235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TYPE</w:t>
      </w:r>
      <w:proofErr w:type="spellEnd"/>
      <w:r w:rsidR="00EC4235" w:rsidRPr="00556058">
        <w:rPr>
          <w:rFonts w:ascii="Palatino Linotype" w:hAnsi="Palatino Linotype"/>
          <w:sz w:val="24"/>
          <w:szCs w:val="24"/>
        </w:rPr>
        <w:t> - Class, Interface, Annotation, Enum declaration</w:t>
      </w:r>
    </w:p>
    <w:p w14:paraId="3BE69668" w14:textId="13B8EAB0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FIELD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 xml:space="preserve"> - Field declaration (includes </w:t>
      </w:r>
      <w:proofErr w:type="spellStart"/>
      <w:r w:rsidR="00556058" w:rsidRPr="00556058">
        <w:rPr>
          <w:rFonts w:ascii="Palatino Linotype" w:hAnsi="Palatino Linotype"/>
          <w:sz w:val="24"/>
          <w:szCs w:val="24"/>
        </w:rPr>
        <w:t>enum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 xml:space="preserve"> constants)</w:t>
      </w:r>
    </w:p>
    <w:p w14:paraId="56137056" w14:textId="168531A5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CONSTRUCTOR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Constructor declaration</w:t>
      </w:r>
    </w:p>
    <w:p w14:paraId="42C97540" w14:textId="16419983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METHOD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Method declaration</w:t>
      </w:r>
    </w:p>
    <w:p w14:paraId="6D4CE53C" w14:textId="291E5A60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PARAMETER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Parameter declaration</w:t>
      </w:r>
    </w:p>
    <w:p w14:paraId="07D328B4" w14:textId="71327D28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LOCAL_VARIABLE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Local variable declaration</w:t>
      </w:r>
    </w:p>
    <w:p w14:paraId="5A6F62FB" w14:textId="1855245C" w:rsidR="00556058" w:rsidRPr="00556058" w:rsidRDefault="00AC2A87" w:rsidP="00556058">
      <w:pPr>
        <w:pStyle w:val="NoSpacing"/>
        <w:numPr>
          <w:ilvl w:val="1"/>
          <w:numId w:val="6"/>
        </w:numPr>
        <w:rPr>
          <w:rFonts w:ascii="Palatino Linotype" w:hAnsi="Palatino Linotype"/>
          <w:sz w:val="24"/>
          <w:szCs w:val="24"/>
        </w:rPr>
      </w:pPr>
      <w:proofErr w:type="spellStart"/>
      <w:r w:rsidRPr="00AC2A87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ElementType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556058" w:rsidRPr="00556058">
        <w:rPr>
          <w:rFonts w:ascii="Palatino Linotype" w:hAnsi="Palatino Linotype"/>
          <w:b/>
          <w:bCs/>
          <w:sz w:val="24"/>
          <w:szCs w:val="24"/>
          <w:bdr w:val="none" w:sz="0" w:space="0" w:color="auto" w:frame="1"/>
        </w:rPr>
        <w:t>ANNOTATION_TYPE</w:t>
      </w:r>
      <w:proofErr w:type="spellEnd"/>
      <w:r w:rsidR="00556058" w:rsidRPr="00556058">
        <w:rPr>
          <w:rFonts w:ascii="Palatino Linotype" w:hAnsi="Palatino Linotype"/>
          <w:sz w:val="24"/>
          <w:szCs w:val="24"/>
        </w:rPr>
        <w:t> - Annotation type declaration</w:t>
      </w:r>
    </w:p>
    <w:p w14:paraId="118FD60D" w14:textId="77777777" w:rsidR="00556058" w:rsidRPr="002B05BF" w:rsidRDefault="00556058" w:rsidP="00556058">
      <w:pPr>
        <w:pStyle w:val="NoSpacing"/>
      </w:pPr>
    </w:p>
    <w:p w14:paraId="10110416" w14:textId="77D67484" w:rsidR="001A5712" w:rsidRDefault="001A5712" w:rsidP="001A5712">
      <w:pPr>
        <w:pStyle w:val="NormalWeb"/>
        <w:spacing w:before="0" w:beforeAutospacing="0" w:after="0" w:afterAutospacing="0" w:line="293" w:lineRule="atLeast"/>
        <w:rPr>
          <w:color w:val="333333"/>
          <w:sz w:val="21"/>
          <w:szCs w:val="21"/>
        </w:rPr>
      </w:pPr>
    </w:p>
    <w:p w14:paraId="014EE93A" w14:textId="77777777" w:rsidR="00CA6173" w:rsidRDefault="005C4969" w:rsidP="006B37CC">
      <w:r>
        <w:t>An Example of custom annotation is given below.</w:t>
      </w:r>
    </w:p>
    <w:p w14:paraId="3E6E54E5" w14:textId="2D695A1A" w:rsidR="005C4969" w:rsidRPr="00BD2CE9" w:rsidRDefault="000B5C83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</w:pPr>
      <w:r w:rsidRPr="000B5C83">
        <w:rPr>
          <w:rFonts w:ascii="Consolas" w:hAnsi="Consolas" w:cs="Consolas"/>
          <w:b/>
          <w:bCs/>
          <w:sz w:val="20"/>
          <w:szCs w:val="20"/>
          <w:u w:val="single"/>
        </w:rPr>
        <w:t>Food.java</w:t>
      </w:r>
      <w:r w:rsidR="009259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CA105" wp14:editId="7B813885">
                <wp:simplePos x="0" y="0"/>
                <wp:positionH relativeFrom="column">
                  <wp:posOffset>4521200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49F753" w14:textId="77777777" w:rsidR="009259C5" w:rsidRPr="000B5C83" w:rsidRDefault="009259C5" w:rsidP="005C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5C83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FoodType.java</w:t>
                            </w:r>
                          </w:p>
                          <w:p w14:paraId="029DB656" w14:textId="77777777" w:rsidR="009259C5" w:rsidRDefault="009259C5" w:rsidP="005C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FoodType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7768C0A1" w14:textId="77777777" w:rsidR="009259C5" w:rsidRDefault="009259C5" w:rsidP="005C49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VEG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NON_VEG</w:t>
                            </w:r>
                          </w:p>
                          <w:p w14:paraId="08B2D3F5" w14:textId="77777777" w:rsidR="009259C5" w:rsidRPr="00DE5040" w:rsidRDefault="009259C5" w:rsidP="00DE50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DCA10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pt;margin-top:.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" filled="f" strokeweight=".5pt">
                <v:textbox style="mso-fit-shape-to-text:t">
                  <w:txbxContent>
                    <w:p w14:paraId="3049F753" w14:textId="77777777" w:rsidR="009259C5" w:rsidRPr="000B5C83" w:rsidRDefault="009259C5" w:rsidP="005C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B5C83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FoodType.java</w:t>
                      </w:r>
                    </w:p>
                    <w:p w14:paraId="029DB656" w14:textId="77777777" w:rsidR="009259C5" w:rsidRDefault="009259C5" w:rsidP="005C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FoodType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7768C0A1" w14:textId="77777777" w:rsidR="009259C5" w:rsidRDefault="009259C5" w:rsidP="005C49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VEG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NON_VEG</w:t>
                      </w:r>
                    </w:p>
                    <w:p w14:paraId="08B2D3F5" w14:textId="77777777" w:rsidR="009259C5" w:rsidRPr="00DE5040" w:rsidRDefault="009259C5" w:rsidP="00DE50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BBB21B" w14:textId="61371A8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java.lang.annotation.ElementType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AC7247" w14:textId="26B4A46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8D7AD" w14:textId="7777777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java.lang.annotation.RetentionPolicy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66BF11" w14:textId="3D92C20C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java.lang.annotation.Target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BCEA5B" w14:textId="7777777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D8665C" w14:textId="7409D80A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@Retention</w:t>
      </w:r>
      <w:r>
        <w:rPr>
          <w:rFonts w:ascii="Consolas" w:hAnsi="Consolas" w:cs="Consolas"/>
          <w:color w:val="000000"/>
          <w:sz w:val="20"/>
          <w:szCs w:val="20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RUNTIME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FA5AD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DB7D9E" w:rsidRPr="00DB7D9E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DB7D9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You can provide multiple type</w:t>
      </w:r>
    </w:p>
    <w:p w14:paraId="02DBB310" w14:textId="7777777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@Target</w:t>
      </w:r>
      <w:r>
        <w:rPr>
          <w:rFonts w:ascii="Consolas" w:hAnsi="Consolas" w:cs="Consolas"/>
          <w:color w:val="000000"/>
          <w:sz w:val="20"/>
          <w:szCs w:val="20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C81EDC" w14:textId="28771F4F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@interface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Food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54A5C8" w14:textId="7777777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type();</w:t>
      </w:r>
    </w:p>
    <w:p w14:paraId="0E68A48E" w14:textId="7777777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D8638" w14:textId="77777777" w:rsidR="005C4969" w:rsidRDefault="005C4969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92F9BE" w14:textId="74ED8D25" w:rsidR="00B76645" w:rsidRDefault="00B76645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59AFD0" w14:textId="6872E30B" w:rsidR="00B76645" w:rsidRDefault="009259C5" w:rsidP="005C4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67F0C" wp14:editId="1D89263F">
                <wp:simplePos x="0" y="0"/>
                <wp:positionH relativeFrom="column">
                  <wp:posOffset>3105150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CAB8A" w14:textId="77777777" w:rsidR="009259C5" w:rsidRPr="001B689D" w:rsidRDefault="009259C5" w:rsidP="006B37C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B689D">
                              <w:rPr>
                                <w:b/>
                                <w:u w:val="single"/>
                              </w:rPr>
                              <w:t>Lion.java</w:t>
                            </w:r>
                          </w:p>
                          <w:p w14:paraId="597BAC31" w14:textId="77777777" w:rsidR="009259C5" w:rsidRDefault="009259C5" w:rsidP="001B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@Food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(type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FoodType.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NON_VEG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14:paraId="7889B92D" w14:textId="77777777" w:rsidR="009259C5" w:rsidRDefault="009259C5" w:rsidP="001B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Lion {</w:t>
                            </w:r>
                          </w:p>
                          <w:p w14:paraId="5691EA55" w14:textId="77777777" w:rsidR="009259C5" w:rsidRDefault="009259C5" w:rsidP="001B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36D7A9CD" w14:textId="77777777" w:rsidR="009259C5" w:rsidRDefault="009259C5" w:rsidP="001B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0A99FF08" w14:textId="77777777" w:rsidR="009259C5" w:rsidRDefault="009259C5" w:rsidP="001B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50D99C6A" w14:textId="77777777" w:rsidR="009259C5" w:rsidRDefault="009259C5" w:rsidP="001B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"Lion"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752656D" w14:textId="77777777" w:rsidR="009259C5" w:rsidRDefault="009259C5" w:rsidP="001B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3F09D50C" w14:textId="77777777" w:rsidR="009259C5" w:rsidRPr="000C160A" w:rsidRDefault="009259C5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7F0C" id="Text Box 3" o:spid="_x0000_s1027" type="#_x0000_t202" style="position:absolute;margin-left:244.5pt;margin-top:9.0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+jKQ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" filled="f" strokeweight=".5pt">
                <v:textbox style="mso-fit-shape-to-text:t">
                  <w:txbxContent>
                    <w:p w14:paraId="47DCAB8A" w14:textId="77777777" w:rsidR="009259C5" w:rsidRPr="001B689D" w:rsidRDefault="009259C5" w:rsidP="006B37CC">
                      <w:pPr>
                        <w:rPr>
                          <w:b/>
                          <w:u w:val="single"/>
                        </w:rPr>
                      </w:pPr>
                      <w:r w:rsidRPr="001B689D">
                        <w:rPr>
                          <w:b/>
                          <w:u w:val="single"/>
                        </w:rPr>
                        <w:t>Lion.java</w:t>
                      </w:r>
                    </w:p>
                    <w:p w14:paraId="597BAC31" w14:textId="77777777" w:rsidR="009259C5" w:rsidRDefault="009259C5" w:rsidP="001B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@Food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(type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FoodType.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NON_VEG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)</w:t>
                      </w:r>
                    </w:p>
                    <w:p w14:paraId="7889B92D" w14:textId="77777777" w:rsidR="009259C5" w:rsidRDefault="009259C5" w:rsidP="001B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Lion {</w:t>
                      </w:r>
                    </w:p>
                    <w:p w14:paraId="5691EA55" w14:textId="77777777" w:rsidR="009259C5" w:rsidRDefault="009259C5" w:rsidP="001B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36D7A9CD" w14:textId="77777777" w:rsidR="009259C5" w:rsidRDefault="009259C5" w:rsidP="001B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0A99FF08" w14:textId="77777777" w:rsidR="009259C5" w:rsidRDefault="009259C5" w:rsidP="001B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14:paraId="50D99C6A" w14:textId="77777777" w:rsidR="009259C5" w:rsidRDefault="009259C5" w:rsidP="001B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"Lion"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4752656D" w14:textId="77777777" w:rsidR="009259C5" w:rsidRDefault="009259C5" w:rsidP="001B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3F09D50C" w14:textId="77777777" w:rsidR="009259C5" w:rsidRPr="000C160A" w:rsidRDefault="009259C5">
                      <w:pPr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C22489" w14:textId="6F1735AB" w:rsidR="001B689D" w:rsidRDefault="009259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3B2EB" wp14:editId="30A3C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7B5E1" w14:textId="77777777" w:rsidR="009259C5" w:rsidRPr="000B5C83" w:rsidRDefault="009259C5" w:rsidP="006B37C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0B5C83">
                              <w:rPr>
                                <w:b/>
                                <w:u w:val="single"/>
                              </w:rPr>
                              <w:t>Cow.java</w:t>
                            </w:r>
                          </w:p>
                          <w:p w14:paraId="4F80036E" w14:textId="77777777" w:rsidR="009259C5" w:rsidRDefault="009259C5" w:rsidP="000B5C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@Food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(type=FoodType.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VEG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10830D" w14:textId="77777777" w:rsidR="009259C5" w:rsidRDefault="009259C5" w:rsidP="000B5C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Cow {</w:t>
                            </w:r>
                          </w:p>
                          <w:p w14:paraId="7D807FBB" w14:textId="77777777" w:rsidR="009259C5" w:rsidRDefault="009259C5" w:rsidP="000B5C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5B12C6F" w14:textId="77777777" w:rsidR="009259C5" w:rsidRDefault="009259C5" w:rsidP="000B5C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14:paraId="39026FC6" w14:textId="77777777" w:rsidR="009259C5" w:rsidRDefault="009259C5" w:rsidP="000B5C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</w:p>
                          <w:p w14:paraId="2D86C36A" w14:textId="77777777" w:rsidR="009259C5" w:rsidRDefault="009259C5" w:rsidP="000B5C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"Cow"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6039419" w14:textId="77777777" w:rsidR="009259C5" w:rsidRDefault="009259C5" w:rsidP="000B5C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72554DB5" w14:textId="77777777" w:rsidR="009259C5" w:rsidRPr="00016305" w:rsidRDefault="009259C5" w:rsidP="000163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3B2EB" id="Text Box 2" o:spid="_x0000_s1028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" filled="f" strokeweight=".5pt">
                <v:textbox style="mso-fit-shape-to-text:t">
                  <w:txbxContent>
                    <w:p w14:paraId="0F87B5E1" w14:textId="77777777" w:rsidR="009259C5" w:rsidRPr="000B5C83" w:rsidRDefault="009259C5" w:rsidP="006B37CC">
                      <w:pPr>
                        <w:rPr>
                          <w:b/>
                          <w:u w:val="single"/>
                        </w:rPr>
                      </w:pPr>
                      <w:r w:rsidRPr="000B5C83">
                        <w:rPr>
                          <w:b/>
                          <w:u w:val="single"/>
                        </w:rPr>
                        <w:t>Cow.java</w:t>
                      </w:r>
                    </w:p>
                    <w:p w14:paraId="4F80036E" w14:textId="77777777" w:rsidR="009259C5" w:rsidRDefault="009259C5" w:rsidP="000B5C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@Food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(type=FoodType.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VEG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7D10830D" w14:textId="77777777" w:rsidR="009259C5" w:rsidRDefault="009259C5" w:rsidP="000B5C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Cow {</w:t>
                      </w:r>
                    </w:p>
                    <w:p w14:paraId="7D807FBB" w14:textId="77777777" w:rsidR="009259C5" w:rsidRDefault="009259C5" w:rsidP="000B5C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14:paraId="45B12C6F" w14:textId="77777777" w:rsidR="009259C5" w:rsidRDefault="009259C5" w:rsidP="000B5C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14:paraId="39026FC6" w14:textId="77777777" w:rsidR="009259C5" w:rsidRDefault="009259C5" w:rsidP="000B5C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() {</w:t>
                      </w:r>
                    </w:p>
                    <w:p w14:paraId="2D86C36A" w14:textId="77777777" w:rsidR="009259C5" w:rsidRDefault="009259C5" w:rsidP="000B5C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"Cow"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26039419" w14:textId="77777777" w:rsidR="009259C5" w:rsidRDefault="009259C5" w:rsidP="000B5C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72554DB5" w14:textId="77777777" w:rsidR="009259C5" w:rsidRPr="00016305" w:rsidRDefault="009259C5" w:rsidP="000163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89D">
        <w:br w:type="page"/>
      </w:r>
    </w:p>
    <w:p w14:paraId="52259499" w14:textId="0D9B9C0D" w:rsidR="00881D44" w:rsidRDefault="00881D44" w:rsidP="001B689D">
      <w:pPr>
        <w:rPr>
          <w:rFonts w:ascii="Consolas" w:hAnsi="Consolas" w:cs="Consolas"/>
          <w:b/>
          <w:color w:val="000000"/>
          <w:sz w:val="20"/>
          <w:szCs w:val="20"/>
          <w:u w:val="single"/>
        </w:rPr>
      </w:pPr>
      <w:r w:rsidRPr="00881D44">
        <w:rPr>
          <w:rFonts w:ascii="Consolas" w:hAnsi="Consolas" w:cs="Consolas"/>
          <w:b/>
          <w:color w:val="000000"/>
          <w:sz w:val="20"/>
          <w:szCs w:val="20"/>
          <w:u w:val="single"/>
        </w:rPr>
        <w:lastRenderedPageBreak/>
        <w:t>TestAnnotation.java</w:t>
      </w:r>
    </w:p>
    <w:p w14:paraId="730C21A4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TestAnnotations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738B16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C85216" w14:textId="55B7E2D8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4901EA23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isAnnotationPresent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Food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8019E1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26DAC6B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Food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getAnnotation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Food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7C8359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</w:t>
      </w:r>
      <w:r>
        <w:rPr>
          <w:rFonts w:ascii="Consolas" w:hAnsi="Consolas" w:cs="Consolas"/>
          <w:color w:val="000000"/>
          <w:sz w:val="20"/>
          <w:szCs w:val="20"/>
        </w:rPr>
        <w:t>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C7DE8C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foodType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FoodType.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9B18C61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herbivorous 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3582E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3AA8C4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6928B0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carnivorous 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4ADEB3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4E4F1E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E26CA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62D4A5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849FCB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F3377D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Cow();</w:t>
      </w:r>
    </w:p>
    <w:p w14:paraId="29A4A348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Lion();</w:t>
      </w:r>
    </w:p>
    <w:p w14:paraId="2C18D813" w14:textId="77777777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processObject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cow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261F5A" w14:textId="3FE9C009" w:rsidR="00881D44" w:rsidRDefault="00540F3D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9F777" wp14:editId="5EBFFA64">
                <wp:simplePos x="0" y="0"/>
                <wp:positionH relativeFrom="column">
                  <wp:posOffset>3187700</wp:posOffset>
                </wp:positionH>
                <wp:positionV relativeFrom="paragraph">
                  <wp:posOffset>23495</wp:posOffset>
                </wp:positionV>
                <wp:extent cx="3505200" cy="1828800"/>
                <wp:effectExtent l="0" t="0" r="1905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B88FA" w14:textId="77777777" w:rsidR="00540F3D" w:rsidRPr="00EC2C79" w:rsidRDefault="00540F3D" w:rsidP="00EC2C7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</w:rPr>
                            </w:pP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Employee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@Max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bidi="hi-IN"/>
                              </w:rPr>
                              <w:t>45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age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private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name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Employee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 xml:space="preserve">name,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age) 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age</w:t>
                            </w:r>
                            <w:proofErr w:type="spellEnd"/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= age;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 xml:space="preserve">name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= name;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}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9F777" id="Text Box 5" o:spid="_x0000_s1029" type="#_x0000_t202" style="position:absolute;margin-left:251pt;margin-top:1.85pt;width:276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" filled="f" strokeweight=".5pt">
                <v:textbox style="mso-fit-shape-to-text:t">
                  <w:txbxContent>
                    <w:p w14:paraId="0EFB88FA" w14:textId="77777777" w:rsidR="00540F3D" w:rsidRPr="00EC2C79" w:rsidRDefault="00540F3D" w:rsidP="00EC2C7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</w:rPr>
                      </w:pP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Employee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>@Max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bidi="hi-IN"/>
                        </w:rPr>
                        <w:t>45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age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private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name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Employee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 xml:space="preserve">name,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age) 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proofErr w:type="spellStart"/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this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>age</w:t>
                      </w:r>
                      <w:proofErr w:type="spellEnd"/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= age;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>this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bidi="hi-IN"/>
                        </w:rPr>
                        <w:t xml:space="preserve">name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= name;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}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1D44">
        <w:rPr>
          <w:rFonts w:ascii="Consolas" w:hAnsi="Consolas" w:cs="Consolas"/>
          <w:color w:val="000000"/>
          <w:sz w:val="20"/>
          <w:szCs w:val="20"/>
        </w:rPr>
        <w:tab/>
      </w:r>
      <w:r w:rsidR="00881D4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881D44">
        <w:rPr>
          <w:rFonts w:ascii="Consolas" w:hAnsi="Consolas" w:cs="Consolas"/>
          <w:i/>
          <w:iCs/>
          <w:color w:val="000000"/>
          <w:sz w:val="20"/>
          <w:szCs w:val="20"/>
        </w:rPr>
        <w:t>processObject</w:t>
      </w:r>
      <w:proofErr w:type="spellEnd"/>
      <w:r w:rsidR="00881D44">
        <w:rPr>
          <w:rFonts w:ascii="Consolas" w:hAnsi="Consolas" w:cs="Consolas"/>
          <w:color w:val="000000"/>
          <w:sz w:val="20"/>
          <w:szCs w:val="20"/>
        </w:rPr>
        <w:t>(</w:t>
      </w:r>
      <w:r w:rsidR="00881D44">
        <w:rPr>
          <w:rFonts w:ascii="Consolas" w:hAnsi="Consolas" w:cs="Consolas"/>
          <w:color w:val="6A3E3E"/>
          <w:sz w:val="20"/>
          <w:szCs w:val="20"/>
        </w:rPr>
        <w:t>lion</w:t>
      </w:r>
      <w:r w:rsidR="00881D44">
        <w:rPr>
          <w:rFonts w:ascii="Consolas" w:hAnsi="Consolas" w:cs="Consolas"/>
          <w:color w:val="000000"/>
          <w:sz w:val="20"/>
          <w:szCs w:val="20"/>
        </w:rPr>
        <w:t>);</w:t>
      </w:r>
    </w:p>
    <w:p w14:paraId="618DA05A" w14:textId="31E52C85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4D82AD" w14:textId="6BEE6BFA" w:rsidR="00881D44" w:rsidRDefault="00881D44" w:rsidP="00881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9AE27D" w14:textId="3796245B" w:rsidR="00881D44" w:rsidRDefault="00540F3D" w:rsidP="001B689D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FD757" wp14:editId="6E107FB0">
                <wp:simplePos x="0" y="0"/>
                <wp:positionH relativeFrom="column">
                  <wp:posOffset>0</wp:posOffset>
                </wp:positionH>
                <wp:positionV relativeFrom="paragraph">
                  <wp:posOffset>283845</wp:posOffset>
                </wp:positionV>
                <wp:extent cx="2870200" cy="1828800"/>
                <wp:effectExtent l="0" t="0" r="25400" b="2095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FFC53" w14:textId="77777777" w:rsidR="00540F3D" w:rsidRPr="00CF6C58" w:rsidRDefault="00540F3D" w:rsidP="00CF6C5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</w:rPr>
                            </w:pP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@Retention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RetentionPolicy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RUNTIME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>@Target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ElementType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871094"/>
                                <w:sz w:val="20"/>
                                <w:szCs w:val="20"/>
                                <w:lang w:bidi="hi-IN"/>
                              </w:rPr>
                              <w:t>FIELD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public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>interface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9E880D"/>
                                <w:sz w:val="20"/>
                                <w:szCs w:val="20"/>
                                <w:lang w:bidi="hi-IN"/>
                              </w:rPr>
                              <w:t xml:space="preserve">Max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{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 xml:space="preserve">   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bidi="hi-IN"/>
                              </w:rPr>
                              <w:t xml:space="preserve">int 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bidi="hi-IN"/>
                              </w:rPr>
                              <w:t>value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t>();</w:t>
                            </w:r>
                            <w:r w:rsidRPr="00360DB2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BFD757" id="Text Box 4" o:spid="_x0000_s1030" type="#_x0000_t202" style="position:absolute;margin-left:0;margin-top:22.35pt;width:226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" filled="f" strokeweight=".5pt">
                <v:textbox style="mso-fit-shape-to-text:t">
                  <w:txbxContent>
                    <w:p w14:paraId="2FAFFC53" w14:textId="77777777" w:rsidR="00540F3D" w:rsidRPr="00CF6C58" w:rsidRDefault="00540F3D" w:rsidP="00CF6C5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</w:rPr>
                      </w:pP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@Retention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RetentionPolicy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RUNTIME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9E880D"/>
                          <w:sz w:val="20"/>
                          <w:szCs w:val="20"/>
                          <w:lang w:bidi="hi-IN"/>
                        </w:rPr>
                        <w:t>@Target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(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lang w:bidi="hi-IN"/>
                        </w:rPr>
                        <w:t>ElementType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.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871094"/>
                          <w:sz w:val="20"/>
                          <w:szCs w:val="20"/>
                          <w:lang w:bidi="hi-IN"/>
                        </w:rPr>
                        <w:t>FIELD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)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public 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80808"/>
                          <w:sz w:val="20"/>
                          <w:szCs w:val="20"/>
                          <w:lang w:bidi="hi-IN"/>
                        </w:rPr>
                        <w:t>@</w:t>
                      </w:r>
                      <w:r w:rsidRPr="00360DB2">
                        <w:rPr>
                          <w:rFonts w:ascii="Courier New" w:eastAsia="Times New Roman" w:hAnsi="Courier New" w:cs="Courier New"/>
                          <w:b/>
                          <w:bCs/>
                          <w:color w:val="0033B3"/>
                          <w:sz w:val="20"/>
                          <w:szCs w:val="20"/>
                          <w:lang w:bidi="hi-IN"/>
                        </w:rPr>
                        <w:t>interface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9E880D"/>
                          <w:sz w:val="20"/>
                          <w:szCs w:val="20"/>
                          <w:lang w:bidi="hi-IN"/>
                        </w:rPr>
                        <w:t xml:space="preserve">Max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{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 xml:space="preserve">   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bidi="hi-IN"/>
                        </w:rPr>
                        <w:t xml:space="preserve">int 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bidi="hi-IN"/>
                        </w:rPr>
                        <w:t>value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t>();</w:t>
                      </w:r>
                      <w:r w:rsidRPr="00360DB2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0DB2">
        <w:rPr>
          <w:bCs/>
        </w:rPr>
        <w:t>Another example is given below</w:t>
      </w:r>
    </w:p>
    <w:p w14:paraId="59A6238C" w14:textId="5AF1A7DD" w:rsidR="00360DB2" w:rsidRPr="00360DB2" w:rsidRDefault="00360DB2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344F2023" w14:textId="707839E2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7C4459EB" w14:textId="7B5D02E7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1340C8F1" w14:textId="7B246417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652C6983" w14:textId="3F9030D0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5DEA8FF1" w14:textId="3D6A0E59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5E9C9E56" w14:textId="7A741841" w:rsidR="00540F3D" w:rsidRDefault="00540F3D" w:rsidP="00360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</w:p>
    <w:p w14:paraId="39A0BDF8" w14:textId="77777777" w:rsidR="00F12BC0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Processor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void </w:t>
      </w:r>
      <w:r w:rsidRPr="004D1041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process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Object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obj)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throws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IllegalAccessException</w:t>
      </w:r>
      <w:proofErr w:type="spell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fields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obj.getClass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().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getDeclaredFields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for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Field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</w:t>
      </w:r>
      <w:proofErr w:type="spell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: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fields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.setAccessible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true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br/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           </w:t>
      </w:r>
      <w:r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if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.isAnnotationPresent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Pr="004D1041"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bidi="hi-IN"/>
        </w:rPr>
        <w:t>Max</w:t>
      </w:r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class</w:t>
      </w:r>
      <w:proofErr w:type="spellEnd"/>
      <w:r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))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{</w:t>
      </w:r>
    </w:p>
    <w:p w14:paraId="6FE460F8" w14:textId="73EC2DF3" w:rsidR="004D1041" w:rsidRPr="00F12BC0" w:rsidRDefault="00F12BC0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ab/>
      </w:r>
      <w:r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ab/>
      </w:r>
      <w:r w:rsidRPr="00F12BC0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hi-IN"/>
        </w:rPr>
        <w:t xml:space="preserve">Max </w:t>
      </w:r>
      <w:proofErr w:type="spellStart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</w:t>
      </w:r>
      <w:proofErr w:type="spellEnd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field.getDeclaredAnnotation</w:t>
      </w:r>
      <w:proofErr w:type="spellEnd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F12BC0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hi-IN"/>
        </w:rPr>
        <w:t>Max</w:t>
      </w:r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.</w:t>
      </w:r>
      <w:r w:rsidRPr="00F1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class</w:t>
      </w:r>
      <w:proofErr w:type="spellEnd"/>
      <w:r w:rsidRPr="00F12B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);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</w:t>
      </w: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//</w:t>
      </w:r>
      <w:r w:rsidR="004D1041" w:rsidRPr="004D1041"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bidi="hi-IN"/>
        </w:rPr>
        <w:t xml:space="preserve">Max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field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.getAnnotation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9E880D"/>
          <w:sz w:val="20"/>
          <w:szCs w:val="20"/>
          <w:lang w:bidi="hi-IN"/>
        </w:rPr>
        <w:t>Max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</w:t>
      </w:r>
      <w:r w:rsidR="004D1041"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>class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);</w:t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// also</w:t>
      </w:r>
      <w:r w:rsidR="001931BF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 you can write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</w:t>
      </w:r>
      <w:r w:rsidR="004D1041" w:rsidRPr="004D1041">
        <w:rPr>
          <w:rFonts w:ascii="Courier New" w:eastAsia="Times New Roman" w:hAnsi="Courier New" w:cs="Courier New"/>
          <w:b/>
          <w:bCs/>
          <w:color w:val="0033B3"/>
          <w:sz w:val="20"/>
          <w:szCs w:val="20"/>
          <w:lang w:bidi="hi-IN"/>
        </w:rPr>
        <w:t xml:space="preserve">int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maxVal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 xml:space="preserve">= </w:t>
      </w:r>
      <w:proofErr w:type="spellStart"/>
      <w:r w:rsidR="004D1041" w:rsidRPr="004D104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max</w:t>
      </w:r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.value</w:t>
      </w:r>
      <w:proofErr w:type="spellEnd"/>
      <w:r w:rsidR="004D1041" w:rsidRPr="004D1041"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bidi="hi-IN"/>
        </w:rPr>
        <w:t>();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="004D1041" w:rsidRPr="004D10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="004D1041" w:rsidRPr="004D104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 xml:space="preserve">"Max Value: " 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+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maxVal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); 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//45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 xml:space="preserve">                </w:t>
      </w:r>
      <w:r w:rsidR="004D1041"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int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actualValue</w:t>
      </w:r>
      <w:proofErr w:type="spellEnd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field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.getInt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(obj);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    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="004D1041" w:rsidRPr="004D104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="004D1041" w:rsidRPr="004D104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"Actual Value: "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proofErr w:type="spellStart"/>
      <w:r w:rsidR="004D1041"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actualValue</w:t>
      </w:r>
      <w:proofErr w:type="spellEnd"/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); 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t>// 55</w:t>
      </w:r>
      <w:r w:rsidR="004D1041" w:rsidRPr="004D104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hi-IN"/>
        </w:rPr>
        <w:br/>
        <w:t xml:space="preserve">            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}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}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="004D1041"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0007AA37" w14:textId="77777777" w:rsidR="004D1041" w:rsidRPr="004D1041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2E14124D" w14:textId="77777777" w:rsidR="004D1041" w:rsidRPr="004D1041" w:rsidRDefault="004D1041" w:rsidP="004D10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Test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r w:rsidRPr="004D1041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args</w:t>
      </w:r>
      <w:proofErr w:type="spellEnd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)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throws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IllegalAccessException</w:t>
      </w:r>
      <w:proofErr w:type="spellEnd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Employee emp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Employee(</w:t>
      </w:r>
      <w:r w:rsidRPr="004D1041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"John"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4D1041">
        <w:rPr>
          <w:rFonts w:ascii="Courier New" w:eastAsia="Times New Roman" w:hAnsi="Courier New" w:cs="Courier New"/>
          <w:color w:val="1750EB"/>
          <w:sz w:val="20"/>
          <w:szCs w:val="20"/>
          <w:lang w:bidi="hi-IN"/>
        </w:rPr>
        <w:t>55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Processor p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4D1041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Processor();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.process</w:t>
      </w:r>
      <w:proofErr w:type="spellEnd"/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4D10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emp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4D1041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7FB407EB" w14:textId="2725787B" w:rsidR="00360DB2" w:rsidRDefault="00360DB2" w:rsidP="001B689D">
      <w:pPr>
        <w:rPr>
          <w:bCs/>
        </w:rPr>
      </w:pPr>
    </w:p>
    <w:p w14:paraId="638BE10C" w14:textId="08456573" w:rsidR="002F5DA7" w:rsidRDefault="002F5DA7" w:rsidP="001B689D">
      <w:pPr>
        <w:rPr>
          <w:bCs/>
        </w:rPr>
      </w:pPr>
    </w:p>
    <w:p w14:paraId="6951A951" w14:textId="7CD97FA2" w:rsidR="002F5DA7" w:rsidRDefault="002F5DA7" w:rsidP="001B689D">
      <w:pPr>
        <w:rPr>
          <w:bCs/>
        </w:rPr>
      </w:pPr>
    </w:p>
    <w:p w14:paraId="3F0269AE" w14:textId="5A9D0D8E" w:rsidR="002F5DA7" w:rsidRDefault="002F5DA7" w:rsidP="001B689D">
      <w:pPr>
        <w:rPr>
          <w:bCs/>
        </w:rPr>
      </w:pPr>
    </w:p>
    <w:p w14:paraId="561DD627" w14:textId="51AD80A4" w:rsidR="002F5DA7" w:rsidRDefault="002F5DA7" w:rsidP="001B689D">
      <w:pPr>
        <w:rPr>
          <w:bCs/>
        </w:rPr>
      </w:pPr>
    </w:p>
    <w:p w14:paraId="082CF1B1" w14:textId="77777777" w:rsidR="002F5DA7" w:rsidRDefault="002F5DA7" w:rsidP="001B689D">
      <w:pPr>
        <w:rPr>
          <w:bCs/>
        </w:rPr>
      </w:pPr>
    </w:p>
    <w:p w14:paraId="6687AE64" w14:textId="7CE1D37C" w:rsidR="005E0DEB" w:rsidRDefault="00387BD2" w:rsidP="001B689D">
      <w:pPr>
        <w:rPr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040908" wp14:editId="509AE64C">
                <wp:simplePos x="0" y="0"/>
                <wp:positionH relativeFrom="column">
                  <wp:posOffset>5092700</wp:posOffset>
                </wp:positionH>
                <wp:positionV relativeFrom="paragraph">
                  <wp:posOffset>168275</wp:posOffset>
                </wp:positionV>
                <wp:extent cx="1828800" cy="1828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EB0E2" w14:textId="77777777" w:rsidR="00387BD2" w:rsidRPr="000B5C83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5C83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FoodType.java</w:t>
                            </w:r>
                          </w:p>
                          <w:p w14:paraId="5ED4B919" w14:textId="77777777" w:rsidR="00387BD2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enum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FoodType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1CDDC9C" w14:textId="77777777" w:rsidR="00387BD2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VEG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NON_VEG</w:t>
                            </w:r>
                          </w:p>
                          <w:p w14:paraId="71950F0E" w14:textId="77777777" w:rsidR="00387BD2" w:rsidRPr="00DE5040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40908" id="Text Box 7" o:spid="_x0000_s1031" type="#_x0000_t202" style="position:absolute;margin-left:401pt;margin-top:13.2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" filled="f" strokeweight=".5pt">
                <v:textbox style="mso-fit-shape-to-text:t">
                  <w:txbxContent>
                    <w:p w14:paraId="6DFEB0E2" w14:textId="77777777" w:rsidR="00387BD2" w:rsidRPr="000B5C83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B5C83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FoodType.java</w:t>
                      </w:r>
                    </w:p>
                    <w:p w14:paraId="5ED4B919" w14:textId="77777777" w:rsidR="00387BD2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enum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FoodType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1CDDC9C" w14:textId="77777777" w:rsidR="00387BD2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VEG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NON_VEG</w:t>
                      </w:r>
                    </w:p>
                    <w:p w14:paraId="71950F0E" w14:textId="77777777" w:rsidR="00387BD2" w:rsidRPr="00DE5040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DEB">
        <w:rPr>
          <w:bCs/>
        </w:rPr>
        <w:t>Another example will be</w:t>
      </w:r>
    </w:p>
    <w:p w14:paraId="727446E2" w14:textId="6E3F6207" w:rsidR="005E0DEB" w:rsidRDefault="00274271" w:rsidP="005E0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05295F" wp14:editId="285FB4E1">
                <wp:simplePos x="0" y="0"/>
                <wp:positionH relativeFrom="column">
                  <wp:posOffset>4356100</wp:posOffset>
                </wp:positionH>
                <wp:positionV relativeFrom="paragraph">
                  <wp:posOffset>660400</wp:posOffset>
                </wp:positionV>
                <wp:extent cx="1828800" cy="1035050"/>
                <wp:effectExtent l="0" t="0" r="14605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35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AC928" w14:textId="77777777" w:rsidR="00387BD2" w:rsidRPr="000B5C83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0B5C83"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FoodType.java</w:t>
                            </w:r>
                          </w:p>
                          <w:p w14:paraId="750955A6" w14:textId="77777777" w:rsidR="00387BD2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@Retention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(RetentionPolicy.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RUNTIME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7FE4394" w14:textId="77777777" w:rsidR="00387BD2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@Target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(ElementType.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736F78" w14:textId="77777777" w:rsidR="00387BD2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@interface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Food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93CCD45" w14:textId="3AE1575D" w:rsidR="00387BD2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FoodType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type();</w:t>
                            </w:r>
                          </w:p>
                          <w:p w14:paraId="5C9BB225" w14:textId="77777777" w:rsidR="00387BD2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C807F68" w14:textId="7A965A0B" w:rsidR="00387BD2" w:rsidRPr="00DE5040" w:rsidRDefault="00387BD2" w:rsidP="00387B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295F" id="Text Box 8" o:spid="_x0000_s1032" type="#_x0000_t202" style="position:absolute;margin-left:343pt;margin-top:52pt;width:2in;height:81.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" filled="f" strokeweight=".5pt">
                <v:textbox>
                  <w:txbxContent>
                    <w:p w14:paraId="5A8AC928" w14:textId="77777777" w:rsidR="00387BD2" w:rsidRPr="000B5C83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0B5C83">
                        <w:rPr>
                          <w:rFonts w:ascii="Consolas" w:hAnsi="Consolas" w:cs="Consolas"/>
                          <w:b/>
                          <w:color w:val="000000"/>
                          <w:sz w:val="20"/>
                          <w:szCs w:val="20"/>
                          <w:u w:val="single"/>
                        </w:rPr>
                        <w:t>FoodType.java</w:t>
                      </w:r>
                    </w:p>
                    <w:p w14:paraId="750955A6" w14:textId="77777777" w:rsidR="00387BD2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@Retention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(RetentionPolicy.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RUNTIME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47FE4394" w14:textId="77777777" w:rsidR="00387BD2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@Target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(ElementType.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00736F78" w14:textId="77777777" w:rsidR="00387BD2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@interface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Food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93CCD45" w14:textId="3AE1575D" w:rsidR="00387BD2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FoodType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type();</w:t>
                      </w:r>
                    </w:p>
                    <w:p w14:paraId="5C9BB225" w14:textId="77777777" w:rsidR="00387BD2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6C807F68" w14:textId="7A965A0B" w:rsidR="00387BD2" w:rsidRPr="00DE5040" w:rsidRDefault="00387BD2" w:rsidP="00387B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E0DEB" w:rsidRPr="005E0D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Animal {</w:t>
      </w:r>
      <w:r w:rsidR="00387B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387B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387B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387B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387BD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="005E0DEB" w:rsidRPr="005E0D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eat(String food) {</w:t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="005E0DEB" w:rsidRPr="005E0DE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="005E0DEB" w:rsidRPr="005E0D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"Eating "</w:t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+food);</w:t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="005E0DEB" w:rsidRPr="005E0D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EAE8CB6" w14:textId="6A26D17C" w:rsidR="00387BD2" w:rsidRDefault="00387BD2" w:rsidP="005E0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E8B8AF6" w14:textId="77777777" w:rsidR="00387BD2" w:rsidRPr="005E0DEB" w:rsidRDefault="00387BD2" w:rsidP="005E0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603CBAD" w14:textId="0E2EF5B7" w:rsidR="003564AF" w:rsidRDefault="003564AF" w:rsidP="00356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3564AF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@Food</w:t>
      </w:r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(type = </w:t>
      </w:r>
      <w:proofErr w:type="spellStart"/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FoodType.</w:t>
      </w:r>
      <w:r w:rsidRPr="003564AF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VEG</w:t>
      </w:r>
      <w:proofErr w:type="spellEnd"/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</w:t>
      </w:r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356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Cow </w:t>
      </w:r>
      <w:r w:rsidRPr="003564A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Animal {</w:t>
      </w:r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3564AF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A953257" w14:textId="08B90AAD" w:rsidR="009A4490" w:rsidRDefault="009A4490" w:rsidP="00356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E00779A" w14:textId="1F33C843" w:rsidR="009A4490" w:rsidRPr="009A4490" w:rsidRDefault="009A4490" w:rsidP="009A4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class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FoodSupplier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{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feed(Animal animal) {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boolean</w:t>
      </w:r>
      <w:proofErr w:type="spellEnd"/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 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flag = </w:t>
      </w:r>
      <w:proofErr w:type="spellStart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animal.getClass</w:t>
      </w:r>
      <w:proofErr w:type="spellEnd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().</w:t>
      </w:r>
      <w:proofErr w:type="spellStart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isAnnotationPresent</w:t>
      </w:r>
      <w:proofErr w:type="spellEnd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9A4490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hi-IN"/>
        </w:rPr>
        <w:t>Food</w:t>
      </w:r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.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class</w:t>
      </w:r>
      <w:proofErr w:type="spellEnd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if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(flag) {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9A4490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 xml:space="preserve">Food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food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animal.getClass</w:t>
      </w:r>
      <w:proofErr w:type="spellEnd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().</w:t>
      </w:r>
      <w:proofErr w:type="spellStart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getDeclaredAnnotation</w:t>
      </w:r>
      <w:proofErr w:type="spellEnd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proofErr w:type="spellStart"/>
      <w:r w:rsidRPr="009A4490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bidi="hi-IN"/>
        </w:rPr>
        <w:t>Food</w:t>
      </w:r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.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class</w:t>
      </w:r>
      <w:proofErr w:type="spellEnd"/>
      <w:r w:rsidRPr="009A449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FoodType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type =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food.type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if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(type ==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FoodType.</w:t>
      </w:r>
      <w:r w:rsidRPr="009A449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VEG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animal.eat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A44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"Grass"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 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else 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   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animal.eat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9A449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"Meat"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    }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}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main(String[]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Animal cow = 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Cow();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9A449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proofErr w:type="spellStart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FoodSupplier</w:t>
      </w:r>
      <w:proofErr w:type="spellEnd"/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().feed(cow);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9A4490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DDB44DF" w14:textId="77777777" w:rsidR="009A4490" w:rsidRPr="003564AF" w:rsidRDefault="009A4490" w:rsidP="003564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B3D0393" w14:textId="098AFB8D" w:rsidR="005E0DEB" w:rsidRDefault="00892A63" w:rsidP="001B689D">
      <w:pPr>
        <w:rPr>
          <w:bCs/>
        </w:rPr>
      </w:pPr>
      <w:r>
        <w:rPr>
          <w:bCs/>
        </w:rPr>
        <w:t xml:space="preserve">Eatable and </w:t>
      </w:r>
      <w:proofErr w:type="spellStart"/>
      <w:r>
        <w:rPr>
          <w:bCs/>
        </w:rPr>
        <w:t>NonEatable</w:t>
      </w:r>
      <w:proofErr w:type="spellEnd"/>
      <w:r>
        <w:rPr>
          <w:bCs/>
        </w:rPr>
        <w:t xml:space="preserve"> products like Bread, Cake, Soap, Washing Powder</w:t>
      </w:r>
    </w:p>
    <w:p w14:paraId="435DF27C" w14:textId="77777777" w:rsidR="005B203C" w:rsidRDefault="005B203C" w:rsidP="001B689D">
      <w:pPr>
        <w:rPr>
          <w:bCs/>
        </w:rPr>
      </w:pPr>
    </w:p>
    <w:p w14:paraId="535FCAE2" w14:textId="77777777" w:rsidR="005B203C" w:rsidRPr="005B203C" w:rsidRDefault="005B203C" w:rsidP="005B20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5B203C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@Retention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B203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RetentionPolicy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B203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RUNTIME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B203C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@Target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5B203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ElementType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5B203C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TYPE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5B203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@</w:t>
      </w:r>
      <w:r w:rsidRPr="005B203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interface </w:t>
      </w:r>
      <w:r w:rsidRPr="005B203C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 xml:space="preserve">Vegetarian 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proofErr w:type="spellStart"/>
      <w:r w:rsidRPr="005B203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boolean</w:t>
      </w:r>
      <w:proofErr w:type="spellEnd"/>
      <w:r w:rsidRPr="005B203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5B203C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value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() </w:t>
      </w:r>
      <w:r w:rsidRPr="005B203C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default true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5B203C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70129A59" w14:textId="77777777" w:rsidR="005B203C" w:rsidRDefault="005B203C" w:rsidP="001B689D">
      <w:pPr>
        <w:rPr>
          <w:bCs/>
        </w:rPr>
      </w:pPr>
    </w:p>
    <w:p w14:paraId="3881A640" w14:textId="77777777" w:rsidR="007A3F2B" w:rsidRDefault="007A3F2B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</w:pPr>
      <w:r w:rsidRPr="007A3F2B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@Vegetarian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(value =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false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Lion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private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</w:t>
      </w:r>
      <w:r w:rsidRPr="007A3F2B">
        <w:rPr>
          <w:rFonts w:ascii="Courier New" w:eastAsia="Times New Roman" w:hAnsi="Courier New" w:cs="Courier New"/>
          <w:color w:val="871094"/>
          <w:sz w:val="20"/>
          <w:szCs w:val="20"/>
          <w:lang w:bidi="hi-IN"/>
        </w:rPr>
        <w:t>name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get()/set() methods</w:t>
      </w:r>
    </w:p>
    <w:p w14:paraId="6DAD11A5" w14:textId="05B98074" w:rsidR="007A3F2B" w:rsidRDefault="007A3F2B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}</w:t>
      </w:r>
    </w:p>
    <w:p w14:paraId="36FA7FA8" w14:textId="77777777" w:rsidR="007A3F2B" w:rsidRDefault="007A3F2B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770C54AA" w14:textId="77777777" w:rsidR="007A3F2B" w:rsidRPr="007A3F2B" w:rsidRDefault="007A3F2B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class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Test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</w:t>
      </w:r>
      <w:proofErr w:type="spellStart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boolean</w:t>
      </w:r>
      <w:proofErr w:type="spellEnd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proofErr w:type="spellStart"/>
      <w:r w:rsidRPr="007A3F2B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isVegetarian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Object obj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boolean</w:t>
      </w:r>
      <w:proofErr w:type="spellEnd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flag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false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Class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&lt;?&gt;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clazz</w:t>
      </w:r>
      <w:proofErr w:type="spellEnd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obj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.getClass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if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clazz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.isAnnotationPresent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spellStart"/>
      <w:r w:rsidRPr="007A3F2B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Vegetarian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)) 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r w:rsidRPr="007A3F2B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 xml:space="preserve">Vegetarian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veg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clazz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.getAnnotation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proofErr w:type="spellStart"/>
      <w:r w:rsidRPr="007A3F2B">
        <w:rPr>
          <w:rFonts w:ascii="Courier New" w:eastAsia="Times New Roman" w:hAnsi="Courier New" w:cs="Courier New"/>
          <w:color w:val="9E880D"/>
          <w:sz w:val="20"/>
          <w:szCs w:val="20"/>
          <w:lang w:bidi="hi-IN"/>
        </w:rPr>
        <w:t>Vegetarian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class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   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flag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veg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.value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}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return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flag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}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public static void </w:t>
      </w:r>
      <w:r w:rsidRPr="007A3F2B">
        <w:rPr>
          <w:rFonts w:ascii="Courier New" w:eastAsia="Times New Roman" w:hAnsi="Courier New" w:cs="Courier New"/>
          <w:color w:val="00627A"/>
          <w:sz w:val="20"/>
          <w:szCs w:val="20"/>
          <w:lang w:bidi="hi-IN"/>
        </w:rPr>
        <w:t>main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[]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args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 {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Lion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lion</w:t>
      </w:r>
      <w:proofErr w:type="spellEnd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new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Lion();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lion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.setName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"African Lion"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>boolean</w:t>
      </w:r>
      <w:proofErr w:type="spellEnd"/>
      <w:r w:rsidRPr="007A3F2B">
        <w:rPr>
          <w:rFonts w:ascii="Courier New" w:eastAsia="Times New Roman" w:hAnsi="Courier New" w:cs="Courier New"/>
          <w:color w:val="0033B3"/>
          <w:sz w:val="20"/>
          <w:szCs w:val="20"/>
          <w:lang w:bidi="hi-IN"/>
        </w:rPr>
        <w:t xml:space="preserve"> 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flag 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7A3F2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isVegetarian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lion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 xml:space="preserve">        </w:t>
      </w:r>
      <w:proofErr w:type="spellStart"/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7A3F2B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7A3F2B">
        <w:rPr>
          <w:rFonts w:ascii="Courier New" w:eastAsia="Times New Roman" w:hAnsi="Courier New" w:cs="Courier New"/>
          <w:color w:val="067D17"/>
          <w:sz w:val="20"/>
          <w:szCs w:val="20"/>
          <w:lang w:bidi="hi-IN"/>
        </w:rPr>
        <w:t>"Flag: "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+</w:t>
      </w:r>
      <w:r w:rsidRPr="007A3F2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flag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lastRenderedPageBreak/>
        <w:br/>
        <w:t xml:space="preserve">    }</w:t>
      </w:r>
      <w:r w:rsidRPr="007A3F2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  <w:t>}</w:t>
      </w:r>
    </w:p>
    <w:p w14:paraId="778CCA9B" w14:textId="77777777" w:rsidR="007A3F2B" w:rsidRPr="007A3F2B" w:rsidRDefault="007A3F2B" w:rsidP="007A3F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</w:p>
    <w:p w14:paraId="141288CD" w14:textId="77777777" w:rsidR="007A3F2B" w:rsidRPr="00360DB2" w:rsidRDefault="007A3F2B" w:rsidP="001B689D">
      <w:pPr>
        <w:rPr>
          <w:bCs/>
        </w:rPr>
      </w:pPr>
    </w:p>
    <w:sectPr w:rsidR="007A3F2B" w:rsidRPr="00360DB2" w:rsidSect="001A7A8E">
      <w:footerReference w:type="default" r:id="rId7"/>
      <w:pgSz w:w="11907" w:h="16839" w:code="9"/>
      <w:pgMar w:top="360" w:right="270" w:bottom="3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5A2B" w14:textId="77777777" w:rsidR="001A7A8E" w:rsidRDefault="001A7A8E" w:rsidP="00F53F99">
      <w:pPr>
        <w:spacing w:after="0" w:line="240" w:lineRule="auto"/>
      </w:pPr>
      <w:r>
        <w:separator/>
      </w:r>
    </w:p>
  </w:endnote>
  <w:endnote w:type="continuationSeparator" w:id="0">
    <w:p w14:paraId="68160706" w14:textId="77777777" w:rsidR="001A7A8E" w:rsidRDefault="001A7A8E" w:rsidP="00F5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4745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48D98" w14:textId="77777777" w:rsidR="00F53F99" w:rsidRDefault="00F53F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66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F8F3E8" w14:textId="77777777" w:rsidR="00F53F99" w:rsidRDefault="00F53F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B62A6" w14:textId="77777777" w:rsidR="001A7A8E" w:rsidRDefault="001A7A8E" w:rsidP="00F53F99">
      <w:pPr>
        <w:spacing w:after="0" w:line="240" w:lineRule="auto"/>
      </w:pPr>
      <w:r>
        <w:separator/>
      </w:r>
    </w:p>
  </w:footnote>
  <w:footnote w:type="continuationSeparator" w:id="0">
    <w:p w14:paraId="2FB9D5BC" w14:textId="77777777" w:rsidR="001A7A8E" w:rsidRDefault="001A7A8E" w:rsidP="00F5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4BD"/>
    <w:multiLevelType w:val="multilevel"/>
    <w:tmpl w:val="DD4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72ABE"/>
    <w:multiLevelType w:val="multilevel"/>
    <w:tmpl w:val="DD4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811491"/>
    <w:multiLevelType w:val="multilevel"/>
    <w:tmpl w:val="7BD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826D8"/>
    <w:multiLevelType w:val="multilevel"/>
    <w:tmpl w:val="DD4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FA49DB"/>
    <w:multiLevelType w:val="multilevel"/>
    <w:tmpl w:val="38C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821BD6"/>
    <w:multiLevelType w:val="multilevel"/>
    <w:tmpl w:val="2196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08395">
    <w:abstractNumId w:val="4"/>
  </w:num>
  <w:num w:numId="2" w16cid:durableId="1325234993">
    <w:abstractNumId w:val="5"/>
  </w:num>
  <w:num w:numId="3" w16cid:durableId="303854699">
    <w:abstractNumId w:val="3"/>
  </w:num>
  <w:num w:numId="4" w16cid:durableId="319584031">
    <w:abstractNumId w:val="2"/>
  </w:num>
  <w:num w:numId="5" w16cid:durableId="1169364740">
    <w:abstractNumId w:val="0"/>
  </w:num>
  <w:num w:numId="6" w16cid:durableId="47260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22"/>
    <w:rsid w:val="00020FA5"/>
    <w:rsid w:val="00025422"/>
    <w:rsid w:val="000A289E"/>
    <w:rsid w:val="000B5C83"/>
    <w:rsid w:val="000C4E16"/>
    <w:rsid w:val="000C5B6B"/>
    <w:rsid w:val="000F1505"/>
    <w:rsid w:val="00164BB8"/>
    <w:rsid w:val="001931BF"/>
    <w:rsid w:val="001A5712"/>
    <w:rsid w:val="001A7A8E"/>
    <w:rsid w:val="001B45A9"/>
    <w:rsid w:val="001B689D"/>
    <w:rsid w:val="00204DB1"/>
    <w:rsid w:val="00231D15"/>
    <w:rsid w:val="002455DE"/>
    <w:rsid w:val="00274271"/>
    <w:rsid w:val="002B05BF"/>
    <w:rsid w:val="002B15A0"/>
    <w:rsid w:val="002F5DA7"/>
    <w:rsid w:val="003564AF"/>
    <w:rsid w:val="00360DB2"/>
    <w:rsid w:val="00387BD2"/>
    <w:rsid w:val="003D4BDD"/>
    <w:rsid w:val="003E0035"/>
    <w:rsid w:val="00442DA9"/>
    <w:rsid w:val="004A5374"/>
    <w:rsid w:val="004D1041"/>
    <w:rsid w:val="004F0F76"/>
    <w:rsid w:val="00515370"/>
    <w:rsid w:val="00540F3D"/>
    <w:rsid w:val="00556058"/>
    <w:rsid w:val="00566CCA"/>
    <w:rsid w:val="0059567D"/>
    <w:rsid w:val="005B203C"/>
    <w:rsid w:val="005C4969"/>
    <w:rsid w:val="005E0DEB"/>
    <w:rsid w:val="005F5F0C"/>
    <w:rsid w:val="00604A19"/>
    <w:rsid w:val="006319C7"/>
    <w:rsid w:val="00662AC1"/>
    <w:rsid w:val="006A0720"/>
    <w:rsid w:val="006B37CC"/>
    <w:rsid w:val="006F2F0A"/>
    <w:rsid w:val="007A3F2B"/>
    <w:rsid w:val="007B7CDA"/>
    <w:rsid w:val="008160B0"/>
    <w:rsid w:val="008640B7"/>
    <w:rsid w:val="00881D44"/>
    <w:rsid w:val="00892A63"/>
    <w:rsid w:val="008B3F24"/>
    <w:rsid w:val="008E16B3"/>
    <w:rsid w:val="009259C5"/>
    <w:rsid w:val="009371FC"/>
    <w:rsid w:val="009507A0"/>
    <w:rsid w:val="00962969"/>
    <w:rsid w:val="00963814"/>
    <w:rsid w:val="009A4490"/>
    <w:rsid w:val="009B7A6C"/>
    <w:rsid w:val="00A23523"/>
    <w:rsid w:val="00A66B42"/>
    <w:rsid w:val="00A97337"/>
    <w:rsid w:val="00AC2A87"/>
    <w:rsid w:val="00AE1FF0"/>
    <w:rsid w:val="00B76645"/>
    <w:rsid w:val="00BA24FE"/>
    <w:rsid w:val="00BA29D7"/>
    <w:rsid w:val="00BD2CE9"/>
    <w:rsid w:val="00C143E9"/>
    <w:rsid w:val="00C2248F"/>
    <w:rsid w:val="00C43C0F"/>
    <w:rsid w:val="00CA6173"/>
    <w:rsid w:val="00DB7D9E"/>
    <w:rsid w:val="00E269E3"/>
    <w:rsid w:val="00EB4FF2"/>
    <w:rsid w:val="00EC4235"/>
    <w:rsid w:val="00F12BC0"/>
    <w:rsid w:val="00F35951"/>
    <w:rsid w:val="00F53F99"/>
    <w:rsid w:val="00F65454"/>
    <w:rsid w:val="00F7027D"/>
    <w:rsid w:val="00FA5ADA"/>
    <w:rsid w:val="00FC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C9C40"/>
  <w15:chartTrackingRefBased/>
  <w15:docId w15:val="{DAA5F409-AEA2-4300-8A50-AB8BE5A3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3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F99"/>
  </w:style>
  <w:style w:type="paragraph" w:styleId="Footer">
    <w:name w:val="footer"/>
    <w:basedOn w:val="Normal"/>
    <w:link w:val="FooterChar"/>
    <w:uiPriority w:val="99"/>
    <w:unhideWhenUsed/>
    <w:rsid w:val="00F5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F99"/>
  </w:style>
  <w:style w:type="paragraph" w:styleId="NormalWeb">
    <w:name w:val="Normal (Web)"/>
    <w:basedOn w:val="Normal"/>
    <w:uiPriority w:val="99"/>
    <w:unhideWhenUsed/>
    <w:rsid w:val="002B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05BF"/>
    <w:rPr>
      <w:b/>
      <w:bCs/>
    </w:rPr>
  </w:style>
  <w:style w:type="character" w:customStyle="1" w:styleId="apple-converted-space">
    <w:name w:val="apple-converted-space"/>
    <w:basedOn w:val="DefaultParagraphFont"/>
    <w:rsid w:val="002B05BF"/>
  </w:style>
  <w:style w:type="character" w:styleId="HTMLCode">
    <w:name w:val="HTML Code"/>
    <w:basedOn w:val="DefaultParagraphFont"/>
    <w:uiPriority w:val="99"/>
    <w:semiHidden/>
    <w:unhideWhenUsed/>
    <w:rsid w:val="002B05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BF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2B05BF"/>
  </w:style>
  <w:style w:type="character" w:customStyle="1" w:styleId="pln">
    <w:name w:val="pln"/>
    <w:basedOn w:val="DefaultParagraphFont"/>
    <w:rsid w:val="002B05BF"/>
  </w:style>
  <w:style w:type="character" w:customStyle="1" w:styleId="kwd">
    <w:name w:val="kwd"/>
    <w:basedOn w:val="DefaultParagraphFont"/>
    <w:rsid w:val="002B05BF"/>
  </w:style>
  <w:style w:type="character" w:customStyle="1" w:styleId="typ">
    <w:name w:val="typ"/>
    <w:basedOn w:val="DefaultParagraphFont"/>
    <w:rsid w:val="002B05BF"/>
  </w:style>
  <w:style w:type="character" w:customStyle="1" w:styleId="pun">
    <w:name w:val="pun"/>
    <w:basedOn w:val="DefaultParagraphFont"/>
    <w:rsid w:val="002B05BF"/>
  </w:style>
  <w:style w:type="character" w:styleId="Hyperlink">
    <w:name w:val="Hyperlink"/>
    <w:basedOn w:val="DefaultParagraphFont"/>
    <w:uiPriority w:val="99"/>
    <w:unhideWhenUsed/>
    <w:rsid w:val="00C143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37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A9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B4F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rint-Articl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Print-Article-Template.dotx</Template>
  <TotalTime>859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115</cp:revision>
  <dcterms:created xsi:type="dcterms:W3CDTF">2015-12-26T17:12:00Z</dcterms:created>
  <dcterms:modified xsi:type="dcterms:W3CDTF">2024-04-18T12:14:00Z</dcterms:modified>
</cp:coreProperties>
</file>