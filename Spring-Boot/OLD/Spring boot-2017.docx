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C163" w14:textId="77777777" w:rsidR="00210EBA" w:rsidRPr="00210EBA" w:rsidRDefault="00210EBA">
      <w:pPr>
        <w:pStyle w:val="NoSpacing"/>
        <w:spacing w:before="1540" w:after="240"/>
        <w:jc w:val="center"/>
        <w:rPr>
          <w:color w:val="4472C4"/>
        </w:rPr>
      </w:pPr>
      <w:r w:rsidRPr="00210EBA">
        <w:rPr>
          <w:noProof/>
          <w:color w:val="4472C4"/>
          <w:lang w:bidi="or-IN"/>
        </w:rPr>
        <w:drawing>
          <wp:inline distT="0" distB="0" distL="0" distR="0" wp14:anchorId="263E1C3D" wp14:editId="37CE1ADD">
            <wp:extent cx="1419225" cy="752475"/>
            <wp:effectExtent l="0" t="0" r="0" b="0"/>
            <wp:docPr id="2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4472C4" w:themeColor="accent1"/>
          <w:sz w:val="68"/>
          <w:szCs w:val="68"/>
        </w:rPr>
        <w:alias w:val="Title"/>
        <w:tag w:val=""/>
        <w:id w:val="1735040861"/>
        <w:placeholder>
          <w:docPart w:val="C21362AB4F714FE9BE9455C34D7411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45AB7BF" w14:textId="0F60BB2B" w:rsidR="00210EBA" w:rsidRPr="00DD165A" w:rsidRDefault="00210EBA" w:rsidP="00210EBA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Calibri Light" w:hAnsi="Calibri Light"/>
              <w:caps/>
              <w:color w:val="4472C4"/>
              <w:sz w:val="68"/>
              <w:szCs w:val="68"/>
            </w:rPr>
          </w:pPr>
          <w:r w:rsidRPr="00DD165A">
            <w:rPr>
              <w:rFonts w:ascii="Calibri Light" w:hAnsi="Calibri Light"/>
              <w:caps/>
              <w:sz w:val="68"/>
              <w:szCs w:val="68"/>
            </w:rPr>
            <w:t>Spring boot, jersey, swagger</w:t>
          </w:r>
          <w:r w:rsidR="00DD165A" w:rsidRPr="00DD165A">
            <w:rPr>
              <w:rFonts w:ascii="Calibri Light" w:hAnsi="Calibri Light"/>
              <w:caps/>
              <w:sz w:val="68"/>
              <w:szCs w:val="68"/>
            </w:rPr>
            <w:t>-2017</w:t>
          </w:r>
        </w:p>
      </w:sdtContent>
    </w:sdt>
    <w:sdt>
      <w:sdtPr>
        <w:rPr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4FB5F7675A9D46199C9901147326904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74810DA" w14:textId="77777777" w:rsidR="00210EBA" w:rsidRPr="00210EBA" w:rsidRDefault="00210EBA">
          <w:pPr>
            <w:pStyle w:val="NoSpacing"/>
            <w:jc w:val="center"/>
            <w:rPr>
              <w:color w:val="4472C4"/>
              <w:sz w:val="28"/>
              <w:szCs w:val="28"/>
            </w:rPr>
          </w:pPr>
          <w:r>
            <w:rPr>
              <w:sz w:val="28"/>
              <w:szCs w:val="28"/>
            </w:rPr>
            <w:t xml:space="preserve">Spring, Boot, </w:t>
          </w:r>
          <w:proofErr w:type="spellStart"/>
          <w:r>
            <w:rPr>
              <w:sz w:val="28"/>
              <w:szCs w:val="28"/>
            </w:rPr>
            <w:t>Jersey,swagger</w:t>
          </w:r>
          <w:proofErr w:type="spellEnd"/>
        </w:p>
      </w:sdtContent>
    </w:sdt>
    <w:p w14:paraId="72BB3556" w14:textId="77777777" w:rsidR="00210EBA" w:rsidRPr="00210EBA" w:rsidRDefault="00210EBA">
      <w:pPr>
        <w:pStyle w:val="NoSpacing"/>
        <w:spacing w:before="480"/>
        <w:jc w:val="center"/>
        <w:rPr>
          <w:color w:val="4472C4"/>
        </w:rPr>
      </w:pPr>
      <w:r>
        <w:rPr>
          <w:noProof/>
          <w:lang w:bidi="o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6DCB" wp14:editId="2E25F8F6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7029450" cy="583565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0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84524DF" w14:textId="77777777" w:rsidR="006A600A" w:rsidRPr="00210EBA" w:rsidRDefault="006A600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May 7, 2017</w:t>
                                </w:r>
                              </w:p>
                            </w:sdtContent>
                          </w:sdt>
                          <w:p w14:paraId="1FA46A76" w14:textId="77777777" w:rsidR="006A600A" w:rsidRPr="00210EBA" w:rsidRDefault="00A61974">
                            <w:pPr>
                              <w:pStyle w:val="NoSpacing"/>
                              <w:jc w:val="center"/>
                              <w:rPr>
                                <w:color w:val="4472C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A600A">
                                  <w:rPr>
                                    <w:caps/>
                                  </w:rPr>
                                  <w:t>DDLAB INC</w:t>
                                </w:r>
                              </w:sdtContent>
                            </w:sdt>
                          </w:p>
                          <w:p w14:paraId="0194F67B" w14:textId="77777777" w:rsidR="006A600A" w:rsidRPr="00210EBA" w:rsidRDefault="00A61974">
                            <w:pPr>
                              <w:pStyle w:val="NoSpacing"/>
                              <w:jc w:val="center"/>
                              <w:rPr>
                                <w:color w:val="4472C4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600A">
                                  <w:t>Debadatta Mishra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53.5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6A600A" w:rsidRPr="00210EBA" w:rsidRDefault="006A600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May 7, 2017</w:t>
                          </w:r>
                        </w:p>
                      </w:sdtContent>
                    </w:sdt>
                    <w:p w:rsidR="006A600A" w:rsidRPr="00210EBA" w:rsidRDefault="006A600A">
                      <w:pPr>
                        <w:pStyle w:val="NoSpacing"/>
                        <w:jc w:val="center"/>
                        <w:rPr>
                          <w:color w:val="4472C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</w:rPr>
                            <w:t>DDLAB INC</w:t>
                          </w:r>
                        </w:sdtContent>
                      </w:sdt>
                    </w:p>
                    <w:p w:rsidR="006A600A" w:rsidRPr="00210EBA" w:rsidRDefault="006A600A">
                      <w:pPr>
                        <w:pStyle w:val="NoSpacing"/>
                        <w:jc w:val="center"/>
                        <w:rPr>
                          <w:color w:val="4472C4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t>Debadatta Mishra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0EBA">
        <w:rPr>
          <w:noProof/>
          <w:color w:val="4472C4"/>
          <w:lang w:bidi="or-IN"/>
        </w:rPr>
        <w:drawing>
          <wp:inline distT="0" distB="0" distL="0" distR="0" wp14:anchorId="01CCC4B8" wp14:editId="27A38808">
            <wp:extent cx="762000" cy="482955"/>
            <wp:effectExtent l="0" t="0" r="0" b="0"/>
            <wp:docPr id="1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22A6" w14:textId="77777777" w:rsidR="003B229A" w:rsidRDefault="00210EBA">
      <w:r>
        <w:br w:type="page"/>
      </w:r>
    </w:p>
    <w:p w14:paraId="210FFE44" w14:textId="77777777" w:rsidR="0046212A" w:rsidRDefault="006B0175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481951836" w:history="1">
        <w:r w:rsidR="0046212A" w:rsidRPr="00CD1652">
          <w:rPr>
            <w:rStyle w:val="Hyperlink"/>
            <w:noProof/>
          </w:rPr>
          <w:t>Spring Boot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_Toc481951836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3</w:t>
        </w:r>
        <w:r w:rsidR="0046212A">
          <w:rPr>
            <w:noProof/>
            <w:webHidden/>
          </w:rPr>
          <w:fldChar w:fldCharType="end"/>
        </w:r>
      </w:hyperlink>
    </w:p>
    <w:p w14:paraId="7D9A46DF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37" w:history="1">
        <w:r w:rsidR="0046212A" w:rsidRPr="00CD1652">
          <w:rPr>
            <w:rStyle w:val="Hyperlink"/>
            <w:noProof/>
          </w:rPr>
          <w:t>Features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_Toc481951837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3</w:t>
        </w:r>
        <w:r w:rsidR="0046212A">
          <w:rPr>
            <w:noProof/>
            <w:webHidden/>
          </w:rPr>
          <w:fldChar w:fldCharType="end"/>
        </w:r>
      </w:hyperlink>
    </w:p>
    <w:p w14:paraId="229DE6DA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38" w:history="1">
        <w:r w:rsidR="0046212A" w:rsidRPr="00CD1652">
          <w:rPr>
            <w:rStyle w:val="Hyperlink"/>
            <w:noProof/>
          </w:rPr>
          <w:t>Spring Boot Basic Web Application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_Toc481951838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4</w:t>
        </w:r>
        <w:r w:rsidR="0046212A">
          <w:rPr>
            <w:noProof/>
            <w:webHidden/>
          </w:rPr>
          <w:fldChar w:fldCharType="end"/>
        </w:r>
      </w:hyperlink>
    </w:p>
    <w:p w14:paraId="1EAE0D31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39" w:history="1">
        <w:r w:rsidR="0046212A" w:rsidRPr="00CD1652">
          <w:rPr>
            <w:rStyle w:val="Hyperlink"/>
            <w:noProof/>
          </w:rPr>
          <w:t>Project Structure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_Toc481951839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4</w:t>
        </w:r>
        <w:r w:rsidR="0046212A">
          <w:rPr>
            <w:noProof/>
            <w:webHidden/>
          </w:rPr>
          <w:fldChar w:fldCharType="end"/>
        </w:r>
      </w:hyperlink>
    </w:p>
    <w:p w14:paraId="163CDC08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0" w:history="1">
        <w:r w:rsidR="0046212A" w:rsidRPr="00CD1652">
          <w:rPr>
            <w:rStyle w:val="Hyperlink"/>
            <w:noProof/>
          </w:rPr>
          <w:t>Maven Configuration (pom.xml)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_Toc481951840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4</w:t>
        </w:r>
        <w:r w:rsidR="0046212A">
          <w:rPr>
            <w:noProof/>
            <w:webHidden/>
          </w:rPr>
          <w:fldChar w:fldCharType="end"/>
        </w:r>
      </w:hyperlink>
    </w:p>
    <w:p w14:paraId="37D1E078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1" w:history="1">
        <w:r w:rsidR="0046212A" w:rsidRPr="00CD1652">
          <w:rPr>
            <w:rStyle w:val="Hyperlink"/>
            <w:noProof/>
          </w:rPr>
          <w:t>WEB-INF/pages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_Toc481951841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5</w:t>
        </w:r>
        <w:r w:rsidR="0046212A">
          <w:rPr>
            <w:noProof/>
            <w:webHidden/>
          </w:rPr>
          <w:fldChar w:fldCharType="end"/>
        </w:r>
      </w:hyperlink>
    </w:p>
    <w:p w14:paraId="099D32F7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2" w:history="1">
        <w:r w:rsidR="0046212A" w:rsidRPr="00CD1652">
          <w:rPr>
            <w:rStyle w:val="Hyperlink"/>
            <w:noProof/>
          </w:rPr>
          <w:t>Index.jsp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_Toc481951842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5</w:t>
        </w:r>
        <w:r w:rsidR="0046212A">
          <w:rPr>
            <w:noProof/>
            <w:webHidden/>
          </w:rPr>
          <w:fldChar w:fldCharType="end"/>
        </w:r>
      </w:hyperlink>
    </w:p>
    <w:p w14:paraId="6EB8D943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3" w:history="1">
        <w:r w:rsidR="0046212A" w:rsidRPr="00CD1652">
          <w:rPr>
            <w:rStyle w:val="Hyperlink"/>
            <w:noProof/>
          </w:rPr>
          <w:t>Login.jsp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_Toc481951843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5</w:t>
        </w:r>
        <w:r w:rsidR="0046212A">
          <w:rPr>
            <w:noProof/>
            <w:webHidden/>
          </w:rPr>
          <w:fldChar w:fldCharType="end"/>
        </w:r>
      </w:hyperlink>
    </w:p>
    <w:p w14:paraId="4473CDA2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4" w:history="1">
        <w:r w:rsidR="0046212A" w:rsidRPr="00CD1652">
          <w:rPr>
            <w:rStyle w:val="Hyperlink"/>
            <w:noProof/>
          </w:rPr>
          <w:t>Show.jsp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_Toc481951844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5</w:t>
        </w:r>
        <w:r w:rsidR="0046212A">
          <w:rPr>
            <w:noProof/>
            <w:webHidden/>
          </w:rPr>
          <w:fldChar w:fldCharType="end"/>
        </w:r>
      </w:hyperlink>
    </w:p>
    <w:p w14:paraId="29A4A814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5" w:history="1">
        <w:r w:rsidR="0046212A" w:rsidRPr="00CD1652">
          <w:rPr>
            <w:rStyle w:val="Hyperlink"/>
            <w:noProof/>
          </w:rPr>
          <w:t>Application Configuration (application.properties)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_Toc481951845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6</w:t>
        </w:r>
        <w:r w:rsidR="0046212A">
          <w:rPr>
            <w:noProof/>
            <w:webHidden/>
          </w:rPr>
          <w:fldChar w:fldCharType="end"/>
        </w:r>
      </w:hyperlink>
    </w:p>
    <w:p w14:paraId="2CD0D425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6" w:history="1">
        <w:r w:rsidR="0046212A" w:rsidRPr="00CD1652">
          <w:rPr>
            <w:rStyle w:val="Hyperlink"/>
            <w:noProof/>
          </w:rPr>
          <w:t>Java Code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_Toc481951846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6</w:t>
        </w:r>
        <w:r w:rsidR="0046212A">
          <w:rPr>
            <w:noProof/>
            <w:webHidden/>
          </w:rPr>
          <w:fldChar w:fldCharType="end"/>
        </w:r>
      </w:hyperlink>
    </w:p>
    <w:p w14:paraId="626750DA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7" w:history="1">
        <w:r w:rsidR="0046212A" w:rsidRPr="00CD1652">
          <w:rPr>
            <w:rStyle w:val="Hyperlink"/>
            <w:noProof/>
          </w:rPr>
          <w:t>Application.java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_Toc481951847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6</w:t>
        </w:r>
        <w:r w:rsidR="0046212A">
          <w:rPr>
            <w:noProof/>
            <w:webHidden/>
          </w:rPr>
          <w:fldChar w:fldCharType="end"/>
        </w:r>
      </w:hyperlink>
    </w:p>
    <w:p w14:paraId="3095AAFD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8" w:history="1">
        <w:r w:rsidR="0046212A" w:rsidRPr="00CD1652">
          <w:rPr>
            <w:rStyle w:val="Hyperlink"/>
            <w:noProof/>
          </w:rPr>
          <w:t>IndexPageController.java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_Toc481951848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6</w:t>
        </w:r>
        <w:r w:rsidR="0046212A">
          <w:rPr>
            <w:noProof/>
            <w:webHidden/>
          </w:rPr>
          <w:fldChar w:fldCharType="end"/>
        </w:r>
      </w:hyperlink>
    </w:p>
    <w:p w14:paraId="78CD860C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49" w:history="1">
        <w:r w:rsidR="0046212A" w:rsidRPr="00CD1652">
          <w:rPr>
            <w:rStyle w:val="Hyperlink"/>
            <w:noProof/>
          </w:rPr>
          <w:t>LoginPageController.java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_Toc481951849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6</w:t>
        </w:r>
        <w:r w:rsidR="0046212A">
          <w:rPr>
            <w:noProof/>
            <w:webHidden/>
          </w:rPr>
          <w:fldChar w:fldCharType="end"/>
        </w:r>
      </w:hyperlink>
    </w:p>
    <w:p w14:paraId="7F9C67E7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0" w:history="1">
        <w:r w:rsidR="0046212A" w:rsidRPr="00CD1652">
          <w:rPr>
            <w:rStyle w:val="Hyperlink"/>
            <w:noProof/>
          </w:rPr>
          <w:t>LoginSubmitController.java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_Toc481951850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7</w:t>
        </w:r>
        <w:r w:rsidR="0046212A">
          <w:rPr>
            <w:noProof/>
            <w:webHidden/>
          </w:rPr>
          <w:fldChar w:fldCharType="end"/>
        </w:r>
      </w:hyperlink>
    </w:p>
    <w:p w14:paraId="2E4AF856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1" w:history="1">
        <w:r w:rsidR="0046212A" w:rsidRPr="00CD1652">
          <w:rPr>
            <w:rStyle w:val="Hyperlink"/>
            <w:noProof/>
          </w:rPr>
          <w:t>Spring Boot With Jersey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_Toc481951851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8</w:t>
        </w:r>
        <w:r w:rsidR="0046212A">
          <w:rPr>
            <w:noProof/>
            <w:webHidden/>
          </w:rPr>
          <w:fldChar w:fldCharType="end"/>
        </w:r>
      </w:hyperlink>
    </w:p>
    <w:p w14:paraId="0D25D8FB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2" w:history="1">
        <w:r w:rsidR="0046212A" w:rsidRPr="00CD1652">
          <w:rPr>
            <w:rStyle w:val="Hyperlink"/>
            <w:noProof/>
          </w:rPr>
          <w:t>Project Structure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_Toc481951852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8</w:t>
        </w:r>
        <w:r w:rsidR="0046212A">
          <w:rPr>
            <w:noProof/>
            <w:webHidden/>
          </w:rPr>
          <w:fldChar w:fldCharType="end"/>
        </w:r>
      </w:hyperlink>
    </w:p>
    <w:p w14:paraId="0001D194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3" w:history="1">
        <w:r w:rsidR="0046212A" w:rsidRPr="00CD1652">
          <w:rPr>
            <w:rStyle w:val="Hyperlink"/>
            <w:noProof/>
          </w:rPr>
          <w:t>Maven Configuration (pom.xml)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_Toc481951853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8</w:t>
        </w:r>
        <w:r w:rsidR="0046212A">
          <w:rPr>
            <w:noProof/>
            <w:webHidden/>
          </w:rPr>
          <w:fldChar w:fldCharType="end"/>
        </w:r>
      </w:hyperlink>
    </w:p>
    <w:p w14:paraId="60D1DDAD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4" w:history="1">
        <w:r w:rsidR="0046212A" w:rsidRPr="00CD1652">
          <w:rPr>
            <w:rStyle w:val="Hyperlink"/>
            <w:noProof/>
          </w:rPr>
          <w:t>Application Configuration (application.properties)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_Toc481951854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9</w:t>
        </w:r>
        <w:r w:rsidR="0046212A">
          <w:rPr>
            <w:noProof/>
            <w:webHidden/>
          </w:rPr>
          <w:fldChar w:fldCharType="end"/>
        </w:r>
      </w:hyperlink>
    </w:p>
    <w:p w14:paraId="6E32178E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5" w:history="1">
        <w:r w:rsidR="0046212A" w:rsidRPr="00CD1652">
          <w:rPr>
            <w:rStyle w:val="Hyperlink"/>
            <w:noProof/>
          </w:rPr>
          <w:t>Java Code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_Toc481951855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9</w:t>
        </w:r>
        <w:r w:rsidR="0046212A">
          <w:rPr>
            <w:noProof/>
            <w:webHidden/>
          </w:rPr>
          <w:fldChar w:fldCharType="end"/>
        </w:r>
      </w:hyperlink>
    </w:p>
    <w:p w14:paraId="12BE84E5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6" w:history="1">
        <w:r w:rsidR="0046212A" w:rsidRPr="00CD1652">
          <w:rPr>
            <w:rStyle w:val="Hyperlink"/>
            <w:noProof/>
          </w:rPr>
          <w:t>Spring Boot and Config specific java classes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_Toc481951856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9</w:t>
        </w:r>
        <w:r w:rsidR="0046212A">
          <w:rPr>
            <w:noProof/>
            <w:webHidden/>
          </w:rPr>
          <w:fldChar w:fldCharType="end"/>
        </w:r>
      </w:hyperlink>
    </w:p>
    <w:p w14:paraId="31FD04A8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7" w:history="1">
        <w:r w:rsidR="0046212A" w:rsidRPr="00CD1652">
          <w:rPr>
            <w:rStyle w:val="Hyperlink"/>
            <w:noProof/>
          </w:rPr>
          <w:t>SpringBootJerseyApplication.java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_Toc481951857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9</w:t>
        </w:r>
        <w:r w:rsidR="0046212A">
          <w:rPr>
            <w:noProof/>
            <w:webHidden/>
          </w:rPr>
          <w:fldChar w:fldCharType="end"/>
        </w:r>
      </w:hyperlink>
    </w:p>
    <w:p w14:paraId="52A8751A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8" w:history="1">
        <w:r w:rsidR="0046212A" w:rsidRPr="00CD1652">
          <w:rPr>
            <w:rStyle w:val="Hyperlink"/>
            <w:noProof/>
          </w:rPr>
          <w:t>Jersey Configuration Java File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_Toc481951858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10</w:t>
        </w:r>
        <w:r w:rsidR="0046212A">
          <w:rPr>
            <w:noProof/>
            <w:webHidden/>
          </w:rPr>
          <w:fldChar w:fldCharType="end"/>
        </w:r>
      </w:hyperlink>
    </w:p>
    <w:p w14:paraId="23A138A5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59" w:history="1">
        <w:r w:rsidR="0046212A" w:rsidRPr="00CD1652">
          <w:rPr>
            <w:rStyle w:val="Hyperlink"/>
            <w:noProof/>
          </w:rPr>
          <w:t>ApplicationPkgs.java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_Toc481951859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10</w:t>
        </w:r>
        <w:r w:rsidR="0046212A">
          <w:rPr>
            <w:noProof/>
            <w:webHidden/>
          </w:rPr>
          <w:fldChar w:fldCharType="end"/>
        </w:r>
      </w:hyperlink>
    </w:p>
    <w:p w14:paraId="7B06CF61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0" w:history="1">
        <w:r w:rsidR="0046212A" w:rsidRPr="00CD1652">
          <w:rPr>
            <w:rStyle w:val="Hyperlink"/>
            <w:noProof/>
          </w:rPr>
          <w:t>Resource Layer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_Toc481951860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11</w:t>
        </w:r>
        <w:r w:rsidR="0046212A">
          <w:rPr>
            <w:noProof/>
            <w:webHidden/>
          </w:rPr>
          <w:fldChar w:fldCharType="end"/>
        </w:r>
      </w:hyperlink>
    </w:p>
    <w:p w14:paraId="4F4EBA58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1" w:history="1">
        <w:r w:rsidR="0046212A" w:rsidRPr="00CD1652">
          <w:rPr>
            <w:rStyle w:val="Hyperlink"/>
            <w:noProof/>
          </w:rPr>
          <w:t>BaseResource.java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_Toc481951861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11</w:t>
        </w:r>
        <w:r w:rsidR="0046212A">
          <w:rPr>
            <w:noProof/>
            <w:webHidden/>
          </w:rPr>
          <w:fldChar w:fldCharType="end"/>
        </w:r>
      </w:hyperlink>
    </w:p>
    <w:p w14:paraId="1A4F906C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2" w:history="1">
        <w:r w:rsidR="0046212A" w:rsidRPr="00CD1652">
          <w:rPr>
            <w:rStyle w:val="Hyperlink"/>
            <w:noProof/>
          </w:rPr>
          <w:t>ITCResources.java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_Toc481951862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12</w:t>
        </w:r>
        <w:r w:rsidR="0046212A">
          <w:rPr>
            <w:noProof/>
            <w:webHidden/>
          </w:rPr>
          <w:fldChar w:fldCharType="end"/>
        </w:r>
      </w:hyperlink>
    </w:p>
    <w:p w14:paraId="79643987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3" w:history="1">
        <w:r w:rsidR="0046212A" w:rsidRPr="00CD1652">
          <w:rPr>
            <w:rStyle w:val="Hyperlink"/>
            <w:noProof/>
          </w:rPr>
          <w:t>ITCUploadService.java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_Toc481951863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15</w:t>
        </w:r>
        <w:r w:rsidR="0046212A">
          <w:rPr>
            <w:noProof/>
            <w:webHidden/>
          </w:rPr>
          <w:fldChar w:fldCharType="end"/>
        </w:r>
      </w:hyperlink>
    </w:p>
    <w:p w14:paraId="14FFD606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4" w:history="1">
        <w:r w:rsidR="0046212A" w:rsidRPr="00CD1652">
          <w:rPr>
            <w:rStyle w:val="Hyperlink"/>
            <w:noProof/>
          </w:rPr>
          <w:t>ITCDownloadService.java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_Toc481951864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18</w:t>
        </w:r>
        <w:r w:rsidR="0046212A">
          <w:rPr>
            <w:noProof/>
            <w:webHidden/>
          </w:rPr>
          <w:fldChar w:fldCharType="end"/>
        </w:r>
      </w:hyperlink>
    </w:p>
    <w:p w14:paraId="35C25FE6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5" w:history="1">
        <w:r w:rsidR="0046212A" w:rsidRPr="00CD1652">
          <w:rPr>
            <w:rStyle w:val="Hyperlink"/>
            <w:noProof/>
          </w:rPr>
          <w:t>Service Layer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_Toc481951865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19</w:t>
        </w:r>
        <w:r w:rsidR="0046212A">
          <w:rPr>
            <w:noProof/>
            <w:webHidden/>
          </w:rPr>
          <w:fldChar w:fldCharType="end"/>
        </w:r>
      </w:hyperlink>
    </w:p>
    <w:p w14:paraId="7CE5CB79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6" w:history="1">
        <w:r w:rsidR="0046212A" w:rsidRPr="00CD1652">
          <w:rPr>
            <w:rStyle w:val="Hyperlink"/>
            <w:noProof/>
          </w:rPr>
          <w:t>IUserService.java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_Toc481951866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19</w:t>
        </w:r>
        <w:r w:rsidR="0046212A">
          <w:rPr>
            <w:noProof/>
            <w:webHidden/>
          </w:rPr>
          <w:fldChar w:fldCharType="end"/>
        </w:r>
      </w:hyperlink>
    </w:p>
    <w:p w14:paraId="16BBE7C2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7" w:history="1">
        <w:r w:rsidR="0046212A" w:rsidRPr="00CD1652">
          <w:rPr>
            <w:rStyle w:val="Hyperlink"/>
            <w:noProof/>
          </w:rPr>
          <w:t>UserServiceImpl.java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_Toc481951867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19</w:t>
        </w:r>
        <w:r w:rsidR="0046212A">
          <w:rPr>
            <w:noProof/>
            <w:webHidden/>
          </w:rPr>
          <w:fldChar w:fldCharType="end"/>
        </w:r>
      </w:hyperlink>
    </w:p>
    <w:p w14:paraId="41B6A843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8" w:history="1">
        <w:r w:rsidR="0046212A" w:rsidRPr="00CD1652">
          <w:rPr>
            <w:rStyle w:val="Hyperlink"/>
            <w:noProof/>
          </w:rPr>
          <w:t>Util Layer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_Toc481951868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20</w:t>
        </w:r>
        <w:r w:rsidR="0046212A">
          <w:rPr>
            <w:noProof/>
            <w:webHidden/>
          </w:rPr>
          <w:fldChar w:fldCharType="end"/>
        </w:r>
      </w:hyperlink>
    </w:p>
    <w:p w14:paraId="1761E151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69" w:history="1">
        <w:r w:rsidR="0046212A" w:rsidRPr="00CD1652">
          <w:rPr>
            <w:rStyle w:val="Hyperlink"/>
            <w:noProof/>
          </w:rPr>
          <w:t>Constants.java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_Toc481951869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20</w:t>
        </w:r>
        <w:r w:rsidR="0046212A">
          <w:rPr>
            <w:noProof/>
            <w:webHidden/>
          </w:rPr>
          <w:fldChar w:fldCharType="end"/>
        </w:r>
      </w:hyperlink>
    </w:p>
    <w:p w14:paraId="210DA523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0" w:history="1">
        <w:r w:rsidR="0046212A" w:rsidRPr="00CD1652">
          <w:rPr>
            <w:rStyle w:val="Hyperlink"/>
            <w:noProof/>
          </w:rPr>
          <w:t>FileUtil.java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_Toc481951870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20</w:t>
        </w:r>
        <w:r w:rsidR="0046212A">
          <w:rPr>
            <w:noProof/>
            <w:webHidden/>
          </w:rPr>
          <w:fldChar w:fldCharType="end"/>
        </w:r>
      </w:hyperlink>
    </w:p>
    <w:p w14:paraId="2384F8D9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1" w:history="1">
        <w:r w:rsidR="0046212A" w:rsidRPr="00CD1652">
          <w:rPr>
            <w:rStyle w:val="Hyperlink"/>
            <w:noProof/>
          </w:rPr>
          <w:t>Entity Layer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_Toc481951871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21</w:t>
        </w:r>
        <w:r w:rsidR="0046212A">
          <w:rPr>
            <w:noProof/>
            <w:webHidden/>
          </w:rPr>
          <w:fldChar w:fldCharType="end"/>
        </w:r>
      </w:hyperlink>
    </w:p>
    <w:p w14:paraId="3F4B5B19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2" w:history="1">
        <w:r w:rsidR="0046212A" w:rsidRPr="00CD1652">
          <w:rPr>
            <w:rStyle w:val="Hyperlink"/>
            <w:noProof/>
          </w:rPr>
          <w:t>Xternalapp.properties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_Toc481951872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23</w:t>
        </w:r>
        <w:r w:rsidR="0046212A">
          <w:rPr>
            <w:noProof/>
            <w:webHidden/>
          </w:rPr>
          <w:fldChar w:fldCharType="end"/>
        </w:r>
      </w:hyperlink>
    </w:p>
    <w:p w14:paraId="48F2A5BF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3" w:history="1">
        <w:r w:rsidR="0046212A" w:rsidRPr="00CD1652">
          <w:rPr>
            <w:rStyle w:val="Hyperlink"/>
            <w:noProof/>
          </w:rPr>
          <w:t>Spring Boot with Rest and Swagger (No Jersey)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_Toc481951873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24</w:t>
        </w:r>
        <w:r w:rsidR="0046212A">
          <w:rPr>
            <w:noProof/>
            <w:webHidden/>
          </w:rPr>
          <w:fldChar w:fldCharType="end"/>
        </w:r>
      </w:hyperlink>
    </w:p>
    <w:p w14:paraId="1FCD7E29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4" w:history="1">
        <w:r w:rsidR="0046212A" w:rsidRPr="00CD1652">
          <w:rPr>
            <w:rStyle w:val="Hyperlink"/>
            <w:noProof/>
          </w:rPr>
          <w:t>Project Structure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_Toc481951874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24</w:t>
        </w:r>
        <w:r w:rsidR="0046212A">
          <w:rPr>
            <w:noProof/>
            <w:webHidden/>
          </w:rPr>
          <w:fldChar w:fldCharType="end"/>
        </w:r>
      </w:hyperlink>
    </w:p>
    <w:p w14:paraId="296DA258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5" w:history="1">
        <w:r w:rsidR="0046212A" w:rsidRPr="00CD1652">
          <w:rPr>
            <w:rStyle w:val="Hyperlink"/>
            <w:noProof/>
          </w:rPr>
          <w:t>Maven Configuration (pom.xml)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_Toc481951875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24</w:t>
        </w:r>
        <w:r w:rsidR="0046212A">
          <w:rPr>
            <w:noProof/>
            <w:webHidden/>
          </w:rPr>
          <w:fldChar w:fldCharType="end"/>
        </w:r>
      </w:hyperlink>
    </w:p>
    <w:p w14:paraId="6DF9CD54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6" w:history="1">
        <w:r w:rsidR="0046212A" w:rsidRPr="00CD1652">
          <w:rPr>
            <w:rStyle w:val="Hyperlink"/>
            <w:noProof/>
          </w:rPr>
          <w:t>Application Configuration (src/main/resources/application.properties)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_Toc481951876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25</w:t>
        </w:r>
        <w:r w:rsidR="0046212A">
          <w:rPr>
            <w:noProof/>
            <w:webHidden/>
          </w:rPr>
          <w:fldChar w:fldCharType="end"/>
        </w:r>
      </w:hyperlink>
    </w:p>
    <w:p w14:paraId="2346F4AC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7" w:history="1">
        <w:r w:rsidR="0046212A" w:rsidRPr="00CD1652">
          <w:rPr>
            <w:rStyle w:val="Hyperlink"/>
            <w:noProof/>
          </w:rPr>
          <w:t>Java Code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_Toc481951877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25</w:t>
        </w:r>
        <w:r w:rsidR="0046212A">
          <w:rPr>
            <w:noProof/>
            <w:webHidden/>
          </w:rPr>
          <w:fldChar w:fldCharType="end"/>
        </w:r>
      </w:hyperlink>
    </w:p>
    <w:p w14:paraId="74252659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8" w:history="1">
        <w:r w:rsidR="0046212A" w:rsidRPr="00CD1652">
          <w:rPr>
            <w:rStyle w:val="Hyperlink"/>
            <w:noProof/>
          </w:rPr>
          <w:t>SpringBootApp.java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_Toc481951878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25</w:t>
        </w:r>
        <w:r w:rsidR="0046212A">
          <w:rPr>
            <w:noProof/>
            <w:webHidden/>
          </w:rPr>
          <w:fldChar w:fldCharType="end"/>
        </w:r>
      </w:hyperlink>
    </w:p>
    <w:p w14:paraId="503D298E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79" w:history="1">
        <w:r w:rsidR="0046212A" w:rsidRPr="00CD1652">
          <w:rPr>
            <w:rStyle w:val="Hyperlink"/>
            <w:noProof/>
          </w:rPr>
          <w:t>SwaggerConfig.java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_Toc481951879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25</w:t>
        </w:r>
        <w:r w:rsidR="0046212A">
          <w:rPr>
            <w:noProof/>
            <w:webHidden/>
          </w:rPr>
          <w:fldChar w:fldCharType="end"/>
        </w:r>
      </w:hyperlink>
    </w:p>
    <w:p w14:paraId="557004ED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0" w:history="1">
        <w:r w:rsidR="0046212A" w:rsidRPr="00CD1652">
          <w:rPr>
            <w:rStyle w:val="Hyperlink"/>
            <w:noProof/>
          </w:rPr>
          <w:t>ITCResources.java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_Toc481951880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26</w:t>
        </w:r>
        <w:r w:rsidR="0046212A">
          <w:rPr>
            <w:noProof/>
            <w:webHidden/>
          </w:rPr>
          <w:fldChar w:fldCharType="end"/>
        </w:r>
      </w:hyperlink>
    </w:p>
    <w:p w14:paraId="4579D7DB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1" w:history="1">
        <w:r w:rsidR="0046212A" w:rsidRPr="00CD1652">
          <w:rPr>
            <w:rStyle w:val="Hyperlink"/>
            <w:noProof/>
          </w:rPr>
          <w:t>How to Access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_Toc481951881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26</w:t>
        </w:r>
        <w:r w:rsidR="0046212A">
          <w:rPr>
            <w:noProof/>
            <w:webHidden/>
          </w:rPr>
          <w:fldChar w:fldCharType="end"/>
        </w:r>
      </w:hyperlink>
    </w:p>
    <w:p w14:paraId="6E5ACBA4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2" w:history="1">
        <w:r w:rsidR="0046212A" w:rsidRPr="00CD1652">
          <w:rPr>
            <w:rStyle w:val="Hyperlink"/>
            <w:noProof/>
          </w:rPr>
          <w:t>Spring Boot with Jersy and Swagger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_Toc481951882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27</w:t>
        </w:r>
        <w:r w:rsidR="0046212A">
          <w:rPr>
            <w:noProof/>
            <w:webHidden/>
          </w:rPr>
          <w:fldChar w:fldCharType="end"/>
        </w:r>
      </w:hyperlink>
    </w:p>
    <w:p w14:paraId="2C433FAD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3" w:history="1">
        <w:r w:rsidR="0046212A" w:rsidRPr="00CD1652">
          <w:rPr>
            <w:rStyle w:val="Hyperlink"/>
            <w:noProof/>
          </w:rPr>
          <w:t>Project Structure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_Toc481951883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27</w:t>
        </w:r>
        <w:r w:rsidR="0046212A">
          <w:rPr>
            <w:noProof/>
            <w:webHidden/>
          </w:rPr>
          <w:fldChar w:fldCharType="end"/>
        </w:r>
      </w:hyperlink>
    </w:p>
    <w:p w14:paraId="2AEE954F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4" w:history="1">
        <w:r w:rsidR="0046212A" w:rsidRPr="00CD1652">
          <w:rPr>
            <w:rStyle w:val="Hyperlink"/>
            <w:noProof/>
          </w:rPr>
          <w:t>Maven Configuration (pom.xml)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_Toc481951884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27</w:t>
        </w:r>
        <w:r w:rsidR="0046212A">
          <w:rPr>
            <w:noProof/>
            <w:webHidden/>
          </w:rPr>
          <w:fldChar w:fldCharType="end"/>
        </w:r>
      </w:hyperlink>
    </w:p>
    <w:p w14:paraId="1DE2B9CA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5" w:history="1">
        <w:r w:rsidR="0046212A" w:rsidRPr="00CD1652">
          <w:rPr>
            <w:rStyle w:val="Hyperlink"/>
            <w:noProof/>
          </w:rPr>
          <w:t>Spring Boot Configuration (src.main/resources/application.properties)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_Toc481951885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29</w:t>
        </w:r>
        <w:r w:rsidR="0046212A">
          <w:rPr>
            <w:noProof/>
            <w:webHidden/>
          </w:rPr>
          <w:fldChar w:fldCharType="end"/>
        </w:r>
      </w:hyperlink>
    </w:p>
    <w:p w14:paraId="1DFE35CE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6" w:history="1">
        <w:r w:rsidR="0046212A" w:rsidRPr="00CD1652">
          <w:rPr>
            <w:rStyle w:val="Hyperlink"/>
            <w:noProof/>
          </w:rPr>
          <w:t>Java Classes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_Toc481951886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29</w:t>
        </w:r>
        <w:r w:rsidR="0046212A">
          <w:rPr>
            <w:noProof/>
            <w:webHidden/>
          </w:rPr>
          <w:fldChar w:fldCharType="end"/>
        </w:r>
      </w:hyperlink>
    </w:p>
    <w:p w14:paraId="3C62D4E3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7" w:history="1">
        <w:r w:rsidR="0046212A" w:rsidRPr="00CD1652">
          <w:rPr>
            <w:rStyle w:val="Hyperlink"/>
            <w:noProof/>
          </w:rPr>
          <w:t>Application.java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_Toc481951887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29</w:t>
        </w:r>
        <w:r w:rsidR="0046212A">
          <w:rPr>
            <w:noProof/>
            <w:webHidden/>
          </w:rPr>
          <w:fldChar w:fldCharType="end"/>
        </w:r>
      </w:hyperlink>
    </w:p>
    <w:p w14:paraId="368DD305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8" w:history="1">
        <w:r w:rsidR="0046212A" w:rsidRPr="00CD1652">
          <w:rPr>
            <w:rStyle w:val="Hyperlink"/>
            <w:noProof/>
          </w:rPr>
          <w:t>ApplicationPkgs.java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_Toc481951888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30</w:t>
        </w:r>
        <w:r w:rsidR="0046212A">
          <w:rPr>
            <w:noProof/>
            <w:webHidden/>
          </w:rPr>
          <w:fldChar w:fldCharType="end"/>
        </w:r>
      </w:hyperlink>
    </w:p>
    <w:p w14:paraId="79E53663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89" w:history="1">
        <w:r w:rsidR="0046212A" w:rsidRPr="00CD1652">
          <w:rPr>
            <w:rStyle w:val="Hyperlink"/>
            <w:noProof/>
          </w:rPr>
          <w:t>IndexPageController.java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_Toc481951889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30</w:t>
        </w:r>
        <w:r w:rsidR="0046212A">
          <w:rPr>
            <w:noProof/>
            <w:webHidden/>
          </w:rPr>
          <w:fldChar w:fldCharType="end"/>
        </w:r>
      </w:hyperlink>
    </w:p>
    <w:p w14:paraId="6964706B" w14:textId="77777777" w:rsidR="0046212A" w:rsidRDefault="00A61974">
      <w:pPr>
        <w:pStyle w:val="TOC2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90" w:history="1">
        <w:r w:rsidR="0046212A" w:rsidRPr="00CD1652">
          <w:rPr>
            <w:rStyle w:val="Hyperlink"/>
            <w:noProof/>
          </w:rPr>
          <w:t>ITCResources.java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_Toc481951890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31</w:t>
        </w:r>
        <w:r w:rsidR="0046212A">
          <w:rPr>
            <w:noProof/>
            <w:webHidden/>
          </w:rPr>
          <w:fldChar w:fldCharType="end"/>
        </w:r>
      </w:hyperlink>
    </w:p>
    <w:p w14:paraId="4D39ADD5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91" w:history="1">
        <w:r w:rsidR="0046212A" w:rsidRPr="00CD1652">
          <w:rPr>
            <w:rStyle w:val="Hyperlink"/>
            <w:noProof/>
          </w:rPr>
          <w:t>Changes in Index.html of swagger doc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_Toc481951891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32</w:t>
        </w:r>
        <w:r w:rsidR="0046212A">
          <w:rPr>
            <w:noProof/>
            <w:webHidden/>
          </w:rPr>
          <w:fldChar w:fldCharType="end"/>
        </w:r>
      </w:hyperlink>
    </w:p>
    <w:p w14:paraId="38CEB2F9" w14:textId="77777777" w:rsidR="0046212A" w:rsidRDefault="00A61974">
      <w:pPr>
        <w:pStyle w:val="TOC1"/>
        <w:tabs>
          <w:tab w:val="right" w:leader="dot" w:pos="11060"/>
        </w:tabs>
        <w:rPr>
          <w:rFonts w:asciiTheme="minorHAnsi" w:eastAsiaTheme="minorEastAsia" w:hAnsiTheme="minorHAnsi" w:cs="Sendnya"/>
          <w:noProof/>
          <w:sz w:val="22"/>
        </w:rPr>
      </w:pPr>
      <w:hyperlink w:anchor="_Toc481951892" w:history="1">
        <w:r w:rsidR="0046212A" w:rsidRPr="00CD1652">
          <w:rPr>
            <w:rStyle w:val="Hyperlink"/>
            <w:noProof/>
          </w:rPr>
          <w:t>URLS to Use</w:t>
        </w:r>
        <w:r w:rsidR="0046212A">
          <w:rPr>
            <w:noProof/>
            <w:webHidden/>
          </w:rPr>
          <w:tab/>
        </w:r>
        <w:r w:rsidR="0046212A">
          <w:rPr>
            <w:noProof/>
            <w:webHidden/>
          </w:rPr>
          <w:fldChar w:fldCharType="begin"/>
        </w:r>
        <w:r w:rsidR="0046212A">
          <w:rPr>
            <w:noProof/>
            <w:webHidden/>
          </w:rPr>
          <w:instrText xml:space="preserve"> PAGEREF _Toc481951892 \h </w:instrText>
        </w:r>
        <w:r w:rsidR="0046212A">
          <w:rPr>
            <w:noProof/>
            <w:webHidden/>
          </w:rPr>
        </w:r>
        <w:r w:rsidR="0046212A">
          <w:rPr>
            <w:noProof/>
            <w:webHidden/>
          </w:rPr>
          <w:fldChar w:fldCharType="separate"/>
        </w:r>
        <w:r w:rsidR="00D46433">
          <w:rPr>
            <w:noProof/>
            <w:webHidden/>
          </w:rPr>
          <w:t>32</w:t>
        </w:r>
        <w:r w:rsidR="0046212A">
          <w:rPr>
            <w:noProof/>
            <w:webHidden/>
          </w:rPr>
          <w:fldChar w:fldCharType="end"/>
        </w:r>
      </w:hyperlink>
    </w:p>
    <w:p w14:paraId="6CB4D831" w14:textId="77777777" w:rsidR="00E41F6D" w:rsidRDefault="006B0175">
      <w:r>
        <w:fldChar w:fldCharType="end"/>
      </w:r>
    </w:p>
    <w:p w14:paraId="70D6B28E" w14:textId="77777777" w:rsidR="00E41F6D" w:rsidRDefault="00E41F6D"/>
    <w:p w14:paraId="778CDB02" w14:textId="77777777" w:rsidR="00E41F6D" w:rsidRDefault="00E41F6D"/>
    <w:p w14:paraId="71BACB71" w14:textId="77777777" w:rsidR="00666D95" w:rsidRDefault="00666D95">
      <w:pPr>
        <w:spacing w:after="0" w:line="240" w:lineRule="auto"/>
      </w:pPr>
      <w:r>
        <w:br w:type="page"/>
      </w:r>
    </w:p>
    <w:p w14:paraId="261BA7A9" w14:textId="77777777" w:rsidR="00666D95" w:rsidRDefault="00666D95" w:rsidP="00666D95">
      <w:pPr>
        <w:pStyle w:val="Title"/>
      </w:pPr>
      <w:bookmarkStart w:id="0" w:name="_Toc481873203"/>
      <w:bookmarkStart w:id="1" w:name="_Toc481951836"/>
      <w:r>
        <w:lastRenderedPageBreak/>
        <w:t>Spring Boot</w:t>
      </w:r>
      <w:bookmarkEnd w:id="0"/>
      <w:bookmarkEnd w:id="1"/>
    </w:p>
    <w:p w14:paraId="0DFBD0BE" w14:textId="77777777" w:rsidR="00666D95" w:rsidRDefault="00666D95" w:rsidP="00666D95">
      <w:r w:rsidRPr="008E7487">
        <w:t>Spring Boot makes it easy to create stand-alone, production-grade Spring based Applications that you can "just run".</w:t>
      </w:r>
    </w:p>
    <w:p w14:paraId="1083D468" w14:textId="77777777" w:rsidR="00666D95" w:rsidRPr="008E7487" w:rsidRDefault="00666D95" w:rsidP="00666D95">
      <w:pPr>
        <w:pStyle w:val="Heading1"/>
      </w:pPr>
      <w:bookmarkStart w:id="2" w:name="_Toc481873204"/>
      <w:bookmarkStart w:id="3" w:name="_Toc481951837"/>
      <w:r w:rsidRPr="008E7487">
        <w:t>Features</w:t>
      </w:r>
      <w:bookmarkEnd w:id="2"/>
      <w:bookmarkEnd w:id="3"/>
    </w:p>
    <w:p w14:paraId="2C7842EB" w14:textId="77777777" w:rsidR="00666D95" w:rsidRPr="008E7487" w:rsidRDefault="00666D95" w:rsidP="00666D95">
      <w:pPr>
        <w:numPr>
          <w:ilvl w:val="0"/>
          <w:numId w:val="1"/>
        </w:numPr>
      </w:pPr>
      <w:r w:rsidRPr="008E7487">
        <w:t>Create stand-alone Spring applications</w:t>
      </w:r>
    </w:p>
    <w:p w14:paraId="1CAC007F" w14:textId="77777777" w:rsidR="00666D95" w:rsidRPr="008E7487" w:rsidRDefault="00666D95" w:rsidP="00666D95">
      <w:pPr>
        <w:numPr>
          <w:ilvl w:val="0"/>
          <w:numId w:val="1"/>
        </w:numPr>
      </w:pPr>
      <w:r w:rsidRPr="008E7487">
        <w:t>Embed Tomcat, Jetty or Undertow directly (no need to deploy WAR files)</w:t>
      </w:r>
    </w:p>
    <w:p w14:paraId="0D9BDAC9" w14:textId="77777777" w:rsidR="00666D95" w:rsidRPr="008E7487" w:rsidRDefault="00666D95" w:rsidP="00666D95">
      <w:pPr>
        <w:numPr>
          <w:ilvl w:val="0"/>
          <w:numId w:val="1"/>
        </w:numPr>
      </w:pPr>
      <w:r w:rsidRPr="008E7487">
        <w:t>Provide opinionated 'starter' POMs to simplify your Maven configuration</w:t>
      </w:r>
    </w:p>
    <w:p w14:paraId="2F2511E9" w14:textId="77777777" w:rsidR="00666D95" w:rsidRPr="008E7487" w:rsidRDefault="00666D95" w:rsidP="00666D95">
      <w:pPr>
        <w:numPr>
          <w:ilvl w:val="0"/>
          <w:numId w:val="1"/>
        </w:numPr>
      </w:pPr>
      <w:r w:rsidRPr="008E7487">
        <w:t>Automatically configure Spring whenever possible</w:t>
      </w:r>
    </w:p>
    <w:p w14:paraId="3C2CD6A9" w14:textId="77777777" w:rsidR="00666D95" w:rsidRPr="008E7487" w:rsidRDefault="00666D95" w:rsidP="00666D95">
      <w:pPr>
        <w:numPr>
          <w:ilvl w:val="0"/>
          <w:numId w:val="1"/>
        </w:numPr>
      </w:pPr>
      <w:r w:rsidRPr="008E7487">
        <w:t>Provide production-ready features such as metrics, health checks and externalized configuration</w:t>
      </w:r>
    </w:p>
    <w:p w14:paraId="1F33E205" w14:textId="77777777" w:rsidR="00666D95" w:rsidRPr="008E7487" w:rsidRDefault="00666D95" w:rsidP="00666D95">
      <w:pPr>
        <w:numPr>
          <w:ilvl w:val="0"/>
          <w:numId w:val="1"/>
        </w:numPr>
      </w:pPr>
      <w:r w:rsidRPr="008E7487">
        <w:t>Absolutely </w:t>
      </w:r>
      <w:r w:rsidRPr="008E7487">
        <w:rPr>
          <w:b/>
          <w:bCs/>
        </w:rPr>
        <w:t>no code generation</w:t>
      </w:r>
      <w:r w:rsidRPr="008E7487">
        <w:t> and </w:t>
      </w:r>
      <w:r w:rsidRPr="008E7487">
        <w:rPr>
          <w:b/>
          <w:bCs/>
        </w:rPr>
        <w:t>no requirement for XML</w:t>
      </w:r>
      <w:r w:rsidRPr="008E7487">
        <w:t> configuration</w:t>
      </w:r>
    </w:p>
    <w:p w14:paraId="24729E61" w14:textId="77777777" w:rsidR="00666D95" w:rsidRDefault="00666D95" w:rsidP="00666D95">
      <w:pPr>
        <w:spacing w:after="0" w:line="240" w:lineRule="auto"/>
      </w:pPr>
      <w:r>
        <w:br w:type="page"/>
      </w:r>
    </w:p>
    <w:p w14:paraId="5C32AA6E" w14:textId="77777777" w:rsidR="00666D95" w:rsidRDefault="00666D95" w:rsidP="00666D95">
      <w:pPr>
        <w:pStyle w:val="Title"/>
      </w:pPr>
      <w:bookmarkStart w:id="4" w:name="_Toc481873205"/>
      <w:bookmarkStart w:id="5" w:name="_Toc481951838"/>
      <w:r>
        <w:lastRenderedPageBreak/>
        <w:t>Spring Boot Basic Web Application</w:t>
      </w:r>
      <w:bookmarkEnd w:id="4"/>
      <w:bookmarkEnd w:id="5"/>
    </w:p>
    <w:p w14:paraId="1EC12AD6" w14:textId="77777777" w:rsidR="00666D95" w:rsidRDefault="00666D95" w:rsidP="00666D95">
      <w:pPr>
        <w:pStyle w:val="Heading1"/>
        <w:rPr>
          <w:b/>
          <w:bCs/>
        </w:rPr>
      </w:pPr>
      <w:bookmarkStart w:id="6" w:name="_Toc481873206"/>
      <w:bookmarkStart w:id="7" w:name="_Toc481951839"/>
      <w:r w:rsidRPr="00772461">
        <w:rPr>
          <w:b/>
          <w:bCs/>
        </w:rPr>
        <w:t>Project Structure</w:t>
      </w:r>
      <w:bookmarkEnd w:id="6"/>
      <w:bookmarkEnd w:id="7"/>
    </w:p>
    <w:p w14:paraId="7395044B" w14:textId="77777777" w:rsidR="00666D95" w:rsidRDefault="00666D95" w:rsidP="00666D95">
      <w:r>
        <w:rPr>
          <w:noProof/>
        </w:rPr>
        <w:drawing>
          <wp:inline distT="0" distB="0" distL="0" distR="0" wp14:anchorId="47A675CC" wp14:editId="5801EA40">
            <wp:extent cx="250507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A60F" w14:textId="77777777" w:rsidR="00666D95" w:rsidRDefault="00666D95" w:rsidP="00666D95">
      <w:pPr>
        <w:pStyle w:val="Heading1"/>
        <w:rPr>
          <w:b/>
          <w:bCs/>
        </w:rPr>
      </w:pPr>
      <w:bookmarkStart w:id="8" w:name="_Toc481873207"/>
      <w:bookmarkStart w:id="9" w:name="_Toc481951840"/>
      <w:r w:rsidRPr="00772461">
        <w:rPr>
          <w:b/>
          <w:bCs/>
        </w:rPr>
        <w:t>Maven Configuration</w:t>
      </w:r>
      <w:r>
        <w:rPr>
          <w:b/>
          <w:bCs/>
        </w:rPr>
        <w:t xml:space="preserve"> (pom.xml)</w:t>
      </w:r>
      <w:bookmarkEnd w:id="8"/>
      <w:bookmarkEnd w:id="9"/>
    </w:p>
    <w:p w14:paraId="4A396E2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10" w:name="_Toc481873208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844C7A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AC55EB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68E2B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CDCE1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6F7FB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442C8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E0B4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springboot1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40FA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C8E6C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4A8F8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1E898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F4D6E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E6156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0831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2AFD4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005A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57C88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47555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1753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1BC3C8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2BDF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DFB8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9650B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A44A6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C8741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B7D0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8AFD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DADD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2941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0000"/>
          <w:sz w:val="20"/>
          <w:szCs w:val="20"/>
        </w:rPr>
        <w:t>-embed-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88D7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847A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2A74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7B95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F009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5CE6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D59A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559F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A6F1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A3BA7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343DAB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EA0F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0EC88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EF2F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C24E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C19C9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06C4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68E1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638A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98949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965F4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9409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EEF7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C66F1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FC54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10AE9" w14:textId="77777777" w:rsidR="00666D95" w:rsidRDefault="00666D95" w:rsidP="00666D95">
      <w:pPr>
        <w:pStyle w:val="Heading1"/>
        <w:rPr>
          <w:b/>
          <w:bCs/>
        </w:rPr>
      </w:pPr>
      <w:bookmarkStart w:id="11" w:name="_Toc481951841"/>
      <w:r w:rsidRPr="00A86B9E">
        <w:rPr>
          <w:b/>
          <w:bCs/>
        </w:rPr>
        <w:t>WEB-INF/pages</w:t>
      </w:r>
      <w:bookmarkEnd w:id="10"/>
      <w:bookmarkEnd w:id="11"/>
    </w:p>
    <w:p w14:paraId="6BEC9B15" w14:textId="77777777" w:rsidR="00666D95" w:rsidRPr="00A86B9E" w:rsidRDefault="00666D95" w:rsidP="00666D95">
      <w:pPr>
        <w:pStyle w:val="Heading2"/>
        <w:rPr>
          <w:b/>
          <w:bCs/>
        </w:rPr>
      </w:pPr>
      <w:bookmarkStart w:id="12" w:name="_Toc481873209"/>
      <w:bookmarkStart w:id="13" w:name="_Toc481951842"/>
      <w:proofErr w:type="spellStart"/>
      <w:r w:rsidRPr="00A86B9E">
        <w:rPr>
          <w:b/>
          <w:bCs/>
        </w:rPr>
        <w:t>Index.jsp</w:t>
      </w:r>
      <w:bookmarkEnd w:id="12"/>
      <w:bookmarkEnd w:id="13"/>
      <w:proofErr w:type="spellEnd"/>
    </w:p>
    <w:p w14:paraId="6F065A0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1B7CF6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39D543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40CE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60EF9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the World of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4214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Message From Server : ${message}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CE40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4AE78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607D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7793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119F47" w14:textId="77777777" w:rsidR="00666D95" w:rsidRDefault="00666D95" w:rsidP="00666D95">
      <w:pPr>
        <w:pStyle w:val="Heading2"/>
        <w:rPr>
          <w:b/>
          <w:bCs/>
        </w:rPr>
      </w:pPr>
      <w:bookmarkStart w:id="14" w:name="_Toc481873210"/>
      <w:bookmarkStart w:id="15" w:name="_Toc481951843"/>
      <w:proofErr w:type="spellStart"/>
      <w:r w:rsidRPr="006912D5">
        <w:rPr>
          <w:b/>
          <w:bCs/>
        </w:rPr>
        <w:t>Login.jsp</w:t>
      </w:r>
      <w:bookmarkEnd w:id="14"/>
      <w:bookmarkEnd w:id="15"/>
      <w:proofErr w:type="spellEnd"/>
    </w:p>
    <w:p w14:paraId="2618230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704EB9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2CF834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B4EA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5F234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with your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986F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A7B0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FA81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F882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A793F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53DDB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82D87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B657BE" w14:textId="77777777" w:rsidR="00666D95" w:rsidRDefault="00666D95" w:rsidP="00666D95">
      <w:pPr>
        <w:pStyle w:val="Heading2"/>
        <w:rPr>
          <w:b/>
          <w:bCs/>
        </w:rPr>
      </w:pPr>
      <w:bookmarkStart w:id="16" w:name="_Toc481873211"/>
      <w:bookmarkStart w:id="17" w:name="_Toc481951844"/>
      <w:proofErr w:type="spellStart"/>
      <w:r w:rsidRPr="00EF2449">
        <w:rPr>
          <w:b/>
          <w:bCs/>
        </w:rPr>
        <w:t>Show.jsp</w:t>
      </w:r>
      <w:bookmarkEnd w:id="16"/>
      <w:bookmarkEnd w:id="17"/>
      <w:proofErr w:type="spellEnd"/>
    </w:p>
    <w:p w14:paraId="6850F50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4D5FC8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0462DE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B9C6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8B2E8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have successfully logged in ${name}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58D9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6E1A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BBC27" w14:textId="77777777" w:rsidR="00666D95" w:rsidRPr="002F00B9" w:rsidRDefault="00666D95" w:rsidP="00666D95">
      <w:pPr>
        <w:pStyle w:val="Heading1"/>
        <w:rPr>
          <w:b/>
          <w:bCs/>
        </w:rPr>
      </w:pPr>
      <w:bookmarkStart w:id="18" w:name="_Toc481873212"/>
      <w:bookmarkStart w:id="19" w:name="_Toc481951845"/>
      <w:r w:rsidRPr="002F00B9">
        <w:rPr>
          <w:b/>
          <w:bCs/>
        </w:rPr>
        <w:lastRenderedPageBreak/>
        <w:t>Application Configuration (</w:t>
      </w:r>
      <w:proofErr w:type="spellStart"/>
      <w:r w:rsidRPr="002F00B9">
        <w:rPr>
          <w:b/>
          <w:bCs/>
        </w:rPr>
        <w:t>application.properties</w:t>
      </w:r>
      <w:proofErr w:type="spellEnd"/>
      <w:r w:rsidRPr="002F00B9">
        <w:rPr>
          <w:b/>
          <w:bCs/>
        </w:rPr>
        <w:t>)</w:t>
      </w:r>
      <w:bookmarkEnd w:id="18"/>
      <w:bookmarkEnd w:id="19"/>
    </w:p>
    <w:p w14:paraId="694E010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/springboot1</w:t>
      </w:r>
    </w:p>
    <w:p w14:paraId="70895F3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/WEB-INF/pages/</w:t>
      </w:r>
    </w:p>
    <w:p w14:paraId="6117021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</w:p>
    <w:p w14:paraId="4AB749D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8090</w:t>
      </w:r>
    </w:p>
    <w:p w14:paraId="749802F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#application.message: Hello World</w:t>
      </w:r>
    </w:p>
    <w:p w14:paraId="06B67302" w14:textId="77777777" w:rsidR="00666D95" w:rsidRDefault="00666D95" w:rsidP="00666D95">
      <w:pPr>
        <w:pStyle w:val="Heading1"/>
        <w:rPr>
          <w:b/>
          <w:bCs/>
        </w:rPr>
      </w:pPr>
      <w:bookmarkStart w:id="20" w:name="_Toc481873213"/>
      <w:bookmarkStart w:id="21" w:name="_Toc481951846"/>
      <w:r w:rsidRPr="000936C6">
        <w:rPr>
          <w:b/>
          <w:bCs/>
        </w:rPr>
        <w:t>Java Code</w:t>
      </w:r>
      <w:bookmarkEnd w:id="20"/>
      <w:bookmarkEnd w:id="21"/>
    </w:p>
    <w:p w14:paraId="2066CCE6" w14:textId="77777777" w:rsidR="00666D95" w:rsidRDefault="00666D95" w:rsidP="00666D95">
      <w:pPr>
        <w:pStyle w:val="Heading2"/>
        <w:rPr>
          <w:b/>
          <w:bCs/>
        </w:rPr>
      </w:pPr>
      <w:bookmarkStart w:id="22" w:name="_Toc481873214"/>
      <w:bookmarkStart w:id="23" w:name="_Toc481951847"/>
      <w:r w:rsidRPr="000936C6">
        <w:rPr>
          <w:b/>
          <w:bCs/>
        </w:rPr>
        <w:t>Application.java</w:t>
      </w:r>
      <w:bookmarkEnd w:id="22"/>
      <w:bookmarkEnd w:id="23"/>
    </w:p>
    <w:p w14:paraId="22CF5DB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BC86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38F0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2CC3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06D08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4FE3C81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707EE6E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D04A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4220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57971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C17D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3B355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7A718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2D602" w14:textId="77777777" w:rsidR="00666D95" w:rsidRPr="00254AEA" w:rsidRDefault="00666D95" w:rsidP="00666D95">
      <w:pPr>
        <w:pStyle w:val="Heading2"/>
        <w:rPr>
          <w:b/>
          <w:bCs/>
        </w:rPr>
      </w:pPr>
      <w:bookmarkStart w:id="24" w:name="_Toc481873215"/>
      <w:bookmarkStart w:id="25" w:name="_Toc481951848"/>
      <w:r w:rsidRPr="00254AEA">
        <w:rPr>
          <w:b/>
          <w:bCs/>
        </w:rPr>
        <w:t>IndexPageController.java</w:t>
      </w:r>
      <w:bookmarkEnd w:id="24"/>
      <w:bookmarkEnd w:id="25"/>
    </w:p>
    <w:p w14:paraId="61B8F5D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D627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79C7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A594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F9664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94A8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BF7F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505B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A0E48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2CC34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9F0BE0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IndexPageController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B71C44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40AA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D8CFF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AE9B1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14:paraId="4A804D7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 warm welcome to you."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9C4F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5608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4714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BB6E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235451" w14:textId="77777777" w:rsidR="00666D95" w:rsidRDefault="00666D95" w:rsidP="00666D95">
      <w:pPr>
        <w:pStyle w:val="Heading2"/>
        <w:rPr>
          <w:b/>
          <w:bCs/>
        </w:rPr>
      </w:pPr>
      <w:bookmarkStart w:id="26" w:name="_Toc481873216"/>
      <w:bookmarkStart w:id="27" w:name="_Toc481951849"/>
      <w:r w:rsidRPr="00473D0B">
        <w:rPr>
          <w:b/>
          <w:bCs/>
        </w:rPr>
        <w:t>LoginPageController.java</w:t>
      </w:r>
      <w:bookmarkEnd w:id="26"/>
      <w:bookmarkEnd w:id="27"/>
    </w:p>
    <w:p w14:paraId="56666FF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1DD4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1B28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A831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3DCF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1319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D77843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17BAE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9D4A1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0F24D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login() {</w:t>
      </w:r>
    </w:p>
    <w:p w14:paraId="1D052BCB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DBC7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E5455B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2792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0E460D" w14:textId="77777777" w:rsidR="00666D95" w:rsidRDefault="00666D95" w:rsidP="00666D95"/>
    <w:p w14:paraId="4EA230BF" w14:textId="77777777" w:rsidR="001C7BC8" w:rsidRDefault="001C7BC8" w:rsidP="00666D95"/>
    <w:p w14:paraId="3F34E8ED" w14:textId="77777777" w:rsidR="00666D95" w:rsidRDefault="00666D95" w:rsidP="00666D95">
      <w:pPr>
        <w:pStyle w:val="Heading2"/>
        <w:rPr>
          <w:b/>
          <w:bCs/>
        </w:rPr>
      </w:pPr>
      <w:bookmarkStart w:id="28" w:name="_Toc481873217"/>
      <w:bookmarkStart w:id="29" w:name="_Toc481951850"/>
      <w:r w:rsidRPr="00CC6C01">
        <w:rPr>
          <w:b/>
          <w:bCs/>
        </w:rPr>
        <w:lastRenderedPageBreak/>
        <w:t>LoginSubmitController.java</w:t>
      </w:r>
      <w:bookmarkEnd w:id="28"/>
      <w:bookmarkEnd w:id="29"/>
    </w:p>
    <w:p w14:paraId="6BD8A84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BBD5D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7D8F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C8F8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java.net.URLDecoder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AB5D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EA86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EA90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D7E4F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8772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00AA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6842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9EA2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87D0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0A15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7A9C0B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LoginSubmitController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525AE3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5715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"/loginSubmit"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8AA76B" w14:textId="77777777" w:rsidR="00666D95" w:rsidRPr="00251A23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20"/>
          <w:szCs w:val="20"/>
        </w:rPr>
      </w:pPr>
      <w:r w:rsidRPr="00251A23">
        <w:rPr>
          <w:rFonts w:ascii="Consolas" w:hAnsi="Consolas" w:cs="Consolas"/>
          <w:strike/>
          <w:color w:val="3F7F5F"/>
          <w:sz w:val="20"/>
          <w:szCs w:val="20"/>
        </w:rPr>
        <w:t>//</w:t>
      </w:r>
      <w:r w:rsidRPr="00251A23">
        <w:rPr>
          <w:rFonts w:ascii="Consolas" w:hAnsi="Consolas" w:cs="Consolas"/>
          <w:strike/>
          <w:color w:val="3F7F5F"/>
          <w:sz w:val="20"/>
          <w:szCs w:val="20"/>
        </w:rPr>
        <w:tab/>
        <w:t xml:space="preserve">public </w:t>
      </w:r>
      <w:proofErr w:type="spellStart"/>
      <w:r w:rsidRPr="00251A23">
        <w:rPr>
          <w:rFonts w:ascii="Consolas" w:hAnsi="Consolas" w:cs="Consolas"/>
          <w:strike/>
          <w:color w:val="3F7F5F"/>
          <w:sz w:val="20"/>
          <w:szCs w:val="20"/>
        </w:rPr>
        <w:t>ModelAndView</w:t>
      </w:r>
      <w:proofErr w:type="spellEnd"/>
      <w:r w:rsidRPr="00251A23">
        <w:rPr>
          <w:rFonts w:ascii="Consolas" w:hAnsi="Consolas" w:cs="Consolas"/>
          <w:strike/>
          <w:color w:val="3F7F5F"/>
          <w:sz w:val="20"/>
          <w:szCs w:val="20"/>
        </w:rPr>
        <w:t xml:space="preserve"> </w:t>
      </w:r>
      <w:proofErr w:type="spellStart"/>
      <w:r w:rsidRPr="00251A23">
        <w:rPr>
          <w:rFonts w:ascii="Consolas" w:hAnsi="Consolas" w:cs="Consolas"/>
          <w:strike/>
          <w:color w:val="3F7F5F"/>
          <w:sz w:val="20"/>
          <w:szCs w:val="20"/>
        </w:rPr>
        <w:t>loginSubmit</w:t>
      </w:r>
      <w:proofErr w:type="spellEnd"/>
      <w:r w:rsidRPr="00251A23">
        <w:rPr>
          <w:rFonts w:ascii="Consolas" w:hAnsi="Consolas" w:cs="Consolas"/>
          <w:strike/>
          <w:color w:val="3F7F5F"/>
          <w:sz w:val="20"/>
          <w:szCs w:val="20"/>
        </w:rPr>
        <w:t xml:space="preserve">(  @ModelAttribute </w:t>
      </w:r>
      <w:proofErr w:type="spellStart"/>
      <w:r w:rsidRPr="00251A23">
        <w:rPr>
          <w:rFonts w:ascii="Consolas" w:hAnsi="Consolas" w:cs="Consolas"/>
          <w:strike/>
          <w:color w:val="3F7F5F"/>
          <w:sz w:val="20"/>
          <w:szCs w:val="20"/>
        </w:rPr>
        <w:t>ModelMap</w:t>
      </w:r>
      <w:proofErr w:type="spellEnd"/>
      <w:r w:rsidRPr="00251A23">
        <w:rPr>
          <w:rFonts w:ascii="Consolas" w:hAnsi="Consolas" w:cs="Consolas"/>
          <w:strike/>
          <w:color w:val="3F7F5F"/>
          <w:sz w:val="20"/>
          <w:szCs w:val="20"/>
        </w:rPr>
        <w:t xml:space="preserve"> </w:t>
      </w:r>
      <w:proofErr w:type="spellStart"/>
      <w:r w:rsidRPr="00251A23">
        <w:rPr>
          <w:rFonts w:ascii="Consolas" w:hAnsi="Consolas" w:cs="Consolas"/>
          <w:strike/>
          <w:color w:val="3F7F5F"/>
          <w:sz w:val="20"/>
          <w:szCs w:val="20"/>
        </w:rPr>
        <w:t>modelMap</w:t>
      </w:r>
      <w:proofErr w:type="spellEnd"/>
      <w:r w:rsidRPr="00251A23">
        <w:rPr>
          <w:rFonts w:ascii="Consolas" w:hAnsi="Consolas" w:cs="Consolas"/>
          <w:strike/>
          <w:color w:val="3F7F5F"/>
          <w:sz w:val="20"/>
          <w:szCs w:val="20"/>
        </w:rPr>
        <w:t xml:space="preserve"> ) { //</w:t>
      </w:r>
    </w:p>
    <w:p w14:paraId="66459B45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762996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splitQuery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30CF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5E4DB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98012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14:paraId="57D31C90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("name",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Piku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58FB9B0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781A4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5572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"index";</w:t>
      </w:r>
    </w:p>
    <w:p w14:paraId="2D3E78CC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ACF1F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B71FE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E0C7E9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query_pairs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String&gt;();</w:t>
      </w:r>
    </w:p>
    <w:p w14:paraId="2261F6AF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String[] </w:t>
      </w:r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"&amp;"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1648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BA576D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8B5E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query_pairs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URLDecoder.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URLDecoder.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275FCB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B92D8C6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query_pairs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2D83A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E210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60267" w14:textId="77777777" w:rsidR="00666D95" w:rsidRDefault="00666D95" w:rsidP="0066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5702CF" w14:textId="77777777" w:rsidR="004C3F8C" w:rsidRDefault="004C3F8C">
      <w:pPr>
        <w:spacing w:after="0" w:line="240" w:lineRule="auto"/>
      </w:pPr>
      <w:r>
        <w:br w:type="page"/>
      </w:r>
    </w:p>
    <w:p w14:paraId="20138D6D" w14:textId="77777777" w:rsidR="004C3F8C" w:rsidRDefault="004C3F8C" w:rsidP="004C3F8C">
      <w:pPr>
        <w:pStyle w:val="Title"/>
      </w:pPr>
      <w:bookmarkStart w:id="30" w:name="_Toc481873218"/>
      <w:bookmarkStart w:id="31" w:name="_Toc481951851"/>
      <w:r>
        <w:lastRenderedPageBreak/>
        <w:t>Spring Boot With Jersey</w:t>
      </w:r>
      <w:bookmarkEnd w:id="30"/>
      <w:bookmarkEnd w:id="31"/>
    </w:p>
    <w:p w14:paraId="29255A5A" w14:textId="77777777" w:rsidR="004C3F8C" w:rsidRDefault="004C3F8C" w:rsidP="004C3F8C">
      <w:pPr>
        <w:pStyle w:val="Heading1"/>
        <w:rPr>
          <w:b/>
          <w:bCs/>
        </w:rPr>
      </w:pPr>
      <w:bookmarkStart w:id="32" w:name="_Toc481873219"/>
      <w:bookmarkStart w:id="33" w:name="_Toc481951852"/>
      <w:r w:rsidRPr="00C126F7">
        <w:rPr>
          <w:b/>
          <w:bCs/>
        </w:rPr>
        <w:t>Project Structure</w:t>
      </w:r>
      <w:bookmarkEnd w:id="32"/>
      <w:bookmarkEnd w:id="33"/>
    </w:p>
    <w:p w14:paraId="1907FAAD" w14:textId="77777777" w:rsidR="004C3F8C" w:rsidRDefault="004C3F8C" w:rsidP="004C3F8C">
      <w:r>
        <w:rPr>
          <w:noProof/>
        </w:rPr>
        <w:drawing>
          <wp:inline distT="0" distB="0" distL="0" distR="0" wp14:anchorId="5C847C9A" wp14:editId="61AD1A9A">
            <wp:extent cx="253365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795D" w14:textId="77777777" w:rsidR="004C3F8C" w:rsidRDefault="004C3F8C" w:rsidP="004C3F8C">
      <w:pPr>
        <w:pStyle w:val="Heading1"/>
        <w:rPr>
          <w:b/>
          <w:bCs/>
        </w:rPr>
      </w:pPr>
      <w:bookmarkStart w:id="34" w:name="_Toc481873220"/>
      <w:bookmarkStart w:id="35" w:name="_Toc481951853"/>
      <w:r w:rsidRPr="00C126F7">
        <w:rPr>
          <w:b/>
          <w:bCs/>
        </w:rPr>
        <w:t>Maven Configuration (pom.xml)</w:t>
      </w:r>
      <w:bookmarkEnd w:id="34"/>
      <w:bookmarkEnd w:id="35"/>
    </w:p>
    <w:p w14:paraId="45C4DFA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CC578C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6C24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481E2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springbootjersey2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B9510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springbootjersey2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730D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AA9F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E813A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springbootjersey2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4583E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1A67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BAE3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18754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7650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BA7A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B203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F851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E1BC8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9E2C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4DC96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5525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A46AE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632E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only dependency needed for spring boot jersey --&gt;</w:t>
      </w:r>
    </w:p>
    <w:p w14:paraId="0DFC967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57AC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spring-boot-starter-jersey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E3B71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42AA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140F5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E81C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5C06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40FA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A975C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718C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F1FF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1A99C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8B417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B2C9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AD68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4D6E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0632C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7506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4D4F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AD52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F452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DC8A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7B1C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multipart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C8DA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929EB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F15D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69B2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ACEC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2C920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BAEB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9E8C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4461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2408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2D9F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04E1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0AA2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BDC3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6B886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D15F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2054D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6360B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3526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D51E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BB08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324A" w14:textId="77777777" w:rsidR="004C3F8C" w:rsidRPr="005C38E7" w:rsidRDefault="004C3F8C" w:rsidP="004C3F8C">
      <w:pPr>
        <w:pStyle w:val="Heading1"/>
        <w:rPr>
          <w:b/>
          <w:bCs/>
        </w:rPr>
      </w:pPr>
      <w:bookmarkStart w:id="36" w:name="_Toc481873221"/>
      <w:bookmarkStart w:id="37" w:name="_Toc481951854"/>
      <w:r w:rsidRPr="005C38E7">
        <w:rPr>
          <w:b/>
          <w:bCs/>
        </w:rPr>
        <w:t>Application Configuration (</w:t>
      </w:r>
      <w:proofErr w:type="spellStart"/>
      <w:r w:rsidRPr="005C38E7">
        <w:rPr>
          <w:b/>
          <w:bCs/>
        </w:rPr>
        <w:t>application.properties</w:t>
      </w:r>
      <w:proofErr w:type="spellEnd"/>
      <w:r w:rsidRPr="005C38E7">
        <w:rPr>
          <w:b/>
          <w:bCs/>
        </w:rPr>
        <w:t>)</w:t>
      </w:r>
      <w:bookmarkEnd w:id="36"/>
      <w:bookmarkEnd w:id="37"/>
    </w:p>
    <w:p w14:paraId="5CC6156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/springbootjersey2/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</w:p>
    <w:p w14:paraId="362FE61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8090</w:t>
      </w:r>
    </w:p>
    <w:p w14:paraId="6699BEE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#logging.path=E:/springboot-2017/springbootjersey2/logs</w:t>
      </w:r>
    </w:p>
    <w:p w14:paraId="333D0AD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#logging.path does not work, hence give the full path with file name</w:t>
      </w:r>
    </w:p>
    <w:p w14:paraId="47D4D38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logging.file=</w:t>
      </w:r>
      <w:r>
        <w:rPr>
          <w:rFonts w:ascii="Consolas" w:hAnsi="Consolas" w:cs="Consolas"/>
          <w:color w:val="2A00FF"/>
          <w:sz w:val="20"/>
          <w:szCs w:val="20"/>
        </w:rPr>
        <w:t>E:/springboot-2017/springbootjersey2/logs/springbootjersy2.log</w:t>
      </w:r>
    </w:p>
    <w:p w14:paraId="4AC3FFEB" w14:textId="77777777" w:rsidR="004C3F8C" w:rsidRDefault="004C3F8C" w:rsidP="004C3F8C">
      <w:pPr>
        <w:pStyle w:val="Heading1"/>
        <w:rPr>
          <w:b/>
          <w:bCs/>
        </w:rPr>
      </w:pPr>
      <w:bookmarkStart w:id="38" w:name="_Toc481873222"/>
      <w:bookmarkStart w:id="39" w:name="_Toc481951855"/>
      <w:r w:rsidRPr="00E473AF">
        <w:rPr>
          <w:b/>
          <w:bCs/>
        </w:rPr>
        <w:t>Java Code</w:t>
      </w:r>
      <w:bookmarkEnd w:id="38"/>
      <w:bookmarkEnd w:id="39"/>
    </w:p>
    <w:p w14:paraId="5C3DA958" w14:textId="77777777" w:rsidR="004C3F8C" w:rsidRDefault="004C3F8C" w:rsidP="004C3F8C">
      <w:pPr>
        <w:pStyle w:val="Heading2"/>
        <w:rPr>
          <w:b/>
          <w:bCs/>
        </w:rPr>
      </w:pPr>
      <w:bookmarkStart w:id="40" w:name="_Toc481873223"/>
      <w:bookmarkStart w:id="41" w:name="_Toc481951856"/>
      <w:r w:rsidRPr="00B15646">
        <w:rPr>
          <w:b/>
          <w:bCs/>
        </w:rPr>
        <w:t>Spring Boot and Config specific java classes</w:t>
      </w:r>
      <w:bookmarkEnd w:id="40"/>
      <w:bookmarkEnd w:id="41"/>
    </w:p>
    <w:p w14:paraId="4496800B" w14:textId="77777777" w:rsidR="004C3F8C" w:rsidRDefault="004C3F8C" w:rsidP="004C3F8C">
      <w:r>
        <w:t>Make sure that both the java classes are in the same package.</w:t>
      </w:r>
    </w:p>
    <w:p w14:paraId="5CBAEF20" w14:textId="77777777" w:rsidR="004C3F8C" w:rsidRPr="00B15646" w:rsidRDefault="004C3F8C" w:rsidP="004C3F8C">
      <w:pPr>
        <w:pStyle w:val="Heading2"/>
        <w:rPr>
          <w:b/>
          <w:bCs/>
        </w:rPr>
      </w:pPr>
      <w:bookmarkStart w:id="42" w:name="_Toc481873224"/>
      <w:bookmarkStart w:id="43" w:name="_Toc481951857"/>
      <w:r w:rsidRPr="00B15646">
        <w:rPr>
          <w:b/>
          <w:bCs/>
        </w:rPr>
        <w:t>SpringBootJerseyApplication.java</w:t>
      </w:r>
      <w:bookmarkEnd w:id="42"/>
      <w:bookmarkEnd w:id="43"/>
    </w:p>
    <w:p w14:paraId="0A74834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com.ddlab.rnd.springboot.jersey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2C4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B8D9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2AB1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BBADF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E81B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  <w:r>
        <w:rPr>
          <w:rFonts w:ascii="Consolas" w:hAnsi="Consolas" w:cs="Consolas"/>
          <w:color w:val="000000"/>
          <w:sz w:val="20"/>
          <w:szCs w:val="20"/>
        </w:rPr>
        <w:t>(basePackages={</w:t>
      </w:r>
      <w:r>
        <w:rPr>
          <w:rFonts w:ascii="Consolas" w:hAnsi="Consolas" w:cs="Consolas"/>
          <w:color w:val="2A00FF"/>
          <w:sz w:val="20"/>
          <w:szCs w:val="20"/>
        </w:rPr>
        <w:t>"com.ddlab.*"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892921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29FC0D1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44" w:name="_Hlk481842443"/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SpringBootJerseyApplication</w:t>
      </w:r>
      <w:bookmarkEnd w:id="44"/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8F322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83D33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4BB98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SpringBootJerseyApplication.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95F3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D676FEA" w14:textId="77777777" w:rsidR="004C3F8C" w:rsidRPr="00A83258" w:rsidRDefault="004C3F8C" w:rsidP="004C3F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3D4C29" w14:textId="77777777" w:rsidR="004C3F8C" w:rsidRDefault="004C3F8C" w:rsidP="004C3F8C">
      <w:pPr>
        <w:pStyle w:val="Heading2"/>
        <w:rPr>
          <w:b/>
          <w:bCs/>
        </w:rPr>
      </w:pPr>
      <w:bookmarkStart w:id="45" w:name="_Toc481873225"/>
      <w:bookmarkStart w:id="46" w:name="_Toc481951858"/>
      <w:r w:rsidRPr="00B15646">
        <w:rPr>
          <w:b/>
          <w:bCs/>
        </w:rPr>
        <w:lastRenderedPageBreak/>
        <w:t>Jersey Configuration Java File</w:t>
      </w:r>
      <w:bookmarkEnd w:id="45"/>
      <w:bookmarkEnd w:id="46"/>
    </w:p>
    <w:p w14:paraId="2E9F86F4" w14:textId="77777777" w:rsidR="004C3F8C" w:rsidRDefault="004C3F8C" w:rsidP="004C3F8C">
      <w:r>
        <w:t>It is not always necessary that the file name should be JerseyConfig.java as mentioned in various websites. The Java class name can be anything.</w:t>
      </w:r>
    </w:p>
    <w:p w14:paraId="3909121D" w14:textId="77777777" w:rsidR="004C3F8C" w:rsidRPr="00B15646" w:rsidRDefault="004C3F8C" w:rsidP="004C3F8C">
      <w:pPr>
        <w:pStyle w:val="Heading2"/>
        <w:rPr>
          <w:b/>
          <w:bCs/>
        </w:rPr>
      </w:pPr>
      <w:bookmarkStart w:id="47" w:name="_Toc481873226"/>
      <w:bookmarkStart w:id="48" w:name="_Toc481951859"/>
      <w:r w:rsidRPr="00B15646">
        <w:rPr>
          <w:b/>
          <w:bCs/>
        </w:rPr>
        <w:t>ApplicationPkgs.java</w:t>
      </w:r>
      <w:bookmarkEnd w:id="47"/>
      <w:bookmarkEnd w:id="48"/>
    </w:p>
    <w:p w14:paraId="2C08A35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com.ddlab.rnd.springboot.jersey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F6BB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52CC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345B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org.glassfish.jersey.jackson.JacksonFeature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7BBD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org.glassfish.jersey.media.multipart.MultiPartFeature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D8F3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org.glassfish.jersey.server.ResourceConfig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B99E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C0ED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com.ddlab.web.resources.ITCDownloadService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2BC8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com.ddlab.web.resources.ITCResources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7602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com.ddlab.web.resources.ITCUploadService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FD11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4556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 know about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GET http://localhost:8090/springbootjersey2/api/application.wadl</w:t>
      </w:r>
    </w:p>
    <w:p w14:paraId="383D8DF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3AFC">
        <w:rPr>
          <w:rFonts w:ascii="Consolas" w:hAnsi="Consolas" w:cs="Consolas"/>
          <w:b/>
          <w:bCs/>
          <w:color w:val="646464"/>
          <w:szCs w:val="24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FC">
        <w:rPr>
          <w:rFonts w:ascii="Consolas" w:hAnsi="Consolas" w:cs="Consolas"/>
          <w:b/>
          <w:bCs/>
          <w:color w:val="3F7F5F"/>
          <w:szCs w:val="24"/>
        </w:rPr>
        <w:t>//~~ This is mandatory</w:t>
      </w:r>
    </w:p>
    <w:p w14:paraId="2C7CEB8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49" w:name="_Hlk481842535"/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49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64012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8D9CC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5C41CB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E689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super( ITCResources.class,ITCUploadService.class,ITCDownloadService.class,JacksonFeature.class,MultiPartFeature.class);</w:t>
      </w:r>
    </w:p>
    <w:p w14:paraId="554ED64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F137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 you can write below</w:t>
      </w:r>
    </w:p>
    <w:p w14:paraId="421ACCD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143A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Set&lt;Class&lt;?&gt;&gt;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HashSet&lt;Class&lt;?&gt;&gt;();</w:t>
      </w:r>
    </w:p>
    <w:p w14:paraId="11FE091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ITCResources.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F3E2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ITCUploadService.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10C2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ITCDownloadService.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B284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500E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0D1A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E8840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E0AD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37F9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92FD15" w14:textId="77777777" w:rsidR="004C3F8C" w:rsidRDefault="004C3F8C" w:rsidP="004C3F8C">
      <w:r>
        <w:br w:type="page"/>
      </w:r>
    </w:p>
    <w:p w14:paraId="4F03C2B4" w14:textId="77777777" w:rsidR="004C3F8C" w:rsidRDefault="004C3F8C" w:rsidP="004C3F8C">
      <w:pPr>
        <w:pStyle w:val="Heading1"/>
        <w:rPr>
          <w:b/>
          <w:bCs/>
        </w:rPr>
      </w:pPr>
      <w:bookmarkStart w:id="50" w:name="_Toc481873227"/>
      <w:bookmarkStart w:id="51" w:name="_Toc481951860"/>
      <w:r w:rsidRPr="007112D8">
        <w:rPr>
          <w:b/>
          <w:bCs/>
        </w:rPr>
        <w:lastRenderedPageBreak/>
        <w:t>Resource Layer</w:t>
      </w:r>
      <w:bookmarkEnd w:id="50"/>
      <w:bookmarkEnd w:id="51"/>
    </w:p>
    <w:p w14:paraId="5E515672" w14:textId="77777777" w:rsidR="004C3F8C" w:rsidRDefault="004C3F8C" w:rsidP="004C3F8C">
      <w:pPr>
        <w:pStyle w:val="Heading2"/>
        <w:rPr>
          <w:b/>
          <w:bCs/>
        </w:rPr>
      </w:pPr>
      <w:bookmarkStart w:id="52" w:name="_Toc481873228"/>
      <w:bookmarkStart w:id="53" w:name="_Toc481951861"/>
      <w:r w:rsidRPr="0078378C">
        <w:rPr>
          <w:b/>
          <w:bCs/>
        </w:rPr>
        <w:t>BaseResource.java</w:t>
      </w:r>
      <w:bookmarkEnd w:id="52"/>
      <w:bookmarkEnd w:id="53"/>
    </w:p>
    <w:p w14:paraId="716E323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com.ddlab.web.resources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89FC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55EB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java.nio.file.AccessDeniedException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E934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3EE1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2D60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javax.ws.rs.WebApplicationException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8CDC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B87A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050F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EBCC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9D7FE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097A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createWebappException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07FB7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653C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Status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7D8F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AA0D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AccessDeniedException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994BA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FORBIDDEN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7D63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E24E6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5BAE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3F02D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5C8EF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4FDD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EBA4E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Exception) {</w:t>
      </w:r>
    </w:p>
    <w:p w14:paraId="0021424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85EE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5DBE3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6A38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BEE1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WebApplicationException</w:t>
      </w:r>
      <w:r>
        <w:rPr>
          <w:rFonts w:ascii="Consolas" w:hAnsi="Consolas" w:cs="Consolas"/>
          <w:color w:val="000000"/>
          <w:sz w:val="20"/>
          <w:szCs w:val="20"/>
        </w:rPr>
        <w:t>(Response.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).entity(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).type(</w:t>
      </w:r>
      <w:r>
        <w:rPr>
          <w:rFonts w:ascii="Consolas" w:hAnsi="Consolas" w:cs="Consolas"/>
          <w:color w:val="2A00FF"/>
          <w:sz w:val="20"/>
          <w:szCs w:val="20"/>
        </w:rPr>
        <w:t>"text/plain"</w:t>
      </w:r>
      <w:r>
        <w:rPr>
          <w:rFonts w:ascii="Consolas" w:hAnsi="Consolas" w:cs="Consolas"/>
          <w:color w:val="000000"/>
          <w:sz w:val="20"/>
          <w:szCs w:val="20"/>
        </w:rPr>
        <w:t>).build());</w:t>
      </w:r>
    </w:p>
    <w:p w14:paraId="5C7910B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21C3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1092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48E63A" w14:textId="77777777" w:rsidR="004C3F8C" w:rsidRDefault="004C3F8C" w:rsidP="004C3F8C">
      <w:r>
        <w:br w:type="page"/>
      </w:r>
    </w:p>
    <w:p w14:paraId="55B4F65E" w14:textId="77777777" w:rsidR="004C3F8C" w:rsidRDefault="004C3F8C" w:rsidP="004C3F8C">
      <w:pPr>
        <w:pStyle w:val="Heading2"/>
        <w:rPr>
          <w:b/>
          <w:bCs/>
        </w:rPr>
      </w:pPr>
      <w:bookmarkStart w:id="54" w:name="_Toc481873229"/>
      <w:bookmarkStart w:id="55" w:name="_Toc481951862"/>
      <w:r w:rsidRPr="004B5300">
        <w:rPr>
          <w:b/>
          <w:bCs/>
        </w:rPr>
        <w:lastRenderedPageBreak/>
        <w:t>ITCResources.java</w:t>
      </w:r>
      <w:bookmarkEnd w:id="54"/>
      <w:bookmarkEnd w:id="55"/>
    </w:p>
    <w:p w14:paraId="1A5C4FF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com.ddlab.web.resources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73713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javax.ws.rs.Consumes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B52A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F8ED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6A4D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00A">
        <w:rPr>
          <w:rFonts w:ascii="Consolas" w:hAnsi="Consolas" w:cs="Consolas"/>
          <w:color w:val="000000"/>
          <w:sz w:val="20"/>
          <w:szCs w:val="20"/>
        </w:rPr>
        <w:t>javax.ws.rs.HeaderParam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6ED6C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javax.ws.rs.MatrixParam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3325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F127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4376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EFC0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88C6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F922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5CAB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F8AD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DBC8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5AAB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3AA2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3EC1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com.ddlab.services.IUserService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6133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CEAE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"/itc"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ED187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D0074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5547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723B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2EBD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D88D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73B6963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message() {</w:t>
      </w:r>
    </w:p>
    <w:p w14:paraId="3EAE739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you got spring with Jersey"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5EC3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474F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58FAC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http://localhost:8090/springbootjersey2/api/itc/user/0</w:t>
      </w:r>
    </w:p>
    <w:p w14:paraId="1D99A19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400 Bad Request</w:t>
      </w:r>
    </w:p>
    <w:p w14:paraId="29D852D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 body : Id cannot be 0, enter a valid id</w:t>
      </w:r>
    </w:p>
    <w:p w14:paraId="6AEF55D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BD722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50D1E41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1F27312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64C6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0 )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createWebappException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 cannot be 0, enter a valid 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FD3EE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14:paraId="136385C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F026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CC3C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E606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().entity(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0FD576D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BB4C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3C88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http://localhost:8090/springbootjersey2/api/itc/address/USA</w:t>
      </w:r>
    </w:p>
    <w:p w14:paraId="1C80DBC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http://localhost:8090/springbootjersey2/api/itc/address/europe</w:t>
      </w:r>
    </w:p>
    <w:p w14:paraId="167B467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14:paraId="124C1F4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"/address/{areaCode}"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//USA,EUROPE</w:t>
      </w:r>
    </w:p>
    <w:p w14:paraId="0D588F8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19880D3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7077B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getAddressByCode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C59F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3B64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4134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13D2E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B8E881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 North State, Route 17,Suite 303,Paramus,1234"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6A4B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"Europe"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7EA686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 xml:space="preserve">"Newell Consulting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Oy,P.O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Box 16 , Olari,02211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3585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"Africa"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50A1E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 xml:space="preserve">"Johannesburg,2nd Floor, West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Tower,Nelson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Mandela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Square,Maude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Street,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Sandton,Johannesburg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2196"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FD97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"Asia"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927373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 xml:space="preserve">"ITC Infotech India Limited, 18,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Banaswadi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Main Rd,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Maruthi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Sevanagar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Bangalore, 560005"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E62F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A8899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>"No such area code exists for ITC"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B2F4C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4EE2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11931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44D9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createWebappException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such area code exists for ITC"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61863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6456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().entity(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5080F8A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CEF02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E02D2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~~~~~~~~~~~~~~~~~~~~~~~ @QueryParam ~~~~~~~~~~~~~~~~~~~~~~~~~~~~</w:t>
      </w:r>
    </w:p>
    <w:p w14:paraId="2A3156D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D1A8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http://localhost:8090/springbootjersey2/api/itc/regionaladdress/Europe?country=SE</w:t>
      </w:r>
    </w:p>
    <w:p w14:paraId="5A4F44C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14:paraId="2E0F0FD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"/regionaladdress/{areaCode}"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//USA,EUROPE</w:t>
      </w:r>
    </w:p>
    <w:p w14:paraId="12DF7AC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22751B2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A057C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@QueryParam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5348B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ACC1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4416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1D1AD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9B02C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"NJ"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8C60B8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 North State, Route 17,Suite 303,Paramus,New Jersey,NJ-07652"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5B48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"Europe"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DB819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106B8C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"Newell Consulting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Oy,P.O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Box 16 , Olari,02211 Espoo, Helsinki"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B4BA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"Europe"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C17F8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446840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"C/o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Matrisen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AB,Box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22059 , 104 22 Stockholm"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3276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"Europe"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4A883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559310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Havnegade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39, 3. sal,1058 Copenhagen 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A9B1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"Asia"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DD322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DABA3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"ITC Infotech India Limited, 18,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Banaswadi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Main Rd,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Maruthi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Sevanagar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Bangalore, 560005"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7CAD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99C9C2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 such area code exists for ITC"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F510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4FAE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createWebappException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such area code exists for ITC"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CB071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C425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().entity(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5DE9F1E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F1ECC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5818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~~~~~~~~~~~~~~~~~~~~~~~ @MatrixParam ~~~~~~~~~~~~~~~~~~~~~~~~~~~~</w:t>
      </w:r>
    </w:p>
    <w:p w14:paraId="4217265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6624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http://localhost:8090/springbootjersey2/api/itc/itcaddress;country=FI;areacode=europe</w:t>
      </w:r>
    </w:p>
    <w:p w14:paraId="1493DCC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14:paraId="0789D2F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"/itcaddress"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6E9C8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2776CDB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BFB37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getITCAddress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@MatrixParam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@MatrixParam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3991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5EE0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9BCD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3D66F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~~~~~~~~~~~~~~~~~~~~~~~ @FormParam ~~~~~~~~~~~~~~~~~~~~~~~~~~~~</w:t>
      </w:r>
    </w:p>
    <w:p w14:paraId="7AA488D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2A24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//POST http://localhost:8090/springbootjersey2/api/itc/postaladdress</w:t>
      </w:r>
    </w:p>
    <w:p w14:paraId="6CB7851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//Content-Type : application/x-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www</w:t>
      </w:r>
      <w:r>
        <w:rPr>
          <w:rFonts w:ascii="Consolas" w:hAnsi="Consolas" w:cs="Consolas"/>
          <w:color w:val="3F7F5F"/>
          <w:sz w:val="20"/>
          <w:szCs w:val="20"/>
        </w:rPr>
        <w:t>-form-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urlencoded</w:t>
      </w:r>
      <w:proofErr w:type="spellEnd"/>
    </w:p>
    <w:p w14:paraId="57795EE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//Body : country=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&amp;areacode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=Europe</w:t>
      </w:r>
    </w:p>
    <w:p w14:paraId="663BA44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14:paraId="191B27F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"/postaladdress"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DA051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14:paraId="6401A6E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6C050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postNGetITCAddress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@FormParam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areacode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0A41C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A2D6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getAddressByCountry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areaCode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CDEE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F128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6736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23570F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POST http://localhost:8090/springbootjersey2/api/itc/createuser</w:t>
      </w:r>
    </w:p>
    <w:p w14:paraId="073B589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Content-Type : application/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</w:p>
    <w:p w14:paraId="0AC2A72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Body : </w:t>
      </w:r>
    </w:p>
    <w:p w14:paraId="68930DC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</w:t>
      </w:r>
    </w:p>
    <w:p w14:paraId="6C85901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5AF5D70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2446765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"id" : 1</w:t>
      </w:r>
    </w:p>
    <w:p w14:paraId="3E35CE4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13847C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57255A2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Response Status Code: 201 Created</w:t>
      </w:r>
    </w:p>
    <w:p w14:paraId="4F0170D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0553226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AAC2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"/createuser"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8AD72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14:paraId="5F6D4A4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EC7BF3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5000768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CF09B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42C3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).entity(</w:t>
      </w:r>
      <w:r>
        <w:rPr>
          <w:rFonts w:ascii="Consolas" w:hAnsi="Consolas" w:cs="Consolas"/>
          <w:color w:val="2A00FF"/>
          <w:sz w:val="20"/>
          <w:szCs w:val="20"/>
        </w:rPr>
        <w:t>"User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created successfully..."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3411DE9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94931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B52C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B02DD4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To know the user-agent header</w:t>
      </w:r>
    </w:p>
    <w:p w14:paraId="27EFCFD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GET http://localhost:8090/springjersey/api/headers/get</w:t>
      </w:r>
    </w:p>
    <w:p w14:paraId="3605969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0F6FFCA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Response will be</w:t>
      </w:r>
    </w:p>
    <w:p w14:paraId="563B35B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FireFox</w:t>
      </w:r>
      <w:proofErr w:type="spellEnd"/>
    </w:p>
    <w:p w14:paraId="3888215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called,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userAgent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Mozilla</w:t>
      </w:r>
      <w:r>
        <w:rPr>
          <w:rFonts w:ascii="Consolas" w:hAnsi="Consolas" w:cs="Consolas"/>
          <w:color w:val="3F7F5F"/>
          <w:sz w:val="20"/>
          <w:szCs w:val="20"/>
        </w:rPr>
        <w:t xml:space="preserve">/5.0 (Windows NT 10.0; WOW64;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rv</w:t>
      </w:r>
      <w:r>
        <w:rPr>
          <w:rFonts w:ascii="Consolas" w:hAnsi="Consolas" w:cs="Consolas"/>
          <w:color w:val="3F7F5F"/>
          <w:sz w:val="20"/>
          <w:szCs w:val="20"/>
        </w:rPr>
        <w:t xml:space="preserve">:52.0)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Gecko</w:t>
      </w:r>
      <w:r>
        <w:rPr>
          <w:rFonts w:ascii="Consolas" w:hAnsi="Consolas" w:cs="Consolas"/>
          <w:color w:val="3F7F5F"/>
          <w:sz w:val="20"/>
          <w:szCs w:val="20"/>
        </w:rPr>
        <w:t xml:space="preserve">/20100101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/52.0</w:t>
      </w:r>
    </w:p>
    <w:p w14:paraId="5973F67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50C3611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</w:p>
    <w:p w14:paraId="726F8C3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called,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userAgent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Mozilla</w:t>
      </w:r>
      <w:r>
        <w:rPr>
          <w:rFonts w:ascii="Consolas" w:hAnsi="Consolas" w:cs="Consolas"/>
          <w:color w:val="3F7F5F"/>
          <w:sz w:val="20"/>
          <w:szCs w:val="20"/>
        </w:rPr>
        <w:t xml:space="preserve">/5.0 (Windows NT 10.0; Win64; x64)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AppleWebKit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/537.36 (KHTML, like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Gecko</w:t>
      </w:r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/57.0.2987.133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Safari</w:t>
      </w:r>
      <w:r>
        <w:rPr>
          <w:rFonts w:ascii="Consolas" w:hAnsi="Consolas" w:cs="Consolas"/>
          <w:color w:val="3F7F5F"/>
          <w:sz w:val="20"/>
          <w:szCs w:val="20"/>
        </w:rPr>
        <w:t>/537.36</w:t>
      </w:r>
    </w:p>
    <w:p w14:paraId="3C63C97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5B33C06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6B690CC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"/headers/get"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C149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HeaderParam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"user-agent"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4DFCA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called,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userAgent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1934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32DC5FD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497E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54AE53" w14:textId="77777777" w:rsidR="004C3F8C" w:rsidRDefault="004C3F8C" w:rsidP="004C3F8C">
      <w:pPr>
        <w:spacing w:after="0" w:line="240" w:lineRule="auto"/>
      </w:pPr>
      <w:r>
        <w:br w:type="page"/>
      </w:r>
    </w:p>
    <w:p w14:paraId="56B0501C" w14:textId="77777777" w:rsidR="004C3F8C" w:rsidRDefault="004C3F8C" w:rsidP="004C3F8C">
      <w:pPr>
        <w:pStyle w:val="Heading2"/>
        <w:rPr>
          <w:b/>
          <w:bCs/>
        </w:rPr>
      </w:pPr>
      <w:bookmarkStart w:id="56" w:name="_Toc481873230"/>
      <w:bookmarkStart w:id="57" w:name="_Toc481951863"/>
      <w:r w:rsidRPr="00E46166">
        <w:rPr>
          <w:b/>
          <w:bCs/>
        </w:rPr>
        <w:lastRenderedPageBreak/>
        <w:t>ITCUploadService.java</w:t>
      </w:r>
      <w:bookmarkEnd w:id="56"/>
      <w:bookmarkEnd w:id="57"/>
    </w:p>
    <w:p w14:paraId="44FE379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com.ddlab.web.resources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7412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BF9F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26A4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3F9F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8455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javax.ws.rs.Consumes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96D6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15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4B83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BB58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FC19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org.glassfish.jersey.media.multipart.BodyPart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213D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org.glassfish.jersey.media.multipart.BodyPartEntity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F3D0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org.glassfish.jersey.media.multipart.ContentDisposition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4F1E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org.glassfish.jersey.media.multipart.FormDataBodyPart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2471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org.glassfish.jersey.media.multipart.FormDataContentDisposition;</w:t>
      </w:r>
    </w:p>
    <w:p w14:paraId="2E3E6BC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org.glassfish.jersey.media.multipart.FormDataMultiPart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9F8D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org.glassfish.jersey.media.multipart.FormDataParam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BABB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6748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com.ddlab.util.Constants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02C1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com.ddlab.util.FileUtil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37A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95A8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"itc/upload"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5220B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ITCUploadService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BCFC9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41CD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//POST http://localhost:8090/springbootjersey2/api/itc/upload/image</w:t>
      </w:r>
    </w:p>
    <w:p w14:paraId="2942CC5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case of postman client</w:t>
      </w:r>
    </w:p>
    <w:p w14:paraId="02A682A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//Choose form-data, file : c.jpg</w:t>
      </w:r>
    </w:p>
    <w:p w14:paraId="48EEC7A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14:paraId="0B6D8DF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EAF2E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MULTIPART_FORM_DATA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74482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01C72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FormDataBodyPart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2171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headerOfFilePart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7C5A6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.getValueAs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49F6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83C33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file to the server</w:t>
      </w:r>
    </w:p>
    <w:p w14:paraId="51E46FB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F9B4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"File saved to server location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FormDataMultiPart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5933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BC9DD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FEF45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0041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D9F4C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0F50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2615BD6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0EFAFF" w14:textId="77777777" w:rsidR="004C3F8C" w:rsidRDefault="004C3F8C" w:rsidP="004C3F8C">
      <w:r>
        <w:br w:type="page"/>
      </w:r>
    </w:p>
    <w:p w14:paraId="78BFCA6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0C57D8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Another way to upload file</w:t>
      </w:r>
    </w:p>
    <w:p w14:paraId="636CA9D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 http://localhost:8090/springbootjersey2/api/itc/upload/image1</w:t>
      </w:r>
    </w:p>
    <w:p w14:paraId="5ABC46D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case of postman client, choose form-data file : a.jpg</w:t>
      </w:r>
    </w:p>
    <w:p w14:paraId="03F6869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23970D1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74DD7C2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14:paraId="6FF0AD5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38012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MULTIPART_FORM_DATA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9242A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0143E7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@FormDataParam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AD126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@FormDataParam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contentDispositionHeader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6E11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proofErr w:type="spellEnd"/>
    </w:p>
    <w:p w14:paraId="1A15FEA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contentDispositionHeader</w:t>
      </w:r>
      <w:r>
        <w:rPr>
          <w:rFonts w:ascii="Consolas" w:hAnsi="Consolas" w:cs="Consolas"/>
          <w:color w:val="00000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D6471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file to the server</w:t>
      </w:r>
    </w:p>
    <w:p w14:paraId="2F715C8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84CF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AE4F7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C567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"File saved to server location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</w:p>
    <w:p w14:paraId="73FEB85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31E5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02B7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EFC2E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"Unexpected server exception while uploading the file."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5EA5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D040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3821096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3052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A1E6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48D692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Posting image with data</w:t>
      </w:r>
    </w:p>
    <w:p w14:paraId="2008C4A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 http://localhost:8090/springbootjersey2/api/itc/upload/imageWithData</w:t>
      </w:r>
    </w:p>
    <w:p w14:paraId="0B6E1F2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case of postman client choose form-data</w:t>
      </w:r>
    </w:p>
    <w:p w14:paraId="1AAEE4A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file: a.jpg</w:t>
      </w:r>
    </w:p>
    <w:p w14:paraId="4285C1D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user: { 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: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","id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: 1 }</w:t>
      </w:r>
    </w:p>
    <w:p w14:paraId="206933C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7EF47D1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14:paraId="046F916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"/imageWithData"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290EB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MULTIPART_FORM_DATA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26E34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@FormDataParam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E97E8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885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"User--------&gt;"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83566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FormDataBodyPart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5D33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headerOfFilePart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D4576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.getValueAs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A826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proofErr w:type="spellEnd"/>
    </w:p>
    <w:p w14:paraId="20DA98A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1EADE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file to the server</w:t>
      </w:r>
    </w:p>
    <w:p w14:paraId="1D019CE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E2A9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"File saved to server location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FormDataMultiPart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</w:p>
    <w:p w14:paraId="08E5557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CE2A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465F85B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98C88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515B66" w14:textId="77777777" w:rsidR="004C3F8C" w:rsidRDefault="004C3F8C" w:rsidP="004C3F8C">
      <w:r>
        <w:br w:type="page"/>
      </w:r>
    </w:p>
    <w:p w14:paraId="2D2C440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14:paraId="163A909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Posting image with data</w:t>
      </w:r>
    </w:p>
    <w:p w14:paraId="5FC8E43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 http://localhost:8090/springbootjersey2/api/itc/upload/imageWithData1</w:t>
      </w:r>
    </w:p>
    <w:p w14:paraId="38E7EE2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case of postman client choose form-data</w:t>
      </w:r>
    </w:p>
    <w:p w14:paraId="34A7C4F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file: a.jpg</w:t>
      </w:r>
    </w:p>
    <w:p w14:paraId="233B915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user: { 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: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","id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: 1 }</w:t>
      </w:r>
    </w:p>
    <w:p w14:paraId="3F449CF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647679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14:paraId="3C5D988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"/imageWithData1"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B0F48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MULTIPART_FORM_DATA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A2444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uploadFileWithData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1174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7CCD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Map&lt;String,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FormDataBodyPart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C98B0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847B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50B9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).get(0).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6A188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----------&gt;"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B3B1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6077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"User--------&gt;"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.toXML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68551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5218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FormDataBodyPart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33D0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headerOfFilePart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B86C3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.getValueAs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B4DF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proofErr w:type="spellEnd"/>
    </w:p>
    <w:p w14:paraId="068A14F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52BEE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file to the server</w:t>
      </w:r>
    </w:p>
    <w:p w14:paraId="5371FA0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1F09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"File saved to server location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FormDataMultiPart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</w:p>
    <w:p w14:paraId="37C7384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6E5D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6B5D9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3B9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5634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1F717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FC82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38BF552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31EE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3533F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F16B55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Posting multiple images</w:t>
      </w:r>
    </w:p>
    <w:p w14:paraId="4536953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 http://localhost:8090/springbootjersey2/api/itc/upload/multiupload</w:t>
      </w:r>
    </w:p>
    <w:p w14:paraId="5A06CF3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case of postman client choose form-data</w:t>
      </w:r>
    </w:p>
    <w:p w14:paraId="5249782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file1: a.jpg</w:t>
      </w:r>
    </w:p>
    <w:p w14:paraId="679463C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file2: b.jpg</w:t>
      </w:r>
    </w:p>
    <w:p w14:paraId="42C5FA0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You can also use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 xml:space="preserve"> file called form.html</w:t>
      </w:r>
    </w:p>
    <w:p w14:paraId="4014D13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79AB883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14:paraId="44969B2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"/multiupload"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C9E3F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MULTIPART_FORM_DATA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3BE75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uploadMultipleFile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27595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BodyPartEntity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bodyPartEntity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C0D5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.getBodyParts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6B7AFA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bodyPartEntity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BodyPartEntity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DB2BC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.getContentDisposition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A75E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14:paraId="65F9592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part.getContentDisposition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getFileName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()----------&gt;"</w:t>
      </w:r>
    </w:p>
    <w:p w14:paraId="29DE4F9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10C1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bodyPartEntity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59577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E831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909E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D2A3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</w:t>
      </w:r>
    </w:p>
    <w:p w14:paraId="45C8AD1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.entity(</w:t>
      </w:r>
      <w:r>
        <w:rPr>
          <w:rFonts w:ascii="Consolas" w:hAnsi="Consolas" w:cs="Consolas"/>
          <w:color w:val="2A00FF"/>
          <w:sz w:val="20"/>
          <w:szCs w:val="20"/>
        </w:rPr>
        <w:t>"All Files uploaded successfully ... 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3EA5E93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06E8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CBD1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7F9817" w14:textId="77777777" w:rsidR="004C3F8C" w:rsidRDefault="004C3F8C" w:rsidP="004C3F8C">
      <w:pPr>
        <w:pStyle w:val="Heading2"/>
        <w:rPr>
          <w:b/>
          <w:bCs/>
        </w:rPr>
      </w:pPr>
      <w:bookmarkStart w:id="58" w:name="_Toc481873231"/>
      <w:bookmarkStart w:id="59" w:name="_Toc481951864"/>
      <w:r w:rsidRPr="00997961">
        <w:rPr>
          <w:b/>
          <w:bCs/>
        </w:rPr>
        <w:lastRenderedPageBreak/>
        <w:t>ITCDownloadService.java</w:t>
      </w:r>
      <w:bookmarkEnd w:id="58"/>
      <w:bookmarkEnd w:id="59"/>
    </w:p>
    <w:p w14:paraId="61FA77A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com.ddlab.web.resources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E396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7E2E6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68EB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DDAE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369E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3375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EA55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A2FA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22DB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FE95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6B89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475D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com.ddlab.util.FileUtil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9772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CAF9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"itc/download"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48217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ITCDownloadService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37EF1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C866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D1BC0C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You can directly hit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browser</w:t>
      </w:r>
    </w:p>
    <w:p w14:paraId="7CBE889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GET http://localhost:8090/springbootjersey2/api/itc/download/image</w:t>
      </w:r>
    </w:p>
    <w:p w14:paraId="348A4EC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38FD57B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1A505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0E88B2B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"image/jpg"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3C9DD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97F79D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"D:/temp/k.jpg"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25DA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APPLICATION_OCTET_STREAM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7F0DF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"content-disposition"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"attachment; filename = k.jpg"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75473E7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3C8C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B203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A008DB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You can directly hit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browser</w:t>
      </w:r>
    </w:p>
    <w:p w14:paraId="624A73B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GET http://localhost:8090/springbootjersey2/api/itc/download/image1?fileName=k.jpg</w:t>
      </w:r>
    </w:p>
    <w:p w14:paraId="5D46D89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01F0559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0BD9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2947845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APPLICATION_OCTET_STREAM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ABABB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@QueryParam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E8076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 not provide path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137054B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6F55C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9ECC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DB7C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C0488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).exists())</w:t>
      </w:r>
    </w:p>
    <w:p w14:paraId="67AC1B6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A4BBA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</w:p>
    <w:p w14:paraId="5AC0B39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6763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attachment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"attachment; filename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28F1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Response</w:t>
      </w:r>
    </w:p>
    <w:p w14:paraId="4D99825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APPLICATION_OCTET_STREAM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2AE50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"content-disposition"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attachment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29A2179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C21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197B0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serverError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().status(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9065C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.build();</w:t>
      </w:r>
    </w:p>
    <w:p w14:paraId="409D2E4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0623D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A40E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B8CE8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D837D5" w14:textId="77777777" w:rsidR="004C3F8C" w:rsidRDefault="004C3F8C" w:rsidP="004C3F8C">
      <w:r>
        <w:br w:type="page"/>
      </w:r>
    </w:p>
    <w:p w14:paraId="6CE2CCF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You can directly hit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browser</w:t>
      </w:r>
    </w:p>
    <w:p w14:paraId="53DDA00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GET http://localhost:8090/springbootjersey2/api/itc/download/showImage?fileName=k.jpg</w:t>
      </w:r>
    </w:p>
    <w:p w14:paraId="7851224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5B9BFF2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"/showImage"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8C94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226F36B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"image/jpg"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91BBC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@QueryParam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DCAF5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F300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1BEA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BE52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31D3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510E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16A87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).exists())</w:t>
      </w:r>
    </w:p>
    <w:p w14:paraId="5C4AA83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231F0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AA82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().entity(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6BC20B7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E43D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BCB1A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serverError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().status(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F8D9E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.build();</w:t>
      </w:r>
    </w:p>
    <w:p w14:paraId="0FCCDC5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2D085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691B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08FE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CEE13" w14:textId="77777777" w:rsidR="004C3F8C" w:rsidRDefault="004C3F8C" w:rsidP="004C3F8C">
      <w:pPr>
        <w:pStyle w:val="Heading1"/>
        <w:rPr>
          <w:b/>
          <w:bCs/>
        </w:rPr>
      </w:pPr>
      <w:bookmarkStart w:id="60" w:name="_Toc481873232"/>
      <w:bookmarkStart w:id="61" w:name="_Toc481951865"/>
      <w:r w:rsidRPr="00C24793">
        <w:rPr>
          <w:b/>
          <w:bCs/>
        </w:rPr>
        <w:t>Service Layer</w:t>
      </w:r>
      <w:bookmarkEnd w:id="60"/>
      <w:bookmarkEnd w:id="61"/>
    </w:p>
    <w:p w14:paraId="51163D59" w14:textId="77777777" w:rsidR="004C3F8C" w:rsidRDefault="004C3F8C" w:rsidP="004C3F8C">
      <w:pPr>
        <w:pStyle w:val="Heading2"/>
        <w:rPr>
          <w:b/>
          <w:bCs/>
        </w:rPr>
      </w:pPr>
      <w:bookmarkStart w:id="62" w:name="_Toc481873233"/>
      <w:bookmarkStart w:id="63" w:name="_Toc481951866"/>
      <w:r w:rsidRPr="004C6DBB">
        <w:rPr>
          <w:b/>
          <w:bCs/>
        </w:rPr>
        <w:t>IUserService.java</w:t>
      </w:r>
      <w:bookmarkEnd w:id="62"/>
      <w:bookmarkEnd w:id="63"/>
    </w:p>
    <w:p w14:paraId="5D3C4F4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A4FB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172D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FFEC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0DA2C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ABCF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0B96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9F6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4E289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77A0C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F415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B758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8E01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890B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55951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4E1C1" w14:textId="77777777" w:rsidR="004C3F8C" w:rsidRDefault="004C3F8C" w:rsidP="004C3F8C">
      <w:pPr>
        <w:pStyle w:val="Heading2"/>
        <w:rPr>
          <w:b/>
          <w:bCs/>
        </w:rPr>
      </w:pPr>
      <w:bookmarkStart w:id="64" w:name="_Toc481873234"/>
      <w:bookmarkStart w:id="65" w:name="_Toc481951867"/>
      <w:r w:rsidRPr="004C6DBB">
        <w:rPr>
          <w:b/>
          <w:bCs/>
        </w:rPr>
        <w:t>UserServiceImpl.java</w:t>
      </w:r>
      <w:bookmarkEnd w:id="64"/>
      <w:bookmarkEnd w:id="65"/>
    </w:p>
    <w:p w14:paraId="0A9579A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92C5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7380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C913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C122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0F87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"userService"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89FF1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0B34B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184B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7DBB4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created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62EE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1BF2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F7C0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62D9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information updated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F452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DDB5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3719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69A36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information deleted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F197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198A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B194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5E9B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"User 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blank or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34C3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14:paraId="45F0ED0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1B46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1C5B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7B5E4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C2D8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C1B5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41BD89" w14:textId="77777777" w:rsidR="004C3F8C" w:rsidRDefault="004C3F8C" w:rsidP="004C3F8C">
      <w:pPr>
        <w:pStyle w:val="Heading1"/>
      </w:pPr>
      <w:bookmarkStart w:id="66" w:name="_Toc481873235"/>
      <w:bookmarkStart w:id="67" w:name="_Toc481951868"/>
      <w:r>
        <w:t>Util Layer</w:t>
      </w:r>
      <w:bookmarkEnd w:id="66"/>
      <w:bookmarkEnd w:id="67"/>
    </w:p>
    <w:p w14:paraId="3610FDF2" w14:textId="77777777" w:rsidR="004C3F8C" w:rsidRDefault="004C3F8C" w:rsidP="004C3F8C">
      <w:pPr>
        <w:pStyle w:val="Heading2"/>
        <w:rPr>
          <w:b/>
          <w:bCs/>
        </w:rPr>
      </w:pPr>
      <w:bookmarkStart w:id="68" w:name="_Toc481873236"/>
      <w:bookmarkStart w:id="69" w:name="_Toc481951869"/>
      <w:r w:rsidRPr="00242055">
        <w:rPr>
          <w:b/>
          <w:bCs/>
        </w:rPr>
        <w:t>Constants.java</w:t>
      </w:r>
      <w:bookmarkEnd w:id="68"/>
      <w:bookmarkEnd w:id="69"/>
    </w:p>
    <w:p w14:paraId="44EB0A3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325D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F5E6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14:paraId="00D48EB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32C3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4F76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313B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"D:/temp/data"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908C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2D9A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553603" w14:textId="77777777" w:rsidR="004C3F8C" w:rsidRDefault="004C3F8C" w:rsidP="004C3F8C">
      <w:pPr>
        <w:pStyle w:val="Heading2"/>
        <w:rPr>
          <w:b/>
          <w:bCs/>
        </w:rPr>
      </w:pPr>
      <w:bookmarkStart w:id="70" w:name="_Toc481873237"/>
      <w:bookmarkStart w:id="71" w:name="_Toc481951870"/>
      <w:r w:rsidRPr="00AC50ED">
        <w:rPr>
          <w:b/>
          <w:bCs/>
        </w:rPr>
        <w:t>FileUtil.java</w:t>
      </w:r>
      <w:bookmarkEnd w:id="70"/>
      <w:bookmarkEnd w:id="71"/>
    </w:p>
    <w:p w14:paraId="3A05D01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D837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81B2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7961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05DD3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4D0F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2485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ED21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E2F6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CFF4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9E22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F5646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8CD4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uploaded file to a defined location on the server</w:t>
      </w:r>
    </w:p>
    <w:p w14:paraId="1E8725A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50ED">
        <w:rPr>
          <w:rFonts w:ascii="Consolas" w:hAnsi="Consolas" w:cs="Consolas"/>
          <w:color w:val="6A3E3E"/>
          <w:sz w:val="20"/>
          <w:szCs w:val="20"/>
        </w:rPr>
        <w:t>uploadedInputStream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BC7F3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92B0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A3D74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0857EE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[1024];</w:t>
      </w:r>
    </w:p>
    <w:p w14:paraId="7C6236C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DCB92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uploadedInputStream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)) != -1) {</w:t>
      </w:r>
    </w:p>
    <w:p w14:paraId="54B8CC7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7BD6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9F4A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B9B8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79B93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2A46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2908B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3F0D8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F783E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8B4EA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54C5B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32CD8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3CD9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23AD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C8646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FDD5D" w14:textId="77777777" w:rsidR="004C3F8C" w:rsidRDefault="004C3F8C" w:rsidP="004C3F8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519C29D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FE6DC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6667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2356217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EFFE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BC8F8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9CCA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D3AD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176D6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CBCDD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4CCB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4F060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A77AE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22146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76A23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910A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0FB9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007B5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87936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E295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F3AE9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7CB59C" w14:textId="77777777" w:rsidR="004C3F8C" w:rsidRDefault="004C3F8C" w:rsidP="004C3F8C">
      <w:pPr>
        <w:pStyle w:val="Heading2"/>
        <w:rPr>
          <w:b/>
          <w:bCs/>
        </w:rPr>
      </w:pPr>
      <w:bookmarkStart w:id="72" w:name="_Toc481873238"/>
      <w:bookmarkStart w:id="73" w:name="_Toc481951871"/>
      <w:r w:rsidRPr="00855A58">
        <w:rPr>
          <w:b/>
          <w:bCs/>
        </w:rPr>
        <w:t>Entity Layer</w:t>
      </w:r>
      <w:bookmarkEnd w:id="72"/>
      <w:bookmarkEnd w:id="73"/>
    </w:p>
    <w:p w14:paraId="2F4FFFB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19B05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4E79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6088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javax.xml.bind.JAXBContext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1764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javax.xml.bind.JAXBException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4A40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javax.xml.bind.Marshaller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610B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6564">
        <w:rPr>
          <w:rFonts w:ascii="Consolas" w:hAnsi="Consolas" w:cs="Consolas"/>
          <w:color w:val="000000"/>
          <w:sz w:val="20"/>
          <w:szCs w:val="20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B0FE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E9E5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BE102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E951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B576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5949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org.codehaus.jackson.annotate.JsonProperty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1395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org.codehaus.jackson.annotate.JsonPropertyOrder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1C76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org.codehaus.jackson.map.JsonMappingException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C6E2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org.codehaus.jackson.map.ObjectMapper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A819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988B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@XmlRootElement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1FBE8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@XmlAccessorType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216564">
        <w:rPr>
          <w:rFonts w:ascii="Consolas" w:hAnsi="Consolas" w:cs="Consolas"/>
          <w:color w:val="000000"/>
          <w:sz w:val="20"/>
          <w:szCs w:val="20"/>
        </w:rPr>
        <w:t>XmlAccessType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DD5B9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@XmlType</w:t>
      </w:r>
      <w:r>
        <w:rPr>
          <w:rFonts w:ascii="Consolas" w:hAnsi="Consolas" w:cs="Consolas"/>
          <w:color w:val="000000"/>
          <w:sz w:val="20"/>
          <w:szCs w:val="20"/>
        </w:rPr>
        <w:t xml:space="preserve">(propOrder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0B10B20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@JsonPropertyOrder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1A8AE3D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5D54013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F0E0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899F6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B4CDE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C7D3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DC1A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AB603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95EB9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B53F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05A2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A08CC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46522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9F55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6B2C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A9616F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D1B2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6FA2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6E44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5FA61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4CD8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FE6F5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F0243A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96E5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A432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E7F8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DEB0B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E141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5148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2B53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7DF2E8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92E0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706D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DAF6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0F120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484C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D7343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A0A7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70B9A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8FBCC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8CD5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985C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DE59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AE3BA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3284E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15D9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107B9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.writerWithDefaultPrettyPrinter().writeValueAsString(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234D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92B01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79555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BCA4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C510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C37D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791A4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9FB2C8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xmlString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8ED3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E2636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JAXBContext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JAXBContext.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0D28C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Marshaller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.createMarshaller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E1845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Marshaller.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JAXB_FORMATTED_OUTPUT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9F3D7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0711F2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.marshal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83E7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xmlString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9134FE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AE55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JAXBException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2D181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0304BF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A0906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xmlString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90BE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AD69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73CB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20F5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3D0B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DB521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983D0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72B0A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F0A2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661339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FC585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D69591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34B4E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D5BA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82368B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3254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AB44A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3795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3AFA3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95EBAA" w14:textId="77777777" w:rsidR="004C3F8C" w:rsidRDefault="004C3F8C" w:rsidP="004C3F8C">
      <w:r>
        <w:lastRenderedPageBreak/>
        <w:t>You can the entire application from Eclipse.</w:t>
      </w:r>
    </w:p>
    <w:p w14:paraId="5F7E9E5D" w14:textId="77777777" w:rsidR="004C3F8C" w:rsidRDefault="004C3F8C" w:rsidP="004C3F8C">
      <w:r>
        <w:t>You can also run using maven command given below.</w:t>
      </w:r>
    </w:p>
    <w:p w14:paraId="178E4C2D" w14:textId="77777777" w:rsidR="004C3F8C" w:rsidRDefault="004C3F8C" w:rsidP="004C3F8C">
      <w:proofErr w:type="spellStart"/>
      <w:r>
        <w:t>Mvn</w:t>
      </w:r>
      <w:proofErr w:type="spellEnd"/>
      <w:r>
        <w:t xml:space="preserve"> clean package</w:t>
      </w:r>
    </w:p>
    <w:p w14:paraId="490D0D86" w14:textId="77777777" w:rsidR="004C3F8C" w:rsidRDefault="004C3F8C" w:rsidP="004C3F8C">
      <w:r>
        <w:t>Cd /target</w:t>
      </w:r>
    </w:p>
    <w:p w14:paraId="14CCA9D8" w14:textId="77777777" w:rsidR="004C3F8C" w:rsidRDefault="004C3F8C" w:rsidP="004C3F8C">
      <w:r>
        <w:t xml:space="preserve">Java -jar </w:t>
      </w:r>
      <w:r w:rsidRPr="00FF54E5">
        <w:t>springbootjersey2-0.0.1-SNAPSHOT.jar</w:t>
      </w:r>
    </w:p>
    <w:p w14:paraId="0A9C86FC" w14:textId="77777777" w:rsidR="004C3F8C" w:rsidRDefault="004C3F8C" w:rsidP="004C3F8C">
      <w:r>
        <w:t>You can also externalize the spring boot configuration file. The properties file is given below.</w:t>
      </w:r>
    </w:p>
    <w:p w14:paraId="31F317E9" w14:textId="77777777" w:rsidR="004C3F8C" w:rsidRDefault="004C3F8C" w:rsidP="004C3F8C">
      <w:pPr>
        <w:pStyle w:val="Heading1"/>
        <w:rPr>
          <w:b/>
          <w:bCs/>
        </w:rPr>
      </w:pPr>
      <w:bookmarkStart w:id="74" w:name="_Toc481873239"/>
      <w:bookmarkStart w:id="75" w:name="_Toc481951872"/>
      <w:proofErr w:type="spellStart"/>
      <w:r w:rsidRPr="00BF42DE">
        <w:rPr>
          <w:b/>
          <w:bCs/>
        </w:rPr>
        <w:t>Xternalapp.properties</w:t>
      </w:r>
      <w:bookmarkEnd w:id="74"/>
      <w:bookmarkEnd w:id="75"/>
      <w:proofErr w:type="spellEnd"/>
    </w:p>
    <w:p w14:paraId="55E91F7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jerseyboot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api</w:t>
      </w:r>
      <w:proofErr w:type="spellEnd"/>
    </w:p>
    <w:p w14:paraId="6B69A9B7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8090</w:t>
      </w:r>
    </w:p>
    <w:p w14:paraId="4FA0D13C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#logging.path=E:/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3F7F5F"/>
          <w:sz w:val="20"/>
          <w:szCs w:val="20"/>
        </w:rPr>
        <w:t>-2017/springbootjersey2/logs</w:t>
      </w:r>
    </w:p>
    <w:p w14:paraId="6787B918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#logging.path does not work, hence give the full path with file name</w:t>
      </w:r>
    </w:p>
    <w:p w14:paraId="5CD4C6CD" w14:textId="77777777"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logging.file=</w:t>
      </w:r>
      <w:r>
        <w:rPr>
          <w:rFonts w:ascii="Consolas" w:hAnsi="Consolas" w:cs="Consolas"/>
          <w:color w:val="2A00FF"/>
          <w:sz w:val="20"/>
          <w:szCs w:val="20"/>
        </w:rPr>
        <w:t>E:/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2A00FF"/>
          <w:sz w:val="20"/>
          <w:szCs w:val="20"/>
        </w:rPr>
        <w:t>-2017/springbootjersey2/logs/springbootjersy2.log</w:t>
      </w:r>
    </w:p>
    <w:p w14:paraId="69DB94B1" w14:textId="77777777" w:rsidR="004C3F8C" w:rsidRDefault="004C3F8C" w:rsidP="004C3F8C"/>
    <w:p w14:paraId="27E42B8F" w14:textId="77777777" w:rsidR="004C3F8C" w:rsidRDefault="004C3F8C" w:rsidP="004C3F8C">
      <w:r>
        <w:t>You have to use the following option</w:t>
      </w:r>
    </w:p>
    <w:p w14:paraId="7767DDF2" w14:textId="77777777" w:rsidR="004C3F8C" w:rsidRPr="00EE6FA3" w:rsidRDefault="004C3F8C" w:rsidP="004C3F8C">
      <w:pPr>
        <w:rPr>
          <w:b/>
          <w:bCs/>
          <w:sz w:val="26"/>
          <w:szCs w:val="24"/>
        </w:rPr>
      </w:pPr>
      <w:r w:rsidRPr="00EE6FA3">
        <w:rPr>
          <w:b/>
          <w:bCs/>
          <w:sz w:val="26"/>
          <w:szCs w:val="24"/>
        </w:rPr>
        <w:t>Java -jar &lt;</w:t>
      </w:r>
      <w:proofErr w:type="spellStart"/>
      <w:r w:rsidRPr="00EE6FA3">
        <w:rPr>
          <w:b/>
          <w:bCs/>
          <w:sz w:val="26"/>
          <w:szCs w:val="24"/>
        </w:rPr>
        <w:t>springbootApplication</w:t>
      </w:r>
      <w:proofErr w:type="spellEnd"/>
      <w:r w:rsidRPr="00EE6FA3">
        <w:rPr>
          <w:b/>
          <w:bCs/>
          <w:sz w:val="26"/>
          <w:szCs w:val="24"/>
        </w:rPr>
        <w:t>&gt;.jar –</w:t>
      </w:r>
      <w:proofErr w:type="spellStart"/>
      <w:r w:rsidRPr="00EE6FA3">
        <w:rPr>
          <w:b/>
          <w:bCs/>
          <w:sz w:val="26"/>
          <w:szCs w:val="24"/>
        </w:rPr>
        <w:t>spring.config.location</w:t>
      </w:r>
      <w:proofErr w:type="spellEnd"/>
      <w:r w:rsidRPr="00EE6FA3">
        <w:rPr>
          <w:b/>
          <w:bCs/>
          <w:sz w:val="26"/>
          <w:szCs w:val="24"/>
        </w:rPr>
        <w:t>=&lt;actual path of file&gt;</w:t>
      </w:r>
    </w:p>
    <w:p w14:paraId="66BA7450" w14:textId="77777777" w:rsidR="004C3F8C" w:rsidRPr="00D328B4" w:rsidRDefault="004C3F8C" w:rsidP="004C3F8C">
      <w:r w:rsidRPr="00D328B4">
        <w:t>use below the command</w:t>
      </w:r>
      <w:r>
        <w:t xml:space="preserve"> to run as externalized properties file.</w:t>
      </w:r>
    </w:p>
    <w:p w14:paraId="1A0D1461" w14:textId="77777777" w:rsidR="004C3F8C" w:rsidRDefault="004C3F8C" w:rsidP="004C3F8C">
      <w:r w:rsidRPr="00D328B4">
        <w:t xml:space="preserve">java -jar springbootjersey2-0.0.1-SNAPSHOT.jar </w:t>
      </w:r>
      <w:r w:rsidRPr="00FB7D8D">
        <w:rPr>
          <w:b/>
          <w:bCs/>
        </w:rPr>
        <w:t>--spring.config.location</w:t>
      </w:r>
      <w:r w:rsidRPr="00D328B4">
        <w:t>=E:/</w:t>
      </w:r>
      <w:r w:rsidRPr="00D328B4">
        <w:rPr>
          <w:u w:val="single"/>
        </w:rPr>
        <w:t>springboot</w:t>
      </w:r>
      <w:r w:rsidRPr="00D328B4">
        <w:t>-2017/springbootjersey2/xternalapp.properties</w:t>
      </w:r>
    </w:p>
    <w:p w14:paraId="02D395A0" w14:textId="77777777" w:rsidR="004C3F8C" w:rsidRDefault="004C3F8C" w:rsidP="004C3F8C">
      <w:r>
        <w:t>You can also run like this but make sure the properties file in the same directory where the springapplication.java file resides.</w:t>
      </w:r>
    </w:p>
    <w:p w14:paraId="0A1FBA13" w14:textId="77777777" w:rsidR="004C3F8C" w:rsidRPr="00D328B4" w:rsidRDefault="004C3F8C" w:rsidP="004C3F8C">
      <w:r w:rsidRPr="00DC2D8E">
        <w:t xml:space="preserve">java -jar springbootjersey2-0.0.1-SNAPSHOT.jar </w:t>
      </w:r>
      <w:r w:rsidRPr="00DC2D8E">
        <w:rPr>
          <w:b/>
          <w:bCs/>
        </w:rPr>
        <w:t>--</w:t>
      </w:r>
      <w:proofErr w:type="spellStart"/>
      <w:r w:rsidRPr="00DC2D8E">
        <w:rPr>
          <w:b/>
          <w:bCs/>
        </w:rPr>
        <w:t>spring.config.location</w:t>
      </w:r>
      <w:proofErr w:type="spellEnd"/>
      <w:r w:rsidRPr="00DC2D8E">
        <w:rPr>
          <w:b/>
          <w:bCs/>
        </w:rPr>
        <w:t>=./</w:t>
      </w:r>
      <w:proofErr w:type="spellStart"/>
      <w:r w:rsidRPr="00DC2D8E">
        <w:rPr>
          <w:b/>
          <w:bCs/>
        </w:rPr>
        <w:t>xternalapp.properties</w:t>
      </w:r>
      <w:proofErr w:type="spellEnd"/>
    </w:p>
    <w:p w14:paraId="7E321F0D" w14:textId="77777777" w:rsidR="004370A3" w:rsidRDefault="004370A3">
      <w:pPr>
        <w:spacing w:after="0" w:line="240" w:lineRule="auto"/>
      </w:pPr>
      <w:r>
        <w:br w:type="page"/>
      </w:r>
    </w:p>
    <w:p w14:paraId="63DE36BD" w14:textId="77777777" w:rsidR="004370A3" w:rsidRDefault="004370A3" w:rsidP="004370A3">
      <w:pPr>
        <w:pStyle w:val="Title"/>
      </w:pPr>
      <w:bookmarkStart w:id="76" w:name="_Toc481873240"/>
      <w:bookmarkStart w:id="77" w:name="_Toc481951873"/>
      <w:r>
        <w:lastRenderedPageBreak/>
        <w:t>Spring Boot with Rest and Swagger (No Jersey)</w:t>
      </w:r>
      <w:bookmarkEnd w:id="76"/>
      <w:bookmarkEnd w:id="77"/>
    </w:p>
    <w:p w14:paraId="5EE6D97C" w14:textId="77777777" w:rsidR="004370A3" w:rsidRPr="004754E3" w:rsidRDefault="004370A3" w:rsidP="004370A3">
      <w:pPr>
        <w:pStyle w:val="Heading1"/>
        <w:rPr>
          <w:b/>
          <w:bCs/>
        </w:rPr>
      </w:pPr>
      <w:bookmarkStart w:id="78" w:name="_Toc481873241"/>
      <w:bookmarkStart w:id="79" w:name="_Toc481951874"/>
      <w:r w:rsidRPr="004754E3">
        <w:rPr>
          <w:b/>
          <w:bCs/>
        </w:rPr>
        <w:t>Project Structure</w:t>
      </w:r>
      <w:bookmarkEnd w:id="78"/>
      <w:bookmarkEnd w:id="79"/>
    </w:p>
    <w:p w14:paraId="5932484E" w14:textId="77777777" w:rsidR="004370A3" w:rsidRDefault="004370A3" w:rsidP="004370A3">
      <w:r>
        <w:rPr>
          <w:noProof/>
        </w:rPr>
        <w:drawing>
          <wp:inline distT="0" distB="0" distL="0" distR="0" wp14:anchorId="48E26D0C" wp14:editId="317E3CCD">
            <wp:extent cx="246697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581" w14:textId="77777777" w:rsidR="004370A3" w:rsidRDefault="004370A3" w:rsidP="004370A3">
      <w:pPr>
        <w:pStyle w:val="Heading1"/>
        <w:rPr>
          <w:b/>
          <w:bCs/>
        </w:rPr>
      </w:pPr>
      <w:bookmarkStart w:id="80" w:name="_Toc481873242"/>
      <w:bookmarkStart w:id="81" w:name="_Toc481951875"/>
      <w:r w:rsidRPr="00563FE8">
        <w:rPr>
          <w:b/>
          <w:bCs/>
        </w:rPr>
        <w:t>Maven Configuration (pom.xml)</w:t>
      </w:r>
      <w:bookmarkEnd w:id="80"/>
      <w:bookmarkEnd w:id="81"/>
    </w:p>
    <w:p w14:paraId="7A01D8A6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3E162FF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9FB2DE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DCD82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000000"/>
          <w:sz w:val="20"/>
          <w:szCs w:val="20"/>
        </w:rPr>
        <w:t>-swagger1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1CC6B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000000"/>
          <w:sz w:val="20"/>
          <w:szCs w:val="20"/>
        </w:rPr>
        <w:t>-swagger1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6BF6B1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3CBA1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7A57A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000000"/>
          <w:sz w:val="20"/>
          <w:szCs w:val="20"/>
        </w:rPr>
        <w:t>-swagger1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3DF76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076CD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parent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55A8226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881295">
        <w:rPr>
          <w:rFonts w:ascii="Consolas" w:hAnsi="Consolas" w:cs="Consolas"/>
          <w:b/>
          <w:bCs/>
          <w:color w:val="000000"/>
          <w:sz w:val="22"/>
        </w:rPr>
        <w:t>org.springframework.boot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1C3F9FF5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r w:rsidRPr="00881295">
        <w:rPr>
          <w:rFonts w:ascii="Consolas" w:hAnsi="Consolas" w:cs="Consolas"/>
          <w:b/>
          <w:bCs/>
          <w:color w:val="000000"/>
          <w:sz w:val="22"/>
        </w:rPr>
        <w:t>spring-boot-starter-parent</w:t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FE83DAA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version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r w:rsidRPr="00881295">
        <w:rPr>
          <w:rFonts w:ascii="Consolas" w:hAnsi="Consolas" w:cs="Consolas"/>
          <w:b/>
          <w:bCs/>
          <w:color w:val="000000"/>
          <w:sz w:val="22"/>
        </w:rPr>
        <w:t>1.4.2.RELEASE</w:t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version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1B927D6C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parent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5DE269D4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2E2C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C3A4D1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96D7AC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C8A9F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BEC4E3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58940B1C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881295">
        <w:rPr>
          <w:rFonts w:ascii="Consolas" w:hAnsi="Consolas" w:cs="Consolas"/>
          <w:b/>
          <w:bCs/>
          <w:color w:val="000000"/>
          <w:sz w:val="22"/>
        </w:rPr>
        <w:t>org.springframework.boot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27B186C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r w:rsidRPr="00881295">
        <w:rPr>
          <w:rFonts w:ascii="Consolas" w:hAnsi="Consolas" w:cs="Consolas"/>
          <w:b/>
          <w:bCs/>
          <w:color w:val="000000"/>
          <w:sz w:val="22"/>
        </w:rPr>
        <w:t>spring-boot-starter-web</w:t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0764CC9E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10A73A9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903DEF4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881295">
        <w:rPr>
          <w:rFonts w:ascii="Consolas" w:hAnsi="Consolas" w:cs="Consolas"/>
          <w:b/>
          <w:bCs/>
          <w:color w:val="000000"/>
          <w:sz w:val="22"/>
        </w:rPr>
        <w:t>io.springfox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348D1833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881295">
        <w:rPr>
          <w:rFonts w:ascii="Consolas" w:hAnsi="Consolas" w:cs="Consolas"/>
          <w:b/>
          <w:bCs/>
          <w:color w:val="000000"/>
          <w:sz w:val="22"/>
          <w:u w:val="single"/>
        </w:rPr>
        <w:t>springfox</w:t>
      </w:r>
      <w:proofErr w:type="spellEnd"/>
      <w:r w:rsidRPr="00881295">
        <w:rPr>
          <w:rFonts w:ascii="Consolas" w:hAnsi="Consolas" w:cs="Consolas"/>
          <w:b/>
          <w:bCs/>
          <w:color w:val="000000"/>
          <w:sz w:val="22"/>
        </w:rPr>
        <w:t>-swagger-</w:t>
      </w:r>
      <w:proofErr w:type="spellStart"/>
      <w:r w:rsidRPr="00881295">
        <w:rPr>
          <w:rFonts w:ascii="Consolas" w:hAnsi="Consolas" w:cs="Consolas"/>
          <w:b/>
          <w:bCs/>
          <w:color w:val="000000"/>
          <w:sz w:val="22"/>
          <w:u w:val="single"/>
        </w:rPr>
        <w:t>ui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3E62309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version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r w:rsidRPr="00881295">
        <w:rPr>
          <w:rFonts w:ascii="Consolas" w:hAnsi="Consolas" w:cs="Consolas"/>
          <w:b/>
          <w:bCs/>
          <w:color w:val="000000"/>
          <w:sz w:val="22"/>
        </w:rPr>
        <w:t>2.6.1</w:t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version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EDAE730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scope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r w:rsidRPr="00881295">
        <w:rPr>
          <w:rFonts w:ascii="Consolas" w:hAnsi="Consolas" w:cs="Consolas"/>
          <w:b/>
          <w:bCs/>
          <w:color w:val="000000"/>
          <w:sz w:val="22"/>
        </w:rPr>
        <w:t>compile</w:t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scope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3EE3EAE3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8B6E71F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BCD763E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881295">
        <w:rPr>
          <w:rFonts w:ascii="Consolas" w:hAnsi="Consolas" w:cs="Consolas"/>
          <w:b/>
          <w:bCs/>
          <w:color w:val="000000"/>
          <w:sz w:val="22"/>
        </w:rPr>
        <w:t>io.springfox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043DE42C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r w:rsidRPr="00881295">
        <w:rPr>
          <w:rFonts w:ascii="Consolas" w:hAnsi="Consolas" w:cs="Consolas"/>
          <w:b/>
          <w:bCs/>
          <w:color w:val="000000"/>
          <w:sz w:val="22"/>
          <w:u w:val="single"/>
        </w:rPr>
        <w:t>springfox</w:t>
      </w:r>
      <w:r w:rsidRPr="00881295">
        <w:rPr>
          <w:rFonts w:ascii="Consolas" w:hAnsi="Consolas" w:cs="Consolas"/>
          <w:b/>
          <w:bCs/>
          <w:color w:val="000000"/>
          <w:sz w:val="22"/>
        </w:rPr>
        <w:t>-swagger2</w:t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881295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55670F93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version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r w:rsidRPr="00881295">
        <w:rPr>
          <w:rFonts w:ascii="Consolas" w:hAnsi="Consolas" w:cs="Consolas"/>
          <w:b/>
          <w:bCs/>
          <w:color w:val="000000"/>
          <w:sz w:val="22"/>
        </w:rPr>
        <w:t>2.6.1</w:t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version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6DCD5EF4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</w:t>
      </w:r>
      <w:r w:rsidRPr="00881295">
        <w:rPr>
          <w:rFonts w:ascii="Consolas" w:hAnsi="Consolas" w:cs="Consolas"/>
          <w:b/>
          <w:bCs/>
          <w:color w:val="3F7F7F"/>
          <w:sz w:val="22"/>
        </w:rPr>
        <w:t>scope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  <w:r w:rsidRPr="00881295">
        <w:rPr>
          <w:rFonts w:ascii="Consolas" w:hAnsi="Consolas" w:cs="Consolas"/>
          <w:b/>
          <w:bCs/>
          <w:color w:val="000000"/>
          <w:sz w:val="22"/>
        </w:rPr>
        <w:t>compile</w:t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scope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7AC0ADB3" w14:textId="77777777" w:rsidR="004370A3" w:rsidRPr="00881295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0000"/>
          <w:sz w:val="22"/>
        </w:rPr>
        <w:tab/>
      </w:r>
      <w:r w:rsidRPr="00881295">
        <w:rPr>
          <w:rFonts w:ascii="Consolas" w:hAnsi="Consolas" w:cs="Consolas"/>
          <w:b/>
          <w:bCs/>
          <w:color w:val="008080"/>
          <w:sz w:val="22"/>
        </w:rPr>
        <w:t>&lt;/</w:t>
      </w:r>
      <w:r w:rsidRPr="00881295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881295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CD49DFE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DFDC1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C9ED7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6941E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0D2009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92CAA5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4D975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73C38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DEB3C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165428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A76A01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AA2B8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15E83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3901F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CC881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4F580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AF410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1C502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FA43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C68B7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5A02ED" w14:textId="77777777" w:rsidR="004370A3" w:rsidRDefault="004370A3" w:rsidP="004370A3">
      <w:pPr>
        <w:pStyle w:val="Heading1"/>
        <w:rPr>
          <w:b/>
          <w:bCs/>
        </w:rPr>
      </w:pPr>
      <w:bookmarkStart w:id="82" w:name="_Toc481873243"/>
      <w:bookmarkStart w:id="83" w:name="_Toc481951876"/>
      <w:r w:rsidRPr="0031365B">
        <w:rPr>
          <w:b/>
          <w:bCs/>
        </w:rPr>
        <w:t>Application Configuration (</w:t>
      </w:r>
      <w:proofErr w:type="spellStart"/>
      <w:r w:rsidRPr="0031365B">
        <w:rPr>
          <w:b/>
          <w:bCs/>
        </w:rPr>
        <w:t>src</w:t>
      </w:r>
      <w:proofErr w:type="spellEnd"/>
      <w:r w:rsidRPr="0031365B">
        <w:rPr>
          <w:b/>
          <w:bCs/>
        </w:rPr>
        <w:t>/main/resources/</w:t>
      </w:r>
      <w:proofErr w:type="spellStart"/>
      <w:r w:rsidRPr="0031365B">
        <w:rPr>
          <w:b/>
          <w:bCs/>
        </w:rPr>
        <w:t>application.properties</w:t>
      </w:r>
      <w:proofErr w:type="spellEnd"/>
      <w:r w:rsidRPr="0031365B">
        <w:rPr>
          <w:b/>
          <w:bCs/>
        </w:rPr>
        <w:t>)</w:t>
      </w:r>
      <w:bookmarkEnd w:id="82"/>
      <w:bookmarkEnd w:id="83"/>
    </w:p>
    <w:p w14:paraId="472F451E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/springbootswagger1</w:t>
      </w:r>
    </w:p>
    <w:p w14:paraId="7B7B7606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8090</w:t>
      </w:r>
    </w:p>
    <w:p w14:paraId="4A6BB41F" w14:textId="77777777" w:rsidR="004370A3" w:rsidRDefault="004370A3" w:rsidP="004370A3">
      <w:pPr>
        <w:pStyle w:val="Heading1"/>
        <w:rPr>
          <w:b/>
          <w:bCs/>
        </w:rPr>
      </w:pPr>
      <w:bookmarkStart w:id="84" w:name="_Toc481873244"/>
      <w:bookmarkStart w:id="85" w:name="_Toc481951877"/>
      <w:r w:rsidRPr="00953B2D">
        <w:rPr>
          <w:b/>
          <w:bCs/>
        </w:rPr>
        <w:t>Java Code</w:t>
      </w:r>
      <w:bookmarkEnd w:id="84"/>
      <w:bookmarkEnd w:id="85"/>
    </w:p>
    <w:p w14:paraId="20E9F17D" w14:textId="77777777" w:rsidR="004370A3" w:rsidRPr="00953B2D" w:rsidRDefault="004370A3" w:rsidP="004370A3">
      <w:pPr>
        <w:pStyle w:val="Heading2"/>
        <w:rPr>
          <w:b/>
          <w:bCs/>
        </w:rPr>
      </w:pPr>
      <w:bookmarkStart w:id="86" w:name="_Toc481873245"/>
      <w:bookmarkStart w:id="87" w:name="_Toc481951878"/>
      <w:r w:rsidRPr="00953B2D">
        <w:rPr>
          <w:b/>
          <w:bCs/>
        </w:rPr>
        <w:t>SpringBootApp.java</w:t>
      </w:r>
      <w:bookmarkEnd w:id="86"/>
      <w:bookmarkEnd w:id="87"/>
    </w:p>
    <w:p w14:paraId="49E21549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7794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5220B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7B3C5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8859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70FAAFA0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3073E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DC2D07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SpringBootApp.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84EE5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76981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574A2F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5E27C" w14:textId="77777777" w:rsidR="004370A3" w:rsidRDefault="004370A3" w:rsidP="004370A3">
      <w:pPr>
        <w:pStyle w:val="Heading2"/>
        <w:rPr>
          <w:b/>
          <w:bCs/>
        </w:rPr>
      </w:pPr>
      <w:bookmarkStart w:id="88" w:name="_Toc481873246"/>
      <w:bookmarkStart w:id="89" w:name="_Toc481951879"/>
      <w:r w:rsidRPr="00FE7F24">
        <w:rPr>
          <w:b/>
          <w:bCs/>
        </w:rPr>
        <w:t>SwaggerConfig.java</w:t>
      </w:r>
      <w:bookmarkEnd w:id="88"/>
      <w:bookmarkEnd w:id="89"/>
    </w:p>
    <w:p w14:paraId="7F8EA116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com.ddlab.rnd.boot.config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6B45E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0238DC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C5166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springfox.documentation.builders.PathSelectors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B8B19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springfox.documentation.builders.RequestHandlerSelectors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41E24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springfox.documentation.service.ApiInfo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51FAC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springfox.documentation.service.Contact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CE619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springfox.documentation.spi.DocumentationType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4140A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springfox.documentation.spring.web.plugins.Docket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19DFF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springfox.documentation.swagger2.annotations.EnableSwagger2;</w:t>
      </w:r>
    </w:p>
    <w:p w14:paraId="13F71BBA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F6B1E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0ED0862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@EnableSwagger2</w:t>
      </w:r>
    </w:p>
    <w:p w14:paraId="60677110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SwaggerConfig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696E5E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BFA25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//best way to use</w:t>
      </w:r>
    </w:p>
    <w:p w14:paraId="447829CB" w14:textId="77777777" w:rsidR="004370A3" w:rsidRPr="008070E7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70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Docket </w:t>
      </w:r>
      <w:proofErr w:type="spellStart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resourcesApi</w:t>
      </w:r>
      <w:proofErr w:type="spellEnd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() {</w:t>
      </w:r>
    </w:p>
    <w:p w14:paraId="50E82E1B" w14:textId="77777777" w:rsidR="004370A3" w:rsidRPr="008070E7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8070E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8070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Docket(DocumentationType.</w:t>
      </w:r>
      <w:r w:rsidRPr="008070E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SWAGGER_2</w:t>
      </w: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63DA815" w14:textId="77777777" w:rsidR="004370A3" w:rsidRPr="008070E7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.select()</w:t>
      </w:r>
    </w:p>
    <w:p w14:paraId="36662B82" w14:textId="77777777" w:rsidR="004370A3" w:rsidRPr="008070E7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.</w:t>
      </w:r>
      <w:proofErr w:type="spellStart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apis</w:t>
      </w:r>
      <w:proofErr w:type="spellEnd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RequestHandlerSelectors.</w:t>
      </w:r>
      <w:r w:rsidRPr="008070E7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any</w:t>
      </w:r>
      <w:proofErr w:type="spellEnd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())</w:t>
      </w:r>
    </w:p>
    <w:p w14:paraId="089FFA10" w14:textId="77777777" w:rsidR="004370A3" w:rsidRPr="008070E7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.paths(</w:t>
      </w:r>
      <w:proofErr w:type="spellStart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PathSelectors.</w:t>
      </w:r>
      <w:r w:rsidRPr="008070E7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any</w:t>
      </w:r>
      <w:proofErr w:type="spellEnd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())   </w:t>
      </w:r>
    </w:p>
    <w:p w14:paraId="7C48F780" w14:textId="77777777" w:rsidR="004370A3" w:rsidRPr="008070E7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.build()</w:t>
      </w:r>
    </w:p>
    <w:p w14:paraId="164BD27A" w14:textId="77777777" w:rsidR="004370A3" w:rsidRPr="008070E7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.</w:t>
      </w:r>
      <w:proofErr w:type="spellStart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apiInfo</w:t>
      </w:r>
      <w:proofErr w:type="spellEnd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metaData</w:t>
      </w:r>
      <w:proofErr w:type="spellEnd"/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>());</w:t>
      </w:r>
    </w:p>
    <w:p w14:paraId="75D6583A" w14:textId="77777777" w:rsidR="004370A3" w:rsidRPr="00066A8D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070E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B0394F8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376B727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C5D0A77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"Spring Boot REST API"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675305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"Spring Boot REST API for Online 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E8ADDA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623F2A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"Terms of service"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1E0639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"Debadatta Mishra"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"https://springframework.org"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"deba@ddlab.com"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5E19BF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>"Apache License Version 2.0"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2A063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"https://www.apache.org/licenses/LICENSE-2.0"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E1706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5F1E3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1D477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4C5ED4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EAB60" w14:textId="77777777" w:rsidR="004370A3" w:rsidRDefault="004370A3" w:rsidP="004370A3">
      <w:pPr>
        <w:pStyle w:val="Heading2"/>
        <w:rPr>
          <w:b/>
          <w:bCs/>
        </w:rPr>
      </w:pPr>
      <w:bookmarkStart w:id="90" w:name="_Toc481873247"/>
      <w:bookmarkStart w:id="91" w:name="_Toc481951880"/>
      <w:r w:rsidRPr="00C621AB">
        <w:rPr>
          <w:b/>
          <w:bCs/>
        </w:rPr>
        <w:t>ITCResources.java</w:t>
      </w:r>
      <w:bookmarkEnd w:id="90"/>
      <w:bookmarkEnd w:id="91"/>
    </w:p>
    <w:p w14:paraId="05618335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com.ddlab.rnd.boot.resources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32927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E66AD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5ECD0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ACC0A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28BBA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72E39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4F767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41B2F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io.swagger.annotations.ApiOperation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3C226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C111C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RestController</w:t>
      </w:r>
    </w:p>
    <w:p w14:paraId="4DB928D3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"/itc"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6015B2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@Api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"onlinestore"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strike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"Operations pertaining to products in Online Store"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D2ED9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6B04DC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65771" w14:textId="77777777" w:rsidR="004370A3" w:rsidRPr="005A4742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4742">
        <w:rPr>
          <w:rFonts w:ascii="Consolas" w:hAnsi="Consolas" w:cs="Consolas"/>
          <w:b/>
          <w:bCs/>
          <w:color w:val="646464"/>
          <w:sz w:val="20"/>
          <w:szCs w:val="20"/>
        </w:rPr>
        <w:t>@ApiOperation</w:t>
      </w:r>
      <w:r w:rsidRPr="005A4742">
        <w:rPr>
          <w:rFonts w:ascii="Consolas" w:hAnsi="Consolas" w:cs="Consolas"/>
          <w:b/>
          <w:bCs/>
          <w:color w:val="000000"/>
          <w:sz w:val="20"/>
          <w:szCs w:val="20"/>
        </w:rPr>
        <w:t xml:space="preserve">(value = </w:t>
      </w:r>
      <w:r w:rsidRPr="005A4742">
        <w:rPr>
          <w:rFonts w:ascii="Consolas" w:hAnsi="Consolas" w:cs="Consolas"/>
          <w:b/>
          <w:bCs/>
          <w:color w:val="2A00FF"/>
          <w:sz w:val="20"/>
          <w:szCs w:val="20"/>
        </w:rPr>
        <w:t>"Delete a product"</w:t>
      </w:r>
      <w:r w:rsidRPr="005A4742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44757CFE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"/delete/{id}"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produces =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48E853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A05A002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"Deleting some ids"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816C4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DB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60D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DBE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Pr="00D60DBE">
        <w:rPr>
          <w:rFonts w:ascii="Consolas" w:hAnsi="Consolas" w:cs="Consolas"/>
          <w:color w:val="000000"/>
          <w:sz w:val="20"/>
          <w:szCs w:val="20"/>
        </w:rPr>
        <w:t>(</w:t>
      </w:r>
      <w:r w:rsidRPr="00D60DBE">
        <w:rPr>
          <w:rFonts w:ascii="Consolas" w:hAnsi="Consolas" w:cs="Consolas"/>
          <w:color w:val="2A00FF"/>
          <w:sz w:val="20"/>
          <w:szCs w:val="20"/>
        </w:rPr>
        <w:t>"Product deleted successfully"</w:t>
      </w:r>
      <w:r w:rsidRPr="00D60DB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0DBE">
        <w:rPr>
          <w:rFonts w:ascii="Consolas" w:hAnsi="Consolas" w:cs="Consolas"/>
          <w:color w:val="000000"/>
          <w:sz w:val="20"/>
          <w:szCs w:val="20"/>
        </w:rPr>
        <w:t>HttpStatus.</w:t>
      </w:r>
      <w:r w:rsidRPr="00D60DB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 w:rsidRPr="00D60DBE">
        <w:rPr>
          <w:rFonts w:ascii="Consolas" w:hAnsi="Consolas" w:cs="Consolas"/>
          <w:color w:val="000000"/>
          <w:sz w:val="20"/>
          <w:szCs w:val="20"/>
        </w:rPr>
        <w:t>);</w:t>
      </w:r>
    </w:p>
    <w:p w14:paraId="40EE0CDC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01B7B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DB0310" w14:textId="77777777" w:rsidR="004370A3" w:rsidRDefault="004370A3" w:rsidP="0043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1184A8" w14:textId="77777777" w:rsidR="004370A3" w:rsidRDefault="004370A3" w:rsidP="004370A3">
      <w:pPr>
        <w:pStyle w:val="Heading1"/>
        <w:rPr>
          <w:b/>
          <w:bCs/>
        </w:rPr>
      </w:pPr>
      <w:bookmarkStart w:id="92" w:name="_Toc481873248"/>
      <w:bookmarkStart w:id="93" w:name="_Toc481951881"/>
      <w:r w:rsidRPr="00435DC9">
        <w:rPr>
          <w:b/>
          <w:bCs/>
        </w:rPr>
        <w:t>How to Access</w:t>
      </w:r>
      <w:bookmarkEnd w:id="92"/>
      <w:bookmarkEnd w:id="93"/>
    </w:p>
    <w:p w14:paraId="561B0702" w14:textId="77777777" w:rsidR="004370A3" w:rsidRDefault="004370A3" w:rsidP="004370A3">
      <w:r>
        <w:t>To see only json data</w:t>
      </w:r>
    </w:p>
    <w:p w14:paraId="65E8B9BB" w14:textId="77777777" w:rsidR="004370A3" w:rsidRDefault="00A61974" w:rsidP="004370A3">
      <w:hyperlink r:id="rId14" w:history="1">
        <w:r w:rsidR="004370A3" w:rsidRPr="002F3B1A">
          <w:rPr>
            <w:rStyle w:val="Hyperlink"/>
          </w:rPr>
          <w:t>http://localhost:8090/springbootswagger1/v2/api-docs</w:t>
        </w:r>
      </w:hyperlink>
    </w:p>
    <w:p w14:paraId="2C2A2B41" w14:textId="77777777" w:rsidR="004370A3" w:rsidRDefault="004370A3" w:rsidP="004370A3">
      <w:r>
        <w:t>To see the Swagger UI</w:t>
      </w:r>
    </w:p>
    <w:p w14:paraId="68CA1ACD" w14:textId="77777777" w:rsidR="004370A3" w:rsidRDefault="00A61974" w:rsidP="004370A3">
      <w:hyperlink r:id="rId15" w:history="1">
        <w:r w:rsidR="004370A3" w:rsidRPr="002F3B1A">
          <w:rPr>
            <w:rStyle w:val="Hyperlink"/>
          </w:rPr>
          <w:t>http://localhost:8090/springbootswagger1/swagger-ui.html</w:t>
        </w:r>
      </w:hyperlink>
    </w:p>
    <w:p w14:paraId="2C732189" w14:textId="77777777" w:rsidR="00A60B0F" w:rsidRDefault="00A60B0F">
      <w:pPr>
        <w:spacing w:after="0" w:line="240" w:lineRule="auto"/>
      </w:pPr>
      <w:r>
        <w:br w:type="page"/>
      </w:r>
    </w:p>
    <w:p w14:paraId="57DA504C" w14:textId="77777777" w:rsidR="00E41F6D" w:rsidRDefault="005D0889" w:rsidP="005D0889">
      <w:pPr>
        <w:pStyle w:val="Title"/>
      </w:pPr>
      <w:bookmarkStart w:id="94" w:name="_Toc481951882"/>
      <w:r>
        <w:lastRenderedPageBreak/>
        <w:t xml:space="preserve">Spring Boot with </w:t>
      </w:r>
      <w:proofErr w:type="spellStart"/>
      <w:r>
        <w:t>Jersy</w:t>
      </w:r>
      <w:proofErr w:type="spellEnd"/>
      <w:r>
        <w:t xml:space="preserve"> and Swagger</w:t>
      </w:r>
      <w:bookmarkEnd w:id="94"/>
    </w:p>
    <w:p w14:paraId="6D47510B" w14:textId="77777777" w:rsidR="005D0889" w:rsidRDefault="001454F4" w:rsidP="005D0889">
      <w:proofErr w:type="spellStart"/>
      <w:r>
        <w:t>Springfox</w:t>
      </w:r>
      <w:proofErr w:type="spellEnd"/>
      <w:r>
        <w:t xml:space="preserve"> does not support Jersey framework for swagger documentation.</w:t>
      </w:r>
    </w:p>
    <w:p w14:paraId="63FD003D" w14:textId="77777777" w:rsidR="00A5551E" w:rsidRDefault="007F060B" w:rsidP="007F060B">
      <w:pPr>
        <w:pStyle w:val="Heading1"/>
        <w:rPr>
          <w:b/>
          <w:bCs/>
        </w:rPr>
      </w:pPr>
      <w:bookmarkStart w:id="95" w:name="_Toc481951883"/>
      <w:r w:rsidRPr="007F060B">
        <w:rPr>
          <w:b/>
          <w:bCs/>
        </w:rPr>
        <w:t>Project Structure</w:t>
      </w:r>
      <w:bookmarkEnd w:id="95"/>
    </w:p>
    <w:p w14:paraId="7BFF1E11" w14:textId="77777777" w:rsidR="007F060B" w:rsidRDefault="007F060B" w:rsidP="007F060B">
      <w:r>
        <w:rPr>
          <w:noProof/>
        </w:rPr>
        <w:drawing>
          <wp:inline distT="0" distB="0" distL="0" distR="0" wp14:anchorId="52EF5D56" wp14:editId="43DC966A">
            <wp:extent cx="2371725" cy="483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6053" w14:textId="77777777" w:rsidR="00837DF1" w:rsidRDefault="005032FB" w:rsidP="005032FB">
      <w:pPr>
        <w:pStyle w:val="Heading1"/>
        <w:rPr>
          <w:b/>
          <w:bCs/>
        </w:rPr>
      </w:pPr>
      <w:bookmarkStart w:id="96" w:name="_Toc481951884"/>
      <w:r w:rsidRPr="005032FB">
        <w:rPr>
          <w:b/>
          <w:bCs/>
        </w:rPr>
        <w:t>Maven Configuration (pom.xml)</w:t>
      </w:r>
      <w:bookmarkEnd w:id="96"/>
    </w:p>
    <w:p w14:paraId="5249043A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6340820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89269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85975E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CC71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EA44F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323435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099000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6130F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61619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A62EB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1C728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parent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372380D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groupId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proofErr w:type="spellStart"/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org.springframework.boot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groupId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FDD217E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artifactId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spring-boot-starter-parent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artifactId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15A9F4A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3F5FBF"/>
          <w:sz w:val="20"/>
          <w:szCs w:val="20"/>
        </w:rPr>
        <w:t>&lt;!-- &lt;version&gt;1.2.7.RELEASE&lt;/version&gt; --&gt;</w:t>
      </w:r>
    </w:p>
    <w:p w14:paraId="7C9D9C6A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version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1.4.1.RELEASE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version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5869A19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parent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7D29A35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2B706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43DDD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63B93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C84CA5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1326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778CE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dependency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9923315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groupId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proofErr w:type="spellStart"/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org.springframework.boot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groupId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8BE619B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artifactId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spring-boot-starter-web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artifactId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AB33AE5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dependency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8E736E3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1782F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Jersey Integration --&gt;</w:t>
      </w:r>
    </w:p>
    <w:p w14:paraId="09DC7520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5FC21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dependency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4265DF8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groupId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proofErr w:type="spellStart"/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org.springframework.boot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groupId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EEFE715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artifactId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spring-boot-starter-jersey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artifactId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480F15D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dependency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1B8435E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D4B09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Jersey Specific --&gt;</w:t>
      </w:r>
    </w:p>
    <w:p w14:paraId="2434629A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7689E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dependency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AC5D49">
        <w:rPr>
          <w:rFonts w:ascii="Consolas" w:hAnsi="Consolas" w:cs="Consolas"/>
          <w:b/>
          <w:bCs/>
          <w:color w:val="3F5FBF"/>
          <w:sz w:val="20"/>
          <w:szCs w:val="20"/>
        </w:rPr>
        <w:t>&lt;!-- Very important --&gt;</w:t>
      </w:r>
    </w:p>
    <w:p w14:paraId="7F35317D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groupId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proofErr w:type="spellStart"/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org.glassfish.jersey.core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groupId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6B87C2D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artifactId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>jersey-server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artifactId</w:t>
      </w:r>
      <w:proofErr w:type="spellEnd"/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E809640" w14:textId="77777777" w:rsidR="005032FB" w:rsidRPr="00AC5D49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r w:rsidRPr="00AC5D49">
        <w:rPr>
          <w:rFonts w:ascii="Consolas" w:hAnsi="Consolas" w:cs="Consolas"/>
          <w:b/>
          <w:bCs/>
          <w:color w:val="3F7F7F"/>
          <w:sz w:val="20"/>
          <w:szCs w:val="20"/>
        </w:rPr>
        <w:t>dependency</w:t>
      </w:r>
      <w:r w:rsidRPr="00AC5D49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610EF2B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3F6E6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13AAD2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D2F40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A98D9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A67435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C4D1A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B9BB8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1ABD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A059A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5A06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075B22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0030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0F345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15BBB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multipart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90195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E7325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406E4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9385C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Swagger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0C8411F8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B203D3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9A059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swagger-jersey2-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jaxrs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96959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B4E35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A3F6AF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3B709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B229A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swagger-annotations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B4E4D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07D071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D44B41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7CC0A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3B63C9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swagger-core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70132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B7FAF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7E1F1D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C5A66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4E41B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swagger-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jaxrs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CFAC9D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DBD7B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AE53B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9088F" w14:textId="77777777" w:rsidR="00AC5D49" w:rsidRDefault="00AC5D49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30A4704" w14:textId="77777777" w:rsidR="00AC5D49" w:rsidRDefault="00AC5D49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C53420A" w14:textId="77777777" w:rsidR="00AC5D49" w:rsidRDefault="00AC5D49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1194E74" w14:textId="77777777" w:rsidR="00AC5D49" w:rsidRDefault="00AC5D49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3834C" w14:textId="77777777" w:rsidR="00997836" w:rsidRDefault="00997836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0B534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A46762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1EC5C3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5954B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8D34B6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C1B7D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273724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B4AC6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080F2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F96C9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872D0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796E93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3F584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E8306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354E41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7DB9E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12B97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22EFA" w14:textId="77777777" w:rsidR="005032FB" w:rsidRDefault="005032FB" w:rsidP="0050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0EEAE" w14:textId="77777777" w:rsidR="005032FB" w:rsidRDefault="00FD0AF2" w:rsidP="00FD0AF2">
      <w:pPr>
        <w:pStyle w:val="Heading1"/>
        <w:rPr>
          <w:b/>
          <w:bCs/>
        </w:rPr>
      </w:pPr>
      <w:bookmarkStart w:id="97" w:name="_Toc481951885"/>
      <w:r w:rsidRPr="00FD0AF2">
        <w:rPr>
          <w:b/>
          <w:bCs/>
        </w:rPr>
        <w:t>Spring Boot Configuration (</w:t>
      </w:r>
      <w:proofErr w:type="spellStart"/>
      <w:r w:rsidRPr="00FD0AF2">
        <w:rPr>
          <w:b/>
          <w:bCs/>
        </w:rPr>
        <w:t>src.main</w:t>
      </w:r>
      <w:proofErr w:type="spellEnd"/>
      <w:r w:rsidRPr="00FD0AF2">
        <w:rPr>
          <w:b/>
          <w:bCs/>
        </w:rPr>
        <w:t>/resources/</w:t>
      </w:r>
      <w:proofErr w:type="spellStart"/>
      <w:r w:rsidRPr="00FD0AF2">
        <w:rPr>
          <w:b/>
          <w:bCs/>
        </w:rPr>
        <w:t>application.properties</w:t>
      </w:r>
      <w:proofErr w:type="spellEnd"/>
      <w:r w:rsidRPr="00FD0AF2">
        <w:rPr>
          <w:b/>
          <w:bCs/>
        </w:rPr>
        <w:t>)</w:t>
      </w:r>
      <w:bookmarkEnd w:id="97"/>
    </w:p>
    <w:p w14:paraId="2A517C74" w14:textId="77777777" w:rsidR="00FD0AF2" w:rsidRDefault="00FD0AF2" w:rsidP="00FD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/springboot3</w:t>
      </w:r>
    </w:p>
    <w:p w14:paraId="13202F8E" w14:textId="77777777" w:rsidR="00FD0AF2" w:rsidRDefault="00FD0AF2" w:rsidP="00FD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8090</w:t>
      </w:r>
    </w:p>
    <w:p w14:paraId="54CD2404" w14:textId="77777777" w:rsidR="00FD0AF2" w:rsidRDefault="00FD0AF2" w:rsidP="00FD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B8797" w14:textId="77777777" w:rsidR="00FD0AF2" w:rsidRDefault="00FD0AF2" w:rsidP="00FD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52BD9966" w14:textId="77777777" w:rsidR="00FD0AF2" w:rsidRDefault="00FD0AF2" w:rsidP="00FD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.html</w:t>
      </w:r>
    </w:p>
    <w:p w14:paraId="4EB2CD53" w14:textId="77777777" w:rsidR="007F2A49" w:rsidRDefault="007F2A49" w:rsidP="00FD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3C7BB8E0" w14:textId="77777777" w:rsidR="007F2A49" w:rsidRPr="00261729" w:rsidRDefault="00261729" w:rsidP="00261729">
      <w:pPr>
        <w:pStyle w:val="Heading1"/>
        <w:rPr>
          <w:b/>
          <w:bCs/>
        </w:rPr>
      </w:pPr>
      <w:bookmarkStart w:id="98" w:name="_Toc481951886"/>
      <w:r w:rsidRPr="00261729">
        <w:rPr>
          <w:b/>
          <w:bCs/>
        </w:rPr>
        <w:t>Java Classes</w:t>
      </w:r>
      <w:bookmarkEnd w:id="98"/>
    </w:p>
    <w:p w14:paraId="71704D67" w14:textId="77777777" w:rsidR="00FD0AF2" w:rsidRDefault="00261729" w:rsidP="00261729">
      <w:pPr>
        <w:pStyle w:val="Heading2"/>
        <w:rPr>
          <w:b/>
          <w:bCs/>
        </w:rPr>
      </w:pPr>
      <w:bookmarkStart w:id="99" w:name="_Toc481951887"/>
      <w:r w:rsidRPr="00261729">
        <w:rPr>
          <w:b/>
          <w:bCs/>
        </w:rPr>
        <w:t>Application.java</w:t>
      </w:r>
      <w:bookmarkEnd w:id="99"/>
    </w:p>
    <w:p w14:paraId="7C565510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A2F57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6DF10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86D6F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B28A5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31C62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0BB4984C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2A435408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B8820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A22FEF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5A47D" w14:textId="77777777" w:rsidR="00261729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541FE2" w14:textId="77777777" w:rsidR="00F86B72" w:rsidRDefault="00261729" w:rsidP="0026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57FE16" w14:textId="77777777" w:rsidR="00F86B72" w:rsidRDefault="00F86B7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9BB7BCA" w14:textId="77777777" w:rsidR="00261729" w:rsidRDefault="00F86B72" w:rsidP="00F86B72">
      <w:pPr>
        <w:pStyle w:val="Heading2"/>
        <w:rPr>
          <w:b/>
          <w:bCs/>
        </w:rPr>
      </w:pPr>
      <w:bookmarkStart w:id="100" w:name="_Toc481951888"/>
      <w:r w:rsidRPr="00F86B72">
        <w:rPr>
          <w:b/>
          <w:bCs/>
        </w:rPr>
        <w:lastRenderedPageBreak/>
        <w:t>ApplicationPkgs.java</w:t>
      </w:r>
      <w:bookmarkEnd w:id="100"/>
    </w:p>
    <w:p w14:paraId="0888E082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992D4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279F4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D3C31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javax.ws.rs.ApplicationPath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AE045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org.glassfish.jersey.jackson.JacksonFeature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A80F2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org.glassfish.jersey.media.multipart.MultiPartFeature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1A181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org.glassfish.jersey.server.ResourceConfig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D8052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094F2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io.swagger.jaxrs.config.BeanConfig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EC281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8D0B7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 know about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GET http://localhost:8090/springboot3/myitc/application.wadl</w:t>
      </w:r>
    </w:p>
    <w:p w14:paraId="727BCE13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~~ This is mandatory</w:t>
      </w:r>
    </w:p>
    <w:p w14:paraId="129DA7B1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@ApplicationPath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"myitc"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~~ Very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important</w:t>
      </w:r>
    </w:p>
    <w:p w14:paraId="4536DD49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D404E5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CBB0E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D30D736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D0543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super(</w:t>
      </w:r>
    </w:p>
    <w:p w14:paraId="7F7FC296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ITCResources.class,ITCUploadService.class,ITCDownloadService.class,JacksonFeature.class,MultiPartFeature.class);</w:t>
      </w:r>
    </w:p>
    <w:p w14:paraId="6359003B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ACE7E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 you can write below</w:t>
      </w:r>
    </w:p>
    <w:p w14:paraId="6480A9AA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9BC32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Set&lt;Class&lt;?&gt;&gt;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HashSet&lt;Class&lt;?&gt;&gt;();</w:t>
      </w:r>
    </w:p>
    <w:p w14:paraId="25B5910C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ITCResources.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A4CC1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F6852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1F451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swagger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docs</w:t>
      </w:r>
    </w:p>
    <w:p w14:paraId="0A46C23D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io.swagger.jaxrs.listing.ApiListingResource.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6468C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io.swagger.jaxrs.listing.SwaggerSerializers.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D3F07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7C509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swaggerConfiguration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1ECDC7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9072A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48EC1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8565CF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F7057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swaggerConfiguration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A5B804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911A96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beanConfig.setHost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:8090");</w:t>
      </w:r>
    </w:p>
    <w:p w14:paraId="09B5E1FC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beanConfig</w:t>
      </w:r>
      <w:r>
        <w:rPr>
          <w:rFonts w:ascii="Consolas" w:hAnsi="Consolas" w:cs="Consolas"/>
          <w:color w:val="000000"/>
          <w:sz w:val="20"/>
          <w:szCs w:val="20"/>
        </w:rPr>
        <w:t>.setBasePath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"springboot3/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myitc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B385F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beanConfig</w:t>
      </w:r>
      <w:r>
        <w:rPr>
          <w:rFonts w:ascii="Consolas" w:hAnsi="Consolas" w:cs="Consolas"/>
          <w:color w:val="000000"/>
          <w:sz w:val="20"/>
          <w:szCs w:val="20"/>
        </w:rPr>
        <w:t>.setResourcePackage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com.ddlab.rnd.boot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E545A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beanConfig</w:t>
      </w:r>
      <w:r>
        <w:rPr>
          <w:rFonts w:ascii="Consolas" w:hAnsi="Consolas" w:cs="Consolas"/>
          <w:color w:val="000000"/>
          <w:sz w:val="20"/>
          <w:szCs w:val="20"/>
        </w:rPr>
        <w:t>.setScan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6D13F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61B7B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8FD00" w14:textId="77777777" w:rsidR="00F86B72" w:rsidRDefault="00F86B72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EAF23" w14:textId="77777777" w:rsidR="009B65D4" w:rsidRDefault="009B65D4" w:rsidP="00F8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185CA" w14:textId="77777777" w:rsidR="00F86B72" w:rsidRDefault="009B65D4" w:rsidP="009B65D4">
      <w:pPr>
        <w:pStyle w:val="Heading2"/>
        <w:rPr>
          <w:b/>
          <w:bCs/>
        </w:rPr>
      </w:pPr>
      <w:bookmarkStart w:id="101" w:name="_Toc481951889"/>
      <w:r w:rsidRPr="009B65D4">
        <w:rPr>
          <w:b/>
          <w:bCs/>
        </w:rPr>
        <w:t>IndexPageController.java</w:t>
      </w:r>
      <w:bookmarkEnd w:id="101"/>
    </w:p>
    <w:p w14:paraId="6C967970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D9C78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89F40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25D86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AC082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6B382B78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IndexPageController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E8782D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7519B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E2796E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login() {</w:t>
      </w:r>
    </w:p>
    <w:p w14:paraId="28594DCD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A66FA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D2C74" w14:textId="77777777" w:rsidR="009B65D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F61B7" w14:textId="77777777" w:rsidR="00715D44" w:rsidRDefault="009B65D4" w:rsidP="009B6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9481D1" w14:textId="77777777" w:rsidR="00715D44" w:rsidRDefault="00715D44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F45350B" w14:textId="77777777" w:rsidR="009B65D4" w:rsidRPr="00715D44" w:rsidRDefault="00715D44" w:rsidP="00715D44">
      <w:pPr>
        <w:pStyle w:val="Heading2"/>
        <w:rPr>
          <w:b/>
          <w:bCs/>
        </w:rPr>
      </w:pPr>
      <w:bookmarkStart w:id="102" w:name="_Toc481951890"/>
      <w:r w:rsidRPr="00715D44">
        <w:rPr>
          <w:b/>
          <w:bCs/>
        </w:rPr>
        <w:lastRenderedPageBreak/>
        <w:t>ITCResources.java</w:t>
      </w:r>
      <w:bookmarkEnd w:id="102"/>
    </w:p>
    <w:p w14:paraId="1D10EC98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157F7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862EB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79015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F771B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91BDB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E5A40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94435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A81DE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io.swagger.annotations.ApiOperation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44E89B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io.swagger.annotations.ApiResponse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C5CAC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io.swagger.annotations.ApiResponses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C0E92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7D9F3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io.swagger.annotations.ExternalDocs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0E9C2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4B74D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io.swagger.annotations.License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900AE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io.swagger.annotations.SwaggerDefinition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BE8C7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io.swagger.annotations.Tag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E04C4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9B150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"/itc"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94294C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@Api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"/myitc/itc"</w:t>
      </w:r>
      <w:r>
        <w:rPr>
          <w:rFonts w:ascii="Consolas" w:hAnsi="Consolas" w:cs="Consolas"/>
          <w:color w:val="000000"/>
          <w:sz w:val="20"/>
          <w:szCs w:val="20"/>
        </w:rPr>
        <w:t>,tags={</w:t>
      </w:r>
      <w:r>
        <w:rPr>
          <w:rFonts w:ascii="Consolas" w:hAnsi="Consolas" w:cs="Consolas"/>
          <w:color w:val="2A00FF"/>
          <w:sz w:val="20"/>
          <w:szCs w:val="20"/>
        </w:rPr>
        <w:t>"BasicService: This is the basic service.\n It is useful now."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6D011D5A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@SwaggerDefinition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ECFF03E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info = </w:t>
      </w:r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 xml:space="preserve">( description = </w:t>
      </w:r>
      <w:r>
        <w:rPr>
          <w:rFonts w:ascii="Consolas" w:hAnsi="Consolas" w:cs="Consolas"/>
          <w:color w:val="2A00FF"/>
          <w:sz w:val="20"/>
          <w:szCs w:val="20"/>
        </w:rPr>
        <w:t>"A basic service for testing"</w:t>
      </w:r>
      <w:r>
        <w:rPr>
          <w:rFonts w:ascii="Consolas" w:hAnsi="Consolas" w:cs="Consolas"/>
          <w:color w:val="000000"/>
          <w:sz w:val="20"/>
          <w:szCs w:val="20"/>
        </w:rPr>
        <w:t xml:space="preserve">, version = </w:t>
      </w:r>
      <w:r>
        <w:rPr>
          <w:rFonts w:ascii="Consolas" w:hAnsi="Consolas" w:cs="Consolas"/>
          <w:color w:val="2A00FF"/>
          <w:sz w:val="20"/>
          <w:szCs w:val="20"/>
        </w:rPr>
        <w:t>"v1"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405FC0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title = </w:t>
      </w:r>
      <w:r>
        <w:rPr>
          <w:rFonts w:ascii="Consolas" w:hAnsi="Consolas" w:cs="Consolas"/>
          <w:color w:val="2A00FF"/>
          <w:sz w:val="20"/>
          <w:szCs w:val="20"/>
        </w:rPr>
        <w:t xml:space="preserve">"Basic service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termsOfService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"http://github.com/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A631CD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contact = </w:t>
      </w:r>
      <w:r>
        <w:rPr>
          <w:rFonts w:ascii="Consolas" w:hAnsi="Consolas" w:cs="Consolas"/>
          <w:color w:val="646464"/>
          <w:sz w:val="20"/>
          <w:szCs w:val="20"/>
        </w:rPr>
        <w:t>@Contact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"Debadatta Mishra"</w:t>
      </w:r>
      <w:r>
        <w:rPr>
          <w:rFonts w:ascii="Consolas" w:hAnsi="Consolas" w:cs="Consolas"/>
          <w:color w:val="000000"/>
          <w:sz w:val="20"/>
          <w:szCs w:val="20"/>
        </w:rPr>
        <w:t xml:space="preserve">, email = </w:t>
      </w:r>
      <w:r>
        <w:rPr>
          <w:rFonts w:ascii="Consolas" w:hAnsi="Consolas" w:cs="Consolas"/>
          <w:color w:val="2A00FF"/>
          <w:sz w:val="20"/>
          <w:szCs w:val="20"/>
        </w:rPr>
        <w:t>"deba.java@gmail.com"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CD15245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"http://github.com/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4E283E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),</w:t>
      </w:r>
    </w:p>
    <w:p w14:paraId="226A79B7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license=</w:t>
      </w:r>
      <w:r>
        <w:rPr>
          <w:rFonts w:ascii="Consolas" w:hAnsi="Consolas" w:cs="Consolas"/>
          <w:color w:val="646464"/>
          <w:sz w:val="20"/>
          <w:szCs w:val="20"/>
        </w:rPr>
        <w:t>@License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"Apache 2.0"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"http://www.apache.org/licenses"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9CC14E1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consumes = {</w:t>
      </w:r>
      <w:r>
        <w:rPr>
          <w:rFonts w:ascii="Consolas" w:hAnsi="Consolas" w:cs="Consolas"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plain,"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/json"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"application/xml"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14:paraId="5549ECCE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produces = {</w:t>
      </w:r>
      <w:r>
        <w:rPr>
          <w:rFonts w:ascii="Consolas" w:hAnsi="Consolas" w:cs="Consolas"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plain,"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/json"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"application/xml"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14:paraId="100E785A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schemes = {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SwaggerDefinition</w:t>
      </w:r>
      <w:r>
        <w:rPr>
          <w:rFonts w:ascii="Consolas" w:hAnsi="Consolas" w:cs="Consolas"/>
          <w:color w:val="000000"/>
          <w:sz w:val="20"/>
          <w:szCs w:val="20"/>
        </w:rPr>
        <w:t>.Scheme.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SwaggerDefinition</w:t>
      </w:r>
      <w:r>
        <w:rPr>
          <w:rFonts w:ascii="Consolas" w:hAnsi="Consolas" w:cs="Consolas"/>
          <w:color w:val="000000"/>
          <w:sz w:val="20"/>
          <w:szCs w:val="20"/>
        </w:rPr>
        <w:t>.Scheme.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HTTPS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14:paraId="162BBC2F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tags = {</w:t>
      </w:r>
    </w:p>
    <w:p w14:paraId="26DF265A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46464"/>
          <w:sz w:val="20"/>
          <w:szCs w:val="20"/>
        </w:rPr>
        <w:t>@Tag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"Private"</w:t>
      </w:r>
      <w:r>
        <w:rPr>
          <w:rFonts w:ascii="Consolas" w:hAnsi="Consolas" w:cs="Consolas"/>
          <w:color w:val="000000"/>
          <w:sz w:val="20"/>
          <w:szCs w:val="20"/>
        </w:rPr>
        <w:t xml:space="preserve">, description = </w:t>
      </w:r>
      <w:r>
        <w:rPr>
          <w:rFonts w:ascii="Consolas" w:hAnsi="Consolas" w:cs="Consolas"/>
          <w:color w:val="2A00FF"/>
          <w:sz w:val="20"/>
          <w:szCs w:val="20"/>
        </w:rPr>
        <w:t>"Tag used to denote operations as private"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CF04EA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 </w:t>
      </w:r>
    </w:p>
    <w:p w14:paraId="75FC6404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externalDocs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6464"/>
          <w:sz w:val="20"/>
          <w:szCs w:val="20"/>
        </w:rPr>
        <w:t>@ExternalDocs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"No external doc"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"http://nodoc.html"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95D394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E2C4CA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ITCResources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A41BC7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54CA6314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message() {</w:t>
      </w:r>
    </w:p>
    <w:p w14:paraId="7347E289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you got spring with Jersey"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A8DAB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9A22E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BF7603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1F0684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3349BCFC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2EE3F0E1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@ApiOperation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"get user details by id as path param"</w:t>
      </w:r>
      <w:r>
        <w:rPr>
          <w:rFonts w:ascii="Consolas" w:hAnsi="Consolas" w:cs="Consolas"/>
          <w:color w:val="000000"/>
          <w:sz w:val="20"/>
          <w:szCs w:val="20"/>
        </w:rPr>
        <w:t xml:space="preserve">, notes = </w:t>
      </w:r>
      <w:r>
        <w:rPr>
          <w:rFonts w:ascii="Consolas" w:hAnsi="Consolas" w:cs="Consolas"/>
          <w:color w:val="2A00FF"/>
          <w:sz w:val="20"/>
          <w:szCs w:val="20"/>
        </w:rPr>
        <w:t>"get the user details from id as path param"</w:t>
      </w:r>
      <w:r>
        <w:rPr>
          <w:rFonts w:ascii="Consolas" w:hAnsi="Consolas" w:cs="Consolas"/>
          <w:color w:val="000000"/>
          <w:sz w:val="20"/>
          <w:szCs w:val="20"/>
        </w:rPr>
        <w:t>, code = 200)</w:t>
      </w:r>
    </w:p>
    <w:p w14:paraId="799CBFB3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@ApiResponses</w:t>
      </w:r>
      <w:r>
        <w:rPr>
          <w:rFonts w:ascii="Consolas" w:hAnsi="Consolas" w:cs="Consolas"/>
          <w:color w:val="000000"/>
          <w:sz w:val="20"/>
          <w:szCs w:val="20"/>
        </w:rPr>
        <w:t>(value={</w:t>
      </w:r>
    </w:p>
    <w:p w14:paraId="0D733FAD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@ApiResponse</w:t>
      </w:r>
      <w:r>
        <w:rPr>
          <w:rFonts w:ascii="Consolas" w:hAnsi="Consolas" w:cs="Consolas"/>
          <w:color w:val="000000"/>
          <w:sz w:val="20"/>
          <w:szCs w:val="20"/>
        </w:rPr>
        <w:t>(code=200, message=</w:t>
      </w:r>
      <w:r>
        <w:rPr>
          <w:rFonts w:ascii="Consolas" w:hAnsi="Consolas" w:cs="Consolas"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5E76E3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@ApiResponse</w:t>
      </w:r>
      <w:r>
        <w:rPr>
          <w:rFonts w:ascii="Consolas" w:hAnsi="Consolas" w:cs="Consolas"/>
          <w:color w:val="000000"/>
          <w:sz w:val="20"/>
          <w:szCs w:val="20"/>
        </w:rPr>
        <w:t>(code=500, message=</w:t>
      </w:r>
      <w:r>
        <w:rPr>
          <w:rFonts w:ascii="Consolas" w:hAnsi="Consolas" w:cs="Consolas"/>
          <w:color w:val="2A00FF"/>
          <w:sz w:val="20"/>
          <w:szCs w:val="20"/>
        </w:rPr>
        <w:t>"Internal Error"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03AE4B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</w:t>
      </w:r>
    </w:p>
    <w:p w14:paraId="20424632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8BA290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0 )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 cannot be 0, enter a valid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84334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"Got the user response"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71A61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().entity(</w:t>
      </w:r>
      <w:r>
        <w:rPr>
          <w:rFonts w:ascii="Consolas" w:hAnsi="Consolas" w:cs="Consolas"/>
          <w:color w:val="2A00FF"/>
          <w:sz w:val="20"/>
          <w:szCs w:val="20"/>
        </w:rPr>
        <w:t>"Got the user response"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7F6BB1B5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D6EFA" w14:textId="77777777" w:rsidR="00715D44" w:rsidRDefault="00715D44" w:rsidP="0071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76156" w14:textId="77777777" w:rsidR="00424DB5" w:rsidRDefault="00424DB5">
      <w:pPr>
        <w:spacing w:after="0" w:line="240" w:lineRule="auto"/>
      </w:pPr>
      <w:r>
        <w:br w:type="page"/>
      </w:r>
    </w:p>
    <w:p w14:paraId="0C8DE508" w14:textId="77777777" w:rsidR="009B65D4" w:rsidRDefault="00424DB5" w:rsidP="00424DB5">
      <w:pPr>
        <w:pStyle w:val="Heading1"/>
        <w:rPr>
          <w:b/>
          <w:bCs/>
        </w:rPr>
      </w:pPr>
      <w:bookmarkStart w:id="103" w:name="_Toc481951891"/>
      <w:r w:rsidRPr="00424DB5">
        <w:rPr>
          <w:b/>
          <w:bCs/>
        </w:rPr>
        <w:lastRenderedPageBreak/>
        <w:t>Changes in Index.html of swagger doc</w:t>
      </w:r>
      <w:bookmarkEnd w:id="103"/>
    </w:p>
    <w:p w14:paraId="3A980DA4" w14:textId="77777777" w:rsidR="00424DB5" w:rsidRDefault="00424DB5" w:rsidP="0042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02D15" w14:textId="77777777" w:rsidR="00424DB5" w:rsidRDefault="00424DB5" w:rsidP="0042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14:paraId="7CDE7D08" w14:textId="77777777" w:rsidR="00424DB5" w:rsidRDefault="00424DB5" w:rsidP="0042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window.location.search.match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=([^&amp;]+)/);</w:t>
      </w:r>
    </w:p>
    <w:p w14:paraId="7E6F863A" w14:textId="77777777" w:rsidR="00424DB5" w:rsidRDefault="00424DB5" w:rsidP="0042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14:paraId="177D55AF" w14:textId="77777777" w:rsidR="00424DB5" w:rsidRDefault="00424DB5" w:rsidP="0042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decodeURIComponent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3E4CE2BB" w14:textId="77777777" w:rsidR="00424DB5" w:rsidRDefault="00424DB5" w:rsidP="0042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A2F6B4" w14:textId="77777777" w:rsidR="00424DB5" w:rsidRDefault="00424DB5" w:rsidP="0042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"/springboot3/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myitc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swagger.json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 */</w:t>
      </w:r>
    </w:p>
    <w:p w14:paraId="54DF17E7" w14:textId="77777777" w:rsidR="00424DB5" w:rsidRDefault="00424DB5" w:rsidP="0042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"/springboot3/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myitc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swagger.json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4E1D2" w14:textId="77777777" w:rsidR="00424DB5" w:rsidRDefault="00424DB5" w:rsidP="00424D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977F428" w14:textId="77777777" w:rsidR="00424DB5" w:rsidRDefault="00FA1852" w:rsidP="00FA1852">
      <w:pPr>
        <w:pStyle w:val="Heading1"/>
        <w:rPr>
          <w:b/>
          <w:bCs/>
        </w:rPr>
      </w:pPr>
      <w:bookmarkStart w:id="104" w:name="_Toc481951892"/>
      <w:r w:rsidRPr="00FA1852">
        <w:rPr>
          <w:b/>
          <w:bCs/>
        </w:rPr>
        <w:t>URLS to Use</w:t>
      </w:r>
      <w:bookmarkEnd w:id="104"/>
    </w:p>
    <w:p w14:paraId="59DE6537" w14:textId="77777777" w:rsidR="00FA1852" w:rsidRDefault="00A61974" w:rsidP="00FA1852">
      <w:hyperlink r:id="rId17" w:history="1">
        <w:r w:rsidR="00676A05" w:rsidRPr="00A8383F">
          <w:rPr>
            <w:rStyle w:val="Hyperlink"/>
          </w:rPr>
          <w:t>http://localhost:8090/springboot3/myitc/application.wadl</w:t>
        </w:r>
      </w:hyperlink>
    </w:p>
    <w:p w14:paraId="43DDE225" w14:textId="77777777" w:rsidR="00676A05" w:rsidRDefault="008213F0" w:rsidP="00FA1852">
      <w:r>
        <w:t xml:space="preserve">For Swagger UI : </w:t>
      </w:r>
      <w:hyperlink r:id="rId18" w:history="1">
        <w:r w:rsidRPr="00A8383F">
          <w:rPr>
            <w:rStyle w:val="Hyperlink"/>
          </w:rPr>
          <w:t>http://localhost:8090/springboot3</w:t>
        </w:r>
      </w:hyperlink>
    </w:p>
    <w:p w14:paraId="32398640" w14:textId="77777777" w:rsidR="008213F0" w:rsidRDefault="00C14BFA" w:rsidP="00FA1852">
      <w:r>
        <w:t xml:space="preserve">Only Swagger json : </w:t>
      </w:r>
      <w:hyperlink r:id="rId19" w:history="1">
        <w:r w:rsidRPr="00A8383F">
          <w:rPr>
            <w:rStyle w:val="Hyperlink"/>
          </w:rPr>
          <w:t>http://localhost:8090/springboot3/myitc/swagger.json</w:t>
        </w:r>
      </w:hyperlink>
    </w:p>
    <w:p w14:paraId="63E012CD" w14:textId="77777777" w:rsidR="00C14BFA" w:rsidRPr="00FA1852" w:rsidRDefault="00C14BFA" w:rsidP="00FA1852"/>
    <w:sectPr w:rsidR="00C14BFA" w:rsidRPr="00FA1852" w:rsidSect="00210EBA">
      <w:footerReference w:type="default" r:id="rId20"/>
      <w:pgSz w:w="11906" w:h="16838"/>
      <w:pgMar w:top="450" w:right="386" w:bottom="450" w:left="45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5CE9" w14:textId="77777777" w:rsidR="00A61974" w:rsidRDefault="00A61974" w:rsidP="00FD5434">
      <w:pPr>
        <w:spacing w:after="0" w:line="240" w:lineRule="auto"/>
      </w:pPr>
      <w:r>
        <w:separator/>
      </w:r>
    </w:p>
  </w:endnote>
  <w:endnote w:type="continuationSeparator" w:id="0">
    <w:p w14:paraId="4217500D" w14:textId="77777777" w:rsidR="00A61974" w:rsidRDefault="00A61974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6142" w14:textId="77777777" w:rsidR="006A600A" w:rsidRDefault="006A600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6433">
      <w:rPr>
        <w:noProof/>
      </w:rPr>
      <w:t>31</w:t>
    </w:r>
    <w:r>
      <w:rPr>
        <w:noProof/>
      </w:rPr>
      <w:fldChar w:fldCharType="end"/>
    </w:r>
  </w:p>
  <w:p w14:paraId="15F4DB6C" w14:textId="77777777" w:rsidR="006A600A" w:rsidRDefault="006A6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E0A5" w14:textId="77777777" w:rsidR="00A61974" w:rsidRDefault="00A61974" w:rsidP="00FD5434">
      <w:pPr>
        <w:spacing w:after="0" w:line="240" w:lineRule="auto"/>
      </w:pPr>
      <w:r>
        <w:separator/>
      </w:r>
    </w:p>
  </w:footnote>
  <w:footnote w:type="continuationSeparator" w:id="0">
    <w:p w14:paraId="79758778" w14:textId="77777777" w:rsidR="00A61974" w:rsidRDefault="00A61974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1C"/>
    <w:multiLevelType w:val="multilevel"/>
    <w:tmpl w:val="9D7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BA"/>
    <w:rsid w:val="00066A8D"/>
    <w:rsid w:val="00114B81"/>
    <w:rsid w:val="001454F4"/>
    <w:rsid w:val="001C7BC8"/>
    <w:rsid w:val="00210EBA"/>
    <w:rsid w:val="00216564"/>
    <w:rsid w:val="00261729"/>
    <w:rsid w:val="003B229A"/>
    <w:rsid w:val="003E52A1"/>
    <w:rsid w:val="00424DB5"/>
    <w:rsid w:val="00425DF0"/>
    <w:rsid w:val="004370A3"/>
    <w:rsid w:val="0046212A"/>
    <w:rsid w:val="00477403"/>
    <w:rsid w:val="004C3F8C"/>
    <w:rsid w:val="005032FB"/>
    <w:rsid w:val="005D0889"/>
    <w:rsid w:val="005F4035"/>
    <w:rsid w:val="00666D95"/>
    <w:rsid w:val="00676A05"/>
    <w:rsid w:val="006A600A"/>
    <w:rsid w:val="006B0175"/>
    <w:rsid w:val="006E768F"/>
    <w:rsid w:val="00715D44"/>
    <w:rsid w:val="007D1E68"/>
    <w:rsid w:val="007D293C"/>
    <w:rsid w:val="007F060B"/>
    <w:rsid w:val="007F2A49"/>
    <w:rsid w:val="008213F0"/>
    <w:rsid w:val="008269A4"/>
    <w:rsid w:val="00837DF1"/>
    <w:rsid w:val="00871B9C"/>
    <w:rsid w:val="008C1C76"/>
    <w:rsid w:val="00997836"/>
    <w:rsid w:val="009B65D4"/>
    <w:rsid w:val="009B78C9"/>
    <w:rsid w:val="00A5551E"/>
    <w:rsid w:val="00A56AFD"/>
    <w:rsid w:val="00A60B0F"/>
    <w:rsid w:val="00A61974"/>
    <w:rsid w:val="00AC5D49"/>
    <w:rsid w:val="00B5645E"/>
    <w:rsid w:val="00B80A67"/>
    <w:rsid w:val="00C14BFA"/>
    <w:rsid w:val="00C806E6"/>
    <w:rsid w:val="00D127D4"/>
    <w:rsid w:val="00D46433"/>
    <w:rsid w:val="00D8424C"/>
    <w:rsid w:val="00DD165A"/>
    <w:rsid w:val="00DE3682"/>
    <w:rsid w:val="00DE7BB3"/>
    <w:rsid w:val="00E41F6D"/>
    <w:rsid w:val="00E42205"/>
    <w:rsid w:val="00F82B9C"/>
    <w:rsid w:val="00F86B72"/>
    <w:rsid w:val="00FA1852"/>
    <w:rsid w:val="00FD0AF2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5860E"/>
  <w15:chartTrackingRefBased/>
  <w15:docId w15:val="{9C9673E1-4512-4A44-A8FE-B2DB6966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NoSpacing">
    <w:name w:val="No Spacing"/>
    <w:link w:val="NoSpacingChar"/>
    <w:uiPriority w:val="1"/>
    <w:qFormat/>
    <w:rsid w:val="00210EBA"/>
    <w:rPr>
      <w:rFonts w:ascii="Calibri" w:eastAsia="Times New Roman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210EBA"/>
    <w:rPr>
      <w:rFonts w:ascii="Calibri" w:eastAsia="Times New Roman" w:hAnsi="Calibri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66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66D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D9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01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17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B017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F8C"/>
    <w:pPr>
      <w:outlineLvl w:val="9"/>
    </w:pPr>
    <w:rPr>
      <w:lang w:bidi="ar-SA"/>
    </w:rPr>
  </w:style>
  <w:style w:type="character" w:styleId="Mention">
    <w:name w:val="Mention"/>
    <w:basedOn w:val="DefaultParagraphFont"/>
    <w:uiPriority w:val="99"/>
    <w:semiHidden/>
    <w:unhideWhenUsed/>
    <w:rsid w:val="004C3F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090/springboot3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90/springboot3/myitc/application.wad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ocalhost:8090/springbootswagger1/swagger-ui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8090/springboot3/myitc/swagger.js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ocalhost:8090/springbootswagger1/v2/api-docs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1362AB4F714FE9BE9455C34D74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44863-2611-400A-A685-EC6B22A11E12}"/>
      </w:docPartPr>
      <w:docPartBody>
        <w:p w:rsidR="00924A3E" w:rsidRDefault="00924A3E" w:rsidP="00924A3E">
          <w:pPr>
            <w:pStyle w:val="C21362AB4F714FE9BE9455C34D74116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B5F7675A9D46199C99011473269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E7063-C764-489D-8AEC-7B923382E391}"/>
      </w:docPartPr>
      <w:docPartBody>
        <w:p w:rsidR="00924A3E" w:rsidRDefault="00924A3E" w:rsidP="00924A3E">
          <w:pPr>
            <w:pStyle w:val="4FB5F7675A9D46199C9901147326904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3E"/>
    <w:rsid w:val="00660570"/>
    <w:rsid w:val="0092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362AB4F714FE9BE9455C34D74116C">
    <w:name w:val="C21362AB4F714FE9BE9455C34D74116C"/>
    <w:rsid w:val="00924A3E"/>
    <w:rPr>
      <w:rFonts w:cs="Sendnya"/>
    </w:rPr>
  </w:style>
  <w:style w:type="paragraph" w:customStyle="1" w:styleId="4FB5F7675A9D46199C9901147326904E">
    <w:name w:val="4FB5F7675A9D46199C9901147326904E"/>
    <w:rsid w:val="00924A3E"/>
    <w:rPr>
      <w:rFonts w:cs="Sendny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2017-05-07T00:00:00</PublishDate>
  <Abstract/>
  <CompanyAddress>Debadatta Mishra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2D33D0-537F-4CD5-B38A-A5BC2C77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31</TotalTime>
  <Pages>33</Pages>
  <Words>7608</Words>
  <Characters>43372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boot, jersey, swagger</vt:lpstr>
    </vt:vector>
  </TitlesOfParts>
  <Company>DDLAB INC</Company>
  <LinksUpToDate>false</LinksUpToDate>
  <CharactersWithSpaces>50879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boot, jersey, swagger</dc:title>
  <dc:subject>Spring, Boot, Jersey,swagger</dc:subject>
  <dc:creator>PIKU</dc:creator>
  <cp:keywords/>
  <dc:description/>
  <cp:lastModifiedBy>Debadatta Mishra</cp:lastModifiedBy>
  <cp:revision>66</cp:revision>
  <cp:lastPrinted>2017-05-07T14:59:00Z</cp:lastPrinted>
  <dcterms:created xsi:type="dcterms:W3CDTF">2017-05-07T14:24:00Z</dcterms:created>
  <dcterms:modified xsi:type="dcterms:W3CDTF">2022-02-26T17:22:00Z</dcterms:modified>
</cp:coreProperties>
</file>