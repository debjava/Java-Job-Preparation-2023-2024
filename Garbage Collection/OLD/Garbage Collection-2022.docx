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8DB2" w14:textId="71E2F42F" w:rsidR="005B20A4" w:rsidRPr="00131968" w:rsidRDefault="005B20A4" w:rsidP="00131968">
      <w:pPr>
        <w:pStyle w:val="Title"/>
        <w:ind w:left="720" w:firstLine="720"/>
        <w:rPr>
          <w:rFonts w:eastAsia="Times New Roman"/>
          <w:u w:val="single"/>
          <w:lang w:bidi="hi-IN"/>
        </w:rPr>
      </w:pPr>
      <w:r w:rsidRPr="00131968">
        <w:rPr>
          <w:rFonts w:eastAsia="Times New Roman"/>
          <w:u w:val="single"/>
          <w:lang w:bidi="hi-IN"/>
        </w:rPr>
        <w:t>Garbage Collection -2022</w:t>
      </w:r>
    </w:p>
    <w:p w14:paraId="2ABEAA7C" w14:textId="1CF2EFB0" w:rsidR="005B20A4" w:rsidRPr="00EC4B32" w:rsidRDefault="005B20A4" w:rsidP="005B20A4">
      <w:pPr>
        <w:rPr>
          <w:rFonts w:ascii="Raleway" w:hAnsi="Raleway"/>
          <w:color w:val="000000"/>
          <w:sz w:val="24"/>
          <w:szCs w:val="24"/>
          <w:shd w:val="clear" w:color="auto" w:fill="FFFFFF"/>
        </w:rPr>
      </w:pPr>
      <w:r w:rsidRPr="00EC4B32">
        <w:rPr>
          <w:rStyle w:val="Emphasis"/>
          <w:rFonts w:ascii="Raleway" w:hAnsi="Raleway"/>
          <w:color w:val="000000"/>
          <w:sz w:val="24"/>
          <w:szCs w:val="24"/>
          <w:shd w:val="clear" w:color="auto" w:fill="FFFFFF"/>
        </w:rPr>
        <w:t>GC</w:t>
      </w:r>
      <w:r w:rsidRPr="00EC4B32">
        <w:rPr>
          <w:rFonts w:ascii="Raleway" w:hAnsi="Raleway"/>
          <w:color w:val="000000"/>
          <w:sz w:val="24"/>
          <w:szCs w:val="24"/>
          <w:shd w:val="clear" w:color="auto" w:fill="FFFFFF"/>
        </w:rPr>
        <w:t> works in two simple steps known as Mark and Sweep</w:t>
      </w:r>
    </w:p>
    <w:p w14:paraId="12FD024B" w14:textId="19A6F19F" w:rsidR="005B20A4" w:rsidRPr="005B20A4" w:rsidRDefault="005B20A4" w:rsidP="005B2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</w:pPr>
      <w:r w:rsidRPr="005B20A4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bidi="hi-IN"/>
        </w:rPr>
        <w:t>Mark – </w:t>
      </w:r>
      <w:r w:rsidRPr="005B20A4"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  <w:t>it is where the garbage collector identifies which pieces of memory are in use and which are not</w:t>
      </w:r>
      <w:r w:rsidR="00333A68"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  <w:t>.</w:t>
      </w:r>
    </w:p>
    <w:p w14:paraId="0F4DA7F4" w14:textId="77777777" w:rsidR="005B20A4" w:rsidRPr="005B20A4" w:rsidRDefault="005B20A4" w:rsidP="005B2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</w:pPr>
      <w:r w:rsidRPr="005B20A4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bidi="hi-IN"/>
        </w:rPr>
        <w:t>Sweep – </w:t>
      </w:r>
      <w:r w:rsidRPr="005B20A4"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  <w:t>this step removes objects identified during the “mark” phase</w:t>
      </w:r>
    </w:p>
    <w:p w14:paraId="410A11E7" w14:textId="77777777" w:rsidR="005B20A4" w:rsidRPr="005B20A4" w:rsidRDefault="005B20A4" w:rsidP="005B20A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</w:pPr>
      <w:r w:rsidRPr="005B20A4"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  <w:t>JVM has five types of </w:t>
      </w:r>
      <w:r w:rsidRPr="005B20A4">
        <w:rPr>
          <w:rFonts w:ascii="Raleway" w:eastAsia="Times New Roman" w:hAnsi="Raleway" w:cs="Times New Roman"/>
          <w:i/>
          <w:iCs/>
          <w:color w:val="000000"/>
          <w:sz w:val="24"/>
          <w:szCs w:val="24"/>
          <w:lang w:bidi="hi-IN"/>
        </w:rPr>
        <w:t>GC</w:t>
      </w:r>
      <w:r w:rsidRPr="005B20A4"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  <w:t> implementations:</w:t>
      </w:r>
    </w:p>
    <w:p w14:paraId="3A5D9672" w14:textId="77777777" w:rsidR="005B20A4" w:rsidRPr="005B20A4" w:rsidRDefault="005B20A4" w:rsidP="005B20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</w:pPr>
      <w:r w:rsidRPr="005B20A4"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  <w:t>Serial Garbage Collector</w:t>
      </w:r>
    </w:p>
    <w:p w14:paraId="336170DA" w14:textId="77777777" w:rsidR="005B20A4" w:rsidRPr="005B20A4" w:rsidRDefault="005B20A4" w:rsidP="005B20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</w:pPr>
      <w:r w:rsidRPr="005B20A4"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  <w:t>Parallel Garbage Collector</w:t>
      </w:r>
    </w:p>
    <w:p w14:paraId="3C332214" w14:textId="77777777" w:rsidR="005B20A4" w:rsidRPr="005B20A4" w:rsidRDefault="005B20A4" w:rsidP="005B20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</w:pPr>
      <w:r w:rsidRPr="005B20A4"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  <w:t>CMS Garbage Collector</w:t>
      </w:r>
    </w:p>
    <w:p w14:paraId="10AF2CAA" w14:textId="77777777" w:rsidR="005B20A4" w:rsidRPr="005B20A4" w:rsidRDefault="005B20A4" w:rsidP="005B20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</w:pPr>
      <w:r w:rsidRPr="005B20A4"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  <w:t>G1 Garbage Collector</w:t>
      </w:r>
    </w:p>
    <w:p w14:paraId="2B512F9B" w14:textId="77777777" w:rsidR="005B20A4" w:rsidRPr="005B20A4" w:rsidRDefault="005B20A4" w:rsidP="005B20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</w:pPr>
      <w:r w:rsidRPr="005B20A4"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  <w:t>Z Garbage Collector</w:t>
      </w:r>
    </w:p>
    <w:p w14:paraId="5034FC57" w14:textId="77777777" w:rsidR="005B20A4" w:rsidRDefault="005B20A4" w:rsidP="005B20A4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Serial Garbage Collector</w:t>
      </w:r>
    </w:p>
    <w:p w14:paraId="2EE1F4F3" w14:textId="5C660402" w:rsidR="005B20A4" w:rsidRPr="00A76B0A" w:rsidRDefault="005B20A4" w:rsidP="005B20A4">
      <w:pPr>
        <w:rPr>
          <w:rFonts w:ascii="Raleway" w:hAnsi="Raleway"/>
          <w:color w:val="000000"/>
          <w:sz w:val="24"/>
          <w:szCs w:val="24"/>
          <w:shd w:val="clear" w:color="auto" w:fill="FFFFFF"/>
        </w:rPr>
      </w:pPr>
      <w:r w:rsidRPr="00A76B0A">
        <w:rPr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This is the simplest GC implementation, as it basically works with a single thread.</w:t>
      </w:r>
      <w:r w:rsidRPr="00A76B0A">
        <w:rPr>
          <w:rFonts w:ascii="Raleway" w:hAnsi="Raleway"/>
          <w:color w:val="000000"/>
          <w:sz w:val="24"/>
          <w:szCs w:val="24"/>
          <w:shd w:val="clear" w:color="auto" w:fill="FFFFFF"/>
        </w:rPr>
        <w:t xml:space="preserve"> As a result, </w:t>
      </w:r>
      <w:r w:rsidRPr="00A76B0A">
        <w:rPr>
          <w:rStyle w:val="Strong"/>
          <w:rFonts w:ascii="Raleway" w:hAnsi="Raleway"/>
          <w:color w:val="000000"/>
          <w:sz w:val="24"/>
          <w:szCs w:val="24"/>
          <w:shd w:val="clear" w:color="auto" w:fill="FFFFFF"/>
        </w:rPr>
        <w:t>this </w:t>
      </w:r>
      <w:r w:rsidRPr="00A76B0A">
        <w:rPr>
          <w:rStyle w:val="Emphasis"/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GC</w:t>
      </w:r>
      <w:r w:rsidRPr="00A76B0A">
        <w:rPr>
          <w:rStyle w:val="Strong"/>
          <w:rFonts w:ascii="Raleway" w:hAnsi="Raleway"/>
          <w:color w:val="000000"/>
          <w:sz w:val="24"/>
          <w:szCs w:val="24"/>
          <w:shd w:val="clear" w:color="auto" w:fill="FFFFFF"/>
        </w:rPr>
        <w:t> implementation freezes all application threads when it runs</w:t>
      </w:r>
      <w:r w:rsidRPr="00A76B0A">
        <w:rPr>
          <w:rFonts w:ascii="Raleway" w:hAnsi="Raleway"/>
          <w:color w:val="000000"/>
          <w:sz w:val="24"/>
          <w:szCs w:val="24"/>
          <w:shd w:val="clear" w:color="auto" w:fill="FFFFFF"/>
        </w:rPr>
        <w:t xml:space="preserve">. Hence, </w:t>
      </w:r>
      <w:r w:rsidRPr="00A76B0A">
        <w:rPr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it is not a good idea to use it in multi-threaded applications like server environments</w:t>
      </w:r>
      <w:r w:rsidRPr="00A76B0A">
        <w:rPr>
          <w:rFonts w:ascii="Raleway" w:hAnsi="Raleway"/>
          <w:color w:val="000000"/>
          <w:sz w:val="24"/>
          <w:szCs w:val="24"/>
          <w:shd w:val="clear" w:color="auto" w:fill="FFFFFF"/>
        </w:rPr>
        <w:t xml:space="preserve">. The Serial GC is the garbage collector of choice for most applications that </w:t>
      </w:r>
      <w:r w:rsidRPr="00B15B28">
        <w:rPr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do not have small pause time requirements</w:t>
      </w:r>
      <w:r w:rsidRPr="00A76B0A">
        <w:rPr>
          <w:rFonts w:ascii="Raleway" w:hAnsi="Raleway"/>
          <w:color w:val="000000"/>
          <w:sz w:val="24"/>
          <w:szCs w:val="24"/>
          <w:shd w:val="clear" w:color="auto" w:fill="FFFFFF"/>
        </w:rPr>
        <w:t xml:space="preserve"> and run on client-style machines.</w:t>
      </w:r>
    </w:p>
    <w:p w14:paraId="50B4A953" w14:textId="2D432776" w:rsidR="005B20A4" w:rsidRPr="00C86FD2" w:rsidRDefault="005B20A4" w:rsidP="005B20A4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</w:pPr>
      <w:r w:rsidRPr="001C5482"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  <w:t>Usage: java -XX:+</w:t>
      </w:r>
      <w:proofErr w:type="spellStart"/>
      <w:r w:rsidRPr="001C5482"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  <w:t>UseSerialGC</w:t>
      </w:r>
      <w:proofErr w:type="spellEnd"/>
      <w:r w:rsidRPr="001C5482"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  <w:t xml:space="preserve"> -jar Application.java</w:t>
      </w:r>
    </w:p>
    <w:p w14:paraId="59652591" w14:textId="77777777" w:rsidR="00140C19" w:rsidRDefault="00140C19" w:rsidP="00140C19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Parallel Garbage Collector</w:t>
      </w:r>
    </w:p>
    <w:p w14:paraId="044D9943" w14:textId="33BB2072" w:rsidR="005B20A4" w:rsidRPr="00A76B0A" w:rsidRDefault="00140C19" w:rsidP="005B20A4">
      <w:pPr>
        <w:rPr>
          <w:sz w:val="24"/>
          <w:szCs w:val="24"/>
          <w:lang w:bidi="hi-IN"/>
        </w:rPr>
      </w:pPr>
      <w:r w:rsidRPr="00A76B0A">
        <w:rPr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It's the default </w:t>
      </w:r>
      <w:r w:rsidRPr="00A76B0A">
        <w:rPr>
          <w:rStyle w:val="Emphasis"/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GC</w:t>
      </w:r>
      <w:r w:rsidRPr="00A76B0A">
        <w:rPr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 of the </w:t>
      </w:r>
      <w:r w:rsidRPr="00A76B0A">
        <w:rPr>
          <w:rStyle w:val="Emphasis"/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JVM </w:t>
      </w:r>
      <w:r w:rsidRPr="00A76B0A">
        <w:rPr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and sometimes called Throughput Collectors.</w:t>
      </w:r>
      <w:r w:rsidRPr="00A76B0A">
        <w:rPr>
          <w:rFonts w:ascii="Raleway" w:hAnsi="Raleway"/>
          <w:color w:val="000000"/>
          <w:sz w:val="24"/>
          <w:szCs w:val="24"/>
          <w:shd w:val="clear" w:color="auto" w:fill="FFFFFF"/>
        </w:rPr>
        <w:t xml:space="preserve"> Unlike </w:t>
      </w:r>
      <w:r w:rsidRPr="00A76B0A">
        <w:rPr>
          <w:rStyle w:val="Emphasis"/>
          <w:rFonts w:ascii="Raleway" w:hAnsi="Raleway"/>
          <w:color w:val="000000"/>
          <w:sz w:val="24"/>
          <w:szCs w:val="24"/>
          <w:shd w:val="clear" w:color="auto" w:fill="FFFFFF"/>
        </w:rPr>
        <w:t>Serial Garbage Collector</w:t>
      </w:r>
      <w:r w:rsidRPr="00A76B0A">
        <w:rPr>
          <w:rFonts w:ascii="Raleway" w:hAnsi="Raleway"/>
          <w:color w:val="000000"/>
          <w:sz w:val="24"/>
          <w:szCs w:val="24"/>
          <w:shd w:val="clear" w:color="auto" w:fill="FFFFFF"/>
        </w:rPr>
        <w:t>, this </w:t>
      </w:r>
      <w:r w:rsidRPr="00A76B0A">
        <w:rPr>
          <w:rStyle w:val="Strong"/>
          <w:rFonts w:ascii="Raleway" w:hAnsi="Raleway"/>
          <w:color w:val="000000"/>
          <w:sz w:val="24"/>
          <w:szCs w:val="24"/>
          <w:shd w:val="clear" w:color="auto" w:fill="FFFFFF"/>
        </w:rPr>
        <w:t>uses multiple threads for managing heap space</w:t>
      </w:r>
      <w:r w:rsidRPr="00A76B0A">
        <w:rPr>
          <w:rFonts w:ascii="Raleway" w:hAnsi="Raleway"/>
          <w:color w:val="000000"/>
          <w:sz w:val="24"/>
          <w:szCs w:val="24"/>
          <w:shd w:val="clear" w:color="auto" w:fill="FFFFFF"/>
        </w:rPr>
        <w:t xml:space="preserve">. </w:t>
      </w:r>
      <w:r w:rsidRPr="00A76B0A">
        <w:rPr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But it also freezes other application threads while performing </w:t>
      </w:r>
      <w:r w:rsidRPr="00A76B0A">
        <w:rPr>
          <w:rStyle w:val="Emphasis"/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GC</w:t>
      </w:r>
      <w:r w:rsidRPr="00A76B0A">
        <w:rPr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.</w:t>
      </w:r>
      <w:r w:rsidRPr="00A76B0A">
        <w:rPr>
          <w:rFonts w:ascii="Raleway" w:hAnsi="Raleway"/>
          <w:color w:val="000000"/>
          <w:sz w:val="24"/>
          <w:szCs w:val="24"/>
          <w:shd w:val="clear" w:color="auto" w:fill="FFFFFF"/>
        </w:rPr>
        <w:t xml:space="preserve"> </w:t>
      </w:r>
      <w:r w:rsidRPr="00A76B0A">
        <w:rPr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If we use this </w:t>
      </w:r>
      <w:r w:rsidRPr="00A76B0A">
        <w:rPr>
          <w:rStyle w:val="Emphasis"/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GC</w:t>
      </w:r>
      <w:r w:rsidRPr="00A76B0A">
        <w:rPr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, we can specify maximum garbage collection </w:t>
      </w:r>
      <w:r w:rsidRPr="00A76B0A">
        <w:rPr>
          <w:rStyle w:val="Emphasis"/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threads and pause time, throughput, and footprint</w:t>
      </w:r>
      <w:r w:rsidRPr="00A76B0A">
        <w:rPr>
          <w:rFonts w:ascii="Raleway" w:hAnsi="Raleway"/>
          <w:color w:val="000000"/>
          <w:sz w:val="24"/>
          <w:szCs w:val="24"/>
          <w:shd w:val="clear" w:color="auto" w:fill="FFFFFF"/>
        </w:rPr>
        <w:t> (heap size).</w:t>
      </w:r>
      <w:r w:rsidR="00AF067C">
        <w:rPr>
          <w:rFonts w:ascii="Raleway" w:hAnsi="Raleway"/>
          <w:color w:val="000000"/>
          <w:sz w:val="24"/>
          <w:szCs w:val="24"/>
          <w:shd w:val="clear" w:color="auto" w:fill="FFFFFF"/>
        </w:rPr>
        <w:t xml:space="preserve"> </w:t>
      </w:r>
      <w:r w:rsidR="00AF067C" w:rsidRPr="00AF067C">
        <w:rPr>
          <w:rFonts w:ascii="Raleway" w:hAnsi="Raleway"/>
          <w:color w:val="000000"/>
          <w:sz w:val="24"/>
          <w:szCs w:val="24"/>
          <w:shd w:val="clear" w:color="auto" w:fill="FFFFFF"/>
        </w:rPr>
        <w:t>it is often the best choice when throughput is more important than latency.</w:t>
      </w:r>
    </w:p>
    <w:p w14:paraId="73A51EFE" w14:textId="2453A433" w:rsidR="00C31770" w:rsidRPr="001C5482" w:rsidRDefault="00140C19" w:rsidP="0000674D">
      <w:pPr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</w:pPr>
      <w:r w:rsidRPr="001C5482"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  <w:t>Usage: java -XX:+</w:t>
      </w:r>
      <w:proofErr w:type="spellStart"/>
      <w:r w:rsidRPr="001C5482"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  <w:t>UseParallelGC</w:t>
      </w:r>
      <w:proofErr w:type="spellEnd"/>
      <w:r w:rsidRPr="001C5482"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  <w:t xml:space="preserve"> -jar Application.java</w:t>
      </w:r>
    </w:p>
    <w:p w14:paraId="55B516F1" w14:textId="77777777" w:rsidR="00140C19" w:rsidRDefault="00140C19" w:rsidP="00140C19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CMS Garbage Collector</w:t>
      </w:r>
    </w:p>
    <w:p w14:paraId="37CEEEC7" w14:textId="2821223F" w:rsidR="00140C19" w:rsidRPr="00A76B0A" w:rsidRDefault="00140C19" w:rsidP="0000674D">
      <w:pPr>
        <w:rPr>
          <w:rFonts w:ascii="Source Code Pro" w:hAnsi="Source Code Pro"/>
          <w:color w:val="000000"/>
          <w:sz w:val="24"/>
          <w:szCs w:val="24"/>
          <w:shd w:val="clear" w:color="auto" w:fill="FAFAFA"/>
        </w:rPr>
      </w:pPr>
      <w:r w:rsidRPr="00A76B0A">
        <w:rPr>
          <w:rStyle w:val="Strong"/>
          <w:rFonts w:ascii="Raleway" w:hAnsi="Raleway"/>
          <w:color w:val="000000"/>
          <w:sz w:val="24"/>
          <w:szCs w:val="24"/>
          <w:shd w:val="clear" w:color="auto" w:fill="FFFFFF"/>
        </w:rPr>
        <w:t>The </w:t>
      </w:r>
      <w:r w:rsidRPr="00A76B0A">
        <w:rPr>
          <w:rStyle w:val="Emphasis"/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Concurrent Mark Sweep (CMS)</w:t>
      </w:r>
      <w:r w:rsidRPr="00A76B0A">
        <w:rPr>
          <w:rStyle w:val="Strong"/>
          <w:rFonts w:ascii="Raleway" w:hAnsi="Raleway"/>
          <w:color w:val="000000"/>
          <w:sz w:val="24"/>
          <w:szCs w:val="24"/>
          <w:shd w:val="clear" w:color="auto" w:fill="FFFFFF"/>
        </w:rPr>
        <w:t> implementation uses multiple garbage collector threads for garbage collection.</w:t>
      </w:r>
      <w:r w:rsidRPr="00A76B0A">
        <w:rPr>
          <w:rFonts w:ascii="Raleway" w:hAnsi="Raleway"/>
          <w:color w:val="000000"/>
          <w:sz w:val="24"/>
          <w:szCs w:val="24"/>
          <w:shd w:val="clear" w:color="auto" w:fill="FFFFFF"/>
        </w:rPr>
        <w:t xml:space="preserve"> It's designed for applications that prefer shorter garbage collection pauses, and that can afford to share processor resources with the garbage collector while the application is running. </w:t>
      </w:r>
      <w:hyperlink r:id="rId7" w:history="1">
        <w:r w:rsidRPr="00A76B0A">
          <w:rPr>
            <w:rStyle w:val="Hyperlink"/>
            <w:rFonts w:ascii="Raleway" w:hAnsi="Raleway"/>
            <w:b/>
            <w:bCs/>
            <w:color w:val="267438"/>
            <w:sz w:val="24"/>
            <w:szCs w:val="24"/>
          </w:rPr>
          <w:t>As of Java 9</w:t>
        </w:r>
      </w:hyperlink>
      <w:r w:rsidRPr="00A76B0A">
        <w:rPr>
          <w:rStyle w:val="Strong"/>
          <w:rFonts w:ascii="Raleway" w:hAnsi="Raleway"/>
          <w:color w:val="000000"/>
          <w:sz w:val="24"/>
          <w:szCs w:val="24"/>
          <w:shd w:val="clear" w:color="auto" w:fill="FFFFFF"/>
        </w:rPr>
        <w:t>, the CMS garbage collector has been deprecated</w:t>
      </w:r>
      <w:r w:rsidRPr="00A76B0A">
        <w:rPr>
          <w:rFonts w:ascii="Raleway" w:hAnsi="Raleway"/>
          <w:color w:val="000000"/>
          <w:sz w:val="24"/>
          <w:szCs w:val="24"/>
          <w:shd w:val="clear" w:color="auto" w:fill="FFFFFF"/>
        </w:rPr>
        <w:t>.</w:t>
      </w:r>
    </w:p>
    <w:p w14:paraId="7574E49C" w14:textId="5462EB75" w:rsidR="00140C19" w:rsidRPr="00A76B0A" w:rsidRDefault="00140C19" w:rsidP="0000674D">
      <w:pPr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</w:pPr>
      <w:r w:rsidRPr="00A76B0A"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  <w:t>Usage: java -XX:+</w:t>
      </w:r>
      <w:proofErr w:type="spellStart"/>
      <w:r w:rsidRPr="00A76B0A"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  <w:t>UseParNewGC</w:t>
      </w:r>
      <w:proofErr w:type="spellEnd"/>
      <w:r w:rsidRPr="00A76B0A"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  <w:t xml:space="preserve"> -jar Application.java</w:t>
      </w:r>
    </w:p>
    <w:p w14:paraId="3FFD5772" w14:textId="77777777" w:rsidR="00140C19" w:rsidRDefault="00140C19" w:rsidP="00140C19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lastRenderedPageBreak/>
        <w:t>G1 Garbage Collector</w:t>
      </w:r>
    </w:p>
    <w:p w14:paraId="6EF2C23A" w14:textId="77777777" w:rsidR="00140C19" w:rsidRPr="0036238F" w:rsidRDefault="00140C19" w:rsidP="00140C1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b/>
          <w:bCs/>
          <w:color w:val="000000"/>
        </w:rPr>
      </w:pPr>
      <w:r w:rsidRPr="0036238F"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G1 (Garbage First) Garbage Collector</w:t>
      </w:r>
      <w:r w:rsidRPr="0036238F"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 is designed for applications running on multi-</w:t>
      </w:r>
      <w:r w:rsidRPr="0036238F">
        <w:rPr>
          <w:rFonts w:ascii="Raleway" w:hAnsi="Raleway"/>
          <w:b/>
          <w:bCs/>
          <w:color w:val="000000"/>
          <w:shd w:val="clear" w:color="auto" w:fill="FFFFFF"/>
        </w:rPr>
        <w:t>processor machines with large memory space. It's available since </w:t>
      </w:r>
      <w:r w:rsidRPr="0036238F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JDK7 Update 4</w:t>
      </w:r>
      <w:r w:rsidRPr="0036238F">
        <w:rPr>
          <w:rFonts w:ascii="Raleway" w:hAnsi="Raleway"/>
          <w:color w:val="000000"/>
          <w:shd w:val="clear" w:color="auto" w:fill="FFFFFF"/>
        </w:rPr>
        <w:t xml:space="preserve"> and in later releases. </w:t>
      </w:r>
      <w:r w:rsidRPr="0036238F">
        <w:rPr>
          <w:rFonts w:ascii="Raleway" w:hAnsi="Raleway"/>
          <w:color w:val="000000"/>
        </w:rPr>
        <w:t>Unlike other collectors, the </w:t>
      </w:r>
      <w:r w:rsidRPr="0036238F">
        <w:rPr>
          <w:rFonts w:ascii="Raleway" w:hAnsi="Raleway"/>
          <w:b/>
          <w:bCs/>
          <w:i/>
          <w:iCs/>
          <w:color w:val="000000"/>
        </w:rPr>
        <w:t>G1</w:t>
      </w:r>
      <w:r w:rsidRPr="0036238F">
        <w:rPr>
          <w:rFonts w:ascii="Raleway" w:hAnsi="Raleway"/>
          <w:b/>
          <w:bCs/>
          <w:color w:val="000000"/>
        </w:rPr>
        <w:t> collector partitions the heap into a set of equal-sized heap regions, each a contiguous range of virtual memory. When performing garbage collections, </w:t>
      </w:r>
      <w:r w:rsidRPr="0036238F">
        <w:rPr>
          <w:rFonts w:ascii="Raleway" w:hAnsi="Raleway"/>
          <w:b/>
          <w:bCs/>
          <w:i/>
          <w:iCs/>
          <w:color w:val="000000"/>
        </w:rPr>
        <w:t>G1</w:t>
      </w:r>
      <w:r w:rsidRPr="0036238F">
        <w:rPr>
          <w:rFonts w:ascii="Raleway" w:hAnsi="Raleway"/>
          <w:b/>
          <w:bCs/>
          <w:color w:val="000000"/>
        </w:rPr>
        <w:t> shows a concurrent global marking phase</w:t>
      </w:r>
      <w:r w:rsidRPr="0036238F">
        <w:rPr>
          <w:rFonts w:ascii="Raleway" w:hAnsi="Raleway"/>
          <w:color w:val="000000"/>
        </w:rPr>
        <w:t xml:space="preserve"> (i.e. phase 1 known as </w:t>
      </w:r>
      <w:r w:rsidRPr="0036238F">
        <w:rPr>
          <w:rFonts w:ascii="Raleway" w:hAnsi="Raleway"/>
          <w:i/>
          <w:iCs/>
          <w:color w:val="000000"/>
        </w:rPr>
        <w:t>Marking)</w:t>
      </w:r>
      <w:r w:rsidRPr="0036238F">
        <w:rPr>
          <w:rFonts w:ascii="Raleway" w:hAnsi="Raleway"/>
          <w:color w:val="000000"/>
        </w:rPr>
        <w:t> </w:t>
      </w:r>
      <w:r w:rsidRPr="0036238F">
        <w:rPr>
          <w:rFonts w:ascii="Raleway" w:hAnsi="Raleway"/>
          <w:b/>
          <w:bCs/>
          <w:color w:val="000000"/>
        </w:rPr>
        <w:t>to determine the liveness of objects throughout the heap.</w:t>
      </w:r>
    </w:p>
    <w:p w14:paraId="72122F2B" w14:textId="77777777" w:rsidR="00140C19" w:rsidRPr="00140C19" w:rsidRDefault="00140C19" w:rsidP="00140C1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</w:pPr>
      <w:r w:rsidRPr="00140C19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bidi="hi-IN"/>
        </w:rPr>
        <w:t>After the mark phase is completed, </w:t>
      </w:r>
      <w:r w:rsidRPr="00140C19">
        <w:rPr>
          <w:rFonts w:ascii="Raleway" w:eastAsia="Times New Roman" w:hAnsi="Raleway" w:cs="Times New Roman"/>
          <w:b/>
          <w:bCs/>
          <w:i/>
          <w:iCs/>
          <w:color w:val="000000"/>
          <w:sz w:val="24"/>
          <w:szCs w:val="24"/>
          <w:lang w:bidi="hi-IN"/>
        </w:rPr>
        <w:t>G1</w:t>
      </w:r>
      <w:r w:rsidRPr="00140C19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bidi="hi-IN"/>
        </w:rPr>
        <w:t> knows which regions are mostly empty. It collects in these areas first, which usually yields a significant amount of free space</w:t>
      </w:r>
      <w:r w:rsidRPr="00140C19"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  <w:t xml:space="preserve"> (i.e. phase 2 known as </w:t>
      </w:r>
      <w:r w:rsidRPr="00140C19">
        <w:rPr>
          <w:rFonts w:ascii="Raleway" w:eastAsia="Times New Roman" w:hAnsi="Raleway" w:cs="Times New Roman"/>
          <w:i/>
          <w:iCs/>
          <w:color w:val="000000"/>
          <w:sz w:val="24"/>
          <w:szCs w:val="24"/>
          <w:lang w:bidi="hi-IN"/>
        </w:rPr>
        <w:t>Sweeping).</w:t>
      </w:r>
      <w:r w:rsidRPr="00140C19">
        <w:rPr>
          <w:rFonts w:ascii="Raleway" w:eastAsia="Times New Roman" w:hAnsi="Raleway" w:cs="Times New Roman"/>
          <w:color w:val="000000"/>
          <w:sz w:val="24"/>
          <w:szCs w:val="24"/>
          <w:lang w:bidi="hi-IN"/>
        </w:rPr>
        <w:t> It is why this method of garbage collection is called Garbage-First.</w:t>
      </w:r>
    </w:p>
    <w:p w14:paraId="71EFD4D2" w14:textId="7383DBE9" w:rsidR="00140C19" w:rsidRPr="0036238F" w:rsidRDefault="003A7294" w:rsidP="0000674D">
      <w:pPr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</w:pPr>
      <w:r w:rsidRPr="0036238F"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  <w:t>Usage: java -XX:+UseG1GC -jar Application.java</w:t>
      </w:r>
    </w:p>
    <w:p w14:paraId="6EC525F0" w14:textId="77777777" w:rsidR="00207A84" w:rsidRDefault="00207A84" w:rsidP="00207A84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Java 8 Changes</w:t>
      </w:r>
    </w:p>
    <w:p w14:paraId="4619F96C" w14:textId="76871C16" w:rsidR="00207A84" w:rsidRPr="0036238F" w:rsidRDefault="00207A84" w:rsidP="0000674D">
      <w:pP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</w:pPr>
      <w:r w:rsidRPr="0036238F"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Java 8u20</w:t>
      </w:r>
      <w:r w:rsidRPr="0036238F"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 has introduced one more </w:t>
      </w:r>
      <w:r w:rsidRPr="0036238F"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JVM</w:t>
      </w:r>
      <w:r w:rsidRPr="0036238F"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 parameter for reducing the unnecessary use of memory by creating too many instances of the same </w:t>
      </w:r>
      <w:r w:rsidRPr="0036238F"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String.</w:t>
      </w:r>
    </w:p>
    <w:p w14:paraId="384D7C64" w14:textId="3551D09C" w:rsidR="00207A84" w:rsidRDefault="00207A84" w:rsidP="0000674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his parameter can be enabled by adding </w:t>
      </w:r>
      <w:r>
        <w:rPr>
          <w:rStyle w:val="Strong"/>
          <w:rFonts w:ascii="Raleway" w:hAnsi="Raleway"/>
          <w:i/>
          <w:iCs/>
          <w:color w:val="000000"/>
          <w:sz w:val="27"/>
          <w:szCs w:val="27"/>
          <w:shd w:val="clear" w:color="auto" w:fill="FFFFFF"/>
        </w:rPr>
        <w:t>-XX:+</w:t>
      </w: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  <w:shd w:val="clear" w:color="auto" w:fill="FFFFFF"/>
        </w:rPr>
        <w:t>UseStringDeduplication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as a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JVM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parameter.</w:t>
      </w:r>
    </w:p>
    <w:p w14:paraId="5BCBFDD4" w14:textId="77777777" w:rsidR="00124650" w:rsidRDefault="00124650" w:rsidP="00124650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Fonts w:ascii="Raleway" w:hAnsi="Raleway"/>
          <w:color w:val="000000"/>
          <w:sz w:val="36"/>
          <w:szCs w:val="36"/>
        </w:rPr>
        <w:t>Z Garbage Collector</w:t>
      </w:r>
    </w:p>
    <w:p w14:paraId="57084F36" w14:textId="004EC145" w:rsidR="00124650" w:rsidRDefault="00000000" w:rsidP="0000674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hyperlink r:id="rId8" w:history="1">
        <w:r w:rsidR="00032664">
          <w:rPr>
            <w:rStyle w:val="Emphasis"/>
            <w:rFonts w:ascii="Raleway" w:hAnsi="Raleway"/>
            <w:color w:val="267438"/>
            <w:sz w:val="27"/>
            <w:szCs w:val="27"/>
            <w:shd w:val="clear" w:color="auto" w:fill="FFFFFF"/>
          </w:rPr>
          <w:t>ZGC (Z Garbage Collector)</w:t>
        </w:r>
        <w:r w:rsidR="00032664">
          <w:rPr>
            <w:rStyle w:val="Hyperlink"/>
            <w:rFonts w:ascii="Raleway" w:hAnsi="Raleway"/>
            <w:color w:val="267438"/>
            <w:sz w:val="27"/>
            <w:szCs w:val="27"/>
            <w:shd w:val="clear" w:color="auto" w:fill="FFFFFF"/>
          </w:rPr>
          <w:t> </w:t>
        </w:r>
      </w:hyperlink>
      <w:r w:rsidR="00032664">
        <w:rPr>
          <w:rFonts w:ascii="Raleway" w:hAnsi="Raleway"/>
          <w:color w:val="000000"/>
          <w:sz w:val="27"/>
          <w:szCs w:val="27"/>
          <w:shd w:val="clear" w:color="auto" w:fill="FFFFFF"/>
        </w:rPr>
        <w:t>is a scalable low-latency garbage collector which debuted in Java 11 as an experimental option for Linux. </w:t>
      </w:r>
      <w:r w:rsidR="00032664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JDK</w:t>
      </w:r>
      <w:r w:rsidR="00032664">
        <w:rPr>
          <w:rFonts w:ascii="Raleway" w:hAnsi="Raleway"/>
          <w:color w:val="000000"/>
          <w:sz w:val="27"/>
          <w:szCs w:val="27"/>
          <w:shd w:val="clear" w:color="auto" w:fill="FFFFFF"/>
        </w:rPr>
        <w:t> 14 introduced  </w:t>
      </w:r>
      <w:r w:rsidR="00032664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ZGC</w:t>
      </w:r>
      <w:r w:rsidR="00032664">
        <w:rPr>
          <w:rFonts w:ascii="Raleway" w:hAnsi="Raleway"/>
          <w:color w:val="000000"/>
          <w:sz w:val="27"/>
          <w:szCs w:val="27"/>
          <w:shd w:val="clear" w:color="auto" w:fill="FFFFFF"/>
        </w:rPr>
        <w:t> under the Windows and macOS operating systems. </w:t>
      </w:r>
      <w:r w:rsidR="00032664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ZGC</w:t>
      </w:r>
      <w:r w:rsidR="00032664">
        <w:rPr>
          <w:rFonts w:ascii="Raleway" w:hAnsi="Raleway"/>
          <w:color w:val="000000"/>
          <w:sz w:val="27"/>
          <w:szCs w:val="27"/>
          <w:shd w:val="clear" w:color="auto" w:fill="FFFFFF"/>
        </w:rPr>
        <w:t> has obtained the production status from Java 15 onwards.</w:t>
      </w:r>
    </w:p>
    <w:p w14:paraId="685930C2" w14:textId="3207BF6A" w:rsidR="00032664" w:rsidRDefault="00032664" w:rsidP="0000674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ZGC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performs all expensive work concurrently,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 without stopping the execution of application threads for more than 10 </w:t>
      </w:r>
      <w:proofErr w:type="spellStart"/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ms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, which makes it suitable for applications that require low latency. It uses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load barriers with colored pointers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to perform concurrent operations when the threads are running and they are used to keep track of heap usage. Similar to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G1, Z Garbage Collector 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partitions the heap, except that heap regions can have different sizes.</w:t>
      </w:r>
    </w:p>
    <w:p w14:paraId="6E471142" w14:textId="1225A929" w:rsidR="00F82B8E" w:rsidRDefault="00F82B8E" w:rsidP="0000674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To enable the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Z Garbage Collector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 we can use the following argument in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JDK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versions lower than 15:</w:t>
      </w:r>
    </w:p>
    <w:p w14:paraId="49D7410B" w14:textId="63A2D8A2" w:rsidR="00E212CA" w:rsidRPr="00AA0C5B" w:rsidRDefault="00E212CA" w:rsidP="0000674D">
      <w:pPr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</w:pPr>
      <w:r w:rsidRPr="00AA0C5B"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  <w:t>Usage: java -XX:+</w:t>
      </w:r>
      <w:proofErr w:type="spellStart"/>
      <w:r w:rsidRPr="00AA0C5B"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  <w:t>UnlockExperimentalVMOptions</w:t>
      </w:r>
      <w:proofErr w:type="spellEnd"/>
      <w:r w:rsidRPr="00AA0C5B"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  <w:t xml:space="preserve"> -XX:+</w:t>
      </w:r>
      <w:proofErr w:type="spellStart"/>
      <w:r w:rsidRPr="00AA0C5B"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  <w:t>UseZGC</w:t>
      </w:r>
      <w:proofErr w:type="spellEnd"/>
      <w:r w:rsidRPr="00AA0C5B"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  <w:t xml:space="preserve"> Application.java</w:t>
      </w:r>
    </w:p>
    <w:p w14:paraId="795DB130" w14:textId="19A7D77D" w:rsidR="00E212CA" w:rsidRDefault="00E212CA" w:rsidP="0000674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From version 15 we don't need experimental mode on:</w:t>
      </w:r>
    </w:p>
    <w:p w14:paraId="5702853D" w14:textId="72F4963E" w:rsidR="00E212CA" w:rsidRPr="00AA0C5B" w:rsidRDefault="00E212CA" w:rsidP="0000674D">
      <w:pPr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</w:pPr>
      <w:r w:rsidRPr="00AA0C5B"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  <w:t>Usage: java -XX:+</w:t>
      </w:r>
      <w:proofErr w:type="spellStart"/>
      <w:r w:rsidRPr="00AA0C5B"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  <w:t>UseZGC</w:t>
      </w:r>
      <w:proofErr w:type="spellEnd"/>
      <w:r w:rsidRPr="00AA0C5B">
        <w:rPr>
          <w:rFonts w:ascii="Source Code Pro" w:hAnsi="Source Code Pro"/>
          <w:b/>
          <w:bCs/>
          <w:color w:val="000000"/>
          <w:sz w:val="25"/>
          <w:szCs w:val="25"/>
          <w:shd w:val="clear" w:color="auto" w:fill="FAFAFA"/>
        </w:rPr>
        <w:t xml:space="preserve"> Application.java</w:t>
      </w:r>
    </w:p>
    <w:sectPr w:rsidR="00E212CA" w:rsidRPr="00AA0C5B" w:rsidSect="004B2654">
      <w:footerReference w:type="default" r:id="rId9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4E1A" w14:textId="77777777" w:rsidR="004B2654" w:rsidRDefault="004B2654" w:rsidP="00F84140">
      <w:pPr>
        <w:spacing w:after="0" w:line="240" w:lineRule="auto"/>
      </w:pPr>
      <w:r>
        <w:separator/>
      </w:r>
    </w:p>
  </w:endnote>
  <w:endnote w:type="continuationSeparator" w:id="0">
    <w:p w14:paraId="1B4339B2" w14:textId="77777777" w:rsidR="004B2654" w:rsidRDefault="004B2654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8F91524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ACF918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B0BF6" w14:textId="77777777" w:rsidR="004B2654" w:rsidRDefault="004B2654" w:rsidP="00F84140">
      <w:pPr>
        <w:spacing w:after="0" w:line="240" w:lineRule="auto"/>
      </w:pPr>
      <w:r>
        <w:separator/>
      </w:r>
    </w:p>
  </w:footnote>
  <w:footnote w:type="continuationSeparator" w:id="0">
    <w:p w14:paraId="469D4CA3" w14:textId="77777777" w:rsidR="004B2654" w:rsidRDefault="004B2654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464"/>
    <w:multiLevelType w:val="multilevel"/>
    <w:tmpl w:val="64C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CC4298"/>
    <w:multiLevelType w:val="multilevel"/>
    <w:tmpl w:val="1A88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6207418">
    <w:abstractNumId w:val="1"/>
  </w:num>
  <w:num w:numId="2" w16cid:durableId="199945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A4"/>
    <w:rsid w:val="0000674D"/>
    <w:rsid w:val="00006804"/>
    <w:rsid w:val="00032664"/>
    <w:rsid w:val="00124650"/>
    <w:rsid w:val="00131968"/>
    <w:rsid w:val="00140C19"/>
    <w:rsid w:val="001C5482"/>
    <w:rsid w:val="00207A84"/>
    <w:rsid w:val="00333A68"/>
    <w:rsid w:val="0036238F"/>
    <w:rsid w:val="003A7294"/>
    <w:rsid w:val="004B2654"/>
    <w:rsid w:val="00535A29"/>
    <w:rsid w:val="005B20A4"/>
    <w:rsid w:val="005D6D49"/>
    <w:rsid w:val="0065062C"/>
    <w:rsid w:val="006E62EB"/>
    <w:rsid w:val="00881B99"/>
    <w:rsid w:val="009D0456"/>
    <w:rsid w:val="009D3369"/>
    <w:rsid w:val="00A76B0A"/>
    <w:rsid w:val="00AA0C5B"/>
    <w:rsid w:val="00AF067C"/>
    <w:rsid w:val="00B15B28"/>
    <w:rsid w:val="00C31770"/>
    <w:rsid w:val="00C86FD2"/>
    <w:rsid w:val="00D80477"/>
    <w:rsid w:val="00DC3407"/>
    <w:rsid w:val="00DC4A4C"/>
    <w:rsid w:val="00E1637C"/>
    <w:rsid w:val="00E212CA"/>
    <w:rsid w:val="00E33248"/>
    <w:rsid w:val="00EC4B32"/>
    <w:rsid w:val="00EF778D"/>
    <w:rsid w:val="00F224D6"/>
    <w:rsid w:val="00F82B8E"/>
    <w:rsid w:val="00F84140"/>
    <w:rsid w:val="00FB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95688"/>
  <w15:chartTrackingRefBased/>
  <w15:docId w15:val="{AA6906DA-E4AB-4999-8117-CA5EB796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2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B20A4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Strong">
    <w:name w:val="Strong"/>
    <w:basedOn w:val="DefaultParagraphFont"/>
    <w:uiPriority w:val="22"/>
    <w:qFormat/>
    <w:rsid w:val="005B20A4"/>
    <w:rPr>
      <w:b/>
      <w:bCs/>
    </w:rPr>
  </w:style>
  <w:style w:type="paragraph" w:styleId="NoSpacing">
    <w:name w:val="No Spacing"/>
    <w:uiPriority w:val="1"/>
    <w:qFormat/>
    <w:rsid w:val="005B20A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B20A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B2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0C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vm-zgc-garbage-collec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jdk.java.net/jeps/2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70</TotalTime>
  <Pages>2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55</cp:revision>
  <dcterms:created xsi:type="dcterms:W3CDTF">2022-03-01T14:57:00Z</dcterms:created>
  <dcterms:modified xsi:type="dcterms:W3CDTF">2024-04-15T13:49:00Z</dcterms:modified>
</cp:coreProperties>
</file>