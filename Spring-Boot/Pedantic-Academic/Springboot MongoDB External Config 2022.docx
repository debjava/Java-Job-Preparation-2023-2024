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AEC87" w14:textId="2A1CECFB" w:rsidR="00C31770" w:rsidRDefault="00C14BA7" w:rsidP="00C14BA7">
      <w:pPr>
        <w:pStyle w:val="Title"/>
      </w:pPr>
      <w:r w:rsidRPr="00C14BA7">
        <w:t>Springboot MongoDB External Config 2022</w:t>
      </w:r>
    </w:p>
    <w:p w14:paraId="32BC234A" w14:textId="289A8A1C" w:rsidR="00C14BA7" w:rsidRPr="00C14BA7" w:rsidRDefault="00C14BA7" w:rsidP="00C14BA7">
      <w:pPr>
        <w:rPr>
          <w:b/>
          <w:bCs/>
          <w:sz w:val="24"/>
          <w:szCs w:val="24"/>
          <w:u w:val="single"/>
        </w:rPr>
      </w:pPr>
      <w:r w:rsidRPr="00C14BA7">
        <w:rPr>
          <w:b/>
          <w:bCs/>
          <w:sz w:val="24"/>
          <w:szCs w:val="24"/>
          <w:u w:val="single"/>
        </w:rPr>
        <w:t>Project Structure</w:t>
      </w:r>
    </w:p>
    <w:p w14:paraId="4BB116DC" w14:textId="3FCDE09A" w:rsidR="00C14BA7" w:rsidRDefault="00C14BA7" w:rsidP="00C14BA7">
      <w:r>
        <w:rPr>
          <w:noProof/>
        </w:rPr>
        <w:drawing>
          <wp:inline distT="0" distB="0" distL="0" distR="0" wp14:anchorId="3606C53D" wp14:editId="473E65A2">
            <wp:extent cx="2758405" cy="3956050"/>
            <wp:effectExtent l="0" t="0" r="4445" b="635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4653" cy="396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4B3C" w14:textId="4EABFCC8" w:rsidR="00C14BA7" w:rsidRPr="00E35A1D" w:rsidRDefault="00C14BA7" w:rsidP="00C14BA7">
      <w:pPr>
        <w:rPr>
          <w:b/>
          <w:bCs/>
          <w:u w:val="single"/>
        </w:rPr>
      </w:pPr>
      <w:r w:rsidRPr="00E35A1D">
        <w:rPr>
          <w:b/>
          <w:bCs/>
          <w:sz w:val="24"/>
          <w:szCs w:val="24"/>
          <w:u w:val="single"/>
        </w:rPr>
        <w:t>Maven(pom.xml)</w:t>
      </w:r>
    </w:p>
    <w:p w14:paraId="4AEB23E8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B58900"/>
          <w:sz w:val="20"/>
          <w:szCs w:val="20"/>
          <w:lang w:bidi="hi-IN"/>
        </w:rPr>
        <w:t>&lt;?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xml</w:t>
      </w:r>
      <w:r>
        <w:rPr>
          <w:rFonts w:ascii="Consolas" w:hAnsi="Consolas" w:cs="Consolas"/>
          <w:color w:val="93A1A1"/>
          <w:sz w:val="20"/>
          <w:szCs w:val="20"/>
          <w:lang w:bidi="hi-IN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B58900"/>
          <w:sz w:val="20"/>
          <w:szCs w:val="20"/>
          <w:lang w:bidi="hi-IN"/>
        </w:rPr>
        <w:t>1.0</w:t>
      </w:r>
      <w:r>
        <w:rPr>
          <w:rFonts w:ascii="Consolas" w:hAnsi="Consolas" w:cs="Consolas"/>
          <w:color w:val="93A1A1"/>
          <w:sz w:val="20"/>
          <w:szCs w:val="20"/>
          <w:lang w:bidi="hi-IN"/>
        </w:rPr>
        <w:t>" encoding</w:t>
      </w:r>
      <w:r>
        <w:rPr>
          <w:rFonts w:ascii="Consolas" w:hAnsi="Consolas" w:cs="Consolas"/>
          <w:color w:val="B589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B58900"/>
          <w:sz w:val="20"/>
          <w:szCs w:val="20"/>
          <w:lang w:bidi="hi-IN"/>
        </w:rPr>
        <w:t>UTF-8</w:t>
      </w:r>
      <w:r>
        <w:rPr>
          <w:rFonts w:ascii="Consolas" w:hAnsi="Consolas" w:cs="Consolas"/>
          <w:color w:val="93A1A1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B58900"/>
          <w:sz w:val="20"/>
          <w:szCs w:val="20"/>
          <w:lang w:bidi="hi-IN"/>
        </w:rPr>
        <w:t>?&gt;</w:t>
      </w:r>
    </w:p>
    <w:p w14:paraId="39CD489C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project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bidi="hi-IN"/>
        </w:rPr>
        <w:t>xmlns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http://maven.apache.org/POM/4.0.0</w:t>
      </w:r>
      <w:r>
        <w:rPr>
          <w:rFonts w:ascii="Consolas" w:hAnsi="Consolas" w:cs="Consolas"/>
          <w:color w:val="93A1A1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bidi="hi-IN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bidi="hi-IN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2AA198"/>
          <w:sz w:val="20"/>
          <w:szCs w:val="20"/>
          <w:lang w:bidi="hi-IN"/>
        </w:rPr>
        <w:t>http://maven.apache.org/POM/4.0.0 https://maven.apache.org/xsd/maven-4.0.0.xsd</w:t>
      </w:r>
      <w:r>
        <w:rPr>
          <w:rFonts w:ascii="Consolas" w:hAnsi="Consolas" w:cs="Consolas"/>
          <w:color w:val="93A1A1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13674D89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modelVersion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&gt;4.0.0&lt;/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modelVersion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7D163178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parent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5774CB58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&gt;org.springframework.boot&lt;/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36A9C776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&gt;spring-boot-starter-parent&lt;/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2A55C133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&gt;2.6.6&lt;/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36E1985F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relativePath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/&gt; </w:t>
      </w:r>
      <w:r>
        <w:rPr>
          <w:rFonts w:ascii="Consolas" w:hAnsi="Consolas" w:cs="Consolas"/>
          <w:color w:val="93A1A1"/>
          <w:sz w:val="20"/>
          <w:szCs w:val="20"/>
          <w:lang w:bidi="hi-IN"/>
        </w:rPr>
        <w:t>&lt;!-- lookup parent from repository --&gt;</w:t>
      </w:r>
    </w:p>
    <w:p w14:paraId="079F3BFF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parent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02CD640E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&gt;com.ddlab.rnd&lt;/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1C842C54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&gt;springboot-jpa-MongoDB-external-config-2022&lt;/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15A551AF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&gt;0.0.1-SNAPSHOT&lt;/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023B75C7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&gt;springboot-jpa-MongoDB-external-config-2022&lt;/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3E22068B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description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&gt;springboot-jpa-MongoDB-external-config-2022&lt;/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description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3A61E5A1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properties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58B327E1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java.version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&gt;11&lt;/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java.version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6C0DCD22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spring-cloud.version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&gt;2021.0.1&lt;/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spring-cloud.version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68838EDB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properties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1A0C4AFE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dependencies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64A5A72C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420B25F7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&gt;org.springframework.boot&lt;/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40BC4C8C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&gt;spring-boot-starter-web&lt;/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12D16C35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0730DC76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78865EF9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&gt;org.springframework.boot&lt;/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55F67AEE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&gt;spring-boot-starter-data-mongodb&lt;/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6BD6DBB1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2CB71056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05FA709D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&gt;org.springframework.cloud&lt;/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73BEE171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&gt;spring-cloud-starter-openfeign&lt;/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7CDBA4E8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1152580A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1F081F92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&gt;io.github.openfeign&lt;/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15AFF6C3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&gt;feign-okhttp&lt;/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1A9A5EB3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2F2FB3EC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541635BB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&gt;org.projectlombok&lt;/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73182E55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&gt;lombok&lt;/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01B66633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optional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&gt;true&lt;/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optional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4D7B549F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0F6A240B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75F58106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&gt;org.springdoc&lt;/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6663CADF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&gt;springdoc-openapi-ui&lt;/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1D6ACB6B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&gt;1.6.7&lt;/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250A8BC2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20A05AAF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42C3B0CF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&gt;de.flapdoodle.embed&lt;/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6862C8BE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&gt;de.flapdoodle.embed.mongo&lt;/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30BC0F2B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&gt;test&lt;/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399EBEE9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1A0EC5C4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43C5B0DE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&gt;org.springframework.boot&lt;/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121F0520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&gt;spring-boot-starter-test&lt;/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4B14533F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&gt;test&lt;/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65CA81AF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24DE02B3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741A449F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&gt;org.springframework.boot&lt;/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2EC77F6C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&gt;spring-boot-starter-test&lt;/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36702F39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&gt;test&lt;/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08D06125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3D2B8E33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dependencies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4AFB187D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dependencyManagement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1DE744B6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dependencies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4C43B0AA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5BDD4C96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&gt;org.springframework.cloud&lt;/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53D006BC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&gt;spring-cloud-dependencies&lt;/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6E9F37E1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&gt;${spring-cloud.version}&lt;/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6D2FADEB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&gt;pom&lt;/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593001E3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&gt;import&lt;/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scope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21C54280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2794E498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dependencies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1612689F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dependencyManagement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5B446796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6A46DECD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build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3BDE3B3C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plugins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579341B1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plugin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474BF56C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&gt;org.springframework.boot&lt;/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48130D12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&gt;spring-boot-maven-plugin&lt;/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1DE94767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configuration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1965086C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excludes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5400CE15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exclude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3DEED3F8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&gt;org.projectlombok&lt;/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0E46B0DB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&gt;lombok&lt;/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48FB7A47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exclude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728EE2E3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excludes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6EA30A49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configuration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7FCE7B0A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plugin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2F533DD2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plugins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27777FA0" w14:textId="77777777" w:rsidR="00E35A1D" w:rsidRDefault="00E35A1D" w:rsidP="00E35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build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370D6F5B" w14:textId="6D24318E" w:rsidR="00C14BA7" w:rsidRDefault="00E35A1D" w:rsidP="00E35A1D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&lt;/</w:t>
      </w:r>
      <w:r>
        <w:rPr>
          <w:rFonts w:ascii="Consolas" w:hAnsi="Consolas" w:cs="Consolas"/>
          <w:color w:val="268BD2"/>
          <w:sz w:val="20"/>
          <w:szCs w:val="20"/>
          <w:lang w:bidi="hi-IN"/>
        </w:rPr>
        <w:t>project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&gt;</w:t>
      </w:r>
    </w:p>
    <w:p w14:paraId="208E0581" w14:textId="0375F584" w:rsidR="00C6203D" w:rsidRDefault="00C6203D" w:rsidP="00E35A1D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6336BE75" w14:textId="6929151A" w:rsidR="00391469" w:rsidRPr="00C6203D" w:rsidRDefault="00347959" w:rsidP="00E35A1D">
      <w:pPr>
        <w:rPr>
          <w:rFonts w:ascii="Consolas" w:hAnsi="Consolas" w:cs="Consolas"/>
          <w:b/>
          <w:bCs/>
          <w:color w:val="000000"/>
          <w:sz w:val="26"/>
          <w:szCs w:val="26"/>
          <w:u w:val="single"/>
          <w:lang w:bidi="hi-IN"/>
        </w:rPr>
      </w:pPr>
      <w:r w:rsidRPr="00C6203D">
        <w:rPr>
          <w:rFonts w:ascii="Consolas" w:hAnsi="Consolas" w:cs="Consolas"/>
          <w:b/>
          <w:bCs/>
          <w:color w:val="000000"/>
          <w:sz w:val="26"/>
          <w:szCs w:val="26"/>
          <w:u w:val="single"/>
          <w:lang w:bidi="hi-IN"/>
        </w:rPr>
        <w:lastRenderedPageBreak/>
        <w:t>Java Code</w:t>
      </w:r>
    </w:p>
    <w:p w14:paraId="681B714A" w14:textId="5F232AAB" w:rsidR="00347959" w:rsidRPr="00A813AB" w:rsidRDefault="00A813AB" w:rsidP="00E35A1D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</w:pPr>
      <w:r w:rsidRPr="00A813AB"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  <w:t>Main Application</w:t>
      </w:r>
    </w:p>
    <w:p w14:paraId="155613BB" w14:textId="77777777" w:rsidR="00A813AB" w:rsidRPr="00A813AB" w:rsidRDefault="00A813AB" w:rsidP="00A81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6"/>
          <w:szCs w:val="26"/>
          <w:lang w:bidi="hi-IN"/>
        </w:rPr>
      </w:pPr>
      <w:r w:rsidRPr="00A813AB">
        <w:rPr>
          <w:rFonts w:ascii="Consolas" w:hAnsi="Consolas" w:cs="Consolas"/>
          <w:b/>
          <w:bCs/>
          <w:color w:val="646464"/>
          <w:sz w:val="26"/>
          <w:szCs w:val="26"/>
          <w:lang w:bidi="hi-IN"/>
        </w:rPr>
        <w:t>@SpringBootApplication</w:t>
      </w:r>
    </w:p>
    <w:p w14:paraId="223FABA7" w14:textId="77777777" w:rsidR="00A813AB" w:rsidRPr="00A813AB" w:rsidRDefault="00A813AB" w:rsidP="00A81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6"/>
          <w:szCs w:val="26"/>
          <w:lang w:bidi="hi-IN"/>
        </w:rPr>
      </w:pPr>
      <w:r w:rsidRPr="00A813AB">
        <w:rPr>
          <w:rFonts w:ascii="Consolas" w:hAnsi="Consolas" w:cs="Consolas"/>
          <w:b/>
          <w:bCs/>
          <w:color w:val="646464"/>
          <w:sz w:val="26"/>
          <w:szCs w:val="26"/>
          <w:lang w:bidi="hi-IN"/>
        </w:rPr>
        <w:t>@EnableScheduling</w:t>
      </w:r>
    </w:p>
    <w:p w14:paraId="7FA8DA6A" w14:textId="77777777" w:rsidR="00A813AB" w:rsidRPr="00A813AB" w:rsidRDefault="00A813AB" w:rsidP="00A81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6"/>
          <w:szCs w:val="26"/>
          <w:lang w:bidi="hi-IN"/>
        </w:rPr>
      </w:pPr>
      <w:r w:rsidRPr="00A813AB">
        <w:rPr>
          <w:rFonts w:ascii="Consolas" w:hAnsi="Consolas" w:cs="Consolas"/>
          <w:b/>
          <w:bCs/>
          <w:color w:val="646464"/>
          <w:sz w:val="26"/>
          <w:szCs w:val="26"/>
          <w:lang w:bidi="hi-IN"/>
        </w:rPr>
        <w:t>@EnableFeignClients</w:t>
      </w:r>
    </w:p>
    <w:p w14:paraId="0BD00FEB" w14:textId="1F4447A8" w:rsidR="00A813AB" w:rsidRPr="00A813AB" w:rsidRDefault="00A813AB" w:rsidP="00A81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6"/>
          <w:szCs w:val="26"/>
          <w:lang w:bidi="hi-IN"/>
        </w:rPr>
      </w:pPr>
      <w:r w:rsidRPr="00A813AB">
        <w:rPr>
          <w:rFonts w:ascii="Consolas" w:hAnsi="Consolas" w:cs="Consolas"/>
          <w:b/>
          <w:bCs/>
          <w:color w:val="646464"/>
          <w:sz w:val="26"/>
          <w:szCs w:val="26"/>
          <w:lang w:bidi="hi-IN"/>
        </w:rPr>
        <w:t>@EnableMongoRepositories</w:t>
      </w:r>
      <w:r w:rsidR="004C7654">
        <w:rPr>
          <w:rFonts w:ascii="Consolas" w:hAnsi="Consolas" w:cs="Consolas"/>
          <w:b/>
          <w:bCs/>
          <w:color w:val="646464"/>
          <w:sz w:val="26"/>
          <w:szCs w:val="26"/>
          <w:lang w:bidi="hi-IN"/>
        </w:rPr>
        <w:t xml:space="preserve"> </w:t>
      </w:r>
      <w:r w:rsidR="004C7654" w:rsidRPr="004C7654">
        <w:rPr>
          <w:rFonts w:ascii="Consolas" w:hAnsi="Consolas" w:cs="Consolas"/>
          <w:b/>
          <w:bCs/>
          <w:color w:val="646464"/>
          <w:sz w:val="26"/>
          <w:szCs w:val="26"/>
          <w:lang w:bidi="hi-IN"/>
        </w:rPr>
        <w:sym w:font="Wingdings" w:char="F0E7"/>
      </w:r>
      <w:r w:rsidR="004C7654">
        <w:rPr>
          <w:rFonts w:ascii="Consolas" w:hAnsi="Consolas" w:cs="Consolas"/>
          <w:b/>
          <w:bCs/>
          <w:color w:val="646464"/>
          <w:sz w:val="26"/>
          <w:szCs w:val="26"/>
          <w:lang w:bidi="hi-IN"/>
        </w:rPr>
        <w:t xml:space="preserve"> This is important</w:t>
      </w:r>
    </w:p>
    <w:p w14:paraId="47FF6424" w14:textId="77777777" w:rsidR="00A813AB" w:rsidRDefault="00A813AB" w:rsidP="00A81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A813AB">
        <w:rPr>
          <w:rFonts w:ascii="Consolas" w:hAnsi="Consolas" w:cs="Consolas"/>
          <w:b/>
          <w:bCs/>
          <w:color w:val="646464"/>
          <w:sz w:val="26"/>
          <w:szCs w:val="26"/>
          <w:lang w:bidi="hi-IN"/>
        </w:rPr>
        <w:t>@EnableAutoConfiguration</w:t>
      </w:r>
      <w:r w:rsidRPr="00A813AB">
        <w:rPr>
          <w:rFonts w:ascii="Consolas" w:hAnsi="Consolas" w:cs="Consolas"/>
          <w:b/>
          <w:bCs/>
          <w:color w:val="000000"/>
          <w:sz w:val="26"/>
          <w:szCs w:val="26"/>
          <w:lang w:bidi="hi-IN"/>
        </w:rPr>
        <w:t>(exclude = EmbeddedMongoAutoConfiguration.</w:t>
      </w:r>
      <w:r w:rsidRPr="00A813AB">
        <w:rPr>
          <w:rFonts w:ascii="Consolas" w:hAnsi="Consolas" w:cs="Consolas"/>
          <w:b/>
          <w:bCs/>
          <w:color w:val="7F0055"/>
          <w:sz w:val="26"/>
          <w:szCs w:val="26"/>
          <w:lang w:bidi="hi-IN"/>
        </w:rPr>
        <w:t>class</w:t>
      </w:r>
      <w:r w:rsidRPr="00A813AB">
        <w:rPr>
          <w:rFonts w:ascii="Consolas" w:hAnsi="Consolas" w:cs="Consolas"/>
          <w:b/>
          <w:bCs/>
          <w:color w:val="000000"/>
          <w:sz w:val="26"/>
          <w:szCs w:val="26"/>
          <w:lang w:bidi="hi-IN"/>
        </w:rPr>
        <w:t>)</w:t>
      </w:r>
    </w:p>
    <w:p w14:paraId="2BB194A4" w14:textId="77777777" w:rsidR="00A813AB" w:rsidRDefault="00A813AB" w:rsidP="00A81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SampleMainApplication {</w:t>
      </w:r>
    </w:p>
    <w:p w14:paraId="56A03011" w14:textId="77777777" w:rsidR="00A813AB" w:rsidRDefault="00A813AB" w:rsidP="00A81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A60E9DF" w14:textId="77777777" w:rsidR="00A813AB" w:rsidRDefault="00A813AB" w:rsidP="00A81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52F8E6DA" w14:textId="77777777" w:rsidR="00A813AB" w:rsidRDefault="00A813AB" w:rsidP="00A81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run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(SampleMainApplication.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08F8F69" w14:textId="1F5FEF1B" w:rsidR="00A813AB" w:rsidRDefault="00A813AB" w:rsidP="00A81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5E7D94BF" w14:textId="77777777" w:rsidR="00A813AB" w:rsidRDefault="00A813AB" w:rsidP="00A81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6328BC42" w14:textId="1550B71F" w:rsidR="00A813AB" w:rsidRDefault="00A813AB" w:rsidP="00E35A1D"/>
    <w:p w14:paraId="548DD6E2" w14:textId="1B0026EE" w:rsidR="008A0DE6" w:rsidRPr="008B25C1" w:rsidRDefault="008A0DE6" w:rsidP="00E35A1D">
      <w:pPr>
        <w:rPr>
          <w:b/>
          <w:bCs/>
          <w:sz w:val="24"/>
          <w:szCs w:val="24"/>
          <w:u w:val="single"/>
        </w:rPr>
      </w:pPr>
      <w:r w:rsidRPr="008B25C1">
        <w:rPr>
          <w:b/>
          <w:bCs/>
          <w:sz w:val="24"/>
          <w:szCs w:val="24"/>
          <w:u w:val="single"/>
        </w:rPr>
        <w:t xml:space="preserve">Application Startup </w:t>
      </w:r>
      <w:r w:rsidR="008B25C1" w:rsidRPr="008B25C1">
        <w:rPr>
          <w:b/>
          <w:bCs/>
          <w:sz w:val="24"/>
          <w:szCs w:val="24"/>
          <w:u w:val="single"/>
        </w:rPr>
        <w:t>where you want to do</w:t>
      </w:r>
    </w:p>
    <w:p w14:paraId="5948E007" w14:textId="77777777" w:rsidR="008A0DE6" w:rsidRDefault="008A0DE6" w:rsidP="008A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@Component</w:t>
      </w:r>
    </w:p>
    <w:p w14:paraId="5BC74495" w14:textId="77777777" w:rsidR="008A0DE6" w:rsidRDefault="008A0DE6" w:rsidP="008A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ApplicationStartUp {</w:t>
      </w:r>
    </w:p>
    <w:p w14:paraId="069EF262" w14:textId="77777777" w:rsidR="008A0DE6" w:rsidRDefault="008A0DE6" w:rsidP="008A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1AC53C72" w14:textId="77777777" w:rsidR="008A0DE6" w:rsidRPr="00C956D0" w:rsidRDefault="008A0DE6" w:rsidP="008A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C956D0">
        <w:rPr>
          <w:rFonts w:ascii="Consolas" w:hAnsi="Consolas" w:cs="Consolas"/>
          <w:b/>
          <w:bCs/>
          <w:color w:val="646464"/>
          <w:sz w:val="24"/>
          <w:szCs w:val="24"/>
          <w:lang w:bidi="hi-IN"/>
        </w:rPr>
        <w:t>@EventListener</w:t>
      </w:r>
      <w:r w:rsidRPr="00C956D0">
        <w:rPr>
          <w:rFonts w:ascii="Consolas" w:hAnsi="Consolas" w:cs="Consolas"/>
          <w:b/>
          <w:bCs/>
          <w:color w:val="000000"/>
          <w:sz w:val="24"/>
          <w:szCs w:val="24"/>
          <w:lang w:bidi="hi-IN"/>
        </w:rPr>
        <w:t>(ApplicationReadyEvent.</w:t>
      </w:r>
      <w:r w:rsidRPr="00C956D0">
        <w:rPr>
          <w:rFonts w:ascii="Consolas" w:hAnsi="Consolas" w:cs="Consolas"/>
          <w:b/>
          <w:bCs/>
          <w:color w:val="7F0055"/>
          <w:sz w:val="24"/>
          <w:szCs w:val="24"/>
          <w:lang w:bidi="hi-IN"/>
        </w:rPr>
        <w:t>class</w:t>
      </w:r>
      <w:r w:rsidRPr="00C956D0">
        <w:rPr>
          <w:rFonts w:ascii="Consolas" w:hAnsi="Consolas" w:cs="Consolas"/>
          <w:b/>
          <w:bCs/>
          <w:color w:val="000000"/>
          <w:sz w:val="24"/>
          <w:szCs w:val="24"/>
          <w:lang w:bidi="hi-IN"/>
        </w:rPr>
        <w:t>)</w:t>
      </w:r>
    </w:p>
    <w:p w14:paraId="1BACA6A6" w14:textId="77777777" w:rsidR="008A0DE6" w:rsidRPr="00F82814" w:rsidRDefault="008A0DE6" w:rsidP="008A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82814">
        <w:rPr>
          <w:rFonts w:ascii="Consolas" w:hAnsi="Consolas" w:cs="Consolas"/>
          <w:color w:val="7F0055"/>
          <w:lang w:bidi="hi-IN"/>
        </w:rPr>
        <w:t>public</w:t>
      </w:r>
      <w:r w:rsidRPr="00F82814">
        <w:rPr>
          <w:rFonts w:ascii="Consolas" w:hAnsi="Consolas" w:cs="Consolas"/>
          <w:color w:val="000000"/>
          <w:lang w:bidi="hi-IN"/>
        </w:rPr>
        <w:t xml:space="preserve"> </w:t>
      </w:r>
      <w:r w:rsidRPr="00F82814">
        <w:rPr>
          <w:rFonts w:ascii="Consolas" w:hAnsi="Consolas" w:cs="Consolas"/>
          <w:color w:val="7F0055"/>
          <w:lang w:bidi="hi-IN"/>
        </w:rPr>
        <w:t>void</w:t>
      </w:r>
      <w:r w:rsidRPr="00F82814">
        <w:rPr>
          <w:rFonts w:ascii="Consolas" w:hAnsi="Consolas" w:cs="Consolas"/>
          <w:color w:val="000000"/>
          <w:lang w:bidi="hi-IN"/>
        </w:rPr>
        <w:t xml:space="preserve"> afterStartup() {</w:t>
      </w:r>
    </w:p>
    <w:p w14:paraId="498201D9" w14:textId="77777777" w:rsidR="008A0DE6" w:rsidRDefault="008A0DE6" w:rsidP="008A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"Application Started at 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CommonUtil.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timeNow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());</w:t>
      </w:r>
    </w:p>
    <w:p w14:paraId="1B8DCFFB" w14:textId="77777777" w:rsidR="008A0DE6" w:rsidRDefault="008A0DE6" w:rsidP="008A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2A70841C" w14:textId="77777777" w:rsidR="008A0DE6" w:rsidRDefault="008A0DE6" w:rsidP="008A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373201FA" w14:textId="2C914A1C" w:rsidR="006F4619" w:rsidRDefault="006F4619" w:rsidP="00E35A1D"/>
    <w:p w14:paraId="5CD4E3BF" w14:textId="364FF0FA" w:rsidR="00954BB9" w:rsidRPr="00C77604" w:rsidRDefault="00C77604" w:rsidP="00E35A1D">
      <w:pPr>
        <w:rPr>
          <w:b/>
          <w:bCs/>
          <w:sz w:val="28"/>
          <w:szCs w:val="28"/>
          <w:u w:val="single"/>
        </w:rPr>
      </w:pPr>
      <w:r w:rsidRPr="00C77604">
        <w:rPr>
          <w:b/>
          <w:bCs/>
          <w:sz w:val="28"/>
          <w:szCs w:val="28"/>
          <w:u w:val="single"/>
        </w:rPr>
        <w:t>AOP</w:t>
      </w:r>
    </w:p>
    <w:p w14:paraId="6E7D69B5" w14:textId="77777777" w:rsidR="00C77604" w:rsidRDefault="00C77604" w:rsidP="00C7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@Retention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RUNTIME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5C4D31D9" w14:textId="77777777" w:rsidR="00C77604" w:rsidRDefault="00C77604" w:rsidP="00C7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@Target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(ElementType.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187E3DA8" w14:textId="77777777" w:rsidR="00C77604" w:rsidRDefault="00C77604" w:rsidP="00C7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D43F81">
        <w:rPr>
          <w:rFonts w:ascii="Consolas" w:hAnsi="Consolas" w:cs="Consolas"/>
          <w:b/>
          <w:bCs/>
          <w:color w:val="7F0055"/>
          <w:lang w:bidi="hi-IN"/>
        </w:rPr>
        <w:t>public</w:t>
      </w:r>
      <w:r w:rsidRPr="00D43F81">
        <w:rPr>
          <w:rFonts w:ascii="Consolas" w:hAnsi="Consolas" w:cs="Consolas"/>
          <w:b/>
          <w:bCs/>
          <w:color w:val="000000"/>
          <w:lang w:bidi="hi-IN"/>
        </w:rPr>
        <w:t xml:space="preserve"> </w:t>
      </w:r>
      <w:r w:rsidRPr="00D43F81">
        <w:rPr>
          <w:rFonts w:ascii="Consolas" w:hAnsi="Consolas" w:cs="Consolas"/>
          <w:b/>
          <w:bCs/>
          <w:color w:val="7F0055"/>
          <w:lang w:bidi="hi-IN"/>
        </w:rPr>
        <w:t>@interface</w:t>
      </w:r>
      <w:r w:rsidRPr="00D43F81">
        <w:rPr>
          <w:rFonts w:ascii="Consolas" w:hAnsi="Consolas" w:cs="Consolas"/>
          <w:b/>
          <w:bCs/>
          <w:color w:val="000000"/>
          <w:lang w:bidi="hi-IN"/>
        </w:rPr>
        <w:t xml:space="preserve"> </w:t>
      </w:r>
      <w:r w:rsidRPr="00D43F81">
        <w:rPr>
          <w:rFonts w:ascii="Consolas" w:hAnsi="Consolas" w:cs="Consolas"/>
          <w:b/>
          <w:bCs/>
          <w:color w:val="646464"/>
          <w:lang w:bidi="hi-IN"/>
        </w:rPr>
        <w:t>LogTime</w:t>
      </w:r>
      <w:r w:rsidRPr="00D43F81">
        <w:rPr>
          <w:rFonts w:ascii="Consolas" w:hAnsi="Consolas" w:cs="Consolas"/>
          <w:color w:val="000000"/>
          <w:lang w:bidi="hi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{</w:t>
      </w:r>
    </w:p>
    <w:p w14:paraId="3E10181E" w14:textId="77777777" w:rsidR="00C77604" w:rsidRDefault="00C77604" w:rsidP="00C7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A7A18AF" w14:textId="77777777" w:rsidR="00C77604" w:rsidRDefault="00C77604" w:rsidP="00C7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33DC6CCE" w14:textId="13A3C05E" w:rsidR="00C77604" w:rsidRDefault="00C77604" w:rsidP="00E35A1D"/>
    <w:p w14:paraId="05A231A8" w14:textId="77777777" w:rsidR="00D43F81" w:rsidRDefault="00D43F81" w:rsidP="00D4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@Aspect</w:t>
      </w:r>
    </w:p>
    <w:p w14:paraId="3A57B753" w14:textId="77777777" w:rsidR="00D43F81" w:rsidRDefault="00D43F81" w:rsidP="00D4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@Slf4j</w:t>
      </w:r>
    </w:p>
    <w:p w14:paraId="5220CBF3" w14:textId="77777777" w:rsidR="00D43F81" w:rsidRDefault="00D43F81" w:rsidP="00D4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@Component</w:t>
      </w:r>
    </w:p>
    <w:p w14:paraId="4F3D0DE8" w14:textId="77777777" w:rsidR="00D43F81" w:rsidRDefault="00D43F81" w:rsidP="00D4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D43F81">
        <w:rPr>
          <w:rFonts w:ascii="Consolas" w:hAnsi="Consolas" w:cs="Consolas"/>
          <w:b/>
          <w:bCs/>
          <w:color w:val="7F0055"/>
          <w:lang w:bidi="hi-IN"/>
        </w:rPr>
        <w:t>public</w:t>
      </w:r>
      <w:r w:rsidRPr="00D43F81">
        <w:rPr>
          <w:rFonts w:ascii="Consolas" w:hAnsi="Consolas" w:cs="Consolas"/>
          <w:b/>
          <w:bCs/>
          <w:color w:val="000000"/>
          <w:lang w:bidi="hi-IN"/>
        </w:rPr>
        <w:t xml:space="preserve"> </w:t>
      </w:r>
      <w:r w:rsidRPr="00D43F81">
        <w:rPr>
          <w:rFonts w:ascii="Consolas" w:hAnsi="Consolas" w:cs="Consolas"/>
          <w:b/>
          <w:bCs/>
          <w:color w:val="7F0055"/>
          <w:lang w:bidi="hi-IN"/>
        </w:rPr>
        <w:t>class</w:t>
      </w:r>
      <w:r w:rsidRPr="00D43F81">
        <w:rPr>
          <w:rFonts w:ascii="Consolas" w:hAnsi="Consolas" w:cs="Consolas"/>
          <w:b/>
          <w:bCs/>
          <w:color w:val="000000"/>
          <w:lang w:bidi="hi-IN"/>
        </w:rPr>
        <w:t xml:space="preserve"> TimeTracker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744B54F2" w14:textId="77777777" w:rsidR="00D43F81" w:rsidRDefault="00D43F81" w:rsidP="00D4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906B5B0" w14:textId="77777777" w:rsidR="00D43F81" w:rsidRDefault="00D43F81" w:rsidP="00D4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@Around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"@annotation(LogTime)"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6174D875" w14:textId="77777777" w:rsidR="00D43F81" w:rsidRDefault="00D43F81" w:rsidP="00D4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F82814">
        <w:rPr>
          <w:rFonts w:ascii="Consolas" w:hAnsi="Consolas" w:cs="Consolas"/>
          <w:b/>
          <w:bCs/>
          <w:color w:val="7F0055"/>
          <w:lang w:bidi="hi-IN"/>
        </w:rPr>
        <w:t>public</w:t>
      </w:r>
      <w:r w:rsidRPr="00F82814">
        <w:rPr>
          <w:rFonts w:ascii="Consolas" w:hAnsi="Consolas" w:cs="Consolas"/>
          <w:b/>
          <w:bCs/>
          <w:color w:val="000000"/>
          <w:lang w:bidi="hi-IN"/>
        </w:rPr>
        <w:t xml:space="preserve"> Object logTime(ProceedingJoinPoint </w:t>
      </w:r>
      <w:r w:rsidRPr="00F82814">
        <w:rPr>
          <w:rFonts w:ascii="Consolas" w:hAnsi="Consolas" w:cs="Consolas"/>
          <w:b/>
          <w:bCs/>
          <w:color w:val="6A3E3E"/>
          <w:lang w:bidi="hi-IN"/>
        </w:rPr>
        <w:t>joinPoint</w:t>
      </w:r>
      <w:r w:rsidRPr="00F82814">
        <w:rPr>
          <w:rFonts w:ascii="Consolas" w:hAnsi="Consolas" w:cs="Consolas"/>
          <w:b/>
          <w:bCs/>
          <w:color w:val="000000"/>
          <w:lang w:bidi="hi-IN"/>
        </w:rPr>
        <w:t>)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Throwable {</w:t>
      </w:r>
    </w:p>
    <w:p w14:paraId="5AA0F132" w14:textId="77777777" w:rsidR="00D43F81" w:rsidRDefault="00D43F81" w:rsidP="00D4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StopWatch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stopWatch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StopWatch();</w:t>
      </w:r>
    </w:p>
    <w:p w14:paraId="6B51EC32" w14:textId="77777777" w:rsidR="00D43F81" w:rsidRDefault="00D43F81" w:rsidP="00D4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stopWatch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.start();</w:t>
      </w:r>
    </w:p>
    <w:p w14:paraId="40DF1C9F" w14:textId="77777777" w:rsidR="00D43F81" w:rsidRDefault="00D43F81" w:rsidP="00D4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final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Object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proceed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.proceed();</w:t>
      </w:r>
    </w:p>
    <w:p w14:paraId="4A59CD50" w14:textId="77777777" w:rsidR="00D43F81" w:rsidRDefault="00D43F81" w:rsidP="00D4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stopWatch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.stop();</w:t>
      </w:r>
    </w:p>
    <w:p w14:paraId="72264FD3" w14:textId="77777777" w:rsidR="00D43F81" w:rsidRDefault="00D43F81" w:rsidP="00D4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log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.debug(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"{} executed in {} seconds"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.getSignature(),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stopWatch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.getTotalTimeSeconds());</w:t>
      </w:r>
    </w:p>
    <w:p w14:paraId="42D142B8" w14:textId="77777777" w:rsidR="00D43F81" w:rsidRDefault="00D43F81" w:rsidP="00D4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0F96A6D" w14:textId="77777777" w:rsidR="00D43F81" w:rsidRDefault="00D43F81" w:rsidP="00D4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proceed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2B74D2C8" w14:textId="77777777" w:rsidR="00D43F81" w:rsidRDefault="00D43F81" w:rsidP="00D4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14:paraId="3BC70DCF" w14:textId="3118B5E3" w:rsidR="00D43F81" w:rsidRDefault="00D43F81" w:rsidP="00D4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1C069903" w14:textId="4428CFDF" w:rsidR="002459E2" w:rsidRDefault="002459E2" w:rsidP="00D4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6CBB784C" w14:textId="6F02F717" w:rsidR="002459E2" w:rsidRDefault="002459E2" w:rsidP="00D4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5FCE1461" w14:textId="7FF0C425" w:rsidR="002459E2" w:rsidRDefault="002459E2" w:rsidP="00D4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52A1C9C2" w14:textId="23C5FD4E" w:rsidR="002459E2" w:rsidRDefault="002459E2" w:rsidP="00D4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7D936D67" w14:textId="1BD900FB" w:rsidR="002459E2" w:rsidRDefault="002459E2" w:rsidP="00D4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6F075AB2" w14:textId="082F63BE" w:rsidR="002459E2" w:rsidRDefault="002459E2" w:rsidP="00D4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1D1213EB" w14:textId="77777777" w:rsidR="002459E2" w:rsidRDefault="002459E2" w:rsidP="00D4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916965A" w14:textId="4B98F931" w:rsidR="00BA5BD2" w:rsidRPr="00BA5BD2" w:rsidRDefault="00BA5BD2" w:rsidP="00E35A1D">
      <w:pPr>
        <w:rPr>
          <w:b/>
          <w:bCs/>
          <w:sz w:val="24"/>
          <w:szCs w:val="24"/>
          <w:u w:val="single"/>
        </w:rPr>
      </w:pPr>
      <w:r w:rsidRPr="00BA5BD2">
        <w:rPr>
          <w:b/>
          <w:bCs/>
          <w:sz w:val="24"/>
          <w:szCs w:val="24"/>
          <w:u w:val="single"/>
        </w:rPr>
        <w:lastRenderedPageBreak/>
        <w:t>MongoDB Configuration</w:t>
      </w:r>
    </w:p>
    <w:p w14:paraId="1C8AF4F3" w14:textId="77777777" w:rsidR="00BA5BD2" w:rsidRPr="0095621C" w:rsidRDefault="00BA5BD2" w:rsidP="00BA5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bidi="hi-IN"/>
        </w:rPr>
      </w:pPr>
      <w:r w:rsidRPr="0095621C">
        <w:rPr>
          <w:rFonts w:ascii="Consolas" w:hAnsi="Consolas" w:cs="Consolas"/>
          <w:b/>
          <w:bCs/>
          <w:color w:val="646464"/>
          <w:sz w:val="24"/>
          <w:szCs w:val="24"/>
          <w:lang w:bidi="hi-IN"/>
        </w:rPr>
        <w:t>@Configuration</w:t>
      </w:r>
    </w:p>
    <w:p w14:paraId="19E3D77C" w14:textId="77777777" w:rsidR="00BA5BD2" w:rsidRDefault="00BA5BD2" w:rsidP="00BA5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95621C">
        <w:rPr>
          <w:rFonts w:ascii="Consolas" w:hAnsi="Consolas" w:cs="Consolas"/>
          <w:color w:val="000000"/>
          <w:sz w:val="20"/>
          <w:szCs w:val="20"/>
          <w:lang w:bidi="hi-IN"/>
        </w:rPr>
        <w:t>SimpleMongoConfig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54CE7548" w14:textId="77777777" w:rsidR="00BA5BD2" w:rsidRDefault="00BA5BD2" w:rsidP="00BA5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F761EB4" w14:textId="77777777" w:rsidR="00BA5BD2" w:rsidRDefault="00BA5BD2" w:rsidP="00BA5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mongoDBDatabaseName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"test"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4184A72C" w14:textId="77777777" w:rsidR="00BA5BD2" w:rsidRDefault="00BA5BD2" w:rsidP="00BA5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190E1D47" w14:textId="77777777" w:rsidR="00BA5BD2" w:rsidRDefault="00BA5BD2" w:rsidP="00BA5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@Bean</w:t>
      </w:r>
    </w:p>
    <w:p w14:paraId="4D85DB8C" w14:textId="77777777" w:rsidR="00BA5BD2" w:rsidRDefault="00BA5BD2" w:rsidP="00BA5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MongoClient mongo() {</w:t>
      </w:r>
    </w:p>
    <w:p w14:paraId="234470E3" w14:textId="2BC2D609" w:rsidR="00BA5BD2" w:rsidRPr="008D1E0E" w:rsidRDefault="00BA5BD2" w:rsidP="008D1E0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ConnectionString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connectionString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ConnectionString(</w:t>
      </w:r>
      <w:r w:rsidRPr="008D1E0E">
        <w:rPr>
          <w:rFonts w:ascii="Consolas" w:hAnsi="Consolas" w:cs="Consolas"/>
          <w:b/>
          <w:bCs/>
          <w:color w:val="2A00FF"/>
          <w:sz w:val="20"/>
          <w:szCs w:val="20"/>
          <w:lang w:bidi="hi-IN"/>
        </w:rPr>
        <w:t>"mongodb://localhost:27017/test"</w:t>
      </w:r>
      <w:r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);</w:t>
      </w:r>
    </w:p>
    <w:p w14:paraId="13AB84F1" w14:textId="77777777" w:rsidR="00BA5BD2" w:rsidRPr="008D1E0E" w:rsidRDefault="00BA5BD2" w:rsidP="00BA5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ab/>
      </w:r>
      <w:r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ab/>
        <w:t xml:space="preserve">MongoClientSettings </w:t>
      </w:r>
      <w:r w:rsidRPr="008D1E0E">
        <w:rPr>
          <w:rFonts w:ascii="Consolas" w:hAnsi="Consolas" w:cs="Consolas"/>
          <w:b/>
          <w:bCs/>
          <w:color w:val="6A3E3E"/>
          <w:sz w:val="20"/>
          <w:szCs w:val="20"/>
          <w:lang w:bidi="hi-IN"/>
        </w:rPr>
        <w:t>mongoClientSettings</w:t>
      </w:r>
      <w:r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 =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MongoClientSettings.</w:t>
      </w:r>
      <w:r w:rsidRPr="008D1E0E">
        <w:rPr>
          <w:rFonts w:ascii="Consolas" w:hAnsi="Consolas" w:cs="Consolas"/>
          <w:b/>
          <w:bCs/>
          <w:i/>
          <w:iCs/>
          <w:color w:val="000000"/>
          <w:sz w:val="20"/>
          <w:szCs w:val="20"/>
          <w:lang w:bidi="hi-IN"/>
        </w:rPr>
        <w:t>builder</w:t>
      </w:r>
      <w:r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().applyConnectionString(</w:t>
      </w:r>
      <w:r w:rsidRPr="008D1E0E">
        <w:rPr>
          <w:rFonts w:ascii="Consolas" w:hAnsi="Consolas" w:cs="Consolas"/>
          <w:b/>
          <w:bCs/>
          <w:color w:val="6A3E3E"/>
          <w:sz w:val="20"/>
          <w:szCs w:val="20"/>
          <w:lang w:bidi="hi-IN"/>
        </w:rPr>
        <w:t>connectionString</w:t>
      </w:r>
      <w:r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)</w:t>
      </w:r>
    </w:p>
    <w:p w14:paraId="3617C82D" w14:textId="77777777" w:rsidR="00BA5BD2" w:rsidRPr="008D1E0E" w:rsidRDefault="00BA5BD2" w:rsidP="00BA5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ab/>
      </w:r>
      <w:r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ab/>
      </w:r>
      <w:r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ab/>
      </w:r>
      <w:r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ab/>
        <w:t>.build();</w:t>
      </w:r>
    </w:p>
    <w:p w14:paraId="496729C8" w14:textId="77777777" w:rsidR="00BA5BD2" w:rsidRDefault="00BA5BD2" w:rsidP="00BA5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15BAC9C8" w14:textId="77777777" w:rsidR="00BA5BD2" w:rsidRDefault="00BA5BD2" w:rsidP="00BA5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MongoClients.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create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mongoClientSettings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39DBB541" w14:textId="77777777" w:rsidR="00BA5BD2" w:rsidRDefault="00BA5BD2" w:rsidP="00BA5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3CC54FE9" w14:textId="77777777" w:rsidR="00BA5BD2" w:rsidRDefault="00BA5BD2" w:rsidP="00BA5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8977A8D" w14:textId="77777777" w:rsidR="00BA5BD2" w:rsidRPr="008D1E0E" w:rsidRDefault="00BA5BD2" w:rsidP="00BA5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8D1E0E">
        <w:rPr>
          <w:rFonts w:ascii="Consolas" w:hAnsi="Consolas" w:cs="Consolas"/>
          <w:b/>
          <w:bCs/>
          <w:color w:val="646464"/>
          <w:sz w:val="20"/>
          <w:szCs w:val="20"/>
          <w:lang w:bidi="hi-IN"/>
        </w:rPr>
        <w:t>@Bean</w:t>
      </w:r>
    </w:p>
    <w:p w14:paraId="66457C6A" w14:textId="77777777" w:rsidR="00BA5BD2" w:rsidRPr="008D1E0E" w:rsidRDefault="00BA5BD2" w:rsidP="00BA5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ab/>
      </w:r>
      <w:r w:rsidRPr="008D1E0E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 MongoTemplate mongoTemplate() </w:t>
      </w:r>
      <w:r w:rsidRPr="008D1E0E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throws</w:t>
      </w:r>
      <w:r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 Exception {</w:t>
      </w:r>
    </w:p>
    <w:p w14:paraId="12C2DED4" w14:textId="77777777" w:rsidR="00BA5BD2" w:rsidRPr="008D1E0E" w:rsidRDefault="00BA5BD2" w:rsidP="00BA5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ab/>
      </w:r>
      <w:r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ab/>
      </w:r>
      <w:r w:rsidRPr="008D1E0E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 </w:t>
      </w:r>
      <w:r w:rsidRPr="008D1E0E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 MongoTemplate(mongo(), </w:t>
      </w:r>
      <w:r w:rsidRPr="008D1E0E">
        <w:rPr>
          <w:rFonts w:ascii="Consolas" w:hAnsi="Consolas" w:cs="Consolas"/>
          <w:b/>
          <w:bCs/>
          <w:color w:val="0000C0"/>
          <w:sz w:val="20"/>
          <w:szCs w:val="20"/>
          <w:lang w:bidi="hi-IN"/>
        </w:rPr>
        <w:t>mongoDBDatabaseName</w:t>
      </w:r>
      <w:r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);</w:t>
      </w:r>
    </w:p>
    <w:p w14:paraId="58EB2934" w14:textId="77777777" w:rsidR="00BA5BD2" w:rsidRPr="008D1E0E" w:rsidRDefault="00BA5BD2" w:rsidP="00BA5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ab/>
        <w:t>}</w:t>
      </w:r>
    </w:p>
    <w:p w14:paraId="469CAC7C" w14:textId="73E5EB6E" w:rsidR="00BA5BD2" w:rsidRDefault="00BA5BD2" w:rsidP="00BA5BD2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1E24D112" w14:textId="4635D32D" w:rsidR="00583CBA" w:rsidRDefault="00583CBA" w:rsidP="00BA5BD2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** </w:t>
      </w:r>
      <w:r w:rsidRPr="002459E2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The above MongoDB Configuration is not necessarily required. You can also provide the MongoDB details in application.properties file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</w:p>
    <w:p w14:paraId="18771FE1" w14:textId="77777777" w:rsidR="00583CBA" w:rsidRDefault="00583CBA" w:rsidP="0058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MongoDB Details</w:t>
      </w:r>
    </w:p>
    <w:p w14:paraId="6C92EFFC" w14:textId="1B17F62A" w:rsidR="00583CBA" w:rsidRPr="00583CBA" w:rsidRDefault="00583CBA" w:rsidP="00583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A00FF"/>
          <w:sz w:val="20"/>
          <w:szCs w:val="20"/>
        </w:rPr>
      </w:pPr>
      <w:r w:rsidRPr="00583CBA">
        <w:rPr>
          <w:rFonts w:ascii="Consolas" w:hAnsi="Consolas" w:cs="Consolas"/>
          <w:b/>
          <w:bCs/>
          <w:color w:val="000000"/>
          <w:sz w:val="20"/>
          <w:szCs w:val="20"/>
        </w:rPr>
        <w:t>spring.data.mongodb.uri=</w:t>
      </w:r>
      <w:r w:rsidRPr="00583CBA">
        <w:rPr>
          <w:rFonts w:ascii="Consolas" w:hAnsi="Consolas" w:cs="Consolas"/>
          <w:b/>
          <w:bCs/>
          <w:color w:val="2A00FF"/>
          <w:sz w:val="20"/>
          <w:szCs w:val="20"/>
          <w:u w:val="single"/>
        </w:rPr>
        <w:t>mongodb</w:t>
      </w:r>
      <w:r w:rsidRPr="00583CBA">
        <w:rPr>
          <w:rFonts w:ascii="Consolas" w:hAnsi="Consolas" w:cs="Consolas"/>
          <w:b/>
          <w:bCs/>
          <w:color w:val="2A00FF"/>
          <w:sz w:val="20"/>
          <w:szCs w:val="20"/>
        </w:rPr>
        <w:t>://</w:t>
      </w:r>
      <w:r w:rsidRPr="00583CBA">
        <w:rPr>
          <w:rFonts w:ascii="Consolas" w:hAnsi="Consolas" w:cs="Consolas"/>
          <w:b/>
          <w:bCs/>
          <w:color w:val="2A00FF"/>
          <w:sz w:val="20"/>
          <w:szCs w:val="20"/>
          <w:u w:val="single"/>
        </w:rPr>
        <w:t>localhost</w:t>
      </w:r>
      <w:r w:rsidRPr="00583CBA">
        <w:rPr>
          <w:rFonts w:ascii="Consolas" w:hAnsi="Consolas" w:cs="Consolas"/>
          <w:b/>
          <w:bCs/>
          <w:color w:val="2A00FF"/>
          <w:sz w:val="20"/>
          <w:szCs w:val="20"/>
        </w:rPr>
        <w:t>:27017/test</w:t>
      </w:r>
    </w:p>
    <w:p w14:paraId="107CB427" w14:textId="77777777" w:rsidR="00583CBA" w:rsidRPr="00583CBA" w:rsidRDefault="00583CBA" w:rsidP="00583CBA">
      <w:pPr>
        <w:rPr>
          <w:rFonts w:ascii="Consolas" w:hAnsi="Consolas" w:cs="Consolas"/>
          <w:b/>
          <w:bCs/>
          <w:color w:val="2A00FF"/>
          <w:sz w:val="20"/>
          <w:szCs w:val="20"/>
        </w:rPr>
      </w:pPr>
      <w:r w:rsidRPr="00583CBA">
        <w:rPr>
          <w:rFonts w:ascii="Consolas" w:hAnsi="Consolas" w:cs="Consolas"/>
          <w:b/>
          <w:bCs/>
          <w:color w:val="000000"/>
          <w:sz w:val="20"/>
          <w:szCs w:val="20"/>
        </w:rPr>
        <w:t>spring.data.mongodb.database=</w:t>
      </w:r>
      <w:r w:rsidRPr="00583CBA">
        <w:rPr>
          <w:rFonts w:ascii="Consolas" w:hAnsi="Consolas" w:cs="Consolas"/>
          <w:b/>
          <w:bCs/>
          <w:color w:val="2A00FF"/>
          <w:sz w:val="20"/>
          <w:szCs w:val="20"/>
        </w:rPr>
        <w:t>test</w:t>
      </w:r>
    </w:p>
    <w:p w14:paraId="20D133CF" w14:textId="5C0D9792" w:rsidR="006C4E15" w:rsidRPr="00B06B4E" w:rsidRDefault="00B06B4E" w:rsidP="00583CBA">
      <w:pPr>
        <w:rPr>
          <w:rFonts w:ascii="Consolas" w:hAnsi="Consolas" w:cs="Consolas"/>
          <w:b/>
          <w:bCs/>
          <w:color w:val="000000"/>
          <w:u w:val="single"/>
          <w:lang w:bidi="hi-IN"/>
        </w:rPr>
      </w:pPr>
      <w:r w:rsidRPr="00B06B4E">
        <w:rPr>
          <w:rFonts w:ascii="Consolas" w:hAnsi="Consolas" w:cs="Consolas"/>
          <w:b/>
          <w:bCs/>
          <w:color w:val="000000"/>
          <w:u w:val="single"/>
          <w:lang w:bidi="hi-IN"/>
        </w:rPr>
        <w:t>Controller Layer</w:t>
      </w:r>
    </w:p>
    <w:p w14:paraId="61394C33" w14:textId="77777777" w:rsidR="00B06B4E" w:rsidRPr="008D1E0E" w:rsidRDefault="00B06B4E" w:rsidP="00B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 w:rsidRPr="008D1E0E">
        <w:rPr>
          <w:rFonts w:ascii="Consolas" w:hAnsi="Consolas" w:cs="Consolas"/>
          <w:b/>
          <w:bCs/>
          <w:color w:val="646464"/>
          <w:sz w:val="20"/>
          <w:szCs w:val="20"/>
          <w:lang w:bidi="hi-IN"/>
        </w:rPr>
        <w:t>@RestController</w:t>
      </w:r>
    </w:p>
    <w:p w14:paraId="6E2D257E" w14:textId="77777777" w:rsidR="00B06B4E" w:rsidRPr="008D1E0E" w:rsidRDefault="00B06B4E" w:rsidP="00B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 w:rsidRPr="008D1E0E">
        <w:rPr>
          <w:rFonts w:ascii="Consolas" w:hAnsi="Consolas" w:cs="Consolas"/>
          <w:b/>
          <w:bCs/>
          <w:color w:val="646464"/>
          <w:sz w:val="20"/>
          <w:szCs w:val="20"/>
          <w:lang w:bidi="hi-IN"/>
        </w:rPr>
        <w:t>@RequestMapping</w:t>
      </w:r>
      <w:r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(value = </w:t>
      </w:r>
      <w:r w:rsidRPr="008D1E0E">
        <w:rPr>
          <w:rFonts w:ascii="Consolas" w:hAnsi="Consolas" w:cs="Consolas"/>
          <w:b/>
          <w:bCs/>
          <w:color w:val="2A00FF"/>
          <w:sz w:val="20"/>
          <w:szCs w:val="20"/>
          <w:lang w:bidi="hi-IN"/>
        </w:rPr>
        <w:t>"/admin"</w:t>
      </w:r>
      <w:r w:rsidRPr="008D1E0E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)</w:t>
      </w:r>
    </w:p>
    <w:p w14:paraId="55043694" w14:textId="77777777" w:rsidR="00B06B4E" w:rsidRDefault="00B06B4E" w:rsidP="00B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SampleDataController {</w:t>
      </w:r>
    </w:p>
    <w:p w14:paraId="1DAEA382" w14:textId="77777777" w:rsidR="00B06B4E" w:rsidRDefault="00B06B4E" w:rsidP="00B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FC3809A" w14:textId="77777777" w:rsidR="00B06B4E" w:rsidRDefault="00B06B4E" w:rsidP="00B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@Autowired</w:t>
      </w:r>
    </w:p>
    <w:p w14:paraId="1A296DA3" w14:textId="77777777" w:rsidR="00B06B4E" w:rsidRDefault="00B06B4E" w:rsidP="00B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SampleService 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sampleService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425FC9F3" w14:textId="77777777" w:rsidR="00B06B4E" w:rsidRDefault="00B06B4E" w:rsidP="00B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6FD350E8" w14:textId="77777777" w:rsidR="00B06B4E" w:rsidRDefault="00B06B4E" w:rsidP="00B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@PostMapping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(path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"/store/emp"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18D3C820" w14:textId="77777777" w:rsidR="00B06B4E" w:rsidRDefault="00B06B4E" w:rsidP="00B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ResponseEntity&lt;String&gt; saveEmpInfo(</w:t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@RequestBody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Employee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emp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0FB12036" w14:textId="77777777" w:rsidR="00B06B4E" w:rsidRDefault="00B06B4E" w:rsidP="00B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sampleService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.storeData(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emp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192D6E05" w14:textId="77777777" w:rsidR="00B06B4E" w:rsidRDefault="00B06B4E" w:rsidP="00B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ResponseEntity&lt;&gt;(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"Employee Information Saved successfully"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7EE26458" w14:textId="77777777" w:rsidR="00B06B4E" w:rsidRDefault="00B06B4E" w:rsidP="00B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4E307C74" w14:textId="77777777" w:rsidR="00B06B4E" w:rsidRDefault="00B06B4E" w:rsidP="00B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35234AFA" w14:textId="77777777" w:rsidR="00B06B4E" w:rsidRDefault="00B06B4E" w:rsidP="00B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@PostMapping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(path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"/store/emps"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260034AF" w14:textId="77777777" w:rsidR="00B06B4E" w:rsidRDefault="00B06B4E" w:rsidP="00B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ResponseEntity&lt;String&gt; saveEmpInfo() {</w:t>
      </w:r>
    </w:p>
    <w:p w14:paraId="0BE7439E" w14:textId="62AB1AC3" w:rsidR="00B06B4E" w:rsidRDefault="00B06B4E" w:rsidP="00B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List&lt;Employee&gt;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emps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ArrayList&lt;&gt;();</w:t>
      </w:r>
    </w:p>
    <w:p w14:paraId="4219B660" w14:textId="77777777" w:rsidR="00B06B4E" w:rsidRDefault="00B06B4E" w:rsidP="00B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&lt; 100;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++) {</w:t>
      </w:r>
    </w:p>
    <w:p w14:paraId="6F7660A1" w14:textId="77777777" w:rsidR="00B06B4E" w:rsidRDefault="00B06B4E" w:rsidP="00B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emp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Employee();</w:t>
      </w:r>
    </w:p>
    <w:p w14:paraId="2B6605F0" w14:textId="77777777" w:rsidR="00B06B4E" w:rsidRDefault="00B06B4E" w:rsidP="00B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emp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.setFirstName(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"FirstName-"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3FE8F00" w14:textId="77777777" w:rsidR="00B06B4E" w:rsidRDefault="00B06B4E" w:rsidP="00B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emp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.setLastName(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"LastName-&gt;"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57C09910" w14:textId="77777777" w:rsidR="00B06B4E" w:rsidRDefault="00B06B4E" w:rsidP="00B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emp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.setCity(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"City-"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12BCDF25" w14:textId="77777777" w:rsidR="00B06B4E" w:rsidRDefault="00B06B4E" w:rsidP="00B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emp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.setDesgn(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"Desgn-"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72C94A3B" w14:textId="77777777" w:rsidR="00B06B4E" w:rsidRDefault="00B06B4E" w:rsidP="00B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emp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.setSalary(10000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2F31B7B0" w14:textId="77777777" w:rsidR="00B06B4E" w:rsidRDefault="00B06B4E" w:rsidP="00B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emps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emp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2160B754" w14:textId="77777777" w:rsidR="00B06B4E" w:rsidRDefault="00B06B4E" w:rsidP="00B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1665C392" w14:textId="77777777" w:rsidR="00B06B4E" w:rsidRDefault="00B06B4E" w:rsidP="00B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sampleService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.storeAllEmployees(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emps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590C7867" w14:textId="77777777" w:rsidR="00B06B4E" w:rsidRDefault="00B06B4E" w:rsidP="00B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ResponseEntity&lt;&gt;(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"All Employee Information Saved successfully"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E73E261" w14:textId="5B54AE9E" w:rsidR="00B06B4E" w:rsidRDefault="00B06B4E" w:rsidP="00B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5ABBD570" w14:textId="72F8150F" w:rsidR="00762FD3" w:rsidRDefault="00762FD3" w:rsidP="00B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324CC574" w14:textId="77777777" w:rsidR="00762FD3" w:rsidRDefault="00762FD3" w:rsidP="00B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EC090B5" w14:textId="77777777" w:rsidR="00B06B4E" w:rsidRDefault="00B06B4E" w:rsidP="00B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C7C580E" w14:textId="77777777" w:rsidR="00B06B4E" w:rsidRDefault="00B06B4E" w:rsidP="00B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(path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"/view/emp/{id}"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594AE4EE" w14:textId="77777777" w:rsidR="00B06B4E" w:rsidRDefault="00B06B4E" w:rsidP="00B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ResponseEntity&lt;Employee&gt; getEmpInfo(</w:t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@PathVariable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293D621E" w14:textId="77777777" w:rsidR="00B06B4E" w:rsidRDefault="00B06B4E" w:rsidP="00B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emp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sampleService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.getEmployeeById(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32E9E2B4" w14:textId="77777777" w:rsidR="00B06B4E" w:rsidRDefault="00B06B4E" w:rsidP="00B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ResponseEntity&lt;&gt;(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emp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51AAEA02" w14:textId="77777777" w:rsidR="00B06B4E" w:rsidRDefault="00B06B4E" w:rsidP="00B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0D0BDFED" w14:textId="77777777" w:rsidR="00B9467F" w:rsidRDefault="00B9467F" w:rsidP="00B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65E95E6" w14:textId="77777777" w:rsidR="00B06B4E" w:rsidRDefault="00B06B4E" w:rsidP="00B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(path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"/view/emps/page"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35A97D09" w14:textId="77777777" w:rsidR="00B06B4E" w:rsidRDefault="00B06B4E" w:rsidP="00B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ResponseEntity&lt;List&lt;Employee&gt;&gt; getAllEmployeesByPage(</w:t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(defaultValue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"0"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 Integer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pageNo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</w:p>
    <w:p w14:paraId="422E8C00" w14:textId="77777777" w:rsidR="00B06B4E" w:rsidRDefault="00B06B4E" w:rsidP="00B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@RequestParam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(defaultValue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"10"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 Integer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pageSize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0EBDABA7" w14:textId="77777777" w:rsidR="00B06B4E" w:rsidRDefault="00B06B4E" w:rsidP="00B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List&lt;Employee&gt;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sampleService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.getDataByPage(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pageNo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pageSize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1D6EDC5E" w14:textId="77777777" w:rsidR="00B06B4E" w:rsidRDefault="00B06B4E" w:rsidP="00B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108CC8D" w14:textId="77777777" w:rsidR="00B06B4E" w:rsidRDefault="00B06B4E" w:rsidP="00B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ResponseEntity&lt;List&lt;Employee&gt;&gt;(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99C253A" w14:textId="77777777" w:rsidR="00B06B4E" w:rsidRDefault="00B06B4E" w:rsidP="00B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464CDA0B" w14:textId="77777777" w:rsidR="00B06B4E" w:rsidRDefault="00B06B4E" w:rsidP="00B06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699DE69D" w14:textId="08C1B9F8" w:rsidR="00B06B4E" w:rsidRDefault="00B06B4E" w:rsidP="00B06B4E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0B080ED4" w14:textId="224DD32C" w:rsidR="00727735" w:rsidRPr="00BA7B88" w:rsidRDefault="00BA7B88" w:rsidP="00B06B4E">
      <w:pPr>
        <w:rPr>
          <w:rFonts w:ascii="Consolas" w:hAnsi="Consolas" w:cs="Consolas"/>
          <w:b/>
          <w:bCs/>
          <w:color w:val="000000"/>
          <w:sz w:val="20"/>
          <w:szCs w:val="20"/>
          <w:u w:val="single"/>
          <w:lang w:bidi="hi-IN"/>
        </w:rPr>
      </w:pPr>
      <w:r w:rsidRPr="00BA7B88">
        <w:rPr>
          <w:rFonts w:ascii="Consolas" w:hAnsi="Consolas" w:cs="Consolas"/>
          <w:b/>
          <w:bCs/>
          <w:color w:val="000000"/>
          <w:u w:val="single"/>
          <w:lang w:bidi="hi-IN"/>
        </w:rPr>
        <w:t>Service Layer</w:t>
      </w:r>
    </w:p>
    <w:p w14:paraId="4EF11535" w14:textId="77777777" w:rsidR="00BA7B88" w:rsidRDefault="00BA7B88" w:rsidP="00BA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SampleService {</w:t>
      </w:r>
    </w:p>
    <w:p w14:paraId="11C78160" w14:textId="77777777" w:rsidR="00BA7B88" w:rsidRDefault="00BA7B88" w:rsidP="00BA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2DBB01AA" w14:textId="77777777" w:rsidR="00BA7B88" w:rsidRDefault="00BA7B88" w:rsidP="00BA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storeData(Employee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emp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7A3B9CAA" w14:textId="77777777" w:rsidR="00BA7B88" w:rsidRDefault="00BA7B88" w:rsidP="00BA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5BF611A7" w14:textId="77777777" w:rsidR="00BA7B88" w:rsidRDefault="00BA7B88" w:rsidP="00BA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Employee getEmployeeById(String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A102317" w14:textId="77777777" w:rsidR="00BA7B88" w:rsidRDefault="00BA7B88" w:rsidP="00BA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281EE0A8" w14:textId="77777777" w:rsidR="00BA7B88" w:rsidRDefault="00BA7B88" w:rsidP="00BA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storeAllEmployees(List&lt;Employee&gt;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emps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39D4275" w14:textId="77777777" w:rsidR="00BA7B88" w:rsidRDefault="00BA7B88" w:rsidP="00BA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030B498A" w14:textId="77777777" w:rsidR="00BA7B88" w:rsidRDefault="00BA7B88" w:rsidP="00BA7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List&lt;Employee&gt; getDataByPage(Integer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pageNo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pageSize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1EAAF54F" w14:textId="6310EE19" w:rsidR="00BA7B88" w:rsidRDefault="00BA7B88" w:rsidP="00BA7B88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318BC15E" w14:textId="7074DF0B" w:rsidR="00BA7B88" w:rsidRPr="0059119A" w:rsidRDefault="00BA7B88" w:rsidP="00B06B4E">
      <w:pPr>
        <w:rPr>
          <w:rFonts w:ascii="Consolas" w:hAnsi="Consolas" w:cs="Consolas"/>
          <w:b/>
          <w:bCs/>
          <w:color w:val="000000"/>
          <w:u w:val="single"/>
          <w:lang w:bidi="hi-IN"/>
        </w:rPr>
      </w:pPr>
      <w:r w:rsidRPr="0059119A">
        <w:rPr>
          <w:rFonts w:ascii="Consolas" w:hAnsi="Consolas" w:cs="Consolas"/>
          <w:b/>
          <w:bCs/>
          <w:color w:val="000000"/>
          <w:u w:val="single"/>
          <w:lang w:bidi="hi-IN"/>
        </w:rPr>
        <w:t>Service Implementation Class</w:t>
      </w:r>
    </w:p>
    <w:p w14:paraId="00DC5CB5" w14:textId="77777777" w:rsidR="0059119A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u w:val="single"/>
          <w:lang w:bidi="hi-IN"/>
        </w:rPr>
        <w:t>@Slf4j</w:t>
      </w:r>
    </w:p>
    <w:p w14:paraId="20DD4527" w14:textId="77777777" w:rsidR="0059119A" w:rsidRPr="000422FB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0422FB">
        <w:rPr>
          <w:rFonts w:ascii="Consolas" w:hAnsi="Consolas" w:cs="Consolas"/>
          <w:b/>
          <w:bCs/>
          <w:color w:val="646464"/>
          <w:lang w:bidi="hi-IN"/>
        </w:rPr>
        <w:t>@Service</w:t>
      </w:r>
    </w:p>
    <w:p w14:paraId="63B2A1E3" w14:textId="77777777" w:rsidR="0059119A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SampleServiceImpl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SampleService {</w:t>
      </w:r>
    </w:p>
    <w:p w14:paraId="56F97A10" w14:textId="77777777" w:rsidR="0059119A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3BCC8BE2" w14:textId="77777777" w:rsidR="0059119A" w:rsidRPr="00AB19C5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AB19C5">
        <w:rPr>
          <w:rFonts w:ascii="Consolas" w:hAnsi="Consolas" w:cs="Consolas"/>
          <w:b/>
          <w:bCs/>
          <w:color w:val="646464"/>
          <w:lang w:bidi="hi-IN"/>
        </w:rPr>
        <w:t>@Autowired</w:t>
      </w:r>
    </w:p>
    <w:p w14:paraId="311F2F4D" w14:textId="77777777" w:rsidR="0059119A" w:rsidRPr="00AB19C5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AB19C5">
        <w:rPr>
          <w:rFonts w:ascii="Consolas" w:hAnsi="Consolas" w:cs="Consolas"/>
          <w:b/>
          <w:bCs/>
          <w:color w:val="000000"/>
          <w:lang w:bidi="hi-IN"/>
        </w:rPr>
        <w:tab/>
      </w:r>
      <w:r w:rsidRPr="00AB19C5">
        <w:rPr>
          <w:rFonts w:ascii="Consolas" w:hAnsi="Consolas" w:cs="Consolas"/>
          <w:b/>
          <w:bCs/>
          <w:color w:val="7F0055"/>
          <w:lang w:bidi="hi-IN"/>
        </w:rPr>
        <w:t>private</w:t>
      </w:r>
      <w:r w:rsidRPr="00AB19C5">
        <w:rPr>
          <w:rFonts w:ascii="Consolas" w:hAnsi="Consolas" w:cs="Consolas"/>
          <w:b/>
          <w:bCs/>
          <w:color w:val="000000"/>
          <w:lang w:bidi="hi-IN"/>
        </w:rPr>
        <w:t xml:space="preserve"> SampleDataRepository </w:t>
      </w:r>
      <w:r w:rsidRPr="00AB19C5">
        <w:rPr>
          <w:rFonts w:ascii="Consolas" w:hAnsi="Consolas" w:cs="Consolas"/>
          <w:b/>
          <w:bCs/>
          <w:color w:val="0000C0"/>
          <w:lang w:bidi="hi-IN"/>
        </w:rPr>
        <w:t>dataRepo</w:t>
      </w:r>
      <w:r w:rsidRPr="00AB19C5">
        <w:rPr>
          <w:rFonts w:ascii="Consolas" w:hAnsi="Consolas" w:cs="Consolas"/>
          <w:b/>
          <w:bCs/>
          <w:color w:val="000000"/>
          <w:lang w:bidi="hi-IN"/>
        </w:rPr>
        <w:t>;</w:t>
      </w:r>
    </w:p>
    <w:p w14:paraId="14665A6B" w14:textId="77777777" w:rsidR="0059119A" w:rsidRPr="00AB19C5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</w:p>
    <w:p w14:paraId="35A76C40" w14:textId="77777777" w:rsidR="0059119A" w:rsidRPr="00AB19C5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AB19C5">
        <w:rPr>
          <w:rFonts w:ascii="Consolas" w:hAnsi="Consolas" w:cs="Consolas"/>
          <w:b/>
          <w:bCs/>
          <w:color w:val="000000"/>
          <w:lang w:bidi="hi-IN"/>
        </w:rPr>
        <w:tab/>
      </w:r>
      <w:r w:rsidRPr="00AB19C5">
        <w:rPr>
          <w:rFonts w:ascii="Consolas" w:hAnsi="Consolas" w:cs="Consolas"/>
          <w:b/>
          <w:bCs/>
          <w:color w:val="646464"/>
          <w:lang w:bidi="hi-IN"/>
        </w:rPr>
        <w:t>@Autowired</w:t>
      </w:r>
    </w:p>
    <w:p w14:paraId="72F0A19F" w14:textId="77777777" w:rsidR="0059119A" w:rsidRPr="00AB19C5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AB19C5">
        <w:rPr>
          <w:rFonts w:ascii="Consolas" w:hAnsi="Consolas" w:cs="Consolas"/>
          <w:b/>
          <w:bCs/>
          <w:color w:val="000000"/>
          <w:lang w:bidi="hi-IN"/>
        </w:rPr>
        <w:tab/>
      </w:r>
      <w:r w:rsidRPr="00AB19C5">
        <w:rPr>
          <w:rFonts w:ascii="Consolas" w:hAnsi="Consolas" w:cs="Consolas"/>
          <w:b/>
          <w:bCs/>
          <w:color w:val="7F0055"/>
          <w:lang w:bidi="hi-IN"/>
        </w:rPr>
        <w:t>private</w:t>
      </w:r>
      <w:r w:rsidRPr="00AB19C5">
        <w:rPr>
          <w:rFonts w:ascii="Consolas" w:hAnsi="Consolas" w:cs="Consolas"/>
          <w:b/>
          <w:bCs/>
          <w:color w:val="000000"/>
          <w:lang w:bidi="hi-IN"/>
        </w:rPr>
        <w:t xml:space="preserve"> SampleDataPagingViewRepository </w:t>
      </w:r>
      <w:r w:rsidRPr="00AB19C5">
        <w:rPr>
          <w:rFonts w:ascii="Consolas" w:hAnsi="Consolas" w:cs="Consolas"/>
          <w:b/>
          <w:bCs/>
          <w:color w:val="0000C0"/>
          <w:lang w:bidi="hi-IN"/>
        </w:rPr>
        <w:t>viewPagingRepo</w:t>
      </w:r>
      <w:r w:rsidRPr="00AB19C5">
        <w:rPr>
          <w:rFonts w:ascii="Consolas" w:hAnsi="Consolas" w:cs="Consolas"/>
          <w:b/>
          <w:bCs/>
          <w:color w:val="000000"/>
          <w:lang w:bidi="hi-IN"/>
        </w:rPr>
        <w:t>;</w:t>
      </w:r>
    </w:p>
    <w:p w14:paraId="147550D1" w14:textId="77777777" w:rsidR="0059119A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3AA25BC" w14:textId="77777777" w:rsidR="0059119A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@Override</w:t>
      </w:r>
    </w:p>
    <w:p w14:paraId="617685E5" w14:textId="77777777" w:rsidR="0059119A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storeData(Employee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emp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1AFB91E9" w14:textId="77777777" w:rsidR="0059119A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dataRepo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.save(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emp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0196AD1" w14:textId="77777777" w:rsidR="0059119A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2A239F3B" w14:textId="77777777" w:rsidR="0059119A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33A062F7" w14:textId="77777777" w:rsidR="0059119A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@Override</w:t>
      </w:r>
    </w:p>
    <w:p w14:paraId="2B0170FA" w14:textId="77777777" w:rsidR="0059119A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storeAllEmployees(List&lt;Employee&gt;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emps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7157F917" w14:textId="77777777" w:rsidR="0059119A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dataRepo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.saveAll(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emps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56FBD221" w14:textId="77777777" w:rsidR="0059119A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15B90FB0" w14:textId="77777777" w:rsidR="0059119A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79B824A" w14:textId="77777777" w:rsidR="0059119A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@Override</w:t>
      </w:r>
    </w:p>
    <w:p w14:paraId="23E2494B" w14:textId="77777777" w:rsidR="0059119A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Employee getEmployeeById(String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3B229831" w14:textId="77777777" w:rsidR="0059119A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Optional&lt;Employee&gt;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optEmp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dataRepo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.findById(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39355064" w14:textId="77777777" w:rsidR="0059119A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optEmp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.isPresent())</w:t>
      </w:r>
    </w:p>
    <w:p w14:paraId="4D59D5D5" w14:textId="77777777" w:rsidR="0059119A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optEmp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.get();</w:t>
      </w:r>
    </w:p>
    <w:p w14:paraId="0A6D2D7D" w14:textId="77777777" w:rsidR="0059119A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1976D779" w14:textId="77777777" w:rsidR="0059119A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7F35063C" w14:textId="120F90B4" w:rsidR="0059119A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A2F0F98" w14:textId="7A7641FC" w:rsidR="00F47576" w:rsidRDefault="00F47576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25CE65D9" w14:textId="7A25EEB3" w:rsidR="00F47576" w:rsidRDefault="00F47576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1C434410" w14:textId="5B96D72D" w:rsidR="00F47576" w:rsidRDefault="00F47576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4C9D07C" w14:textId="0D4FF78C" w:rsidR="00F47576" w:rsidRDefault="00F47576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FD868CF" w14:textId="3C39BAD2" w:rsidR="00F47576" w:rsidRDefault="00F47576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DC0DA2A" w14:textId="3A7E48DC" w:rsidR="00F47576" w:rsidRDefault="00F47576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19BE0454" w14:textId="77777777" w:rsidR="00F47576" w:rsidRDefault="00F47576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303D1E5D" w14:textId="77777777" w:rsidR="0059119A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@Override</w:t>
      </w:r>
    </w:p>
    <w:p w14:paraId="33C2A549" w14:textId="77777777" w:rsidR="0059119A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List&lt;Employee&gt; getDataByPage(Integer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pageNo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pageSize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4D4BB0A5" w14:textId="77777777" w:rsidR="0059119A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Pageable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paging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PageRequest.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of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pageNo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pageSize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6BC47C96" w14:textId="77777777" w:rsidR="0059119A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Page&lt;Employee&gt;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pagedResult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viewPagingRepo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.findAll(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paging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6BEC6DBE" w14:textId="77777777" w:rsidR="0059119A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683AF78D" w14:textId="77777777" w:rsidR="0059119A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pagedResult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.hasContent()) {</w:t>
      </w:r>
    </w:p>
    <w:p w14:paraId="3937BADC" w14:textId="77777777" w:rsidR="0059119A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pagedResult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.getContent();</w:t>
      </w:r>
    </w:p>
    <w:p w14:paraId="2A084D36" w14:textId="77777777" w:rsidR="0059119A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1B86C871" w14:textId="77777777" w:rsidR="0059119A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ArrayList&lt;Employee&gt;();</w:t>
      </w:r>
    </w:p>
    <w:p w14:paraId="1CC456E4" w14:textId="77777777" w:rsidR="0059119A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33463961" w14:textId="77777777" w:rsidR="0059119A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2813FBD5" w14:textId="77777777" w:rsidR="0059119A" w:rsidRDefault="0059119A" w:rsidP="00591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E9D98B7" w14:textId="21B0D9B2" w:rsidR="00BA7B88" w:rsidRDefault="0059119A" w:rsidP="0059119A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59D5EA42" w14:textId="4C9CA9F4" w:rsidR="008B06A1" w:rsidRPr="00843436" w:rsidRDefault="008B06A1" w:rsidP="00B06B4E">
      <w:pPr>
        <w:rPr>
          <w:b/>
          <w:bCs/>
          <w:sz w:val="26"/>
          <w:szCs w:val="26"/>
          <w:u w:val="single"/>
        </w:rPr>
      </w:pPr>
      <w:r w:rsidRPr="00843436">
        <w:rPr>
          <w:b/>
          <w:bCs/>
          <w:sz w:val="26"/>
          <w:szCs w:val="26"/>
          <w:u w:val="single"/>
        </w:rPr>
        <w:t>Repository Layer</w:t>
      </w:r>
    </w:p>
    <w:p w14:paraId="18DD29F5" w14:textId="77777777" w:rsidR="00843436" w:rsidRPr="00E560C0" w:rsidRDefault="00843436" w:rsidP="0084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E560C0">
        <w:rPr>
          <w:rFonts w:ascii="Consolas" w:hAnsi="Consolas" w:cs="Consolas"/>
          <w:b/>
          <w:bCs/>
          <w:color w:val="646464"/>
          <w:lang w:bidi="hi-IN"/>
        </w:rPr>
        <w:t>@Repository</w:t>
      </w:r>
    </w:p>
    <w:p w14:paraId="779F6A00" w14:textId="77777777" w:rsidR="00843436" w:rsidRDefault="00843436" w:rsidP="0084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E560C0">
        <w:rPr>
          <w:rFonts w:ascii="Consolas" w:hAnsi="Consolas" w:cs="Consolas"/>
          <w:b/>
          <w:bCs/>
          <w:color w:val="7F0055"/>
          <w:lang w:bidi="hi-IN"/>
        </w:rPr>
        <w:t>public</w:t>
      </w:r>
      <w:r w:rsidRPr="00E560C0">
        <w:rPr>
          <w:rFonts w:ascii="Consolas" w:hAnsi="Consolas" w:cs="Consolas"/>
          <w:b/>
          <w:bCs/>
          <w:color w:val="000000"/>
          <w:lang w:bidi="hi-IN"/>
        </w:rPr>
        <w:t xml:space="preserve"> </w:t>
      </w:r>
      <w:r w:rsidRPr="00E560C0">
        <w:rPr>
          <w:rFonts w:ascii="Consolas" w:hAnsi="Consolas" w:cs="Consolas"/>
          <w:b/>
          <w:bCs/>
          <w:color w:val="7F0055"/>
          <w:lang w:bidi="hi-IN"/>
        </w:rPr>
        <w:t>interface</w:t>
      </w:r>
      <w:r w:rsidRPr="00E560C0">
        <w:rPr>
          <w:rFonts w:ascii="Consolas" w:hAnsi="Consolas" w:cs="Consolas"/>
          <w:b/>
          <w:bCs/>
          <w:color w:val="000000"/>
          <w:lang w:bidi="hi-IN"/>
        </w:rPr>
        <w:t xml:space="preserve"> SampleDataRepository </w:t>
      </w:r>
      <w:r w:rsidRPr="00E560C0">
        <w:rPr>
          <w:rFonts w:ascii="Consolas" w:hAnsi="Consolas" w:cs="Consolas"/>
          <w:b/>
          <w:bCs/>
          <w:color w:val="7F0055"/>
          <w:lang w:bidi="hi-IN"/>
        </w:rPr>
        <w:t>extends</w:t>
      </w:r>
      <w:r w:rsidRPr="00E560C0">
        <w:rPr>
          <w:rFonts w:ascii="Consolas" w:hAnsi="Consolas" w:cs="Consolas"/>
          <w:b/>
          <w:bCs/>
          <w:color w:val="000000"/>
          <w:lang w:bidi="hi-IN"/>
        </w:rPr>
        <w:t xml:space="preserve"> MongoRepository&lt;Employee, String&gt;</w:t>
      </w:r>
      <w:r w:rsidRPr="00E560C0">
        <w:rPr>
          <w:rFonts w:ascii="Consolas" w:hAnsi="Consolas" w:cs="Consolas"/>
          <w:color w:val="000000"/>
          <w:lang w:bidi="hi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{</w:t>
      </w:r>
    </w:p>
    <w:p w14:paraId="39B28593" w14:textId="77777777" w:rsidR="00843436" w:rsidRDefault="00843436" w:rsidP="00843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037E506D" w14:textId="56A5206E" w:rsidR="009A6DDB" w:rsidRPr="00FA017C" w:rsidRDefault="00FA017C" w:rsidP="00FA0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</w:pPr>
      <w:r>
        <w:rPr>
          <w:rFonts w:ascii="Consolas" w:hAnsi="Consolas" w:cs="Consolas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sz w:val="20"/>
          <w:szCs w:val="20"/>
          <w:lang w:bidi="hi-IN"/>
        </w:rPr>
        <w:tab/>
      </w:r>
      <w:r w:rsidRPr="00FA017C">
        <w:rPr>
          <w:lang w:bidi="hi-IN"/>
        </w:rPr>
        <w:sym w:font="Wingdings" w:char="F0E8"/>
      </w:r>
      <w:r w:rsidRPr="00FA017C">
        <w:rPr>
          <w:rFonts w:ascii="Consolas" w:hAnsi="Consolas" w:cs="Consolas"/>
          <w:sz w:val="20"/>
          <w:szCs w:val="20"/>
          <w:lang w:bidi="hi-IN"/>
        </w:rPr>
        <w:t xml:space="preserve"> </w:t>
      </w:r>
      <w:r w:rsidR="009A6DDB" w:rsidRPr="00FA017C">
        <w:rPr>
          <w:rFonts w:ascii="Consolas" w:hAnsi="Consolas" w:cs="Consolas"/>
          <w:sz w:val="20"/>
          <w:szCs w:val="20"/>
          <w:lang w:bidi="hi-IN"/>
        </w:rPr>
        <w:t xml:space="preserve">You can also use </w:t>
      </w:r>
      <w:r w:rsidRPr="003D112C">
        <w:rPr>
          <w:rFonts w:ascii="Consolas" w:hAnsi="Consolas" w:cs="Consolas"/>
          <w:b/>
          <w:bCs/>
          <w:lang w:bidi="hi-IN"/>
        </w:rPr>
        <w:t>CrudRepository</w:t>
      </w:r>
      <w:r w:rsidRPr="003D112C">
        <w:rPr>
          <w:rFonts w:ascii="Consolas" w:hAnsi="Consolas" w:cs="Consolas"/>
          <w:lang w:bidi="hi-IN"/>
        </w:rPr>
        <w:t xml:space="preserve"> </w:t>
      </w:r>
      <w:r w:rsidRPr="00FA017C">
        <w:rPr>
          <w:lang w:bidi="hi-IN"/>
        </w:rPr>
        <w:sym w:font="Wingdings" w:char="F0E7"/>
      </w:r>
    </w:p>
    <w:p w14:paraId="3130D6AD" w14:textId="7DECE0F0" w:rsidR="00843436" w:rsidRPr="009A6DDB" w:rsidRDefault="00843436" w:rsidP="009A6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54495AAC" w14:textId="77777777" w:rsidR="008B06A1" w:rsidRPr="00E560C0" w:rsidRDefault="008B06A1" w:rsidP="008B0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 w:rsidRPr="00E560C0">
        <w:rPr>
          <w:rFonts w:ascii="Consolas" w:hAnsi="Consolas" w:cs="Consolas"/>
          <w:b/>
          <w:bCs/>
          <w:color w:val="646464"/>
          <w:sz w:val="20"/>
          <w:szCs w:val="20"/>
          <w:lang w:bidi="hi-IN"/>
        </w:rPr>
        <w:t>@Repository</w:t>
      </w:r>
    </w:p>
    <w:p w14:paraId="1D285433" w14:textId="77777777" w:rsidR="008B06A1" w:rsidRDefault="008B06A1" w:rsidP="008B0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 w:rsidRPr="00E560C0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 w:rsidRPr="00E560C0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 </w:t>
      </w:r>
      <w:r w:rsidRPr="00E560C0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interface</w:t>
      </w:r>
      <w:r w:rsidRPr="00E560C0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 SampleDataPagingViewRepository </w:t>
      </w:r>
      <w:r w:rsidRPr="00E560C0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extends</w:t>
      </w:r>
      <w:r w:rsidRPr="00E560C0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 PagingAndSortingRepository&lt;Employee, Long&gt;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2F32E898" w14:textId="77777777" w:rsidR="008B06A1" w:rsidRDefault="008B06A1" w:rsidP="008B0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6C53B8CD" w14:textId="42118C97" w:rsidR="008B06A1" w:rsidRDefault="008B06A1" w:rsidP="00655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364B4DA1" w14:textId="77777777" w:rsidR="00655B5F" w:rsidRPr="00655B5F" w:rsidRDefault="00655B5F" w:rsidP="00655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141BC58D" w14:textId="00383539" w:rsidR="003A218A" w:rsidRPr="000F6522" w:rsidRDefault="000F6522" w:rsidP="00B06B4E">
      <w:pPr>
        <w:rPr>
          <w:b/>
          <w:bCs/>
          <w:sz w:val="24"/>
          <w:szCs w:val="24"/>
          <w:u w:val="single"/>
        </w:rPr>
      </w:pPr>
      <w:r w:rsidRPr="000F6522">
        <w:rPr>
          <w:b/>
          <w:bCs/>
          <w:sz w:val="24"/>
          <w:szCs w:val="24"/>
          <w:u w:val="single"/>
        </w:rPr>
        <w:t>Entity Layer</w:t>
      </w:r>
    </w:p>
    <w:p w14:paraId="10C57A5E" w14:textId="77777777" w:rsidR="000F6522" w:rsidRDefault="000F6522" w:rsidP="000F6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@Data</w:t>
      </w:r>
    </w:p>
    <w:p w14:paraId="02F41449" w14:textId="77777777" w:rsidR="000F6522" w:rsidRDefault="000F6522" w:rsidP="000F6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@Document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"employee"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68BAE778" w14:textId="77777777" w:rsidR="000F6522" w:rsidRDefault="000F6522" w:rsidP="000F6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Employee {</w:t>
      </w:r>
    </w:p>
    <w:p w14:paraId="654ED437" w14:textId="77777777" w:rsidR="000F6522" w:rsidRDefault="000F6522" w:rsidP="000F6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1C3028DC" w14:textId="7BF23A8D" w:rsidR="000F6522" w:rsidRDefault="00CE4D76" w:rsidP="000F6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="000F6522">
        <w:rPr>
          <w:rFonts w:ascii="Consolas" w:hAnsi="Consolas" w:cs="Consolas"/>
          <w:color w:val="646464"/>
          <w:sz w:val="20"/>
          <w:szCs w:val="20"/>
          <w:lang w:bidi="hi-IN"/>
        </w:rPr>
        <w:t>@Id</w:t>
      </w:r>
    </w:p>
    <w:p w14:paraId="4BAE67BB" w14:textId="5FF1471D" w:rsidR="000F6522" w:rsidRDefault="000F6522" w:rsidP="000F6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bidi="hi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7CCE5A0E" w14:textId="6478B2AB" w:rsidR="000F6522" w:rsidRDefault="00BB3839" w:rsidP="000F6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="000F6522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 w:rsidR="000F6522"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r w:rsidR="000F6522">
        <w:rPr>
          <w:rFonts w:ascii="Consolas" w:hAnsi="Consolas" w:cs="Consolas"/>
          <w:color w:val="0000C0"/>
          <w:sz w:val="20"/>
          <w:szCs w:val="20"/>
          <w:lang w:bidi="hi-IN"/>
        </w:rPr>
        <w:t>firstName</w:t>
      </w:r>
      <w:r w:rsidR="000F6522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1361C539" w14:textId="5E7E7925" w:rsidR="000F6522" w:rsidRDefault="00BB3839" w:rsidP="000F6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="000F6522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 w:rsidR="000F6522"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r w:rsidR="000F6522">
        <w:rPr>
          <w:rFonts w:ascii="Consolas" w:hAnsi="Consolas" w:cs="Consolas"/>
          <w:color w:val="0000C0"/>
          <w:sz w:val="20"/>
          <w:szCs w:val="20"/>
          <w:lang w:bidi="hi-IN"/>
        </w:rPr>
        <w:t>lastName</w:t>
      </w:r>
      <w:r w:rsidR="000F6522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28D7D22F" w14:textId="277B8735" w:rsidR="000F6522" w:rsidRDefault="00BB3839" w:rsidP="000F6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="000F6522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 w:rsidR="000F6522"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r w:rsidR="000F6522">
        <w:rPr>
          <w:rFonts w:ascii="Consolas" w:hAnsi="Consolas" w:cs="Consolas"/>
          <w:color w:val="0000C0"/>
          <w:sz w:val="20"/>
          <w:szCs w:val="20"/>
          <w:lang w:bidi="hi-IN"/>
        </w:rPr>
        <w:t>desgn</w:t>
      </w:r>
      <w:r w:rsidR="000F6522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7AA70A92" w14:textId="16AAD3BF" w:rsidR="000F6522" w:rsidRDefault="00BB3839" w:rsidP="000F6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="000F6522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 w:rsidR="000F6522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="000F6522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long</w:t>
      </w:r>
      <w:r w:rsidR="000F6522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="000F6522">
        <w:rPr>
          <w:rFonts w:ascii="Consolas" w:hAnsi="Consolas" w:cs="Consolas"/>
          <w:color w:val="0000C0"/>
          <w:sz w:val="20"/>
          <w:szCs w:val="20"/>
          <w:lang w:bidi="hi-IN"/>
        </w:rPr>
        <w:t>salary</w:t>
      </w:r>
      <w:r w:rsidR="000F6522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754D7766" w14:textId="49F67933" w:rsidR="000F6522" w:rsidRDefault="00BB3839" w:rsidP="000F6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="000F6522"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 w:rsidR="000F6522"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r w:rsidR="000F6522">
        <w:rPr>
          <w:rFonts w:ascii="Consolas" w:hAnsi="Consolas" w:cs="Consolas"/>
          <w:color w:val="0000C0"/>
          <w:sz w:val="20"/>
          <w:szCs w:val="20"/>
          <w:lang w:bidi="hi-IN"/>
        </w:rPr>
        <w:t>city</w:t>
      </w:r>
      <w:r w:rsidR="000F6522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075E6C62" w14:textId="4DCB37E8" w:rsidR="000F6522" w:rsidRDefault="000F6522" w:rsidP="000F6522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082CA8EF" w14:textId="75D5ACA8" w:rsidR="003B0BC2" w:rsidRPr="00CE3DF5" w:rsidRDefault="00CE3DF5" w:rsidP="000F6522">
      <w:pPr>
        <w:rPr>
          <w:b/>
          <w:bCs/>
          <w:u w:val="single"/>
        </w:rPr>
      </w:pPr>
      <w:r w:rsidRPr="00CE3DF5">
        <w:rPr>
          <w:b/>
          <w:bCs/>
          <w:sz w:val="24"/>
          <w:szCs w:val="24"/>
          <w:u w:val="single"/>
        </w:rPr>
        <w:t>External Config File(application.properties)</w:t>
      </w:r>
    </w:p>
    <w:p w14:paraId="759682D5" w14:textId="77777777" w:rsidR="00CE3DF5" w:rsidRDefault="00CE3DF5" w:rsidP="00CE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3F7F5F"/>
          <w:sz w:val="20"/>
          <w:szCs w:val="20"/>
          <w:lang w:bidi="hi-IN"/>
        </w:rPr>
        <w:t># Spring Boot Related Configuration</w:t>
      </w:r>
    </w:p>
    <w:p w14:paraId="2A26244F" w14:textId="77777777" w:rsidR="00CE3DF5" w:rsidRDefault="00CE3DF5" w:rsidP="00CE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server.port=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8080</w:t>
      </w:r>
    </w:p>
    <w:p w14:paraId="144BB927" w14:textId="77777777" w:rsidR="00CE3DF5" w:rsidRDefault="00CE3DF5" w:rsidP="00CE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380AC777" w14:textId="77777777" w:rsidR="00CE3DF5" w:rsidRDefault="00CE3DF5" w:rsidP="00CE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3F7F5F"/>
          <w:sz w:val="20"/>
          <w:szCs w:val="20"/>
          <w:lang w:bidi="hi-IN"/>
        </w:rPr>
        <w:t># Spring Boot Logger</w:t>
      </w:r>
    </w:p>
    <w:p w14:paraId="1092DFD9" w14:textId="77777777" w:rsidR="00CE3DF5" w:rsidRDefault="00CE3DF5" w:rsidP="00CE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logging.level.root=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WARN</w:t>
      </w:r>
    </w:p>
    <w:p w14:paraId="6DA24379" w14:textId="77777777" w:rsidR="00CE3DF5" w:rsidRDefault="00CE3DF5" w:rsidP="00CE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logging.pattern.console=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%d{</w:t>
      </w:r>
      <w:r>
        <w:rPr>
          <w:rFonts w:ascii="Consolas" w:hAnsi="Consolas" w:cs="Consolas"/>
          <w:color w:val="2A00FF"/>
          <w:sz w:val="20"/>
          <w:szCs w:val="20"/>
          <w:u w:val="single"/>
          <w:lang w:bidi="hi-IN"/>
        </w:rPr>
        <w:t>yyyy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-MM-</w:t>
      </w:r>
      <w:r>
        <w:rPr>
          <w:rFonts w:ascii="Consolas" w:hAnsi="Consolas" w:cs="Consolas"/>
          <w:color w:val="2A00FF"/>
          <w:sz w:val="20"/>
          <w:szCs w:val="20"/>
          <w:u w:val="single"/>
          <w:lang w:bidi="hi-IN"/>
        </w:rPr>
        <w:t>dd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HH:mm:ss}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[%-5level]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[%logger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{36}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]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-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%</w:t>
      </w:r>
      <w:r>
        <w:rPr>
          <w:rFonts w:ascii="Consolas" w:hAnsi="Consolas" w:cs="Consolas"/>
          <w:color w:val="2A00FF"/>
          <w:sz w:val="20"/>
          <w:szCs w:val="20"/>
          <w:u w:val="single"/>
          <w:lang w:bidi="hi-IN"/>
        </w:rPr>
        <w:t>msg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%n</w:t>
      </w:r>
    </w:p>
    <w:p w14:paraId="05036947" w14:textId="77777777" w:rsidR="00CE3DF5" w:rsidRDefault="00CE3DF5" w:rsidP="00CE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logging.level.org.springframework.web=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ERROR</w:t>
      </w:r>
    </w:p>
    <w:p w14:paraId="6EEA870E" w14:textId="77777777" w:rsidR="00CE3DF5" w:rsidRDefault="00CE3DF5" w:rsidP="00CE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logging.level.org.hibernate=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ERROR</w:t>
      </w:r>
    </w:p>
    <w:p w14:paraId="364C221E" w14:textId="77777777" w:rsidR="00CE3DF5" w:rsidRDefault="00CE3DF5" w:rsidP="00CE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logging.level.com.ddlab.rnd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DEBUG</w:t>
      </w:r>
    </w:p>
    <w:p w14:paraId="21C5A075" w14:textId="77777777" w:rsidR="00CE3DF5" w:rsidRDefault="00CE3DF5" w:rsidP="00CE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35A96DE3" w14:textId="77777777" w:rsidR="00CE3DF5" w:rsidRDefault="00CE3DF5" w:rsidP="00CE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logging.path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./logs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</w:p>
    <w:p w14:paraId="3FE97EF2" w14:textId="77777777" w:rsidR="00CE3DF5" w:rsidRDefault="00CE3DF5" w:rsidP="00CE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logging.file.name=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./logs/</w:t>
      </w:r>
      <w:r>
        <w:rPr>
          <w:rFonts w:ascii="Consolas" w:hAnsi="Consolas" w:cs="Consolas"/>
          <w:color w:val="2A00FF"/>
          <w:sz w:val="20"/>
          <w:szCs w:val="20"/>
          <w:u w:val="single"/>
          <w:lang w:bidi="hi-IN"/>
        </w:rPr>
        <w:t>app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-log.txt</w:t>
      </w:r>
    </w:p>
    <w:p w14:paraId="7BB7EFD0" w14:textId="77777777" w:rsidR="00CE3DF5" w:rsidRDefault="00CE3DF5" w:rsidP="00CE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A77FFF6" w14:textId="77777777" w:rsidR="00CE3DF5" w:rsidRDefault="00CE3DF5" w:rsidP="00CE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8A374E1" w14:textId="77777777" w:rsidR="00CE3DF5" w:rsidRDefault="00CE3DF5" w:rsidP="00CE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3F7F5F"/>
          <w:sz w:val="20"/>
          <w:szCs w:val="20"/>
          <w:lang w:bidi="hi-IN"/>
        </w:rPr>
        <w:t># Feign Client Configuration for Spring Boot</w:t>
      </w:r>
    </w:p>
    <w:p w14:paraId="41C7C6E3" w14:textId="77777777" w:rsidR="00CE3DF5" w:rsidRDefault="00CE3DF5" w:rsidP="00CE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feign.httpclient.disableSslValidation=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true</w:t>
      </w:r>
    </w:p>
    <w:p w14:paraId="2825C291" w14:textId="77777777" w:rsidR="00CE3DF5" w:rsidRDefault="00CE3DF5" w:rsidP="00CE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feign.httpclient.enabled=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false</w:t>
      </w:r>
    </w:p>
    <w:p w14:paraId="4BA5EED2" w14:textId="77777777" w:rsidR="00CE3DF5" w:rsidRDefault="00CE3DF5" w:rsidP="00CE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feign.okhttp.enabled=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true</w:t>
      </w:r>
    </w:p>
    <w:p w14:paraId="37C7C655" w14:textId="77777777" w:rsidR="00CE3DF5" w:rsidRDefault="00CE3DF5" w:rsidP="00CE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6106EC5" w14:textId="77777777" w:rsidR="00CE3DF5" w:rsidRDefault="00CE3DF5" w:rsidP="00CE3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3F7F5F"/>
          <w:sz w:val="20"/>
          <w:szCs w:val="20"/>
          <w:lang w:bidi="hi-IN"/>
        </w:rPr>
        <w:t># Swagger Configuration</w:t>
      </w:r>
    </w:p>
    <w:p w14:paraId="214D8DD0" w14:textId="7414FBFA" w:rsidR="00CE3DF5" w:rsidRDefault="00CE3DF5" w:rsidP="00CE3DF5">
      <w:pPr>
        <w:rPr>
          <w:rFonts w:ascii="Consolas" w:hAnsi="Consolas" w:cs="Consolas"/>
          <w:color w:val="2A00FF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>springdoc.swagger-ui.path=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/swagger-ui.html</w:t>
      </w:r>
    </w:p>
    <w:p w14:paraId="2E93CA46" w14:textId="45E2B51C" w:rsidR="00A42568" w:rsidRPr="00873319" w:rsidRDefault="00873319" w:rsidP="00CE3DF5">
      <w:pPr>
        <w:rPr>
          <w:b/>
          <w:bCs/>
          <w:sz w:val="24"/>
          <w:szCs w:val="24"/>
          <w:u w:val="single"/>
        </w:rPr>
      </w:pPr>
      <w:r w:rsidRPr="00873319">
        <w:rPr>
          <w:b/>
          <w:bCs/>
          <w:sz w:val="24"/>
          <w:szCs w:val="24"/>
          <w:u w:val="single"/>
        </w:rPr>
        <w:t>How to Run the application in Eclipse</w:t>
      </w:r>
    </w:p>
    <w:p w14:paraId="254ACD8A" w14:textId="66CA583C" w:rsidR="00873319" w:rsidRDefault="00873319" w:rsidP="00CE3DF5">
      <w:r>
        <w:rPr>
          <w:noProof/>
        </w:rPr>
        <w:drawing>
          <wp:inline distT="0" distB="0" distL="0" distR="0" wp14:anchorId="1A1AA91D" wp14:editId="676096B0">
            <wp:extent cx="5819322" cy="217805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203" cy="21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EA29" w14:textId="07DC0EFF" w:rsidR="00ED0116" w:rsidRDefault="00ED0116" w:rsidP="00CE3DF5"/>
    <w:p w14:paraId="2037F09B" w14:textId="5E68397A" w:rsidR="00536968" w:rsidRDefault="00536968" w:rsidP="00CE3DF5">
      <w:r>
        <w:t>Difference between @Controller and @RestController</w:t>
      </w:r>
    </w:p>
    <w:p w14:paraId="415051FF" w14:textId="77777777" w:rsidR="00FF7F2F" w:rsidRDefault="00FF7F2F" w:rsidP="00FF7F2F">
      <w:pPr>
        <w:pStyle w:val="ListParagraph"/>
        <w:numPr>
          <w:ilvl w:val="0"/>
          <w:numId w:val="1"/>
        </w:numPr>
      </w:pPr>
      <w:r>
        <w:t>@Controller is used to mark classes as Spring MVC Controller.</w:t>
      </w:r>
    </w:p>
    <w:p w14:paraId="5F71E731" w14:textId="25008B00" w:rsidR="00536968" w:rsidRDefault="00FF7F2F" w:rsidP="00FF7F2F">
      <w:pPr>
        <w:pStyle w:val="ListParagraph"/>
        <w:numPr>
          <w:ilvl w:val="0"/>
          <w:numId w:val="1"/>
        </w:numPr>
      </w:pPr>
      <w:r>
        <w:t>@RestController is a convenience annotation that does nothing more than adding the @Controller and @ResponseBody annotations.</w:t>
      </w:r>
    </w:p>
    <w:p w14:paraId="3E6BBEF1" w14:textId="42132181" w:rsidR="00FF7F2F" w:rsidRPr="00FF7F2F" w:rsidRDefault="00FF7F2F" w:rsidP="00FF7F2F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bidi="hi-IN"/>
        </w:rPr>
      </w:pPr>
      <w:r w:rsidRPr="00FF7F2F">
        <w:rPr>
          <w:rFonts w:ascii="Segoe UI" w:eastAsia="Times New Roman" w:hAnsi="Segoe UI" w:cs="Segoe UI"/>
          <w:color w:val="232629"/>
          <w:sz w:val="23"/>
          <w:szCs w:val="23"/>
          <w:lang w:bidi="hi-IN"/>
        </w:rPr>
        <w:t>So the following two controller definitions should do the same</w:t>
      </w:r>
      <w:r w:rsidR="00632C7C">
        <w:rPr>
          <w:rFonts w:ascii="Segoe UI" w:eastAsia="Times New Roman" w:hAnsi="Segoe UI" w:cs="Segoe UI"/>
          <w:color w:val="232629"/>
          <w:sz w:val="23"/>
          <w:szCs w:val="23"/>
          <w:lang w:bidi="hi-IN"/>
        </w:rPr>
        <w:t>.</w:t>
      </w:r>
    </w:p>
    <w:p w14:paraId="46890914" w14:textId="77777777" w:rsidR="00FF7F2F" w:rsidRPr="00FF7F2F" w:rsidRDefault="00FF7F2F" w:rsidP="00FF7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</w:pPr>
      <w:r w:rsidRPr="00FF7F2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@Controller</w:t>
      </w:r>
    </w:p>
    <w:p w14:paraId="122E22D4" w14:textId="77777777" w:rsidR="00FF7F2F" w:rsidRPr="00FF7F2F" w:rsidRDefault="00FF7F2F" w:rsidP="00FF7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</w:pPr>
      <w:r w:rsidRPr="00FF7F2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@ResponseBody</w:t>
      </w:r>
    </w:p>
    <w:p w14:paraId="0EFADB56" w14:textId="77777777" w:rsidR="00FF7F2F" w:rsidRPr="00FF7F2F" w:rsidRDefault="00FF7F2F" w:rsidP="00FF7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</w:pPr>
      <w:r w:rsidRPr="00FF7F2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public class MyController { }</w:t>
      </w:r>
    </w:p>
    <w:p w14:paraId="48BD2E2F" w14:textId="77777777" w:rsidR="00FF7F2F" w:rsidRPr="00FF7F2F" w:rsidRDefault="00FF7F2F" w:rsidP="00FF7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</w:pPr>
    </w:p>
    <w:p w14:paraId="1CA1A6E7" w14:textId="77777777" w:rsidR="00FF7F2F" w:rsidRPr="00FF7F2F" w:rsidRDefault="00FF7F2F" w:rsidP="00FF7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</w:pPr>
      <w:r w:rsidRPr="00FF7F2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@RestController</w:t>
      </w:r>
    </w:p>
    <w:p w14:paraId="008CBFFE" w14:textId="77777777" w:rsidR="00FF7F2F" w:rsidRPr="00FF7F2F" w:rsidRDefault="00FF7F2F" w:rsidP="00FF7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bidi="hi-IN"/>
        </w:rPr>
      </w:pPr>
      <w:r w:rsidRPr="00FF7F2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public class MyRestController { }</w:t>
      </w:r>
    </w:p>
    <w:p w14:paraId="20E1558B" w14:textId="0D97DF54" w:rsidR="00FF7F2F" w:rsidRDefault="00FF7F2F" w:rsidP="00FF7F2F"/>
    <w:p w14:paraId="7A3E3A11" w14:textId="36675D95" w:rsidR="000F3697" w:rsidRDefault="000F3697" w:rsidP="000F3697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If you use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@RestController</w:t>
      </w:r>
      <w:r>
        <w:rPr>
          <w:rFonts w:ascii="Segoe UI" w:hAnsi="Segoe UI" w:cs="Segoe UI"/>
          <w:color w:val="232629"/>
          <w:sz w:val="23"/>
          <w:szCs w:val="23"/>
        </w:rPr>
        <w:t> you cannot return a view (By using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Viewresolver</w:t>
      </w:r>
      <w:r>
        <w:rPr>
          <w:rFonts w:ascii="Segoe UI" w:hAnsi="Segoe UI" w:cs="Segoe UI"/>
          <w:color w:val="232629"/>
          <w:sz w:val="23"/>
          <w:szCs w:val="23"/>
        </w:rPr>
        <w:t> in Spring/springboot) and yes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@ResponseBody</w:t>
      </w:r>
      <w:r>
        <w:rPr>
          <w:rFonts w:ascii="Segoe UI" w:hAnsi="Segoe UI" w:cs="Segoe UI"/>
          <w:color w:val="232629"/>
          <w:sz w:val="23"/>
          <w:szCs w:val="23"/>
        </w:rPr>
        <w:t> is not needed in this case.</w:t>
      </w:r>
      <w:r w:rsidR="001D12CA">
        <w:rPr>
          <w:rFonts w:ascii="Segoe UI" w:hAnsi="Segoe UI" w:cs="Segoe UI"/>
          <w:color w:val="232629"/>
          <w:sz w:val="23"/>
          <w:szCs w:val="23"/>
        </w:rPr>
        <w:t xml:space="preserve"> </w:t>
      </w:r>
      <w:r>
        <w:rPr>
          <w:rFonts w:ascii="Segoe UI" w:hAnsi="Segoe UI" w:cs="Segoe UI"/>
          <w:color w:val="232629"/>
          <w:sz w:val="23"/>
          <w:szCs w:val="23"/>
        </w:rPr>
        <w:t>If you use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@Controller</w:t>
      </w:r>
      <w:r>
        <w:rPr>
          <w:rFonts w:ascii="Segoe UI" w:hAnsi="Segoe UI" w:cs="Segoe UI"/>
          <w:color w:val="232629"/>
          <w:sz w:val="23"/>
          <w:szCs w:val="23"/>
        </w:rPr>
        <w:t> you can return a view in Spring web MVC.</w:t>
      </w:r>
    </w:p>
    <w:p w14:paraId="165F5696" w14:textId="77777777" w:rsidR="000F3697" w:rsidRPr="00C14BA7" w:rsidRDefault="000F3697" w:rsidP="00FF7F2F"/>
    <w:sectPr w:rsidR="000F3697" w:rsidRPr="00C14BA7" w:rsidSect="008B06A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D53E1" w14:textId="77777777" w:rsidR="00CD28A0" w:rsidRDefault="00CD28A0" w:rsidP="00F84140">
      <w:pPr>
        <w:spacing w:after="0" w:line="240" w:lineRule="auto"/>
      </w:pPr>
      <w:r>
        <w:separator/>
      </w:r>
    </w:p>
  </w:endnote>
  <w:endnote w:type="continuationSeparator" w:id="0">
    <w:p w14:paraId="32BBA2E1" w14:textId="77777777" w:rsidR="00CD28A0" w:rsidRDefault="00CD28A0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E8C1B" w14:textId="77777777" w:rsidR="00583CBA" w:rsidRDefault="00583C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13614D2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2C99143" w14:textId="77777777" w:rsidR="00F84140" w:rsidRDefault="00F841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9A5A7" w14:textId="77777777" w:rsidR="00583CBA" w:rsidRDefault="00583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0FD02" w14:textId="77777777" w:rsidR="00CD28A0" w:rsidRDefault="00CD28A0" w:rsidP="00F84140">
      <w:pPr>
        <w:spacing w:after="0" w:line="240" w:lineRule="auto"/>
      </w:pPr>
      <w:r>
        <w:separator/>
      </w:r>
    </w:p>
  </w:footnote>
  <w:footnote w:type="continuationSeparator" w:id="0">
    <w:p w14:paraId="30729395" w14:textId="77777777" w:rsidR="00CD28A0" w:rsidRDefault="00CD28A0" w:rsidP="00F84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C543D" w14:textId="77777777" w:rsidR="00583CBA" w:rsidRDefault="00583C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F1D51" w14:textId="77777777" w:rsidR="00583CBA" w:rsidRDefault="00583C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B51C5" w14:textId="77777777" w:rsidR="00583CBA" w:rsidRDefault="00583C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82CE8"/>
    <w:multiLevelType w:val="hybridMultilevel"/>
    <w:tmpl w:val="F0F46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F6E3F"/>
    <w:multiLevelType w:val="hybridMultilevel"/>
    <w:tmpl w:val="125EE5B2"/>
    <w:lvl w:ilvl="0" w:tplc="C7B288E4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onsola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C33798"/>
    <w:multiLevelType w:val="hybridMultilevel"/>
    <w:tmpl w:val="D982E590"/>
    <w:lvl w:ilvl="0" w:tplc="13040526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0286198">
    <w:abstractNumId w:val="0"/>
  </w:num>
  <w:num w:numId="2" w16cid:durableId="275913892">
    <w:abstractNumId w:val="2"/>
  </w:num>
  <w:num w:numId="3" w16cid:durableId="847863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A7"/>
    <w:rsid w:val="0000674D"/>
    <w:rsid w:val="000422FB"/>
    <w:rsid w:val="000F3697"/>
    <w:rsid w:val="000F6522"/>
    <w:rsid w:val="00185D55"/>
    <w:rsid w:val="001D12CA"/>
    <w:rsid w:val="002459E2"/>
    <w:rsid w:val="002620F5"/>
    <w:rsid w:val="00272C4A"/>
    <w:rsid w:val="00347959"/>
    <w:rsid w:val="00347DB8"/>
    <w:rsid w:val="00391469"/>
    <w:rsid w:val="003A218A"/>
    <w:rsid w:val="003B0BC2"/>
    <w:rsid w:val="003D112C"/>
    <w:rsid w:val="00423DB9"/>
    <w:rsid w:val="004C6DB1"/>
    <w:rsid w:val="004C7654"/>
    <w:rsid w:val="00506F1C"/>
    <w:rsid w:val="00535A29"/>
    <w:rsid w:val="00536968"/>
    <w:rsid w:val="00583CBA"/>
    <w:rsid w:val="0059119A"/>
    <w:rsid w:val="00632C7C"/>
    <w:rsid w:val="0065062C"/>
    <w:rsid w:val="00655B5F"/>
    <w:rsid w:val="006C4E15"/>
    <w:rsid w:val="006E62EB"/>
    <w:rsid w:val="006F4619"/>
    <w:rsid w:val="00727735"/>
    <w:rsid w:val="00762FD3"/>
    <w:rsid w:val="00843436"/>
    <w:rsid w:val="00873319"/>
    <w:rsid w:val="00881B99"/>
    <w:rsid w:val="008A0DE6"/>
    <w:rsid w:val="008B06A1"/>
    <w:rsid w:val="008B25C1"/>
    <w:rsid w:val="008D1E0E"/>
    <w:rsid w:val="009520D8"/>
    <w:rsid w:val="00954BB9"/>
    <w:rsid w:val="0095621C"/>
    <w:rsid w:val="009A6DDB"/>
    <w:rsid w:val="00A42568"/>
    <w:rsid w:val="00A813AB"/>
    <w:rsid w:val="00AB19C5"/>
    <w:rsid w:val="00AC4510"/>
    <w:rsid w:val="00B06B4E"/>
    <w:rsid w:val="00B72213"/>
    <w:rsid w:val="00B9467F"/>
    <w:rsid w:val="00BA5BD2"/>
    <w:rsid w:val="00BA7B88"/>
    <w:rsid w:val="00BB3839"/>
    <w:rsid w:val="00C14BA7"/>
    <w:rsid w:val="00C31770"/>
    <w:rsid w:val="00C6203D"/>
    <w:rsid w:val="00C77604"/>
    <w:rsid w:val="00C956D0"/>
    <w:rsid w:val="00CD28A0"/>
    <w:rsid w:val="00CE3DF5"/>
    <w:rsid w:val="00CE4D76"/>
    <w:rsid w:val="00D43F81"/>
    <w:rsid w:val="00D73545"/>
    <w:rsid w:val="00D95D19"/>
    <w:rsid w:val="00DC3407"/>
    <w:rsid w:val="00DC4A4C"/>
    <w:rsid w:val="00DE23BD"/>
    <w:rsid w:val="00E35A1D"/>
    <w:rsid w:val="00E560C0"/>
    <w:rsid w:val="00E6437F"/>
    <w:rsid w:val="00ED0116"/>
    <w:rsid w:val="00F47576"/>
    <w:rsid w:val="00F82814"/>
    <w:rsid w:val="00F84140"/>
    <w:rsid w:val="00FA017C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877A7"/>
  <w15:chartTrackingRefBased/>
  <w15:docId w15:val="{CF857DF1-41D0-4110-98D6-998C08FD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F7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F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F2F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FF7F2F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FF7F2F"/>
  </w:style>
  <w:style w:type="character" w:customStyle="1" w:styleId="hljs-keyword">
    <w:name w:val="hljs-keyword"/>
    <w:basedOn w:val="DefaultParagraphFont"/>
    <w:rsid w:val="00FF7F2F"/>
  </w:style>
  <w:style w:type="character" w:customStyle="1" w:styleId="hljs-title">
    <w:name w:val="hljs-title"/>
    <w:basedOn w:val="DefaultParagraphFont"/>
    <w:rsid w:val="00FF7F2F"/>
  </w:style>
  <w:style w:type="paragraph" w:styleId="ListParagraph">
    <w:name w:val="List Paragraph"/>
    <w:basedOn w:val="Normal"/>
    <w:uiPriority w:val="34"/>
    <w:qFormat/>
    <w:rsid w:val="00FF7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0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139</TotalTime>
  <Pages>7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107</cp:revision>
  <dcterms:created xsi:type="dcterms:W3CDTF">2022-04-25T16:09:00Z</dcterms:created>
  <dcterms:modified xsi:type="dcterms:W3CDTF">2022-07-02T18:28:00Z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2022-06-24T10:56:39Z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59b4f8ed-c61f-4bce-9756-c0ac2a3e68b6</vt:lpwstr>
  </property>
  <property fmtid="{D5CDD505-2E9C-101B-9397-08002B2CF9AE}" pid="8" name="MSIP_Label_dad3be33-4108-4738-9e07-d8656a181486_ContentBits">
    <vt:lpwstr>0</vt:lpwstr>
  </property>
</Properties>
</file>