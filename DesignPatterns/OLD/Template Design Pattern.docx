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C15071" w:rsidP="002C5278">
      <w:pPr>
        <w:pStyle w:val="Title"/>
      </w:pPr>
      <w:r>
        <w:t>Template Design Pattern</w:t>
      </w:r>
    </w:p>
    <w:p w:rsidR="00A33D30" w:rsidRDefault="00A33D30" w:rsidP="00A33D30">
      <w:pPr>
        <w:rPr>
          <w:b/>
        </w:rPr>
      </w:pPr>
      <w:r>
        <w:t xml:space="preserve">GOF: </w:t>
      </w:r>
      <w:r w:rsidRPr="00A33D30">
        <w:rPr>
          <w:b/>
        </w:rPr>
        <w:t>Define the skeleton of an algorithm in an operation, deferring some steps to subclasses. Template Method lets subclasses redefine certain steps of an algorithm without changing the algorithm's structure.</w:t>
      </w:r>
    </w:p>
    <w:p w:rsidR="001270A7" w:rsidRDefault="00090FF4" w:rsidP="00A33D30">
      <w:pPr>
        <w:rPr>
          <w:b/>
        </w:rPr>
      </w:pPr>
      <w:r>
        <w:rPr>
          <w:b/>
        </w:rPr>
        <w:t>Structure Diagram</w:t>
      </w:r>
    </w:p>
    <w:p w:rsidR="00090FF4" w:rsidRDefault="00090FF4" w:rsidP="00A33D30">
      <w:r>
        <w:rPr>
          <w:noProof/>
        </w:rPr>
        <w:drawing>
          <wp:inline distT="0" distB="0" distL="0" distR="0" wp14:anchorId="388DF589" wp14:editId="22AB0E1B">
            <wp:extent cx="55149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33" w:rsidRDefault="008D74B9" w:rsidP="00A33D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A2F66" wp14:editId="11296447">
                <wp:simplePos x="0" y="0"/>
                <wp:positionH relativeFrom="column">
                  <wp:posOffset>3162300</wp:posOffset>
                </wp:positionH>
                <wp:positionV relativeFrom="paragraph">
                  <wp:posOffset>114935</wp:posOffset>
                </wp:positionV>
                <wp:extent cx="3829050" cy="26479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MonthlyReport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AbstractReport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setHeader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"Header set ..."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setBody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"Body set ..."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setFooter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"Footer set ..."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D74B9" w:rsidRDefault="008D74B9" w:rsidP="008D74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D74B9" w:rsidRDefault="008D74B9" w:rsidP="008D74B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A2F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9.05pt;width:301.5pt;height:20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">
                <v:textbox>
                  <w:txbxContent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MonthlyReport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AbstractReport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setHeader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"Header set ..."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setBody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"Body set ..."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setFooter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"Footer set ..."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D74B9" w:rsidRDefault="008D74B9" w:rsidP="008D74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D74B9" w:rsidRDefault="008D74B9" w:rsidP="008D74B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6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676C3C" wp14:editId="56B02C70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2943225" cy="2238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642" w:rsidRDefault="00C24642" w:rsidP="00C24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AbstractReport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24642" w:rsidRDefault="00C24642" w:rsidP="00C24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24642" w:rsidRDefault="00C24642" w:rsidP="00C24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setHeader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24642" w:rsidRDefault="00C24642" w:rsidP="00C24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24642" w:rsidRDefault="00C24642" w:rsidP="00C24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setBody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24642" w:rsidRDefault="00C24642" w:rsidP="00C24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24642" w:rsidRDefault="00C24642" w:rsidP="00C24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setFooter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24642" w:rsidRDefault="00C24642" w:rsidP="00C24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24642" w:rsidRDefault="00C24642" w:rsidP="00C24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generateReport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C24642" w:rsidRDefault="00C24642" w:rsidP="00C24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setHeader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24642" w:rsidRDefault="00C24642" w:rsidP="00C24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setBody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24642" w:rsidRDefault="00C24642" w:rsidP="00C24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setFooter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24642" w:rsidRDefault="00C24642" w:rsidP="00C24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24642" w:rsidRDefault="00C24642" w:rsidP="00C24642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6C3C" id="_x0000_s1027" type="#_x0000_t202" style="position:absolute;margin-left:0;margin-top:22.55pt;width:231.75pt;height:17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">
                <v:textbox>
                  <w:txbxContent>
                    <w:p w:rsidR="00C24642" w:rsidRDefault="00C24642" w:rsidP="00C24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AbstractReport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24642" w:rsidRDefault="00C24642" w:rsidP="00C24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24642" w:rsidRDefault="00C24642" w:rsidP="00C24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setHeader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C24642" w:rsidRDefault="00C24642" w:rsidP="00C24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24642" w:rsidRDefault="00C24642" w:rsidP="00C24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setBody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C24642" w:rsidRDefault="00C24642" w:rsidP="00C24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24642" w:rsidRDefault="00C24642" w:rsidP="00C24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setFooter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C24642" w:rsidRDefault="00C24642" w:rsidP="00C24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24642" w:rsidRDefault="00C24642" w:rsidP="00C24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generateReport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C24642" w:rsidRDefault="00C24642" w:rsidP="00C24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setHeader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24642" w:rsidRDefault="00C24642" w:rsidP="00C24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setBody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24642" w:rsidRDefault="00C24642" w:rsidP="00C24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setFooter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24642" w:rsidRDefault="00C24642" w:rsidP="00C24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C24642" w:rsidRDefault="00C24642" w:rsidP="00C24642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FBB">
        <w:t>Java Code Example</w:t>
      </w:r>
    </w:p>
    <w:p w:rsidR="004F5FBB" w:rsidRPr="00A33D30" w:rsidRDefault="004F5FBB" w:rsidP="00A33D30"/>
    <w:p w:rsidR="00B45A9E" w:rsidRDefault="00C873DC" w:rsidP="002C52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ECDDE3" wp14:editId="37092E93">
                <wp:simplePos x="0" y="0"/>
                <wp:positionH relativeFrom="column">
                  <wp:posOffset>561975</wp:posOffset>
                </wp:positionH>
                <wp:positionV relativeFrom="paragraph">
                  <wp:posOffset>203835</wp:posOffset>
                </wp:positionV>
                <wp:extent cx="4438650" cy="1404620"/>
                <wp:effectExtent l="0" t="0" r="1905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3DC" w:rsidRDefault="00C873DC" w:rsidP="00C873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Test {</w:t>
                            </w:r>
                          </w:p>
                          <w:p w:rsidR="00C873DC" w:rsidRDefault="00C873DC" w:rsidP="00C873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873DC" w:rsidRDefault="00C873DC" w:rsidP="00C873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873DC" w:rsidRDefault="00C873DC" w:rsidP="00C873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AbstractReport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MonthlyReport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873DC" w:rsidRDefault="00C873DC" w:rsidP="00C873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.generateReport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873DC" w:rsidRDefault="00C873DC" w:rsidP="00C873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873DC" w:rsidRDefault="00C873DC" w:rsidP="00C873DC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CDDE3" id="_x0000_s1028" type="#_x0000_t202" style="position:absolute;margin-left:44.25pt;margin-top:16.05pt;width:34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DOJgIAAEwEAAAOAAAAZHJzL2Uyb0RvYy54bWysVNtu2zAMfR+wfxD0vthJnSw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">
                <v:textbox style="mso-fit-shape-to-text:t">
                  <w:txbxContent>
                    <w:p w:rsidR="00C873DC" w:rsidRDefault="00C873DC" w:rsidP="00C873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Test {</w:t>
                      </w:r>
                    </w:p>
                    <w:p w:rsidR="00C873DC" w:rsidRDefault="00C873DC" w:rsidP="00C873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873DC" w:rsidRDefault="00C873DC" w:rsidP="00C873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C873DC" w:rsidRDefault="00C873DC" w:rsidP="00C873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AbstractReport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MonthlyReport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873DC" w:rsidRDefault="00C873DC" w:rsidP="00C873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.generateReport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873DC" w:rsidRDefault="00C873DC" w:rsidP="00C873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873DC" w:rsidRDefault="00C873DC" w:rsidP="00C873DC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B45A9E">
        <w:t>Class Diagram</w:t>
      </w:r>
    </w:p>
    <w:p w:rsidR="002C5278" w:rsidRPr="002C5278" w:rsidRDefault="00B45A9E" w:rsidP="002C5278">
      <w:r>
        <w:rPr>
          <w:noProof/>
        </w:rPr>
        <w:drawing>
          <wp:inline distT="0" distB="0" distL="0" distR="0">
            <wp:extent cx="229552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873DC">
        <w:br/>
      </w:r>
      <w:r w:rsidR="00C873DC">
        <w:br/>
      </w:r>
      <w:r w:rsidR="00C873DC">
        <w:br/>
      </w:r>
      <w:r w:rsidR="00C873DC">
        <w:br/>
      </w:r>
      <w:r w:rsidR="00C873DC">
        <w:br/>
      </w:r>
      <w:r w:rsidR="00C873DC">
        <w:br/>
      </w:r>
      <w:r w:rsidR="00C873DC">
        <w:br/>
      </w:r>
      <w:r w:rsidR="00C873DC">
        <w:br/>
      </w:r>
      <w:r w:rsidR="00C873DC">
        <w:br/>
      </w:r>
    </w:p>
    <w:sectPr w:rsidR="002C5278" w:rsidRPr="002C5278" w:rsidSect="00F53F99">
      <w:footerReference w:type="default" r:id="rId9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889" w:rsidRDefault="00DD3889" w:rsidP="00F53F99">
      <w:pPr>
        <w:spacing w:after="0" w:line="240" w:lineRule="auto"/>
      </w:pPr>
      <w:r>
        <w:separator/>
      </w:r>
    </w:p>
  </w:endnote>
  <w:endnote w:type="continuationSeparator" w:id="0">
    <w:p w:rsidR="00DD3889" w:rsidRDefault="00DD3889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A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889" w:rsidRDefault="00DD3889" w:rsidP="00F53F99">
      <w:pPr>
        <w:spacing w:after="0" w:line="240" w:lineRule="auto"/>
      </w:pPr>
      <w:r>
        <w:separator/>
      </w:r>
    </w:p>
  </w:footnote>
  <w:footnote w:type="continuationSeparator" w:id="0">
    <w:p w:rsidR="00DD3889" w:rsidRDefault="00DD3889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71"/>
    <w:rsid w:val="00090FF4"/>
    <w:rsid w:val="001270A7"/>
    <w:rsid w:val="00204DB1"/>
    <w:rsid w:val="002C5278"/>
    <w:rsid w:val="00392834"/>
    <w:rsid w:val="003D4BDD"/>
    <w:rsid w:val="004F5FBB"/>
    <w:rsid w:val="006D42BB"/>
    <w:rsid w:val="008D74B9"/>
    <w:rsid w:val="00A33D30"/>
    <w:rsid w:val="00B45A9E"/>
    <w:rsid w:val="00C15071"/>
    <w:rsid w:val="00C24642"/>
    <w:rsid w:val="00C873DC"/>
    <w:rsid w:val="00DD3889"/>
    <w:rsid w:val="00F07333"/>
    <w:rsid w:val="00F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C43A3C-0EE4-4C86-B36E-F46583B5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2C52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D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C5A80-56D9-42EB-A6A1-02E8B139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70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13</cp:revision>
  <dcterms:created xsi:type="dcterms:W3CDTF">2015-11-19T15:20:00Z</dcterms:created>
  <dcterms:modified xsi:type="dcterms:W3CDTF">2015-11-19T16:32:00Z</dcterms:modified>
</cp:coreProperties>
</file>