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5A723B" w:rsidP="005A723B">
      <w:pPr>
        <w:pStyle w:val="Title"/>
      </w:pPr>
      <w:r>
        <w:t>Multiple Dispatch</w:t>
      </w:r>
    </w:p>
    <w:p w:rsidR="005A723B" w:rsidRPr="0054109B" w:rsidRDefault="005A723B" w:rsidP="005A723B">
      <w:pPr>
        <w:rPr>
          <w:color w:val="444444"/>
          <w:sz w:val="23"/>
          <w:szCs w:val="23"/>
          <w:shd w:val="clear" w:color="auto" w:fill="FFFFFF"/>
        </w:rPr>
      </w:pPr>
      <w:r w:rsidRPr="0054109B">
        <w:rPr>
          <w:color w:val="444444"/>
          <w:sz w:val="23"/>
          <w:szCs w:val="23"/>
          <w:shd w:val="clear" w:color="auto" w:fill="FFFFFF"/>
        </w:rPr>
        <w:t xml:space="preserve">It is the language’s mechanism to </w:t>
      </w:r>
      <w:r w:rsidRPr="0054109B">
        <w:rPr>
          <w:color w:val="444444"/>
          <w:sz w:val="23"/>
          <w:szCs w:val="23"/>
          <w:shd w:val="clear" w:color="auto" w:fill="FFFFFF"/>
        </w:rPr>
        <w:t>decide which method to invoke based on the actual runtime type of the passed arguments. Java in contrast links the method at compile time based on the static types.</w:t>
      </w:r>
    </w:p>
    <w:p w:rsidR="00B03059" w:rsidRDefault="009F3E61" w:rsidP="005A723B">
      <w:r w:rsidRPr="0054109B">
        <w:t>In statically typed languages, including Java, the biggest difference between dispatch and overloading is that overloading is based on the </w:t>
      </w:r>
      <w:r w:rsidRPr="0054109B">
        <w:rPr>
          <w:i/>
          <w:iCs/>
        </w:rPr>
        <w:t>static</w:t>
      </w:r>
      <w:r w:rsidRPr="0054109B">
        <w:t> type of parameters (i.e. the choice of which method is actually called is decided compile-time), while dispatch is based on the </w:t>
      </w:r>
      <w:r w:rsidRPr="0054109B">
        <w:rPr>
          <w:i/>
          <w:iCs/>
        </w:rPr>
        <w:t>dynamic</w:t>
      </w:r>
      <w:r w:rsidRPr="0054109B">
        <w:t> types (i.e. the decision is made runtime). (Such languages usually don't support multiple dispatch.)</w:t>
      </w:r>
    </w:p>
    <w:p w:rsidR="007D20B0" w:rsidRPr="00F940F4" w:rsidRDefault="007D20B0" w:rsidP="00F940F4">
      <w:r>
        <w:t>Let us take an example.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"Fruit"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Banana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print(Fruit </w:t>
      </w:r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"Plain fruit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print(Banana </w:t>
      </w:r>
      <w:r>
        <w:rPr>
          <w:rFonts w:ascii="Consolas" w:hAnsi="Consolas" w:cs="Consolas"/>
          <w:color w:val="6A3E3E"/>
          <w:sz w:val="20"/>
          <w:szCs w:val="20"/>
        </w:rPr>
        <w:t>banana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banana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Test1 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Test1();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7D20B0" w:rsidRPr="00057D2F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57D2F">
        <w:rPr>
          <w:rFonts w:ascii="Consolas" w:hAnsi="Consolas" w:cs="Consolas"/>
          <w:b/>
          <w:color w:val="6A3E3E"/>
          <w:sz w:val="20"/>
          <w:szCs w:val="20"/>
        </w:rPr>
        <w:t>test1</w:t>
      </w:r>
      <w:r w:rsidRPr="00057D2F">
        <w:rPr>
          <w:rFonts w:ascii="Consolas" w:hAnsi="Consolas" w:cs="Consolas"/>
          <w:b/>
          <w:color w:val="000000"/>
          <w:sz w:val="20"/>
          <w:szCs w:val="20"/>
        </w:rPr>
        <w:t>.print(</w:t>
      </w:r>
      <w:r w:rsidRPr="00057D2F">
        <w:rPr>
          <w:rFonts w:ascii="Consolas" w:hAnsi="Consolas" w:cs="Consolas"/>
          <w:b/>
          <w:color w:val="6A3E3E"/>
          <w:sz w:val="20"/>
          <w:szCs w:val="20"/>
        </w:rPr>
        <w:t>fruit</w:t>
      </w:r>
      <w:r w:rsidRPr="00057D2F">
        <w:rPr>
          <w:rFonts w:ascii="Consolas" w:hAnsi="Consolas" w:cs="Consolas"/>
          <w:b/>
          <w:color w:val="000000"/>
          <w:sz w:val="20"/>
          <w:szCs w:val="20"/>
        </w:rPr>
        <w:t xml:space="preserve">); </w:t>
      </w:r>
      <w:r w:rsidRPr="00057D2F">
        <w:rPr>
          <w:rFonts w:ascii="Consolas" w:hAnsi="Consolas" w:cs="Consolas"/>
          <w:b/>
          <w:color w:val="3F7F5F"/>
          <w:sz w:val="20"/>
          <w:szCs w:val="20"/>
        </w:rPr>
        <w:t>//Output Plain fruit ...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Banana </w:t>
      </w:r>
      <w:r>
        <w:rPr>
          <w:rFonts w:ascii="Consolas" w:hAnsi="Consolas" w:cs="Consolas"/>
          <w:color w:val="6A3E3E"/>
          <w:sz w:val="20"/>
          <w:szCs w:val="20"/>
        </w:rPr>
        <w:t>banana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Banana();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Pr="00E54E49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54E49">
        <w:rPr>
          <w:rFonts w:ascii="Consolas" w:hAnsi="Consolas" w:cs="Consolas"/>
          <w:b/>
          <w:color w:val="6A3E3E"/>
          <w:sz w:val="20"/>
          <w:szCs w:val="20"/>
        </w:rPr>
        <w:t>test1</w:t>
      </w:r>
      <w:r w:rsidRPr="00E54E49">
        <w:rPr>
          <w:rFonts w:ascii="Consolas" w:hAnsi="Consolas" w:cs="Consolas"/>
          <w:b/>
          <w:color w:val="000000"/>
          <w:sz w:val="20"/>
          <w:szCs w:val="20"/>
        </w:rPr>
        <w:t xml:space="preserve">.print((Fruit) </w:t>
      </w:r>
      <w:r w:rsidRPr="00E54E49">
        <w:rPr>
          <w:rFonts w:ascii="Consolas" w:hAnsi="Consolas" w:cs="Consolas"/>
          <w:b/>
          <w:color w:val="6A3E3E"/>
          <w:sz w:val="20"/>
          <w:szCs w:val="20"/>
        </w:rPr>
        <w:t>banana</w:t>
      </w:r>
      <w:r w:rsidRPr="00E54E49">
        <w:rPr>
          <w:rFonts w:ascii="Consolas" w:hAnsi="Consolas" w:cs="Consolas"/>
          <w:b/>
          <w:color w:val="000000"/>
          <w:sz w:val="20"/>
          <w:szCs w:val="20"/>
        </w:rPr>
        <w:t xml:space="preserve">); </w:t>
      </w:r>
      <w:r w:rsidRPr="00E54E49">
        <w:rPr>
          <w:rFonts w:ascii="Consolas" w:hAnsi="Consolas" w:cs="Consolas"/>
          <w:b/>
          <w:color w:val="3F7F5F"/>
          <w:sz w:val="20"/>
          <w:szCs w:val="20"/>
        </w:rPr>
        <w:t>//Output Plain fruit ...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0B0" w:rsidRDefault="007D20B0" w:rsidP="007D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0B0" w:rsidRDefault="00A64E03" w:rsidP="005A723B">
      <w:r>
        <w:t>Output will be</w:t>
      </w:r>
    </w:p>
    <w:p w:rsidR="00CC1E04" w:rsidRPr="00E54E49" w:rsidRDefault="00CC1E04" w:rsidP="00CC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54E49">
        <w:rPr>
          <w:rFonts w:ascii="Consolas" w:hAnsi="Consolas" w:cs="Consolas"/>
          <w:b/>
          <w:color w:val="000000"/>
          <w:sz w:val="20"/>
          <w:szCs w:val="20"/>
        </w:rPr>
        <w:t>Plain fruit ...</w:t>
      </w:r>
    </w:p>
    <w:p w:rsidR="00CC1E04" w:rsidRPr="00E54E49" w:rsidRDefault="00CC1E04" w:rsidP="00CC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54E49">
        <w:rPr>
          <w:rFonts w:ascii="Consolas" w:hAnsi="Consolas" w:cs="Consolas"/>
          <w:b/>
          <w:color w:val="000000"/>
          <w:sz w:val="20"/>
          <w:szCs w:val="20"/>
        </w:rPr>
        <w:t>Plain fruit ...</w:t>
      </w:r>
    </w:p>
    <w:p w:rsidR="00FA04C2" w:rsidRDefault="00FA04C2">
      <w:r>
        <w:br w:type="page"/>
      </w:r>
    </w:p>
    <w:p w:rsidR="00A64E03" w:rsidRDefault="00FA04C2" w:rsidP="005A723B">
      <w:r>
        <w:lastRenderedPageBreak/>
        <w:t>To resolve the above the above problem ,</w:t>
      </w:r>
      <w:r w:rsidR="00CF49FC">
        <w:t xml:space="preserve"> we rewrite the above program i</w:t>
      </w:r>
      <w:r>
        <w:t>n the following manner.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com.ddlab.rnd.type1;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Vegetable {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"Vegetable"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Tomato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Vegetable {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"Tomato"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Test2 {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print(Vegetable </w:t>
      </w:r>
      <w:r>
        <w:rPr>
          <w:rFonts w:ascii="Consolas" w:hAnsi="Consolas" w:cs="Consolas"/>
          <w:color w:val="6A3E3E"/>
          <w:sz w:val="20"/>
          <w:szCs w:val="20"/>
        </w:rPr>
        <w:t>vegetable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vegetable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Tomato ) {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is Tomato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is vegetable"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3F5" w:rsidRDefault="00A873F5" w:rsidP="00A87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B99" w:rsidRDefault="00A873F5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62B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6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2B9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562B9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2B9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62B99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562B99">
        <w:rPr>
          <w:rFonts w:ascii="Consolas" w:hAnsi="Consolas" w:cs="Consolas"/>
          <w:color w:val="6A3E3E"/>
          <w:sz w:val="20"/>
          <w:szCs w:val="20"/>
        </w:rPr>
        <w:t>args</w:t>
      </w:r>
      <w:r w:rsidR="00562B99">
        <w:rPr>
          <w:rFonts w:ascii="Consolas" w:hAnsi="Consolas" w:cs="Consolas"/>
          <w:color w:val="000000"/>
          <w:sz w:val="20"/>
          <w:szCs w:val="20"/>
        </w:rPr>
        <w:t>) {</w:t>
      </w: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 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Test2();</w:t>
      </w: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Vegetable </w:t>
      </w:r>
      <w:r>
        <w:rPr>
          <w:rFonts w:ascii="Consolas" w:hAnsi="Consolas" w:cs="Consolas"/>
          <w:color w:val="6A3E3E"/>
          <w:sz w:val="20"/>
          <w:szCs w:val="20"/>
        </w:rPr>
        <w:t>vegetable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Vegetable();</w:t>
      </w:r>
    </w:p>
    <w:p w:rsidR="00562B99" w:rsidRPr="008A22A5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A22A5">
        <w:rPr>
          <w:rFonts w:ascii="Consolas" w:hAnsi="Consolas" w:cs="Consolas"/>
          <w:b/>
          <w:color w:val="6A3E3E"/>
          <w:sz w:val="20"/>
          <w:szCs w:val="20"/>
        </w:rPr>
        <w:t>test2</w:t>
      </w:r>
      <w:r w:rsidRPr="008A22A5">
        <w:rPr>
          <w:rFonts w:ascii="Consolas" w:hAnsi="Consolas" w:cs="Consolas"/>
          <w:b/>
          <w:color w:val="000000"/>
          <w:sz w:val="20"/>
          <w:szCs w:val="20"/>
        </w:rPr>
        <w:t>.print(</w:t>
      </w:r>
      <w:r w:rsidRPr="008A22A5">
        <w:rPr>
          <w:rFonts w:ascii="Consolas" w:hAnsi="Consolas" w:cs="Consolas"/>
          <w:b/>
          <w:color w:val="6A3E3E"/>
          <w:sz w:val="20"/>
          <w:szCs w:val="20"/>
        </w:rPr>
        <w:t>vegetable</w:t>
      </w:r>
      <w:r w:rsidRPr="008A22A5">
        <w:rPr>
          <w:rFonts w:ascii="Consolas" w:hAnsi="Consolas" w:cs="Consolas"/>
          <w:b/>
          <w:color w:val="000000"/>
          <w:sz w:val="20"/>
          <w:szCs w:val="20"/>
        </w:rPr>
        <w:t xml:space="preserve">); </w:t>
      </w:r>
      <w:r w:rsidRPr="008A22A5">
        <w:rPr>
          <w:rFonts w:ascii="Consolas" w:hAnsi="Consolas" w:cs="Consolas"/>
          <w:b/>
          <w:color w:val="3F7F5F"/>
          <w:sz w:val="20"/>
          <w:szCs w:val="20"/>
        </w:rPr>
        <w:t>// Output It is vegetable</w:t>
      </w: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Tomato </w:t>
      </w:r>
      <w:r>
        <w:rPr>
          <w:rFonts w:ascii="Consolas" w:hAnsi="Consolas" w:cs="Consolas"/>
          <w:color w:val="6A3E3E"/>
          <w:sz w:val="20"/>
          <w:szCs w:val="20"/>
        </w:rPr>
        <w:t>tomato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Tomato();</w:t>
      </w: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B99" w:rsidRPr="008A22A5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A22A5">
        <w:rPr>
          <w:rFonts w:ascii="Consolas" w:hAnsi="Consolas" w:cs="Consolas"/>
          <w:b/>
          <w:color w:val="6A3E3E"/>
          <w:sz w:val="20"/>
          <w:szCs w:val="20"/>
        </w:rPr>
        <w:t>test2</w:t>
      </w:r>
      <w:r w:rsidRPr="008A22A5">
        <w:rPr>
          <w:rFonts w:ascii="Consolas" w:hAnsi="Consolas" w:cs="Consolas"/>
          <w:b/>
          <w:color w:val="000000"/>
          <w:sz w:val="20"/>
          <w:szCs w:val="20"/>
        </w:rPr>
        <w:t xml:space="preserve">.print((Vegetable) </w:t>
      </w:r>
      <w:r w:rsidRPr="008A22A5">
        <w:rPr>
          <w:rFonts w:ascii="Consolas" w:hAnsi="Consolas" w:cs="Consolas"/>
          <w:b/>
          <w:color w:val="6A3E3E"/>
          <w:sz w:val="20"/>
          <w:szCs w:val="20"/>
        </w:rPr>
        <w:t>tomato</w:t>
      </w:r>
      <w:r w:rsidRPr="008A22A5">
        <w:rPr>
          <w:rFonts w:ascii="Consolas" w:hAnsi="Consolas" w:cs="Consolas"/>
          <w:b/>
          <w:color w:val="000000"/>
          <w:sz w:val="20"/>
          <w:szCs w:val="20"/>
        </w:rPr>
        <w:t xml:space="preserve">); </w:t>
      </w:r>
      <w:r w:rsidRPr="008A22A5">
        <w:rPr>
          <w:rFonts w:ascii="Consolas" w:hAnsi="Consolas" w:cs="Consolas"/>
          <w:b/>
          <w:color w:val="3F7F5F"/>
          <w:sz w:val="20"/>
          <w:szCs w:val="20"/>
        </w:rPr>
        <w:t>// Output It is Tomato ...</w:t>
      </w: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B99" w:rsidRDefault="00562B99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3F5" w:rsidRDefault="00A873F5" w:rsidP="00562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3F5" w:rsidRPr="00562B99" w:rsidRDefault="00C401B5" w:rsidP="005A723B">
      <w:pPr>
        <w:rPr>
          <w:b/>
        </w:rPr>
      </w:pPr>
      <w:r w:rsidRPr="00562B99">
        <w:rPr>
          <w:b/>
        </w:rPr>
        <w:t>Output will be</w:t>
      </w:r>
    </w:p>
    <w:p w:rsidR="00C401B5" w:rsidRPr="00562B99" w:rsidRDefault="00C401B5" w:rsidP="00C40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62B99">
        <w:rPr>
          <w:rFonts w:ascii="Consolas" w:hAnsi="Consolas" w:cs="Consolas"/>
          <w:b/>
          <w:color w:val="000000"/>
          <w:sz w:val="20"/>
          <w:szCs w:val="20"/>
        </w:rPr>
        <w:t>It is vegetable</w:t>
      </w:r>
    </w:p>
    <w:p w:rsidR="00C401B5" w:rsidRDefault="00C401B5" w:rsidP="00C401B5">
      <w:pPr>
        <w:rPr>
          <w:rFonts w:ascii="Consolas" w:hAnsi="Consolas" w:cs="Consolas"/>
          <w:b/>
          <w:color w:val="000000"/>
          <w:sz w:val="20"/>
          <w:szCs w:val="20"/>
        </w:rPr>
      </w:pPr>
      <w:r w:rsidRPr="00562B99">
        <w:rPr>
          <w:rFonts w:ascii="Consolas" w:hAnsi="Consolas" w:cs="Consolas"/>
          <w:b/>
          <w:color w:val="000000"/>
          <w:sz w:val="20"/>
          <w:szCs w:val="20"/>
        </w:rPr>
        <w:t>It is Tomato ...</w:t>
      </w:r>
    </w:p>
    <w:p w:rsidR="00642D00" w:rsidRPr="00562B99" w:rsidRDefault="00642D00" w:rsidP="00C401B5">
      <w:pPr>
        <w:rPr>
          <w:b/>
        </w:rPr>
      </w:pPr>
      <w:bookmarkStart w:id="0" w:name="_GoBack"/>
      <w:bookmarkEnd w:id="0"/>
    </w:p>
    <w:sectPr w:rsidR="00642D00" w:rsidRPr="00562B99" w:rsidSect="00F53F99">
      <w:footerReference w:type="default" r:id="rId6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310" w:rsidRDefault="00EA5310" w:rsidP="00F53F99">
      <w:pPr>
        <w:spacing w:after="0" w:line="240" w:lineRule="auto"/>
      </w:pPr>
      <w:r>
        <w:separator/>
      </w:r>
    </w:p>
  </w:endnote>
  <w:endnote w:type="continuationSeparator" w:id="0">
    <w:p w:rsidR="00EA5310" w:rsidRDefault="00EA5310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D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310" w:rsidRDefault="00EA5310" w:rsidP="00F53F99">
      <w:pPr>
        <w:spacing w:after="0" w:line="240" w:lineRule="auto"/>
      </w:pPr>
      <w:r>
        <w:separator/>
      </w:r>
    </w:p>
  </w:footnote>
  <w:footnote w:type="continuationSeparator" w:id="0">
    <w:p w:rsidR="00EA5310" w:rsidRDefault="00EA5310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3B"/>
    <w:rsid w:val="00057D2F"/>
    <w:rsid w:val="000E7BFD"/>
    <w:rsid w:val="00204DB1"/>
    <w:rsid w:val="003D4BDD"/>
    <w:rsid w:val="004041C3"/>
    <w:rsid w:val="0054109B"/>
    <w:rsid w:val="00562B99"/>
    <w:rsid w:val="005A723B"/>
    <w:rsid w:val="00642D00"/>
    <w:rsid w:val="006F52B0"/>
    <w:rsid w:val="007D20B0"/>
    <w:rsid w:val="008A22A5"/>
    <w:rsid w:val="009F3E61"/>
    <w:rsid w:val="00A64E03"/>
    <w:rsid w:val="00A873F5"/>
    <w:rsid w:val="00B03059"/>
    <w:rsid w:val="00BB7F6D"/>
    <w:rsid w:val="00C401B5"/>
    <w:rsid w:val="00CC1E04"/>
    <w:rsid w:val="00CE1F34"/>
    <w:rsid w:val="00CF49FC"/>
    <w:rsid w:val="00DE1EF9"/>
    <w:rsid w:val="00E54E49"/>
    <w:rsid w:val="00E97DE2"/>
    <w:rsid w:val="00EA5310"/>
    <w:rsid w:val="00F53F99"/>
    <w:rsid w:val="00F940F4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579F59-5BC7-4248-A2C3-1CE2A2F2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5A7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13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24</cp:revision>
  <dcterms:created xsi:type="dcterms:W3CDTF">2015-11-21T06:09:00Z</dcterms:created>
  <dcterms:modified xsi:type="dcterms:W3CDTF">2015-11-21T06:22:00Z</dcterms:modified>
</cp:coreProperties>
</file>