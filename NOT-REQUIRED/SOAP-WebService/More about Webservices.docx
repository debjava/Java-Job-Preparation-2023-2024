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4BB" w:rsidRPr="000774BB" w:rsidRDefault="000774BB" w:rsidP="000774BB">
      <w:pPr>
        <w:pStyle w:val="Title"/>
        <w:ind w:left="720" w:firstLine="720"/>
      </w:pPr>
      <w:r w:rsidRPr="000774BB">
        <w:t>More about Webservices</w:t>
      </w:r>
      <w:bookmarkStart w:id="0" w:name="_GoBack"/>
      <w:bookmarkEnd w:id="0"/>
    </w:p>
    <w:p w:rsidR="000774BB" w:rsidRDefault="000774BB" w:rsidP="000774BB"/>
    <w:p w:rsidR="000774BB" w:rsidRDefault="000774BB" w:rsidP="000774BB">
      <w:pPr>
        <w:rPr>
          <w:b/>
          <w:bCs/>
        </w:rPr>
      </w:pPr>
      <w:r>
        <w:t xml:space="preserve">1. </w:t>
      </w:r>
      <w:r>
        <w:rPr>
          <w:b/>
          <w:bCs/>
        </w:rPr>
        <w:t>What is web service and what are the advantages of exposing web services ?</w:t>
      </w:r>
    </w:p>
    <w:p w:rsidR="000774BB" w:rsidRDefault="000774BB" w:rsidP="000774BB"/>
    <w:p w:rsidR="000774BB" w:rsidRDefault="000774BB" w:rsidP="000774BB">
      <w:pPr>
        <w:rPr>
          <w:b/>
          <w:bCs/>
          <w:u w:val="single"/>
        </w:rPr>
      </w:pPr>
      <w:r>
        <w:rPr>
          <w:b/>
          <w:bCs/>
          <w:u w:val="single"/>
        </w:rPr>
        <w:t>What are Web Services?</w:t>
      </w:r>
    </w:p>
    <w:p w:rsidR="000774BB" w:rsidRDefault="000774BB" w:rsidP="000774BB"/>
    <w:p w:rsidR="000774BB" w:rsidRDefault="000774BB" w:rsidP="000774BB">
      <w:r>
        <w:t>Web services are application components</w:t>
      </w:r>
    </w:p>
    <w:p w:rsidR="000774BB" w:rsidRDefault="000774BB" w:rsidP="000774BB">
      <w:r>
        <w:t>Web services communicate using open protocols</w:t>
      </w:r>
    </w:p>
    <w:p w:rsidR="000774BB" w:rsidRDefault="000774BB" w:rsidP="000774BB">
      <w:r>
        <w:t>Web services are self-contained and self-describing</w:t>
      </w:r>
    </w:p>
    <w:p w:rsidR="000774BB" w:rsidRDefault="000774BB" w:rsidP="000774BB">
      <w:r>
        <w:t>Web services can be discovered using UDDI</w:t>
      </w:r>
    </w:p>
    <w:p w:rsidR="000774BB" w:rsidRDefault="000774BB" w:rsidP="000774BB">
      <w:r>
        <w:t>Web services can be used by other applications</w:t>
      </w:r>
    </w:p>
    <w:p w:rsidR="000774BB" w:rsidRDefault="000774BB" w:rsidP="000774BB">
      <w:r>
        <w:t>XML is the basis for Web services</w:t>
      </w:r>
    </w:p>
    <w:p w:rsidR="000774BB" w:rsidRDefault="000774BB" w:rsidP="000774BB"/>
    <w:p w:rsidR="000774BB" w:rsidRDefault="000774BB" w:rsidP="000774BB">
      <w:pPr>
        <w:rPr>
          <w:b/>
          <w:bCs/>
          <w:u w:val="single"/>
        </w:rPr>
      </w:pPr>
      <w:r>
        <w:rPr>
          <w:b/>
          <w:bCs/>
          <w:u w:val="single"/>
        </w:rPr>
        <w:t>How Does it Work?</w:t>
      </w:r>
    </w:p>
    <w:p w:rsidR="000774BB" w:rsidRDefault="000774BB" w:rsidP="000774BB"/>
    <w:p w:rsidR="000774BB" w:rsidRDefault="000774BB" w:rsidP="000774BB">
      <w:r>
        <w:t>The basic Web services platform is XML + HTTP.</w:t>
      </w:r>
    </w:p>
    <w:p w:rsidR="000774BB" w:rsidRDefault="000774BB" w:rsidP="000774BB">
      <w:r>
        <w:t>XML provides a language which can be used between different platforms and programming languages and still express complex messages and functions.</w:t>
      </w:r>
    </w:p>
    <w:p w:rsidR="000774BB" w:rsidRDefault="000774BB" w:rsidP="000774BB">
      <w:r>
        <w:t>The HTTP protocol is the most used Internet protocol.</w:t>
      </w:r>
    </w:p>
    <w:p w:rsidR="000774BB" w:rsidRDefault="000774BB" w:rsidP="000774BB"/>
    <w:p w:rsidR="000774BB" w:rsidRDefault="000774BB" w:rsidP="000774BB">
      <w:pPr>
        <w:rPr>
          <w:b/>
          <w:bCs/>
          <w:u w:val="single"/>
        </w:rPr>
      </w:pPr>
      <w:r>
        <w:rPr>
          <w:b/>
          <w:bCs/>
          <w:u w:val="single"/>
        </w:rPr>
        <w:t>Web services platform elements:</w:t>
      </w:r>
    </w:p>
    <w:p w:rsidR="000774BB" w:rsidRDefault="000774BB" w:rsidP="000774BB"/>
    <w:p w:rsidR="000774BB" w:rsidRDefault="000774BB" w:rsidP="000774BB">
      <w:r>
        <w:t>SOAP (Simple Object Access Protocol)</w:t>
      </w:r>
    </w:p>
    <w:p w:rsidR="000774BB" w:rsidRDefault="000774BB" w:rsidP="000774BB">
      <w:r>
        <w:t>UDDI (Universal Description, Discovery and Integration)</w:t>
      </w:r>
    </w:p>
    <w:p w:rsidR="000774BB" w:rsidRDefault="000774BB" w:rsidP="000774BB">
      <w:r>
        <w:t>WSDL (Web Services Description Language)</w:t>
      </w:r>
    </w:p>
    <w:p w:rsidR="000774BB" w:rsidRDefault="000774BB" w:rsidP="000774BB"/>
    <w:p w:rsidR="000774BB" w:rsidRPr="009A38C4" w:rsidRDefault="000774BB" w:rsidP="000774BB">
      <w:pPr>
        <w:numPr>
          <w:ilvl w:val="0"/>
          <w:numId w:val="1"/>
        </w:numPr>
        <w:rPr>
          <w:b/>
          <w:sz w:val="26"/>
        </w:rPr>
      </w:pPr>
      <w:r w:rsidRPr="009A38C4">
        <w:rPr>
          <w:b/>
          <w:sz w:val="26"/>
        </w:rPr>
        <w:t>Interoperability</w:t>
      </w:r>
    </w:p>
    <w:p w:rsidR="000774BB" w:rsidRPr="009A38C4" w:rsidRDefault="000774BB" w:rsidP="000774BB">
      <w:pPr>
        <w:numPr>
          <w:ilvl w:val="0"/>
          <w:numId w:val="1"/>
        </w:numPr>
        <w:rPr>
          <w:b/>
          <w:sz w:val="26"/>
        </w:rPr>
      </w:pPr>
      <w:r w:rsidRPr="009A38C4">
        <w:rPr>
          <w:b/>
          <w:sz w:val="26"/>
        </w:rPr>
        <w:t>Implementation Neutrality</w:t>
      </w:r>
    </w:p>
    <w:p w:rsidR="000774BB" w:rsidRPr="009A38C4" w:rsidRDefault="000774BB" w:rsidP="000774BB">
      <w:pPr>
        <w:numPr>
          <w:ilvl w:val="0"/>
          <w:numId w:val="1"/>
        </w:numPr>
        <w:rPr>
          <w:b/>
          <w:sz w:val="26"/>
        </w:rPr>
      </w:pPr>
      <w:r w:rsidRPr="009A38C4">
        <w:rPr>
          <w:b/>
          <w:sz w:val="26"/>
        </w:rPr>
        <w:t>Platform Neutrality</w:t>
      </w:r>
    </w:p>
    <w:p w:rsidR="000774BB" w:rsidRDefault="000774BB" w:rsidP="000774BB"/>
    <w:p w:rsidR="000774BB" w:rsidRDefault="000774BB" w:rsidP="000774BB">
      <w:pPr>
        <w:rPr>
          <w:b/>
          <w:bCs/>
          <w:u w:val="single"/>
        </w:rPr>
      </w:pPr>
      <w:r>
        <w:rPr>
          <w:b/>
          <w:bCs/>
          <w:u w:val="single"/>
        </w:rPr>
        <w:t>Why Web Services?</w:t>
      </w:r>
    </w:p>
    <w:p w:rsidR="000774BB" w:rsidRDefault="000774BB" w:rsidP="000774BB"/>
    <w:p w:rsidR="000774BB" w:rsidRDefault="000774BB" w:rsidP="000774BB">
      <w:r>
        <w:t>Interoperability has Highest Priority or System implementation nutrality and platform nutrality.</w:t>
      </w:r>
    </w:p>
    <w:p w:rsidR="000774BB" w:rsidRDefault="000774BB" w:rsidP="000774BB">
      <w:r>
        <w:t>By using Web services, your application can publish its function or message to the rest of the world.</w:t>
      </w:r>
    </w:p>
    <w:p w:rsidR="000774BB" w:rsidRDefault="000774BB" w:rsidP="000774BB"/>
    <w:p w:rsidR="000774BB" w:rsidRDefault="000774BB" w:rsidP="000774BB">
      <w:pPr>
        <w:rPr>
          <w:b/>
          <w:bCs/>
          <w:u w:val="single"/>
        </w:rPr>
      </w:pPr>
      <w:r>
        <w:rPr>
          <w:b/>
          <w:bCs/>
          <w:u w:val="single"/>
        </w:rPr>
        <w:t>What is SOAP?</w:t>
      </w:r>
    </w:p>
    <w:p w:rsidR="000774BB" w:rsidRDefault="000774BB" w:rsidP="000774BB"/>
    <w:p w:rsidR="000774BB" w:rsidRDefault="000774BB" w:rsidP="000774BB">
      <w:r>
        <w:t>SOAP is an XML-based protocol to let applications exchange information over HTTP.</w:t>
      </w:r>
    </w:p>
    <w:p w:rsidR="000774BB" w:rsidRDefault="000774BB" w:rsidP="000774BB">
      <w:r>
        <w:t>Or more simple: SOAP is a protocol for accessing a Web Service.</w:t>
      </w:r>
    </w:p>
    <w:p w:rsidR="000774BB" w:rsidRDefault="000774BB" w:rsidP="000774BB"/>
    <w:p w:rsidR="000774BB" w:rsidRDefault="000774BB" w:rsidP="000774BB">
      <w:r>
        <w:t>SOAP stands for Simple Object Access Protocol</w:t>
      </w:r>
    </w:p>
    <w:p w:rsidR="000774BB" w:rsidRDefault="000774BB" w:rsidP="000774BB">
      <w:r>
        <w:t>SOAP is a communication protocol</w:t>
      </w:r>
    </w:p>
    <w:p w:rsidR="000774BB" w:rsidRDefault="000774BB" w:rsidP="000774BB">
      <w:r>
        <w:t>SOAP is a format for sending messages</w:t>
      </w:r>
    </w:p>
    <w:p w:rsidR="000774BB" w:rsidRDefault="000774BB" w:rsidP="000774BB">
      <w:r>
        <w:t>SOAP is designed to communicate via Internet</w:t>
      </w:r>
    </w:p>
    <w:p w:rsidR="000774BB" w:rsidRDefault="000774BB" w:rsidP="000774BB">
      <w:r>
        <w:t>SOAP is platform independent</w:t>
      </w:r>
    </w:p>
    <w:p w:rsidR="000774BB" w:rsidRDefault="000774BB" w:rsidP="000774BB">
      <w:r>
        <w:t>SOAP is language independent</w:t>
      </w:r>
    </w:p>
    <w:p w:rsidR="000774BB" w:rsidRDefault="000774BB" w:rsidP="000774BB">
      <w:r>
        <w:t>SOAP is based on XML</w:t>
      </w:r>
    </w:p>
    <w:p w:rsidR="000774BB" w:rsidRDefault="000774BB" w:rsidP="000774BB">
      <w:r>
        <w:t>SOAP is simple and extensible</w:t>
      </w:r>
    </w:p>
    <w:p w:rsidR="000774BB" w:rsidRDefault="000774BB" w:rsidP="000774BB">
      <w:r>
        <w:t>SOAP allows you to get around firewalls</w:t>
      </w:r>
    </w:p>
    <w:p w:rsidR="000774BB" w:rsidRDefault="000774BB" w:rsidP="000774BB">
      <w:r>
        <w:t>SOAP is a W3C standard</w:t>
      </w:r>
    </w:p>
    <w:p w:rsidR="000774BB" w:rsidRDefault="000774BB" w:rsidP="000774BB"/>
    <w:p w:rsidR="000774BB" w:rsidRPr="009A38C4" w:rsidRDefault="000774BB" w:rsidP="000774BB">
      <w:pPr>
        <w:rPr>
          <w:b/>
          <w:sz w:val="30"/>
        </w:rPr>
      </w:pPr>
      <w:r w:rsidRPr="009A38C4">
        <w:rPr>
          <w:b/>
          <w:sz w:val="30"/>
        </w:rPr>
        <w:t>SOAP is a vehicle to convey the data</w:t>
      </w:r>
    </w:p>
    <w:p w:rsidR="000774BB" w:rsidRDefault="000774BB" w:rsidP="000774BB"/>
    <w:p w:rsidR="000774BB" w:rsidRDefault="000774BB" w:rsidP="000774BB">
      <w:pPr>
        <w:rPr>
          <w:b/>
          <w:bCs/>
        </w:rPr>
      </w:pPr>
      <w:r>
        <w:t xml:space="preserve">2. </w:t>
      </w:r>
      <w:r>
        <w:rPr>
          <w:b/>
          <w:bCs/>
        </w:rPr>
        <w:t>What is WSDL ?</w:t>
      </w:r>
    </w:p>
    <w:p w:rsidR="000774BB" w:rsidRDefault="000774BB" w:rsidP="000774BB"/>
    <w:p w:rsidR="000774BB" w:rsidRDefault="000774BB" w:rsidP="000774BB">
      <w:pPr>
        <w:rPr>
          <w:b/>
          <w:bCs/>
          <w:u w:val="single"/>
        </w:rPr>
      </w:pPr>
      <w:r>
        <w:rPr>
          <w:b/>
          <w:bCs/>
          <w:u w:val="single"/>
        </w:rPr>
        <w:lastRenderedPageBreak/>
        <w:t>What is WSDL?</w:t>
      </w:r>
    </w:p>
    <w:p w:rsidR="000774BB" w:rsidRDefault="000774BB" w:rsidP="000774BB"/>
    <w:p w:rsidR="000774BB" w:rsidRDefault="000774BB" w:rsidP="000774BB">
      <w:r>
        <w:t>WSDL is an XML-based language for locating and describing Web services.</w:t>
      </w:r>
    </w:p>
    <w:p w:rsidR="000774BB" w:rsidRDefault="000774BB" w:rsidP="000774BB"/>
    <w:p w:rsidR="000774BB" w:rsidRDefault="000774BB" w:rsidP="000774BB">
      <w:r>
        <w:t>WSDL stands for Web Services Description Language</w:t>
      </w:r>
    </w:p>
    <w:p w:rsidR="000774BB" w:rsidRDefault="000774BB" w:rsidP="000774BB">
      <w:r>
        <w:t>WSDL is based on XML</w:t>
      </w:r>
    </w:p>
    <w:p w:rsidR="000774BB" w:rsidRDefault="000774BB" w:rsidP="000774BB">
      <w:r>
        <w:t>WSDL is used to describe Web services</w:t>
      </w:r>
    </w:p>
    <w:p w:rsidR="000774BB" w:rsidRDefault="000774BB" w:rsidP="000774BB">
      <w:r>
        <w:t>WSDL is used to locate Web services</w:t>
      </w:r>
    </w:p>
    <w:p w:rsidR="000774BB" w:rsidRDefault="000774BB" w:rsidP="000774BB">
      <w:r>
        <w:t>WSDL is a W3C standard</w:t>
      </w:r>
    </w:p>
    <w:p w:rsidR="000774BB" w:rsidRDefault="000774BB" w:rsidP="000774BB"/>
    <w:p w:rsidR="000774BB" w:rsidRDefault="000774BB" w:rsidP="000774BB">
      <w:pPr>
        <w:rPr>
          <w:b/>
          <w:bCs/>
          <w:u w:val="single"/>
        </w:rPr>
      </w:pPr>
      <w:r>
        <w:rPr>
          <w:b/>
          <w:bCs/>
          <w:u w:val="single"/>
        </w:rPr>
        <w:t>What is UDDI?</w:t>
      </w:r>
    </w:p>
    <w:p w:rsidR="000774BB" w:rsidRDefault="000774BB" w:rsidP="000774BB"/>
    <w:p w:rsidR="000774BB" w:rsidRDefault="000774BB" w:rsidP="000774BB">
      <w:r>
        <w:t>UDDI is a directory service where companies can register and search for Web services.</w:t>
      </w:r>
    </w:p>
    <w:p w:rsidR="000774BB" w:rsidRDefault="000774BB" w:rsidP="000774BB">
      <w:r>
        <w:t>UDDI stands for Universal Description, Discovery and Integration</w:t>
      </w:r>
    </w:p>
    <w:p w:rsidR="000774BB" w:rsidRDefault="000774BB" w:rsidP="000774BB">
      <w:r>
        <w:t>UDDI is a directory for storing information about web services</w:t>
      </w:r>
    </w:p>
    <w:p w:rsidR="000774BB" w:rsidRDefault="000774BB" w:rsidP="000774BB">
      <w:r>
        <w:t>UDDI is a directory of web service interfaces described by WSDL</w:t>
      </w:r>
    </w:p>
    <w:p w:rsidR="000774BB" w:rsidRDefault="000774BB" w:rsidP="000774BB">
      <w:r>
        <w:t>UDDI communicates via SOAP</w:t>
      </w:r>
    </w:p>
    <w:p w:rsidR="000774BB" w:rsidRDefault="000774BB" w:rsidP="000774BB">
      <w:r>
        <w:t>UDDI is built into the Microsoft .NET platform</w:t>
      </w:r>
    </w:p>
    <w:p w:rsidR="000774BB" w:rsidRDefault="000774BB" w:rsidP="000774BB"/>
    <w:p w:rsidR="000774BB" w:rsidRDefault="000774BB" w:rsidP="000774BB">
      <w:pPr>
        <w:rPr>
          <w:b/>
          <w:bCs/>
          <w:u w:val="single"/>
        </w:rPr>
      </w:pPr>
      <w:r>
        <w:rPr>
          <w:b/>
          <w:bCs/>
          <w:u w:val="single"/>
        </w:rPr>
        <w:t>What are the components of WSDL ?</w:t>
      </w:r>
    </w:p>
    <w:p w:rsidR="000774BB" w:rsidRDefault="000774BB" w:rsidP="000774BB"/>
    <w:p w:rsidR="000774BB" w:rsidRDefault="000774BB" w:rsidP="000774BB">
      <w:r>
        <w:t>Three major elements of WSDL that can be defined separately and they are:</w:t>
      </w:r>
    </w:p>
    <w:p w:rsidR="000774BB" w:rsidRDefault="000774BB" w:rsidP="000774BB"/>
    <w:p w:rsidR="000774BB" w:rsidRDefault="000774BB" w:rsidP="000774BB">
      <w:pPr>
        <w:rPr>
          <w:b/>
          <w:bCs/>
        </w:rPr>
      </w:pPr>
      <w:r>
        <w:rPr>
          <w:b/>
          <w:bCs/>
        </w:rPr>
        <w:t>Definition</w:t>
      </w:r>
    </w:p>
    <w:p w:rsidR="000774BB" w:rsidRDefault="000774BB" w:rsidP="000774BB">
      <w:pPr>
        <w:rPr>
          <w:b/>
          <w:bCs/>
        </w:rPr>
      </w:pPr>
      <w:r>
        <w:rPr>
          <w:b/>
          <w:bCs/>
        </w:rPr>
        <w:t>Types</w:t>
      </w:r>
    </w:p>
    <w:p w:rsidR="000774BB" w:rsidRDefault="000774BB" w:rsidP="000774BB">
      <w:pPr>
        <w:rPr>
          <w:b/>
          <w:bCs/>
        </w:rPr>
      </w:pPr>
      <w:r>
        <w:rPr>
          <w:b/>
          <w:bCs/>
        </w:rPr>
        <w:t>Message</w:t>
      </w:r>
    </w:p>
    <w:p w:rsidR="000774BB" w:rsidRDefault="000774BB" w:rsidP="000774BB">
      <w:pPr>
        <w:rPr>
          <w:b/>
          <w:bCs/>
        </w:rPr>
      </w:pPr>
      <w:r>
        <w:rPr>
          <w:b/>
          <w:bCs/>
        </w:rPr>
        <w:t>PortType</w:t>
      </w:r>
    </w:p>
    <w:p w:rsidR="000774BB" w:rsidRDefault="000774BB" w:rsidP="000774BB">
      <w:pPr>
        <w:rPr>
          <w:b/>
          <w:bCs/>
        </w:rPr>
      </w:pPr>
      <w:r>
        <w:rPr>
          <w:b/>
          <w:bCs/>
        </w:rPr>
        <w:t>Binding</w:t>
      </w:r>
    </w:p>
    <w:p w:rsidR="000774BB" w:rsidRDefault="000774BB" w:rsidP="000774BB">
      <w:pPr>
        <w:rPr>
          <w:b/>
          <w:bCs/>
        </w:rPr>
      </w:pPr>
      <w:r>
        <w:rPr>
          <w:b/>
          <w:bCs/>
        </w:rPr>
        <w:t>Service</w:t>
      </w: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u w:val="single"/>
        </w:rPr>
      </w:pPr>
      <w:r>
        <w:rPr>
          <w:b/>
          <w:bCs/>
          <w:u w:val="single"/>
        </w:rPr>
        <w:t>The WSDL Document Structure</w:t>
      </w:r>
    </w:p>
    <w:p w:rsidR="000774BB" w:rsidRDefault="000774BB" w:rsidP="000774BB"/>
    <w:p w:rsidR="000774BB" w:rsidRDefault="000774BB" w:rsidP="000774BB">
      <w:r>
        <w:t>The main structure of a WSDL document looks like this:</w:t>
      </w:r>
    </w:p>
    <w:p w:rsidR="000774BB" w:rsidRDefault="000774BB" w:rsidP="000774BB"/>
    <w:p w:rsidR="000774BB" w:rsidRDefault="000774BB" w:rsidP="000774BB">
      <w:pPr>
        <w:rPr>
          <w:b/>
          <w:bCs/>
        </w:rPr>
      </w:pPr>
      <w:r>
        <w:rPr>
          <w:b/>
          <w:bCs/>
        </w:rPr>
        <w:t>&lt;definitions&gt;</w:t>
      </w:r>
    </w:p>
    <w:p w:rsidR="000774BB" w:rsidRDefault="000774BB" w:rsidP="000774BB">
      <w:pPr>
        <w:rPr>
          <w:b/>
          <w:bCs/>
        </w:rPr>
      </w:pPr>
      <w:r>
        <w:rPr>
          <w:b/>
          <w:bCs/>
        </w:rPr>
        <w:t>&lt;types&gt;</w:t>
      </w:r>
    </w:p>
    <w:p w:rsidR="000774BB" w:rsidRDefault="000774BB" w:rsidP="000774BB">
      <w:pPr>
        <w:rPr>
          <w:b/>
          <w:bCs/>
        </w:rPr>
      </w:pPr>
      <w:r>
        <w:rPr>
          <w:b/>
          <w:bCs/>
        </w:rPr>
        <w:lastRenderedPageBreak/>
        <w:t xml:space="preserve">   definition of types........</w:t>
      </w:r>
    </w:p>
    <w:p w:rsidR="000774BB" w:rsidRDefault="000774BB" w:rsidP="000774BB">
      <w:pPr>
        <w:rPr>
          <w:b/>
          <w:bCs/>
        </w:rPr>
      </w:pPr>
      <w:r>
        <w:rPr>
          <w:b/>
          <w:bCs/>
        </w:rPr>
        <w:t>&lt;/types&gt;</w:t>
      </w:r>
    </w:p>
    <w:p w:rsidR="000774BB" w:rsidRDefault="000774BB" w:rsidP="000774BB">
      <w:pPr>
        <w:rPr>
          <w:b/>
          <w:bCs/>
        </w:rPr>
      </w:pPr>
    </w:p>
    <w:p w:rsidR="000774BB" w:rsidRDefault="000774BB" w:rsidP="000774BB">
      <w:pPr>
        <w:rPr>
          <w:b/>
          <w:bCs/>
        </w:rPr>
      </w:pPr>
      <w:r>
        <w:rPr>
          <w:b/>
          <w:bCs/>
        </w:rPr>
        <w:t>&lt;message&gt;</w:t>
      </w:r>
    </w:p>
    <w:p w:rsidR="000774BB" w:rsidRDefault="000774BB" w:rsidP="000774BB">
      <w:pPr>
        <w:rPr>
          <w:b/>
          <w:bCs/>
        </w:rPr>
      </w:pPr>
      <w:r>
        <w:rPr>
          <w:b/>
          <w:bCs/>
        </w:rPr>
        <w:t xml:space="preserve">   definition of a message....</w:t>
      </w:r>
    </w:p>
    <w:p w:rsidR="000774BB" w:rsidRDefault="000774BB" w:rsidP="000774BB">
      <w:pPr>
        <w:rPr>
          <w:b/>
          <w:bCs/>
        </w:rPr>
      </w:pPr>
      <w:r>
        <w:rPr>
          <w:b/>
          <w:bCs/>
        </w:rPr>
        <w:t>&lt;/message&gt;</w:t>
      </w:r>
    </w:p>
    <w:p w:rsidR="000774BB" w:rsidRDefault="000774BB" w:rsidP="000774BB">
      <w:pPr>
        <w:rPr>
          <w:b/>
          <w:bCs/>
        </w:rPr>
      </w:pPr>
    </w:p>
    <w:p w:rsidR="000774BB" w:rsidRDefault="000774BB" w:rsidP="000774BB">
      <w:pPr>
        <w:rPr>
          <w:b/>
          <w:bCs/>
        </w:rPr>
      </w:pPr>
      <w:r>
        <w:rPr>
          <w:b/>
          <w:bCs/>
        </w:rPr>
        <w:t>&lt;portType&gt;</w:t>
      </w:r>
    </w:p>
    <w:p w:rsidR="000774BB" w:rsidRDefault="000774BB" w:rsidP="000774BB">
      <w:pPr>
        <w:rPr>
          <w:b/>
          <w:bCs/>
        </w:rPr>
      </w:pPr>
      <w:r>
        <w:rPr>
          <w:b/>
          <w:bCs/>
        </w:rPr>
        <w:t xml:space="preserve">      &lt;operation&gt;</w:t>
      </w:r>
    </w:p>
    <w:p w:rsidR="000774BB" w:rsidRDefault="000774BB" w:rsidP="000774BB">
      <w:pPr>
        <w:rPr>
          <w:b/>
          <w:bCs/>
        </w:rPr>
      </w:pPr>
      <w:r>
        <w:rPr>
          <w:b/>
          <w:bCs/>
        </w:rPr>
        <w:tab/>
        <w:t xml:space="preserve">   definition of a operation.......  </w:t>
      </w:r>
    </w:p>
    <w:p w:rsidR="000774BB" w:rsidRDefault="000774BB" w:rsidP="000774BB">
      <w:pPr>
        <w:rPr>
          <w:b/>
          <w:bCs/>
        </w:rPr>
      </w:pPr>
      <w:r>
        <w:rPr>
          <w:b/>
          <w:bCs/>
        </w:rPr>
        <w:t xml:space="preserve">      &lt;/operation&gt;</w:t>
      </w:r>
    </w:p>
    <w:p w:rsidR="000774BB" w:rsidRDefault="000774BB" w:rsidP="000774BB">
      <w:pPr>
        <w:rPr>
          <w:b/>
          <w:bCs/>
        </w:rPr>
      </w:pPr>
      <w:r>
        <w:rPr>
          <w:b/>
          <w:bCs/>
        </w:rPr>
        <w:t>&lt;/portType&gt;</w:t>
      </w:r>
    </w:p>
    <w:p w:rsidR="000774BB" w:rsidRDefault="000774BB" w:rsidP="000774BB">
      <w:pPr>
        <w:rPr>
          <w:b/>
          <w:bCs/>
        </w:rPr>
      </w:pPr>
    </w:p>
    <w:p w:rsidR="000774BB" w:rsidRDefault="000774BB" w:rsidP="000774BB">
      <w:pPr>
        <w:rPr>
          <w:b/>
          <w:bCs/>
        </w:rPr>
      </w:pPr>
      <w:r>
        <w:rPr>
          <w:b/>
          <w:bCs/>
        </w:rPr>
        <w:t>&lt;binding&gt;</w:t>
      </w:r>
    </w:p>
    <w:p w:rsidR="000774BB" w:rsidRDefault="000774BB" w:rsidP="000774BB">
      <w:pPr>
        <w:rPr>
          <w:b/>
          <w:bCs/>
        </w:rPr>
      </w:pPr>
      <w:r>
        <w:rPr>
          <w:b/>
          <w:bCs/>
        </w:rPr>
        <w:t xml:space="preserve">   definition of a binding....</w:t>
      </w:r>
    </w:p>
    <w:p w:rsidR="000774BB" w:rsidRDefault="000774BB" w:rsidP="000774BB">
      <w:pPr>
        <w:rPr>
          <w:b/>
          <w:bCs/>
        </w:rPr>
      </w:pPr>
      <w:r>
        <w:rPr>
          <w:b/>
          <w:bCs/>
        </w:rPr>
        <w:t>&lt;/binding&gt;</w:t>
      </w:r>
    </w:p>
    <w:p w:rsidR="000774BB" w:rsidRDefault="000774BB" w:rsidP="000774BB">
      <w:pPr>
        <w:rPr>
          <w:b/>
          <w:bCs/>
        </w:rPr>
      </w:pPr>
    </w:p>
    <w:p w:rsidR="000774BB" w:rsidRDefault="000774BB" w:rsidP="000774BB">
      <w:pPr>
        <w:rPr>
          <w:b/>
          <w:bCs/>
        </w:rPr>
      </w:pPr>
      <w:r>
        <w:rPr>
          <w:b/>
          <w:bCs/>
        </w:rPr>
        <w:t>&lt;service&gt;</w:t>
      </w:r>
    </w:p>
    <w:p w:rsidR="000774BB" w:rsidRDefault="000774BB" w:rsidP="000774BB">
      <w:pPr>
        <w:rPr>
          <w:b/>
          <w:bCs/>
        </w:rPr>
      </w:pPr>
      <w:r>
        <w:rPr>
          <w:b/>
          <w:bCs/>
        </w:rPr>
        <w:t xml:space="preserve">   definition of a service....</w:t>
      </w:r>
    </w:p>
    <w:p w:rsidR="000774BB" w:rsidRDefault="000774BB" w:rsidP="000774BB">
      <w:pPr>
        <w:rPr>
          <w:b/>
          <w:bCs/>
        </w:rPr>
      </w:pPr>
      <w:r>
        <w:rPr>
          <w:b/>
          <w:bCs/>
        </w:rPr>
        <w:t>&lt;/service&gt;</w:t>
      </w:r>
    </w:p>
    <w:p w:rsidR="000774BB" w:rsidRDefault="000774BB" w:rsidP="000774BB">
      <w:pPr>
        <w:rPr>
          <w:b/>
          <w:bCs/>
        </w:rPr>
      </w:pPr>
    </w:p>
    <w:p w:rsidR="000774BB" w:rsidRDefault="000774BB" w:rsidP="000774BB">
      <w:pPr>
        <w:rPr>
          <w:b/>
          <w:bCs/>
        </w:rPr>
      </w:pPr>
      <w:r>
        <w:rPr>
          <w:b/>
          <w:bCs/>
        </w:rPr>
        <w:t>&lt;/definitions&gt;</w:t>
      </w:r>
    </w:p>
    <w:p w:rsidR="000774BB" w:rsidRDefault="000774BB" w:rsidP="000774BB"/>
    <w:p w:rsidR="000774BB" w:rsidRDefault="000774BB" w:rsidP="000774BB">
      <w:pPr>
        <w:rPr>
          <w:b/>
          <w:bCs/>
        </w:rPr>
      </w:pPr>
      <w:r>
        <w:rPr>
          <w:b/>
          <w:bCs/>
        </w:rPr>
        <w:t>As per WSDL1.1 there are total 5 components of WSDl.</w:t>
      </w:r>
    </w:p>
    <w:p w:rsidR="000774BB" w:rsidRDefault="000774BB" w:rsidP="000774BB">
      <w:pPr>
        <w:rPr>
          <w:b/>
          <w:bCs/>
        </w:rPr>
      </w:pPr>
      <w:r>
        <w:rPr>
          <w:b/>
          <w:bCs/>
        </w:rPr>
        <w:t>They are Imports,Types,Services,Bindings,Port Type and Messages (ITSBPM -- BITSPM)</w:t>
      </w:r>
    </w:p>
    <w:p w:rsidR="000774BB" w:rsidRDefault="000774BB" w:rsidP="000774BB"/>
    <w:p w:rsidR="000774BB" w:rsidRDefault="000774BB" w:rsidP="000774BB">
      <w:pPr>
        <w:rPr>
          <w:b/>
          <w:bCs/>
          <w:u w:val="single"/>
        </w:rPr>
      </w:pPr>
      <w:r>
        <w:rPr>
          <w:b/>
          <w:bCs/>
          <w:u w:val="single"/>
        </w:rPr>
        <w:t>Imports</w:t>
      </w:r>
    </w:p>
    <w:p w:rsidR="000774BB" w:rsidRDefault="000774BB" w:rsidP="000774BB">
      <w:r>
        <w:t>&lt;wsdl:import&gt; references a separate WSDL 1.1 document, with descriptions to be incorporated into this document.</w:t>
      </w:r>
    </w:p>
    <w:p w:rsidR="000774BB" w:rsidRDefault="000774BB" w:rsidP="000774BB">
      <w:r>
        <w:t>Import: element is used to import other WSDL documents or XML Schemas.</w:t>
      </w:r>
    </w:p>
    <w:p w:rsidR="000774BB" w:rsidRDefault="000774BB" w:rsidP="000774BB"/>
    <w:p w:rsidR="000774BB" w:rsidRDefault="000774BB" w:rsidP="000774BB">
      <w:pPr>
        <w:rPr>
          <w:b/>
          <w:bCs/>
          <w:u w:val="single"/>
        </w:rPr>
      </w:pPr>
      <w:r>
        <w:rPr>
          <w:b/>
          <w:bCs/>
          <w:u w:val="single"/>
        </w:rPr>
        <w:t>Messages</w:t>
      </w:r>
    </w:p>
    <w:p w:rsidR="000774BB" w:rsidRDefault="000774BB" w:rsidP="000774BB">
      <w:r>
        <w:t>Message: an abstract definition of the data, in the form of a message presented either as an entire document or as arguments to be mapped to a method invocation.</w:t>
      </w:r>
    </w:p>
    <w:p w:rsidR="000774BB" w:rsidRDefault="000774BB" w:rsidP="000774BB">
      <w:r>
        <w:t>The &lt;message&gt; element describes the data being exchanged between the Web service providers and consumers.</w:t>
      </w:r>
    </w:p>
    <w:p w:rsidR="000774BB" w:rsidRDefault="000774BB" w:rsidP="000774BB">
      <w:r>
        <w:t>Each Web Service has two messages: input and output.</w:t>
      </w:r>
    </w:p>
    <w:p w:rsidR="000774BB" w:rsidRDefault="000774BB" w:rsidP="000774BB">
      <w:r>
        <w:t>The input describes the parameters for the Web Service and the output describes the return data from the Web Service.</w:t>
      </w:r>
    </w:p>
    <w:p w:rsidR="000774BB" w:rsidRDefault="000774BB" w:rsidP="000774BB">
      <w:r>
        <w:t>Each message contains zero or more &lt;part&gt; parameters, one for each parameter of the Web Service's function.</w:t>
      </w:r>
    </w:p>
    <w:p w:rsidR="000774BB" w:rsidRDefault="000774BB" w:rsidP="000774BB">
      <w:r>
        <w:t>Each &lt;part&gt; parameter associates with a concrete type defined in the &lt;types&gt; container element.</w:t>
      </w:r>
    </w:p>
    <w:p w:rsidR="000774BB" w:rsidRDefault="000774BB" w:rsidP="000774BB">
      <w:r>
        <w:t>Message is just like the method with method signature and return type.</w:t>
      </w:r>
    </w:p>
    <w:p w:rsidR="000774BB" w:rsidRDefault="000774BB" w:rsidP="000774BB"/>
    <w:p w:rsidR="000774BB" w:rsidRDefault="000774BB" w:rsidP="000774BB">
      <w:r>
        <w:t>Lets take a piece of code from the Example Session:</w:t>
      </w:r>
    </w:p>
    <w:p w:rsidR="000774BB" w:rsidRDefault="000774BB" w:rsidP="000774BB">
      <w:r>
        <w:t xml:space="preserve">   &lt;message name="SayHelloRequest"&gt;</w:t>
      </w:r>
    </w:p>
    <w:p w:rsidR="000774BB" w:rsidRDefault="000774BB" w:rsidP="000774BB">
      <w:r>
        <w:t xml:space="preserve">      &lt;part name="firstName" type="xsd:string"/&gt;</w:t>
      </w:r>
    </w:p>
    <w:p w:rsidR="000774BB" w:rsidRDefault="000774BB" w:rsidP="000774BB">
      <w:r>
        <w:t xml:space="preserve">   &lt;/message&gt;</w:t>
      </w:r>
    </w:p>
    <w:p w:rsidR="000774BB" w:rsidRDefault="000774BB" w:rsidP="000774BB">
      <w:r>
        <w:t xml:space="preserve">   &lt;message name="SayHelloResponse"&gt;</w:t>
      </w:r>
    </w:p>
    <w:p w:rsidR="000774BB" w:rsidRDefault="000774BB" w:rsidP="000774BB">
      <w:r>
        <w:t xml:space="preserve">      &lt;part name="greeting" type="xsd:string"/&gt;</w:t>
      </w:r>
    </w:p>
    <w:p w:rsidR="000774BB" w:rsidRDefault="000774BB" w:rsidP="000774BB">
      <w:r>
        <w:t xml:space="preserve">   &lt;/message&gt;</w:t>
      </w:r>
    </w:p>
    <w:p w:rsidR="000774BB" w:rsidRDefault="000774BB" w:rsidP="000774BB"/>
    <w:p w:rsidR="000774BB" w:rsidRDefault="000774BB" w:rsidP="000774BB">
      <w:pPr>
        <w:rPr>
          <w:b/>
          <w:bCs/>
          <w:u w:val="single"/>
        </w:rPr>
      </w:pPr>
      <w:r>
        <w:rPr>
          <w:b/>
          <w:bCs/>
          <w:u w:val="single"/>
        </w:rPr>
        <w:t>Types</w:t>
      </w:r>
    </w:p>
    <w:p w:rsidR="000774BB" w:rsidRDefault="000774BB" w:rsidP="000774BB">
      <w:r>
        <w:t>A Web service needs to define its inputs and outputs and how they are mapped into and out of services.</w:t>
      </w:r>
    </w:p>
    <w:p w:rsidR="000774BB" w:rsidRDefault="000774BB" w:rsidP="000774BB">
      <w:r>
        <w:t>WSDL &lt;types&gt; element take care of defining the data types that are used by the web service. Types are XML documents, or document parts.</w:t>
      </w:r>
    </w:p>
    <w:p w:rsidR="000774BB" w:rsidRDefault="000774BB" w:rsidP="000774BB">
      <w:r>
        <w:t>The &lt;types&gt; element defines the data types that are used by the web service.</w:t>
      </w:r>
    </w:p>
    <w:p w:rsidR="000774BB" w:rsidRDefault="000774BB" w:rsidP="000774BB">
      <w:r>
        <w:t>For maximum platform neutrality, WSDL uses XML Schema syntax to define data types.</w:t>
      </w:r>
    </w:p>
    <w:p w:rsidR="000774BB" w:rsidRDefault="000774BB" w:rsidP="000774BB"/>
    <w:p w:rsidR="000774BB" w:rsidRDefault="000774BB" w:rsidP="000774BB">
      <w:pPr>
        <w:rPr>
          <w:b/>
          <w:bCs/>
          <w:u w:val="single"/>
        </w:rPr>
      </w:pPr>
      <w:r>
        <w:rPr>
          <w:b/>
          <w:bCs/>
          <w:u w:val="single"/>
        </w:rPr>
        <w:t>Port Type</w:t>
      </w:r>
    </w:p>
    <w:p w:rsidR="000774BB" w:rsidRDefault="000774BB" w:rsidP="000774BB">
      <w:r>
        <w:lastRenderedPageBreak/>
        <w:t>Port type : an abstract set of operations mapped to one or more end points.</w:t>
      </w:r>
    </w:p>
    <w:p w:rsidR="000774BB" w:rsidRDefault="000774BB" w:rsidP="000774BB"/>
    <w:p w:rsidR="000774BB" w:rsidRDefault="000774BB" w:rsidP="000774BB">
      <w:r>
        <w:t>The &lt;portType&gt; element is the most important WSDL element.</w:t>
      </w:r>
    </w:p>
    <w:p w:rsidR="000774BB" w:rsidRDefault="000774BB" w:rsidP="000774BB">
      <w:r>
        <w:t>It describes a web service, the operations that can be performed, and the messages that are involved.</w:t>
      </w:r>
    </w:p>
    <w:p w:rsidR="000774BB" w:rsidRDefault="000774BB" w:rsidP="000774BB">
      <w:r>
        <w:t>It defines the input and output message of a function .</w:t>
      </w:r>
    </w:p>
    <w:p w:rsidR="000774BB" w:rsidRDefault="000774BB" w:rsidP="000774BB">
      <w:r>
        <w:t>Port Type–an abstract set of operations supported by one or more endpoints.</w:t>
      </w:r>
    </w:p>
    <w:p w:rsidR="000774BB" w:rsidRDefault="000774BB" w:rsidP="000774BB"/>
    <w:p w:rsidR="000774BB" w:rsidRDefault="000774BB" w:rsidP="000774BB">
      <w:r>
        <w:t>a &lt;portType&gt; specifies a</w:t>
      </w:r>
    </w:p>
    <w:p w:rsidR="000774BB" w:rsidRDefault="000774BB" w:rsidP="000774BB">
      <w:r>
        <w:t>set of named &lt;operation&gt;s which</w:t>
      </w:r>
    </w:p>
    <w:p w:rsidR="000774BB" w:rsidRDefault="000774BB" w:rsidP="000774BB">
      <w:r>
        <w:t>refer to the &lt;message&gt;s used by each &lt;operation&gt; for &lt;input&gt; and &lt;output&gt;</w:t>
      </w:r>
    </w:p>
    <w:p w:rsidR="000774BB" w:rsidRDefault="000774BB" w:rsidP="000774BB"/>
    <w:p w:rsidR="000774BB" w:rsidRDefault="000774BB" w:rsidP="000774BB">
      <w:r>
        <w:t>The &lt;portType&gt; element combines multiple message elements to form a complete oneway or round-trip operation.</w:t>
      </w:r>
    </w:p>
    <w:p w:rsidR="000774BB" w:rsidRDefault="000774BB" w:rsidP="000774BB">
      <w:r>
        <w:t>For example, a &lt;portType&gt; can combine one request and one response message into a single request/response operation. This is most commonly used in SOAP services. A portType can define multiple operations.</w:t>
      </w:r>
    </w:p>
    <w:p w:rsidR="000774BB" w:rsidRDefault="000774BB" w:rsidP="000774BB"/>
    <w:p w:rsidR="000774BB" w:rsidRDefault="000774BB" w:rsidP="000774BB">
      <w:r>
        <w:t>&lt;portType name="Hello_PortType"&gt;</w:t>
      </w:r>
    </w:p>
    <w:p w:rsidR="000774BB" w:rsidRDefault="000774BB" w:rsidP="000774BB">
      <w:r>
        <w:t xml:space="preserve">      &lt;operation name="sayHello"&gt;</w:t>
      </w:r>
    </w:p>
    <w:p w:rsidR="000774BB" w:rsidRDefault="000774BB" w:rsidP="000774BB">
      <w:r>
        <w:t xml:space="preserve">         &lt;input message="tns:SayHelloRequest"/&gt;</w:t>
      </w:r>
    </w:p>
    <w:p w:rsidR="000774BB" w:rsidRDefault="000774BB" w:rsidP="000774BB">
      <w:r>
        <w:t xml:space="preserve">         &lt;output message="tns:SayHelloResponse"/&gt;</w:t>
      </w:r>
    </w:p>
    <w:p w:rsidR="000774BB" w:rsidRDefault="000774BB" w:rsidP="000774BB">
      <w:r>
        <w:t xml:space="preserve">      &lt;/operation&gt;</w:t>
      </w:r>
    </w:p>
    <w:p w:rsidR="000774BB" w:rsidRDefault="000774BB" w:rsidP="000774BB">
      <w:r>
        <w:t xml:space="preserve">   &lt;/portType&gt;</w:t>
      </w:r>
    </w:p>
    <w:p w:rsidR="000774BB" w:rsidRDefault="000774BB" w:rsidP="000774BB">
      <w:r>
        <w:t>The portType element defines a single operation, called sayHello.</w:t>
      </w:r>
    </w:p>
    <w:p w:rsidR="000774BB" w:rsidRDefault="000774BB" w:rsidP="000774BB"/>
    <w:p w:rsidR="000774BB" w:rsidRDefault="000774BB" w:rsidP="000774BB">
      <w:r>
        <w:t>The operation itself consists of a single input message SayHelloRequest</w:t>
      </w:r>
    </w:p>
    <w:p w:rsidR="000774BB" w:rsidRDefault="000774BB" w:rsidP="000774BB"/>
    <w:p w:rsidR="000774BB" w:rsidRDefault="000774BB" w:rsidP="000774BB">
      <w:r>
        <w:t>The operation itself consists of a single output message SayHelloResponse</w:t>
      </w:r>
    </w:p>
    <w:p w:rsidR="000774BB" w:rsidRDefault="000774BB" w:rsidP="000774BB"/>
    <w:p w:rsidR="000774BB" w:rsidRDefault="000774BB" w:rsidP="000774BB">
      <w:pPr>
        <w:rPr>
          <w:b/>
          <w:bCs/>
          <w:u w:val="single"/>
        </w:rPr>
      </w:pPr>
      <w:r>
        <w:rPr>
          <w:b/>
          <w:bCs/>
          <w:u w:val="single"/>
        </w:rPr>
        <w:t>Services</w:t>
      </w:r>
    </w:p>
    <w:p w:rsidR="000774BB" w:rsidRDefault="000774BB" w:rsidP="000774BB">
      <w:r>
        <w:t>Service: a collection of related end points encompassing the service definitions in the file; the services map the binding to the port and include any extensibility definitions.</w:t>
      </w:r>
    </w:p>
    <w:p w:rsidR="000774BB" w:rsidRDefault="000774BB" w:rsidP="000774BB"/>
    <w:p w:rsidR="000774BB" w:rsidRDefault="000774BB" w:rsidP="000774BB">
      <w:r>
        <w:t>The &lt;service&gt; element defines the ports supported by the Web service.</w:t>
      </w:r>
    </w:p>
    <w:p w:rsidR="000774BB" w:rsidRDefault="000774BB" w:rsidP="000774BB">
      <w:r>
        <w:t>For each of the supported protocols, there is one port element.</w:t>
      </w:r>
    </w:p>
    <w:p w:rsidR="000774BB" w:rsidRDefault="000774BB" w:rsidP="000774BB">
      <w:r>
        <w:t>The service element is a collection of ports.</w:t>
      </w:r>
    </w:p>
    <w:p w:rsidR="000774BB" w:rsidRDefault="000774BB" w:rsidP="000774BB">
      <w:r>
        <w:t>a &lt;service&gt;, specifies a &lt;port&gt; (URI) at which it is available and refers to a binding for the port.</w:t>
      </w:r>
    </w:p>
    <w:p w:rsidR="000774BB" w:rsidRDefault="000774BB" w:rsidP="000774BB"/>
    <w:p w:rsidR="000774BB" w:rsidRDefault="000774BB" w:rsidP="000774BB">
      <w:r>
        <w:t>Here is a pice of code from Example Session:</w:t>
      </w:r>
    </w:p>
    <w:p w:rsidR="000774BB" w:rsidRDefault="000774BB" w:rsidP="000774BB"/>
    <w:p w:rsidR="000774BB" w:rsidRDefault="000774BB" w:rsidP="000774BB">
      <w:r>
        <w:t xml:space="preserve">  &lt;service name="Hello_Service"&gt;</w:t>
      </w:r>
    </w:p>
    <w:p w:rsidR="000774BB" w:rsidRDefault="000774BB" w:rsidP="000774BB">
      <w:r>
        <w:t xml:space="preserve">      &lt;documentation&gt;WSDL File for HelloService&lt;/documentation&gt;</w:t>
      </w:r>
    </w:p>
    <w:p w:rsidR="000774BB" w:rsidRDefault="000774BB" w:rsidP="000774BB">
      <w:r>
        <w:t xml:space="preserve">      &lt;port binding="tns:Hello_Binding" name="Hello_Port"&gt;</w:t>
      </w:r>
    </w:p>
    <w:p w:rsidR="000774BB" w:rsidRDefault="000774BB" w:rsidP="000774BB">
      <w:r>
        <w:t xml:space="preserve">         &lt;soap:address</w:t>
      </w:r>
    </w:p>
    <w:p w:rsidR="000774BB" w:rsidRDefault="000774BB" w:rsidP="000774BB">
      <w:r>
        <w:t xml:space="preserve">            location="http://www.examples.com/SayHello/"&gt;</w:t>
      </w:r>
    </w:p>
    <w:p w:rsidR="000774BB" w:rsidRDefault="000774BB" w:rsidP="000774BB">
      <w:r>
        <w:t xml:space="preserve">      &lt;/port&gt;</w:t>
      </w:r>
    </w:p>
    <w:p w:rsidR="000774BB" w:rsidRDefault="000774BB" w:rsidP="000774BB">
      <w:r>
        <w:t xml:space="preserve">   &lt;/service&gt;</w:t>
      </w:r>
    </w:p>
    <w:p w:rsidR="000774BB" w:rsidRDefault="000774BB" w:rsidP="000774BB"/>
    <w:p w:rsidR="000774BB" w:rsidRDefault="000774BB" w:rsidP="000774BB">
      <w:pPr>
        <w:rPr>
          <w:b/>
          <w:bCs/>
          <w:u w:val="single"/>
        </w:rPr>
      </w:pPr>
      <w:r>
        <w:rPr>
          <w:b/>
          <w:bCs/>
          <w:u w:val="single"/>
        </w:rPr>
        <w:t>What do you mean by port in WSDL ?</w:t>
      </w:r>
    </w:p>
    <w:p w:rsidR="000774BB" w:rsidRDefault="000774BB" w:rsidP="000774BB">
      <w:r>
        <w:t>A &lt;port&gt; element defines an individual endpoint by specifying a single address for a binding.</w:t>
      </w:r>
    </w:p>
    <w:p w:rsidR="000774BB" w:rsidRDefault="000774BB" w:rsidP="000774BB"/>
    <w:p w:rsidR="000774BB" w:rsidRDefault="000774BB" w:rsidP="000774BB">
      <w:r>
        <w:t>The port element has two attributes - the name attribute and the binding attribute.</w:t>
      </w:r>
    </w:p>
    <w:p w:rsidR="000774BB" w:rsidRDefault="000774BB" w:rsidP="000774BB">
      <w:r>
        <w:t>The name attribute provides a unique name among all ports defined within in the enclosing WSDL document.</w:t>
      </w:r>
    </w:p>
    <w:p w:rsidR="000774BB" w:rsidRDefault="000774BB" w:rsidP="000774BB">
      <w:r>
        <w:t>The binding attribute refers to the binding using the linking rules defined by WSDL.</w:t>
      </w:r>
    </w:p>
    <w:p w:rsidR="000774BB" w:rsidRDefault="000774BB" w:rsidP="000774BB">
      <w:r>
        <w:t>Binding extensibility elements (1) are used to specify the address information for the port.</w:t>
      </w:r>
    </w:p>
    <w:p w:rsidR="000774BB" w:rsidRDefault="000774BB" w:rsidP="000774BB">
      <w:r>
        <w:t>A port MUST NOT specify more than one address.</w:t>
      </w:r>
    </w:p>
    <w:p w:rsidR="000774BB" w:rsidRDefault="000774BB" w:rsidP="000774BB">
      <w:r>
        <w:t>A port MUST NOT specify any binding information other than address information.</w:t>
      </w:r>
    </w:p>
    <w:p w:rsidR="000774BB" w:rsidRDefault="000774BB" w:rsidP="000774BB"/>
    <w:p w:rsidR="000774BB" w:rsidRDefault="000774BB" w:rsidP="000774BB">
      <w:pPr>
        <w:rPr>
          <w:b/>
          <w:bCs/>
          <w:u w:val="single"/>
        </w:rPr>
      </w:pPr>
      <w:r>
        <w:rPr>
          <w:b/>
          <w:bCs/>
          <w:u w:val="single"/>
        </w:rPr>
        <w:t>Bindings</w:t>
      </w:r>
    </w:p>
    <w:p w:rsidR="000774BB" w:rsidRDefault="000774BB" w:rsidP="000774BB">
      <w:r>
        <w:lastRenderedPageBreak/>
        <w:t>Binding: the concrete protocol and data formats for the operations and messages defined for a particular port type.</w:t>
      </w:r>
    </w:p>
    <w:p w:rsidR="000774BB" w:rsidRDefault="000774BB" w:rsidP="000774BB"/>
    <w:p w:rsidR="000774BB" w:rsidRDefault="000774BB" w:rsidP="000774BB">
      <w:r>
        <w:t>The &lt;binding&gt; element provides specific details on how a portType operation will actually be transmitted over the wire.</w:t>
      </w:r>
    </w:p>
    <w:p w:rsidR="000774BB" w:rsidRDefault="000774BB" w:rsidP="000774BB">
      <w:r>
        <w:t>The bindings can be made available via multiple transports, including HTTP GET, HTTP POST, or SOAP.</w:t>
      </w:r>
    </w:p>
    <w:p w:rsidR="000774BB" w:rsidRDefault="000774BB" w:rsidP="000774BB">
      <w:r>
        <w:t>The bindings provide concrete information on what protocol is being used to transfer portType operations.</w:t>
      </w:r>
    </w:p>
    <w:p w:rsidR="000774BB" w:rsidRDefault="000774BB" w:rsidP="000774BB">
      <w:r>
        <w:t>The bindings provide information where the service is located.</w:t>
      </w:r>
    </w:p>
    <w:p w:rsidR="000774BB" w:rsidRDefault="000774BB" w:rsidP="000774BB">
      <w:r>
        <w:t>For SOAP protocol, the binding is &lt;soap:binding&gt;, and the transport is SOAP messages on top of HTTP protocol.</w:t>
      </w:r>
    </w:p>
    <w:p w:rsidR="000774BB" w:rsidRDefault="000774BB" w:rsidP="000774BB">
      <w:r>
        <w:t>You can specify multiple bindings for a single portType.</w:t>
      </w:r>
    </w:p>
    <w:p w:rsidR="000774BB" w:rsidRDefault="000774BB" w:rsidP="000774BB">
      <w:r>
        <w:t>The binding element has two attributes - the name attribute and the type attribute.</w:t>
      </w:r>
    </w:p>
    <w:p w:rsidR="000774BB" w:rsidRDefault="000774BB" w:rsidP="000774BB">
      <w:r>
        <w:t xml:space="preserve">A binding defines message format and protocol details for operations and messages defined by a particular portType. </w:t>
      </w:r>
    </w:p>
    <w:p w:rsidR="000774BB" w:rsidRDefault="000774BB" w:rsidP="000774BB">
      <w:r>
        <w:t>There may be any number of bindings for a given portType.</w:t>
      </w:r>
    </w:p>
    <w:p w:rsidR="000774BB" w:rsidRDefault="000774BB" w:rsidP="000774BB"/>
    <w:p w:rsidR="000774BB" w:rsidRDefault="000774BB" w:rsidP="000774BB">
      <w:r>
        <w:t>a &lt;binding&gt; specifies the</w:t>
      </w:r>
    </w:p>
    <w:p w:rsidR="000774BB" w:rsidRDefault="000774BB" w:rsidP="000774BB">
      <w:r>
        <w:t>style of interaction (e.g. RPC)</w:t>
      </w:r>
    </w:p>
    <w:p w:rsidR="000774BB" w:rsidRDefault="000774BB" w:rsidP="000774BB">
      <w:r>
        <w:t>the transport protocol used (e.g. HTTP)</w:t>
      </w:r>
    </w:p>
    <w:p w:rsidR="000774BB" w:rsidRDefault="000774BB" w:rsidP="000774BB">
      <w:r>
        <w:t>the &lt;operation&gt;s defined along with encodingStyle for their &lt;input&gt; and &lt;output&gt;</w:t>
      </w:r>
    </w:p>
    <w:p w:rsidR="000774BB" w:rsidRDefault="000774BB" w:rsidP="000774BB"/>
    <w:p w:rsidR="000774BB" w:rsidRDefault="000774BB" w:rsidP="000774BB">
      <w:r>
        <w:t>The binding element has two attributes - the name attribute and the type attribute.</w:t>
      </w:r>
    </w:p>
    <w:p w:rsidR="000774BB" w:rsidRDefault="000774BB" w:rsidP="000774BB"/>
    <w:p w:rsidR="000774BB" w:rsidRDefault="000774BB" w:rsidP="000774BB">
      <w:r>
        <w:t>&lt;binding name="Hello_Binding" type="tns:Hello_PortType"&gt;</w:t>
      </w:r>
    </w:p>
    <w:p w:rsidR="000774BB" w:rsidRDefault="000774BB" w:rsidP="000774BB"/>
    <w:p w:rsidR="000774BB" w:rsidRDefault="000774BB" w:rsidP="000774BB">
      <w:pPr>
        <w:rPr>
          <w:b/>
          <w:bCs/>
          <w:u w:val="single"/>
        </w:rPr>
      </w:pPr>
      <w:r>
        <w:rPr>
          <w:b/>
          <w:bCs/>
          <w:u w:val="single"/>
        </w:rPr>
        <w:t>What is WSDL style and Which style of WSDL should I use?</w:t>
      </w:r>
    </w:p>
    <w:p w:rsidR="000774BB" w:rsidRDefault="000774BB" w:rsidP="000774BB">
      <w:r>
        <w:t>A WSDL binding describes how the service is bound to a messaging protocol, particularly the SOAP messaging protocol.</w:t>
      </w:r>
    </w:p>
    <w:p w:rsidR="000774BB" w:rsidRDefault="000774BB" w:rsidP="000774BB">
      <w:r>
        <w:t>A WSDL SOAP binding can be either a Remote Procedure Call (RPC) style binding or a document style binding.</w:t>
      </w:r>
    </w:p>
    <w:p w:rsidR="000774BB" w:rsidRDefault="000774BB" w:rsidP="000774BB">
      <w:r>
        <w:t>A SOAP binding can also have an encoded use or a literal use. This gives you four style/use models:</w:t>
      </w:r>
    </w:p>
    <w:p w:rsidR="000774BB" w:rsidRDefault="000774BB" w:rsidP="000774BB">
      <w:r>
        <w:t>RPC/encoded</w:t>
      </w:r>
    </w:p>
    <w:p w:rsidR="000774BB" w:rsidRDefault="000774BB" w:rsidP="000774BB">
      <w:r>
        <w:t>RPC/literal</w:t>
      </w:r>
    </w:p>
    <w:p w:rsidR="000774BB" w:rsidRDefault="000774BB" w:rsidP="000774BB">
      <w:r>
        <w:t>Document/encoded</w:t>
      </w:r>
    </w:p>
    <w:p w:rsidR="000774BB" w:rsidRDefault="000774BB" w:rsidP="000774BB">
      <w:r>
        <w:t>Document/literal</w:t>
      </w:r>
    </w:p>
    <w:p w:rsidR="000774BB" w:rsidRDefault="000774BB" w:rsidP="000774BB"/>
    <w:p w:rsidR="000774BB" w:rsidRDefault="000774BB" w:rsidP="000774BB">
      <w:pPr>
        <w:rPr>
          <w:b/>
          <w:bCs/>
          <w:u w:val="single"/>
        </w:rPr>
      </w:pPr>
      <w:r>
        <w:rPr>
          <w:b/>
          <w:bCs/>
          <w:u w:val="single"/>
        </w:rPr>
        <w:t>What can be done with the Web services API ?</w:t>
      </w:r>
    </w:p>
    <w:p w:rsidR="000774BB" w:rsidRDefault="000774BB" w:rsidP="000774BB"/>
    <w:p w:rsidR="000774BB" w:rsidRDefault="000774BB" w:rsidP="000774BB">
      <w:r>
        <w:t>There are three things that can be performed with the webservice API.</w:t>
      </w:r>
    </w:p>
    <w:p w:rsidR="000774BB" w:rsidRDefault="000774BB" w:rsidP="000774BB"/>
    <w:p w:rsidR="000774BB" w:rsidRDefault="000774BB" w:rsidP="000774BB">
      <w:r>
        <w:t>1. Web service creation using java2wsdl</w:t>
      </w:r>
    </w:p>
    <w:p w:rsidR="000774BB" w:rsidRDefault="000774BB" w:rsidP="000774BB">
      <w:r>
        <w:t>2. Web service client creation using wsdl2java</w:t>
      </w:r>
    </w:p>
    <w:p w:rsidR="000774BB" w:rsidRDefault="000774BB" w:rsidP="000774BB">
      <w:r>
        <w:t>3. Skeleton creation from an existing WSDL using wsdl2java</w:t>
      </w:r>
    </w:p>
    <w:p w:rsidR="000774BB" w:rsidRDefault="000774BB" w:rsidP="000774BB"/>
    <w:p w:rsidR="000774BB" w:rsidRDefault="000774BB" w:rsidP="000774BB"/>
    <w:p w:rsidR="000774BB" w:rsidRDefault="000774BB" w:rsidP="000774BB">
      <w:pPr>
        <w:rPr>
          <w:b/>
          <w:bCs/>
          <w:sz w:val="30"/>
          <w:szCs w:val="30"/>
          <w:u w:val="single"/>
        </w:rPr>
      </w:pPr>
      <w:r>
        <w:br w:type="page"/>
      </w:r>
      <w:r>
        <w:lastRenderedPageBreak/>
        <w:tab/>
      </w:r>
      <w:r>
        <w:tab/>
      </w:r>
      <w:r>
        <w:tab/>
      </w:r>
      <w:r>
        <w:tab/>
      </w:r>
      <w:r>
        <w:rPr>
          <w:b/>
          <w:bCs/>
          <w:sz w:val="30"/>
          <w:szCs w:val="30"/>
          <w:u w:val="single"/>
        </w:rPr>
        <w:t>Webservice Technology Apache Axis2</w:t>
      </w:r>
    </w:p>
    <w:p w:rsidR="000774BB" w:rsidRDefault="000774BB" w:rsidP="000774BB">
      <w:pPr>
        <w:rPr>
          <w:b/>
          <w:bCs/>
          <w:u w:val="single"/>
        </w:rPr>
      </w:pPr>
      <w:r>
        <w:rPr>
          <w:b/>
          <w:bCs/>
          <w:u w:val="single"/>
        </w:rPr>
        <w:t>How to create a web service using Apache Axis2</w:t>
      </w:r>
    </w:p>
    <w:p w:rsidR="000774BB" w:rsidRDefault="000774BB" w:rsidP="000774BB"/>
    <w:p w:rsidR="000774BB" w:rsidRDefault="000774BB" w:rsidP="000774BB">
      <w:pPr>
        <w:rPr>
          <w:b/>
          <w:bCs/>
          <w:u w:val="single"/>
        </w:rPr>
      </w:pPr>
      <w:r>
        <w:rPr>
          <w:b/>
          <w:bCs/>
          <w:u w:val="single"/>
        </w:rPr>
        <w:t xml:space="preserve">Capsule </w:t>
      </w:r>
    </w:p>
    <w:p w:rsidR="000774BB" w:rsidRDefault="000774BB" w:rsidP="000774BB"/>
    <w:p w:rsidR="000774BB" w:rsidRDefault="000774BB" w:rsidP="000774BB">
      <w:pPr>
        <w:rPr>
          <w:b/>
          <w:bCs/>
        </w:rPr>
      </w:pPr>
      <w:r>
        <w:rPr>
          <w:b/>
          <w:bCs/>
        </w:rPr>
        <w:t>1. Write a java class with the appropriate java methods with mandatory relevent method signature or parameters and write the business logic for</w:t>
      </w:r>
    </w:p>
    <w:p w:rsidR="000774BB" w:rsidRDefault="000774BB" w:rsidP="000774BB">
      <w:pPr>
        <w:rPr>
          <w:b/>
          <w:bCs/>
        </w:rPr>
      </w:pPr>
      <w:r>
        <w:rPr>
          <w:b/>
          <w:bCs/>
        </w:rPr>
        <w:t>the web service method.</w:t>
      </w:r>
    </w:p>
    <w:p w:rsidR="000774BB" w:rsidRDefault="000774BB" w:rsidP="000774BB">
      <w:pPr>
        <w:rPr>
          <w:b/>
          <w:bCs/>
        </w:rPr>
      </w:pPr>
      <w:r>
        <w:rPr>
          <w:b/>
          <w:bCs/>
        </w:rPr>
        <w:t>2. Create or modify the services.xml file with the entry of the above defined class name with the package name.</w:t>
      </w:r>
    </w:p>
    <w:p w:rsidR="000774BB" w:rsidRDefault="000774BB" w:rsidP="000774BB">
      <w:pPr>
        <w:rPr>
          <w:b/>
          <w:bCs/>
        </w:rPr>
      </w:pPr>
      <w:r>
        <w:rPr>
          <w:b/>
          <w:bCs/>
        </w:rPr>
        <w:t>3. Write the web.xml file for the Axis servlet.</w:t>
      </w:r>
    </w:p>
    <w:p w:rsidR="000774BB" w:rsidRDefault="000774BB" w:rsidP="000774BB">
      <w:pPr>
        <w:rPr>
          <w:b/>
          <w:bCs/>
        </w:rPr>
      </w:pPr>
      <w:r>
        <w:rPr>
          <w:b/>
          <w:bCs/>
        </w:rPr>
        <w:t>4. Copy all the relevent *.mar files inside the directory called modules. It is better to copy the complete module directory.</w:t>
      </w:r>
    </w:p>
    <w:p w:rsidR="000774BB" w:rsidRDefault="000774BB" w:rsidP="000774BB">
      <w:pPr>
        <w:rPr>
          <w:b/>
          <w:bCs/>
        </w:rPr>
      </w:pPr>
      <w:r>
        <w:rPr>
          <w:b/>
          <w:bCs/>
        </w:rPr>
        <w:t>5. Copy all the relevent *.jar files inside the lib.</w:t>
      </w:r>
    </w:p>
    <w:p w:rsidR="000774BB" w:rsidRDefault="000774BB" w:rsidP="000774BB">
      <w:pPr>
        <w:rPr>
          <w:b/>
          <w:bCs/>
        </w:rPr>
      </w:pPr>
      <w:r>
        <w:rPr>
          <w:b/>
          <w:bCs/>
        </w:rPr>
        <w:t>6. Run the ant script which will do "from java to wsdl".</w:t>
      </w:r>
    </w:p>
    <w:p w:rsidR="000774BB" w:rsidRDefault="000774BB" w:rsidP="000774BB">
      <w:pPr>
        <w:rPr>
          <w:b/>
          <w:bCs/>
        </w:rPr>
      </w:pPr>
      <w:r>
        <w:rPr>
          <w:b/>
          <w:bCs/>
        </w:rPr>
        <w:t>7. Create the war file for deployment with the following structure.</w:t>
      </w:r>
    </w:p>
    <w:p w:rsidR="000774BB" w:rsidRDefault="000774BB" w:rsidP="000774BB">
      <w:pPr>
        <w:rPr>
          <w:b/>
          <w:bCs/>
        </w:rPr>
      </w:pPr>
      <w:r>
        <w:rPr>
          <w:b/>
          <w:bCs/>
        </w:rPr>
        <w:tab/>
        <w:t>&lt;webservice.war&gt;</w:t>
      </w:r>
    </w:p>
    <w:p w:rsidR="000774BB" w:rsidRDefault="000774BB" w:rsidP="000774BB">
      <w:pPr>
        <w:rPr>
          <w:b/>
          <w:bCs/>
        </w:rPr>
      </w:pPr>
      <w:r>
        <w:rPr>
          <w:b/>
          <w:bCs/>
        </w:rPr>
        <w:tab/>
      </w:r>
      <w:r>
        <w:rPr>
          <w:b/>
          <w:bCs/>
        </w:rPr>
        <w:tab/>
        <w:t>/WEB-INF</w:t>
      </w:r>
    </w:p>
    <w:p w:rsidR="000774BB" w:rsidRDefault="000774BB" w:rsidP="000774BB">
      <w:pPr>
        <w:rPr>
          <w:b/>
          <w:bCs/>
        </w:rPr>
      </w:pPr>
      <w:r>
        <w:rPr>
          <w:b/>
          <w:bCs/>
        </w:rPr>
        <w:tab/>
      </w:r>
      <w:r>
        <w:rPr>
          <w:b/>
          <w:bCs/>
        </w:rPr>
        <w:tab/>
      </w:r>
      <w:r>
        <w:rPr>
          <w:b/>
          <w:bCs/>
        </w:rPr>
        <w:tab/>
        <w:t>/classes</w:t>
      </w:r>
    </w:p>
    <w:p w:rsidR="000774BB" w:rsidRDefault="000774BB" w:rsidP="000774BB">
      <w:pPr>
        <w:rPr>
          <w:b/>
          <w:bCs/>
        </w:rPr>
      </w:pPr>
      <w:r>
        <w:rPr>
          <w:b/>
          <w:bCs/>
        </w:rPr>
        <w:tab/>
      </w:r>
      <w:r>
        <w:rPr>
          <w:b/>
          <w:bCs/>
        </w:rPr>
        <w:tab/>
      </w:r>
      <w:r>
        <w:rPr>
          <w:b/>
          <w:bCs/>
        </w:rPr>
        <w:tab/>
        <w:t>/lib/*.jar</w:t>
      </w:r>
    </w:p>
    <w:p w:rsidR="000774BB" w:rsidRDefault="000774BB" w:rsidP="000774BB">
      <w:pPr>
        <w:rPr>
          <w:b/>
          <w:bCs/>
        </w:rPr>
      </w:pPr>
      <w:r>
        <w:rPr>
          <w:b/>
          <w:bCs/>
        </w:rPr>
        <w:tab/>
      </w:r>
      <w:r>
        <w:rPr>
          <w:b/>
          <w:bCs/>
        </w:rPr>
        <w:tab/>
      </w:r>
      <w:r>
        <w:rPr>
          <w:b/>
          <w:bCs/>
        </w:rPr>
        <w:tab/>
        <w:t>/modules/*.mar</w:t>
      </w:r>
    </w:p>
    <w:p w:rsidR="000774BB" w:rsidRDefault="000774BB" w:rsidP="000774BB">
      <w:pPr>
        <w:rPr>
          <w:b/>
          <w:bCs/>
        </w:rPr>
      </w:pPr>
      <w:r>
        <w:rPr>
          <w:b/>
          <w:bCs/>
        </w:rPr>
        <w:tab/>
      </w:r>
      <w:r>
        <w:rPr>
          <w:b/>
          <w:bCs/>
        </w:rPr>
        <w:tab/>
      </w:r>
      <w:r>
        <w:rPr>
          <w:b/>
          <w:bCs/>
        </w:rPr>
        <w:tab/>
        <w:t>/services/*.aar</w:t>
      </w:r>
    </w:p>
    <w:p w:rsidR="000774BB" w:rsidRDefault="000774BB" w:rsidP="000774BB">
      <w:pPr>
        <w:rPr>
          <w:b/>
          <w:bCs/>
        </w:rPr>
      </w:pPr>
      <w:r>
        <w:rPr>
          <w:b/>
          <w:bCs/>
        </w:rPr>
        <w:tab/>
      </w:r>
      <w:r>
        <w:rPr>
          <w:b/>
          <w:bCs/>
        </w:rPr>
        <w:tab/>
      </w:r>
      <w:r>
        <w:rPr>
          <w:b/>
          <w:bCs/>
        </w:rPr>
        <w:tab/>
        <w:t>/web.xml</w:t>
      </w:r>
    </w:p>
    <w:p w:rsidR="000774BB" w:rsidRDefault="000774BB" w:rsidP="000774BB">
      <w:r>
        <w:t>The following is the step by step process to create a web service in axis2.</w:t>
      </w:r>
    </w:p>
    <w:p w:rsidR="000774BB" w:rsidRDefault="000774BB" w:rsidP="000774BB"/>
    <w:p w:rsidR="000774BB" w:rsidRDefault="000774BB" w:rsidP="000774BB">
      <w:r>
        <w:t>Step 1. Create a java class which will be your web service class and define all the methods with appropriate parameters and return type.</w:t>
      </w:r>
    </w:p>
    <w:p w:rsidR="000774BB" w:rsidRDefault="000774BB" w:rsidP="000774BB"/>
    <w:p w:rsidR="000774BB" w:rsidRDefault="000774BB" w:rsidP="000774BB">
      <w:pPr>
        <w:rPr>
          <w:b/>
          <w:bCs/>
          <w:u w:val="single"/>
        </w:rPr>
      </w:pPr>
      <w:r>
        <w:rPr>
          <w:b/>
          <w:bCs/>
          <w:u w:val="single"/>
        </w:rPr>
        <w:t>SimpleWebService.java</w:t>
      </w:r>
    </w:p>
    <w:p w:rsidR="000774BB" w:rsidRDefault="000774BB" w:rsidP="000774BB">
      <w:r>
        <w:t>package com.ddlab.webservice.axis2;</w:t>
      </w:r>
    </w:p>
    <w:p w:rsidR="000774BB" w:rsidRDefault="000774BB" w:rsidP="000774BB"/>
    <w:p w:rsidR="000774BB" w:rsidRDefault="000774BB" w:rsidP="000774BB">
      <w:r>
        <w:t xml:space="preserve">public class SimpleWebService </w:t>
      </w:r>
    </w:p>
    <w:p w:rsidR="000774BB" w:rsidRDefault="000774BB" w:rsidP="000774BB">
      <w:r>
        <w:t>{</w:t>
      </w:r>
    </w:p>
    <w:p w:rsidR="000774BB" w:rsidRDefault="000774BB" w:rsidP="000774BB">
      <w:r>
        <w:tab/>
        <w:t>public String getName( String name )</w:t>
      </w:r>
    </w:p>
    <w:p w:rsidR="000774BB" w:rsidRDefault="000774BB" w:rsidP="000774BB">
      <w:r>
        <w:tab/>
        <w:t>{</w:t>
      </w:r>
    </w:p>
    <w:p w:rsidR="000774BB" w:rsidRDefault="000774BB" w:rsidP="000774BB">
      <w:r>
        <w:tab/>
      </w:r>
      <w:r>
        <w:tab/>
        <w:t>System.out.println("Name from webservice client---&gt;"+name);</w:t>
      </w:r>
    </w:p>
    <w:p w:rsidR="000774BB" w:rsidRDefault="000774BB" w:rsidP="000774BB">
      <w:r>
        <w:tab/>
      </w:r>
      <w:r>
        <w:tab/>
        <w:t>return "Name from server "+name;</w:t>
      </w:r>
    </w:p>
    <w:p w:rsidR="000774BB" w:rsidRDefault="000774BB" w:rsidP="000774BB">
      <w:r>
        <w:tab/>
        <w:t>}</w:t>
      </w:r>
    </w:p>
    <w:p w:rsidR="000774BB" w:rsidRDefault="000774BB" w:rsidP="000774BB">
      <w:r>
        <w:t>}</w:t>
      </w:r>
    </w:p>
    <w:p w:rsidR="000774BB" w:rsidRDefault="000774BB" w:rsidP="000774BB"/>
    <w:p w:rsidR="000774BB" w:rsidRDefault="000774BB" w:rsidP="000774BB">
      <w:r>
        <w:t>Step 2. Define the "</w:t>
      </w:r>
      <w:r>
        <w:rPr>
          <w:b/>
          <w:bCs/>
          <w:u w:val="single"/>
        </w:rPr>
        <w:t>services.xml</w:t>
      </w:r>
      <w:r>
        <w:t xml:space="preserve">" file in the folder </w:t>
      </w:r>
      <w:r>
        <w:rPr>
          <w:b/>
          <w:bCs/>
        </w:rPr>
        <w:t>resource/META-INF</w:t>
      </w:r>
      <w:r>
        <w:t xml:space="preserve"> as follows.</w:t>
      </w:r>
    </w:p>
    <w:p w:rsidR="000774BB" w:rsidRDefault="000774BB" w:rsidP="000774BB"/>
    <w:p w:rsidR="000774BB" w:rsidRDefault="000774BB" w:rsidP="000774BB">
      <w:r>
        <w:t>&lt;service name="simplewebservice" scope="application" targetNamespace="http://service.simplewebservice/"&gt;</w:t>
      </w:r>
    </w:p>
    <w:p w:rsidR="000774BB" w:rsidRDefault="000774BB" w:rsidP="000774BB">
      <w:r>
        <w:t xml:space="preserve">    &lt;description&gt;Simple Webservice using axis2 , developed by - Debadatta Mishra&lt;/description&gt;</w:t>
      </w:r>
    </w:p>
    <w:p w:rsidR="000774BB" w:rsidRDefault="000774BB" w:rsidP="000774BB">
      <w:r>
        <w:t xml:space="preserve">    &lt;messageReceivers&gt;</w:t>
      </w:r>
    </w:p>
    <w:p w:rsidR="000774BB" w:rsidRDefault="000774BB" w:rsidP="000774BB">
      <w:r>
        <w:t xml:space="preserve">        &lt;messageReceiver mep="http://www.w3.org/2004/08/wsdl/in-only" class="org.apache.axis2.rpc.receivers.RPCInOnlyMessageReceiver"/&gt;</w:t>
      </w:r>
    </w:p>
    <w:p w:rsidR="000774BB" w:rsidRDefault="000774BB" w:rsidP="000774BB">
      <w:r>
        <w:t xml:space="preserve">        &lt;messageReceiver mep="http://www.w3.org/2004/08/wsdl/in-out" class="org.apache.axis2.rpc.receivers.RPCMessageReceiver"/&gt;</w:t>
      </w:r>
    </w:p>
    <w:p w:rsidR="000774BB" w:rsidRDefault="000774BB" w:rsidP="000774BB">
      <w:r>
        <w:t xml:space="preserve">    &lt;/messageReceivers&gt;</w:t>
      </w:r>
    </w:p>
    <w:p w:rsidR="000774BB" w:rsidRDefault="000774BB" w:rsidP="000774BB">
      <w:r>
        <w:t xml:space="preserve">    &lt;schema schemaNamespace="http://service.simplewebservice/xsd"/&gt;</w:t>
      </w:r>
    </w:p>
    <w:p w:rsidR="000774BB" w:rsidRDefault="000774BB" w:rsidP="000774BB">
      <w:r>
        <w:t xml:space="preserve">    &lt;parameter name="ServiceClass"&gt;com.ddlab.webservice.axis2.SimpleWebService&lt;/parameter&gt;</w:t>
      </w:r>
    </w:p>
    <w:p w:rsidR="000774BB" w:rsidRDefault="000774BB" w:rsidP="000774BB">
      <w:r>
        <w:t>&lt;/service&gt;</w:t>
      </w:r>
    </w:p>
    <w:p w:rsidR="000774BB" w:rsidRDefault="000774BB" w:rsidP="000774BB"/>
    <w:p w:rsidR="000774BB" w:rsidRDefault="000774BB" w:rsidP="000774BB">
      <w:r>
        <w:t xml:space="preserve">Step 3. Configure Axis servlet in your </w:t>
      </w:r>
      <w:r>
        <w:rPr>
          <w:b/>
          <w:bCs/>
          <w:u w:val="single"/>
        </w:rPr>
        <w:t>web.xml</w:t>
      </w:r>
      <w:r>
        <w:t xml:space="preserve"> file as follows.</w:t>
      </w:r>
    </w:p>
    <w:p w:rsidR="000774BB" w:rsidRDefault="000774BB" w:rsidP="000774BB"/>
    <w:p w:rsidR="000774BB" w:rsidRDefault="000774BB" w:rsidP="000774BB">
      <w:r>
        <w:t>&lt;?xml version="1.0" encoding="ISO-8859-1"?&gt;</w:t>
      </w:r>
    </w:p>
    <w:p w:rsidR="000774BB" w:rsidRDefault="000774BB" w:rsidP="000774BB"/>
    <w:p w:rsidR="000774BB" w:rsidRDefault="000774BB" w:rsidP="000774BB">
      <w:r>
        <w:t>&lt;!DOCTYPE web-app PUBLIC "-//Sun Microsystems, Inc.//DTD Web Application 2.3//EN" "http://java.sun.com/dtd/web-app_2_3.dtd"&gt;</w:t>
      </w:r>
    </w:p>
    <w:p w:rsidR="000774BB" w:rsidRDefault="000774BB" w:rsidP="000774BB"/>
    <w:p w:rsidR="000774BB" w:rsidRDefault="000774BB" w:rsidP="000774BB">
      <w:r>
        <w:t>&lt;web-app&gt;</w:t>
      </w:r>
    </w:p>
    <w:p w:rsidR="000774BB" w:rsidRDefault="000774BB" w:rsidP="000774BB">
      <w:r>
        <w:t xml:space="preserve">    &lt;display-name&gt;Apache-Axis2&lt;/display-name&gt;</w:t>
      </w:r>
    </w:p>
    <w:p w:rsidR="000774BB" w:rsidRDefault="000774BB" w:rsidP="000774BB">
      <w:r>
        <w:t xml:space="preserve">    &lt;servlet&gt;</w:t>
      </w:r>
    </w:p>
    <w:p w:rsidR="000774BB" w:rsidRDefault="000774BB" w:rsidP="000774BB">
      <w:r>
        <w:t xml:space="preserve">        &lt;servlet-name&gt;AxisServlet&lt;/servlet-name&gt;</w:t>
      </w:r>
    </w:p>
    <w:p w:rsidR="000774BB" w:rsidRDefault="000774BB" w:rsidP="000774BB">
      <w:r>
        <w:t xml:space="preserve">        &lt;display-name&gt;Apache-Axis Servlet&lt;/display-name&gt;</w:t>
      </w:r>
    </w:p>
    <w:p w:rsidR="000774BB" w:rsidRDefault="000774BB" w:rsidP="000774BB">
      <w:pPr>
        <w:rPr>
          <w:b/>
          <w:bCs/>
        </w:rPr>
      </w:pPr>
      <w:r>
        <w:t xml:space="preserve">       </w:t>
      </w:r>
      <w:r>
        <w:rPr>
          <w:b/>
          <w:bCs/>
        </w:rPr>
        <w:t xml:space="preserve"> &lt;servlet-class&gt;org.apache.axis2.transport.http.AxisServlet&lt;/servlet-class&gt;</w:t>
      </w:r>
    </w:p>
    <w:p w:rsidR="000774BB" w:rsidRDefault="000774BB" w:rsidP="000774BB">
      <w:r>
        <w:t xml:space="preserve">        &lt;load-on-startup&gt;1&lt;/load-on-startup&gt;</w:t>
      </w:r>
    </w:p>
    <w:p w:rsidR="000774BB" w:rsidRDefault="000774BB" w:rsidP="000774BB">
      <w:r>
        <w:t xml:space="preserve">    &lt;/servlet&gt;</w:t>
      </w:r>
    </w:p>
    <w:p w:rsidR="000774BB" w:rsidRDefault="000774BB" w:rsidP="000774BB">
      <w:r>
        <w:t xml:space="preserve">    &lt;servlet-mapping&gt;</w:t>
      </w:r>
    </w:p>
    <w:p w:rsidR="000774BB" w:rsidRDefault="000774BB" w:rsidP="000774BB">
      <w:r>
        <w:t xml:space="preserve">        &lt;servlet-name&gt;AxisServlet&lt;/servlet-name&gt;</w:t>
      </w:r>
    </w:p>
    <w:p w:rsidR="000774BB" w:rsidRDefault="000774BB" w:rsidP="000774BB">
      <w:r>
        <w:t xml:space="preserve">        &lt;url-pattern&gt;/services/*&lt;/url-pattern&gt;</w:t>
      </w:r>
    </w:p>
    <w:p w:rsidR="000774BB" w:rsidRDefault="000774BB" w:rsidP="000774BB">
      <w:r>
        <w:t xml:space="preserve">    &lt;/servlet-mapping&gt;</w:t>
      </w:r>
    </w:p>
    <w:p w:rsidR="000774BB" w:rsidRDefault="000774BB" w:rsidP="000774BB">
      <w:r>
        <w:t>&lt;/web-app&gt;</w:t>
      </w:r>
    </w:p>
    <w:p w:rsidR="000774BB" w:rsidRDefault="000774BB" w:rsidP="000774BB"/>
    <w:p w:rsidR="000774BB" w:rsidRDefault="000774BB" w:rsidP="000774BB">
      <w:r>
        <w:t>Step 4. Configure the structure of WEB-INF as follows.</w:t>
      </w:r>
    </w:p>
    <w:p w:rsidR="000774BB" w:rsidRDefault="000774BB" w:rsidP="000774BB"/>
    <w:p w:rsidR="000774BB" w:rsidRDefault="000774BB" w:rsidP="000774BB">
      <w:r>
        <w:t>WEB-INF/</w:t>
      </w:r>
    </w:p>
    <w:p w:rsidR="000774BB" w:rsidRDefault="000774BB" w:rsidP="000774BB">
      <w:r>
        <w:tab/>
        <w:t>classes</w:t>
      </w:r>
    </w:p>
    <w:p w:rsidR="000774BB" w:rsidRDefault="000774BB" w:rsidP="000774BB">
      <w:r>
        <w:tab/>
        <w:t>lib/*.jar</w:t>
      </w:r>
    </w:p>
    <w:p w:rsidR="000774BB" w:rsidRDefault="000774BB" w:rsidP="000774BB">
      <w:r>
        <w:tab/>
        <w:t>modules/*.mar</w:t>
      </w:r>
    </w:p>
    <w:p w:rsidR="000774BB" w:rsidRDefault="000774BB" w:rsidP="000774BB">
      <w:r>
        <w:tab/>
        <w:t>services/*.aar</w:t>
      </w:r>
    </w:p>
    <w:p w:rsidR="000774BB" w:rsidRDefault="000774BB" w:rsidP="000774BB">
      <w:r>
        <w:tab/>
        <w:t>web.xml</w:t>
      </w:r>
    </w:p>
    <w:p w:rsidR="000774BB" w:rsidRDefault="000774BB" w:rsidP="000774BB"/>
    <w:p w:rsidR="000774BB" w:rsidRDefault="000774BB" w:rsidP="000774BB">
      <w:r>
        <w:t xml:space="preserve">The structure of </w:t>
      </w:r>
      <w:r>
        <w:rPr>
          <w:b/>
          <w:bCs/>
          <w:u w:val="single"/>
        </w:rPr>
        <w:t>web.xml</w:t>
      </w:r>
      <w:r>
        <w:t xml:space="preserve"> file for Apache Axis2 is given below.</w:t>
      </w:r>
    </w:p>
    <w:p w:rsidR="000774BB" w:rsidRDefault="000774BB" w:rsidP="000774BB"/>
    <w:p w:rsidR="000774BB" w:rsidRDefault="000774BB" w:rsidP="000774BB">
      <w:r>
        <w:t>&lt;?xml version="1.0" encoding="ISO-8859-1"?&gt;</w:t>
      </w:r>
    </w:p>
    <w:p w:rsidR="000774BB" w:rsidRDefault="000774BB" w:rsidP="000774BB">
      <w:r>
        <w:t>&lt;!DOCTYPE web-app PUBLIC "-//Sun Microsystems, Inc.//DTD Web Application 2.3//EN" "http://java.sun.com/dtd/web-app_2_3.dtd"&gt;</w:t>
      </w:r>
    </w:p>
    <w:p w:rsidR="000774BB" w:rsidRDefault="000774BB" w:rsidP="000774BB"/>
    <w:p w:rsidR="000774BB" w:rsidRDefault="000774BB" w:rsidP="000774BB">
      <w:r>
        <w:t>&lt;web-app&gt;</w:t>
      </w:r>
    </w:p>
    <w:p w:rsidR="000774BB" w:rsidRDefault="000774BB" w:rsidP="000774BB">
      <w:r>
        <w:t xml:space="preserve">    &lt;display-name&gt;Apache-Axis2&lt;/display-name&gt;</w:t>
      </w:r>
    </w:p>
    <w:p w:rsidR="000774BB" w:rsidRDefault="000774BB" w:rsidP="000774BB">
      <w:r>
        <w:t xml:space="preserve">    &lt;servlet&gt;</w:t>
      </w:r>
    </w:p>
    <w:p w:rsidR="000774BB" w:rsidRDefault="000774BB" w:rsidP="000774BB">
      <w:r>
        <w:t xml:space="preserve">        &lt;servlet-name&gt;AxisServlet&lt;/servlet-name&gt;</w:t>
      </w:r>
    </w:p>
    <w:p w:rsidR="000774BB" w:rsidRDefault="000774BB" w:rsidP="000774BB">
      <w:r>
        <w:t xml:space="preserve">        &lt;display-name&gt;Apache-Axis Servlet&lt;/display-name&gt;</w:t>
      </w:r>
    </w:p>
    <w:p w:rsidR="000774BB" w:rsidRDefault="000774BB" w:rsidP="000774BB">
      <w:r>
        <w:t xml:space="preserve">        &lt;servlet-class&gt;org.apache.axis2.transport.http.AxisServlet&lt;/servlet-class&gt;</w:t>
      </w:r>
    </w:p>
    <w:p w:rsidR="000774BB" w:rsidRDefault="000774BB" w:rsidP="000774BB">
      <w:r>
        <w:t xml:space="preserve">        &lt;load-on-startup&gt;1&lt;/load-on-startup&gt;</w:t>
      </w:r>
    </w:p>
    <w:p w:rsidR="000774BB" w:rsidRDefault="000774BB" w:rsidP="000774BB">
      <w:r>
        <w:t xml:space="preserve">    &lt;/servlet&gt;</w:t>
      </w:r>
    </w:p>
    <w:p w:rsidR="000774BB" w:rsidRDefault="000774BB" w:rsidP="000774BB">
      <w:r>
        <w:t xml:space="preserve">    &lt;servlet-mapping&gt;</w:t>
      </w:r>
    </w:p>
    <w:p w:rsidR="000774BB" w:rsidRDefault="000774BB" w:rsidP="000774BB">
      <w:r>
        <w:t xml:space="preserve">        &lt;servlet-name&gt;AxisServlet&lt;/servlet-name&gt;</w:t>
      </w:r>
    </w:p>
    <w:p w:rsidR="000774BB" w:rsidRDefault="000774BB" w:rsidP="000774BB">
      <w:r>
        <w:t xml:space="preserve">        &lt;url-pattern&gt;/services/*&lt;/url-pattern&gt;</w:t>
      </w:r>
    </w:p>
    <w:p w:rsidR="000774BB" w:rsidRDefault="000774BB" w:rsidP="000774BB">
      <w:r>
        <w:t xml:space="preserve">    &lt;/servlet-mapping&gt;</w:t>
      </w:r>
    </w:p>
    <w:p w:rsidR="000774BB" w:rsidRDefault="000774BB" w:rsidP="000774BB">
      <w:r>
        <w:t>&lt;/web-app&gt;</w:t>
      </w:r>
    </w:p>
    <w:p w:rsidR="000774BB" w:rsidRDefault="000774BB" w:rsidP="000774BB"/>
    <w:p w:rsidR="000774BB" w:rsidRDefault="000774BB" w:rsidP="000774BB">
      <w:r>
        <w:t>Step 5. Run the following ant script to create and deploy your web service in web/application server</w:t>
      </w:r>
    </w:p>
    <w:p w:rsidR="000774BB" w:rsidRDefault="000774BB" w:rsidP="000774BB"/>
    <w:p w:rsidR="000774BB" w:rsidRDefault="000774BB" w:rsidP="000774BB">
      <w:r>
        <w:t>&lt;!-- ANT Script to generate the *.AAR file. --&gt;</w:t>
      </w:r>
    </w:p>
    <w:p w:rsidR="000774BB" w:rsidRDefault="000774BB" w:rsidP="000774BB"/>
    <w:p w:rsidR="000774BB" w:rsidRDefault="000774BB" w:rsidP="000774BB">
      <w:r>
        <w:t>&lt;project basedir="." default="create.war"&gt;</w:t>
      </w:r>
    </w:p>
    <w:p w:rsidR="000774BB" w:rsidRDefault="000774BB" w:rsidP="000774BB"/>
    <w:p w:rsidR="000774BB" w:rsidRDefault="000774BB" w:rsidP="000774BB">
      <w:r>
        <w:tab/>
        <w:t>&lt;property name="server.src.dir"</w:t>
      </w:r>
      <w:r>
        <w:tab/>
      </w:r>
      <w:r>
        <w:tab/>
      </w:r>
      <w:r>
        <w:tab/>
        <w:t>value="${basedir}/serversrc" /&gt;</w:t>
      </w:r>
    </w:p>
    <w:p w:rsidR="000774BB" w:rsidRDefault="000774BB" w:rsidP="000774BB">
      <w:r>
        <w:tab/>
        <w:t>&lt;property name="lib.dir"</w:t>
      </w:r>
      <w:r>
        <w:tab/>
      </w:r>
      <w:r>
        <w:tab/>
      </w:r>
      <w:r>
        <w:tab/>
      </w:r>
      <w:r>
        <w:tab/>
        <w:t>value="${basedir}/lib" /&gt;</w:t>
      </w:r>
    </w:p>
    <w:p w:rsidR="000774BB" w:rsidRDefault="000774BB" w:rsidP="000774BB">
      <w:r>
        <w:tab/>
        <w:t xml:space="preserve">&lt;property name="build.dir" </w:t>
      </w:r>
      <w:r>
        <w:tab/>
      </w:r>
      <w:r>
        <w:tab/>
      </w:r>
      <w:r>
        <w:tab/>
      </w:r>
      <w:r>
        <w:tab/>
        <w:t>value="${basedir}/build"/&gt;</w:t>
      </w:r>
    </w:p>
    <w:p w:rsidR="000774BB" w:rsidRDefault="000774BB" w:rsidP="000774BB">
      <w:r>
        <w:tab/>
        <w:t xml:space="preserve">&lt;property name="dist.dir" </w:t>
      </w:r>
      <w:r>
        <w:tab/>
      </w:r>
      <w:r>
        <w:tab/>
      </w:r>
      <w:r>
        <w:tab/>
      </w:r>
      <w:r>
        <w:tab/>
        <w:t>value="${basedir}/dist"/&gt;</w:t>
      </w:r>
    </w:p>
    <w:p w:rsidR="000774BB" w:rsidRDefault="000774BB" w:rsidP="000774BB">
      <w:r>
        <w:lastRenderedPageBreak/>
        <w:tab/>
        <w:t xml:space="preserve">&lt;property name="web.dir" </w:t>
      </w:r>
      <w:r>
        <w:tab/>
      </w:r>
      <w:r>
        <w:tab/>
      </w:r>
      <w:r>
        <w:tab/>
      </w:r>
      <w:r>
        <w:tab/>
        <w:t>value="${basedir}/web"/&gt;</w:t>
      </w:r>
    </w:p>
    <w:p w:rsidR="000774BB" w:rsidRDefault="000774BB" w:rsidP="000774BB">
      <w:r>
        <w:tab/>
        <w:t xml:space="preserve">&lt;property name="webinf.dir" </w:t>
      </w:r>
      <w:r>
        <w:tab/>
      </w:r>
      <w:r>
        <w:tab/>
      </w:r>
      <w:r>
        <w:tab/>
        <w:t>value="${web.dir}/WEB-INF"/&gt;</w:t>
      </w:r>
    </w:p>
    <w:p w:rsidR="000774BB" w:rsidRDefault="000774BB" w:rsidP="000774BB">
      <w:r>
        <w:tab/>
        <w:t xml:space="preserve">&lt;property name="services.dir" </w:t>
      </w:r>
      <w:r>
        <w:tab/>
      </w:r>
      <w:r>
        <w:tab/>
      </w:r>
      <w:r>
        <w:tab/>
        <w:t>value="${webinf.dir}/services"/&gt;</w:t>
      </w:r>
    </w:p>
    <w:p w:rsidR="000774BB" w:rsidRDefault="000774BB" w:rsidP="000774BB">
      <w:r>
        <w:tab/>
        <w:t>&lt;property name="class.name"</w:t>
      </w:r>
      <w:r>
        <w:tab/>
      </w:r>
      <w:r>
        <w:tab/>
      </w:r>
      <w:r>
        <w:tab/>
      </w:r>
      <w:r>
        <w:tab/>
        <w:t>value="com.ddlab.webservice.axis2.SimpleWebService"/&gt;</w:t>
      </w:r>
    </w:p>
    <w:p w:rsidR="000774BB" w:rsidRDefault="000774BB" w:rsidP="000774BB">
      <w:r>
        <w:tab/>
        <w:t xml:space="preserve">&lt;property name="aar.file.name" </w:t>
      </w:r>
      <w:r>
        <w:tab/>
      </w:r>
      <w:r>
        <w:tab/>
      </w:r>
      <w:r>
        <w:tab/>
        <w:t>value="simplewebservice.aar"/&gt;</w:t>
      </w:r>
    </w:p>
    <w:p w:rsidR="000774BB" w:rsidRDefault="000774BB" w:rsidP="000774BB">
      <w:r>
        <w:tab/>
        <w:t xml:space="preserve">&lt;property name="war.file.name" </w:t>
      </w:r>
      <w:r>
        <w:tab/>
      </w:r>
      <w:r>
        <w:tab/>
      </w:r>
      <w:r>
        <w:tab/>
        <w:t>value="simplewebservice.war"/&gt;</w:t>
      </w:r>
    </w:p>
    <w:p w:rsidR="000774BB" w:rsidRDefault="000774BB" w:rsidP="000774BB"/>
    <w:p w:rsidR="000774BB" w:rsidRDefault="000774BB" w:rsidP="000774BB">
      <w:r>
        <w:tab/>
        <w:t>&lt;!-- Create classpath setting --&gt;</w:t>
      </w:r>
    </w:p>
    <w:p w:rsidR="000774BB" w:rsidRDefault="000774BB" w:rsidP="000774BB">
      <w:r>
        <w:tab/>
        <w:t>&lt;path id="axis2.classpath"&gt;</w:t>
      </w:r>
    </w:p>
    <w:p w:rsidR="000774BB" w:rsidRDefault="000774BB" w:rsidP="000774BB">
      <w:r>
        <w:tab/>
      </w:r>
      <w:r>
        <w:tab/>
        <w:t>&lt;fileset dir="${lib.dir}"&gt;</w:t>
      </w:r>
    </w:p>
    <w:p w:rsidR="000774BB" w:rsidRDefault="000774BB" w:rsidP="000774BB">
      <w:r>
        <w:tab/>
      </w:r>
      <w:r>
        <w:tab/>
      </w:r>
      <w:r>
        <w:tab/>
        <w:t>&lt;include name="*.jar"/&gt;</w:t>
      </w:r>
    </w:p>
    <w:p w:rsidR="000774BB" w:rsidRDefault="000774BB" w:rsidP="000774BB">
      <w:r>
        <w:tab/>
      </w:r>
      <w:r>
        <w:tab/>
        <w:t>&lt;/fileset&gt;</w:t>
      </w:r>
    </w:p>
    <w:p w:rsidR="000774BB" w:rsidRDefault="000774BB" w:rsidP="000774BB">
      <w:r>
        <w:tab/>
        <w:t>&lt;/path&gt;</w:t>
      </w:r>
    </w:p>
    <w:p w:rsidR="000774BB" w:rsidRDefault="000774BB" w:rsidP="000774BB"/>
    <w:p w:rsidR="000774BB" w:rsidRDefault="000774BB" w:rsidP="000774BB">
      <w:r>
        <w:tab/>
        <w:t>&lt;!-- Delete and Create the required directories --&gt;</w:t>
      </w:r>
    </w:p>
    <w:p w:rsidR="000774BB" w:rsidRDefault="000774BB" w:rsidP="000774BB">
      <w:r>
        <w:tab/>
        <w:t>&lt;target name="clean"&gt;</w:t>
      </w:r>
    </w:p>
    <w:p w:rsidR="000774BB" w:rsidRDefault="000774BB" w:rsidP="000774BB">
      <w:r>
        <w:tab/>
      </w:r>
      <w:r>
        <w:tab/>
        <w:t>&lt;delete dir="${build.dir}"/&gt;</w:t>
      </w:r>
    </w:p>
    <w:p w:rsidR="000774BB" w:rsidRDefault="000774BB" w:rsidP="000774BB">
      <w:r>
        <w:tab/>
      </w:r>
      <w:r>
        <w:tab/>
        <w:t>&lt;delete dir="${dist.dir}"/&gt;</w:t>
      </w:r>
    </w:p>
    <w:p w:rsidR="000774BB" w:rsidRDefault="000774BB" w:rsidP="000774BB">
      <w:r>
        <w:tab/>
      </w:r>
      <w:r>
        <w:tab/>
        <w:t>&lt;delete dir="${services.dir}"/&gt;</w:t>
      </w:r>
    </w:p>
    <w:p w:rsidR="000774BB" w:rsidRDefault="000774BB" w:rsidP="000774BB">
      <w:r>
        <w:tab/>
      </w:r>
      <w:r>
        <w:tab/>
        <w:t>&lt;mkdir dir="${services.dir}"/&gt;</w:t>
      </w:r>
    </w:p>
    <w:p w:rsidR="000774BB" w:rsidRDefault="000774BB" w:rsidP="000774BB">
      <w:r>
        <w:tab/>
      </w:r>
      <w:r>
        <w:tab/>
        <w:t>&lt;mkdir dir="${build.dir}"/&gt;</w:t>
      </w:r>
    </w:p>
    <w:p w:rsidR="000774BB" w:rsidRDefault="000774BB" w:rsidP="000774BB">
      <w:r>
        <w:tab/>
      </w:r>
      <w:r>
        <w:tab/>
        <w:t>&lt;mkdir dir="${dist.dir}"/&gt;</w:t>
      </w:r>
    </w:p>
    <w:p w:rsidR="000774BB" w:rsidRDefault="000774BB" w:rsidP="000774BB">
      <w:r>
        <w:tab/>
      </w:r>
      <w:r>
        <w:tab/>
        <w:t>&lt;mkdir dir="${build.dir}/classes"/&gt;</w:t>
      </w:r>
    </w:p>
    <w:p w:rsidR="000774BB" w:rsidRDefault="000774BB" w:rsidP="000774BB">
      <w:r>
        <w:tab/>
        <w:t>&lt;/target&gt;</w:t>
      </w:r>
    </w:p>
    <w:p w:rsidR="000774BB" w:rsidRDefault="000774BB" w:rsidP="000774BB"/>
    <w:p w:rsidR="000774BB" w:rsidRDefault="000774BB" w:rsidP="000774BB">
      <w:r>
        <w:tab/>
        <w:t>&lt;!-- Compile the services --&gt;</w:t>
      </w:r>
    </w:p>
    <w:p w:rsidR="000774BB" w:rsidRDefault="000774BB" w:rsidP="000774BB">
      <w:r>
        <w:tab/>
        <w:t>&lt;target name="compile.service" depends="clean"&gt;</w:t>
      </w:r>
    </w:p>
    <w:p w:rsidR="000774BB" w:rsidRDefault="000774BB" w:rsidP="000774BB">
      <w:r>
        <w:tab/>
      </w:r>
      <w:r>
        <w:tab/>
        <w:t xml:space="preserve">&lt;javac debug="on" </w:t>
      </w:r>
    </w:p>
    <w:p w:rsidR="000774BB" w:rsidRDefault="000774BB" w:rsidP="000774BB">
      <w:r>
        <w:t xml:space="preserve">               fork="true"</w:t>
      </w:r>
    </w:p>
    <w:p w:rsidR="000774BB" w:rsidRDefault="000774BB" w:rsidP="000774BB">
      <w:r>
        <w:t xml:space="preserve">               destdir="${build.dir}/classes" </w:t>
      </w:r>
    </w:p>
    <w:p w:rsidR="000774BB" w:rsidRDefault="000774BB" w:rsidP="000774BB">
      <w:r>
        <w:t xml:space="preserve">               srcdir="${server.src.dir}"</w:t>
      </w:r>
    </w:p>
    <w:p w:rsidR="000774BB" w:rsidRDefault="000774BB" w:rsidP="000774BB">
      <w:r>
        <w:t xml:space="preserve">               classpathref="axis2.classpath"&gt;</w:t>
      </w:r>
    </w:p>
    <w:p w:rsidR="000774BB" w:rsidRDefault="000774BB" w:rsidP="000774BB">
      <w:r>
        <w:tab/>
      </w:r>
      <w:r>
        <w:tab/>
        <w:t>&lt;/javac&gt;</w:t>
      </w:r>
    </w:p>
    <w:p w:rsidR="000774BB" w:rsidRDefault="000774BB" w:rsidP="000774BB">
      <w:r>
        <w:tab/>
        <w:t>&lt;/target&gt;</w:t>
      </w:r>
    </w:p>
    <w:p w:rsidR="000774BB" w:rsidRDefault="000774BB" w:rsidP="000774BB"/>
    <w:p w:rsidR="000774BB" w:rsidRDefault="000774BB" w:rsidP="000774BB">
      <w:r>
        <w:tab/>
        <w:t>&lt;!-- Generate the WSDL --&gt;</w:t>
      </w:r>
    </w:p>
    <w:p w:rsidR="000774BB" w:rsidRDefault="000774BB" w:rsidP="000774BB">
      <w:pPr>
        <w:rPr>
          <w:b/>
          <w:bCs/>
        </w:rPr>
      </w:pPr>
      <w:r>
        <w:tab/>
      </w:r>
      <w:r>
        <w:rPr>
          <w:b/>
          <w:bCs/>
        </w:rPr>
        <w:t>&lt;target name="generate.wsdl" depends="compile.service"&gt;</w:t>
      </w:r>
    </w:p>
    <w:p w:rsidR="000774BB" w:rsidRDefault="000774BB" w:rsidP="000774BB">
      <w:pPr>
        <w:rPr>
          <w:b/>
          <w:bCs/>
        </w:rPr>
      </w:pPr>
      <w:r>
        <w:rPr>
          <w:b/>
          <w:bCs/>
        </w:rPr>
        <w:tab/>
      </w:r>
      <w:r>
        <w:rPr>
          <w:b/>
          <w:bCs/>
        </w:rPr>
        <w:tab/>
        <w:t>&lt;taskdef name="java2wsdl"</w:t>
      </w:r>
    </w:p>
    <w:p w:rsidR="000774BB" w:rsidRDefault="000774BB" w:rsidP="000774BB">
      <w:pPr>
        <w:rPr>
          <w:b/>
          <w:bCs/>
        </w:rPr>
      </w:pPr>
      <w:r>
        <w:rPr>
          <w:b/>
          <w:bCs/>
        </w:rPr>
        <w:t xml:space="preserve">                 classname="org.apache.ws.java2wsdl.Java2WSDLTask"</w:t>
      </w:r>
    </w:p>
    <w:p w:rsidR="000774BB" w:rsidRDefault="000774BB" w:rsidP="000774BB">
      <w:pPr>
        <w:rPr>
          <w:b/>
          <w:bCs/>
        </w:rPr>
      </w:pPr>
      <w:r>
        <w:rPr>
          <w:b/>
          <w:bCs/>
        </w:rPr>
        <w:t xml:space="preserve">                 classpathref="axis2.classpath"/&gt;</w:t>
      </w:r>
    </w:p>
    <w:p w:rsidR="000774BB" w:rsidRDefault="000774BB" w:rsidP="000774BB">
      <w:pPr>
        <w:rPr>
          <w:b/>
          <w:bCs/>
        </w:rPr>
      </w:pPr>
      <w:r>
        <w:rPr>
          <w:b/>
          <w:bCs/>
        </w:rPr>
        <w:tab/>
      </w:r>
      <w:r>
        <w:rPr>
          <w:b/>
          <w:bCs/>
        </w:rPr>
        <w:tab/>
        <w:t>&lt;java2wsdl className="${class.name}"</w:t>
      </w:r>
    </w:p>
    <w:p w:rsidR="000774BB" w:rsidRDefault="000774BB" w:rsidP="000774BB">
      <w:pPr>
        <w:rPr>
          <w:b/>
          <w:bCs/>
        </w:rPr>
      </w:pPr>
      <w:r>
        <w:rPr>
          <w:b/>
          <w:bCs/>
        </w:rPr>
        <w:t xml:space="preserve">                   outputLocation="${build.dir}"</w:t>
      </w:r>
    </w:p>
    <w:p w:rsidR="000774BB" w:rsidRDefault="000774BB" w:rsidP="000774BB">
      <w:pPr>
        <w:rPr>
          <w:b/>
          <w:bCs/>
        </w:rPr>
      </w:pPr>
      <w:r>
        <w:rPr>
          <w:b/>
          <w:bCs/>
        </w:rPr>
        <w:t xml:space="preserve">                   targetNamespace="http://service.simplewebservice/"</w:t>
      </w:r>
    </w:p>
    <w:p w:rsidR="000774BB" w:rsidRDefault="000774BB" w:rsidP="000774BB">
      <w:pPr>
        <w:rPr>
          <w:b/>
          <w:bCs/>
        </w:rPr>
      </w:pPr>
      <w:r>
        <w:rPr>
          <w:b/>
          <w:bCs/>
        </w:rPr>
        <w:t xml:space="preserve">                   schemaTargetNamespace="http://service.simplewebservice/xsd"&gt;</w:t>
      </w:r>
    </w:p>
    <w:p w:rsidR="000774BB" w:rsidRDefault="000774BB" w:rsidP="000774BB">
      <w:pPr>
        <w:rPr>
          <w:b/>
          <w:bCs/>
        </w:rPr>
      </w:pPr>
      <w:r>
        <w:rPr>
          <w:b/>
          <w:bCs/>
        </w:rPr>
        <w:tab/>
      </w:r>
      <w:r>
        <w:rPr>
          <w:b/>
          <w:bCs/>
        </w:rPr>
        <w:tab/>
      </w:r>
      <w:r>
        <w:rPr>
          <w:b/>
          <w:bCs/>
        </w:rPr>
        <w:tab/>
        <w:t>&lt;classpath&gt;</w:t>
      </w:r>
    </w:p>
    <w:p w:rsidR="000774BB" w:rsidRDefault="000774BB" w:rsidP="000774BB">
      <w:pPr>
        <w:rPr>
          <w:b/>
          <w:bCs/>
        </w:rPr>
      </w:pPr>
      <w:r>
        <w:rPr>
          <w:b/>
          <w:bCs/>
        </w:rPr>
        <w:tab/>
      </w:r>
      <w:r>
        <w:rPr>
          <w:b/>
          <w:bCs/>
        </w:rPr>
        <w:tab/>
      </w:r>
      <w:r>
        <w:rPr>
          <w:b/>
          <w:bCs/>
        </w:rPr>
        <w:tab/>
      </w:r>
      <w:r>
        <w:rPr>
          <w:b/>
          <w:bCs/>
        </w:rPr>
        <w:tab/>
        <w:t>&lt;pathelement path="${axis2.classpath}"/&gt;</w:t>
      </w:r>
    </w:p>
    <w:p w:rsidR="000774BB" w:rsidRDefault="000774BB" w:rsidP="000774BB">
      <w:pPr>
        <w:rPr>
          <w:b/>
          <w:bCs/>
        </w:rPr>
      </w:pPr>
      <w:r>
        <w:rPr>
          <w:b/>
          <w:bCs/>
        </w:rPr>
        <w:tab/>
      </w:r>
      <w:r>
        <w:rPr>
          <w:b/>
          <w:bCs/>
        </w:rPr>
        <w:tab/>
      </w:r>
      <w:r>
        <w:rPr>
          <w:b/>
          <w:bCs/>
        </w:rPr>
        <w:tab/>
      </w:r>
      <w:r>
        <w:rPr>
          <w:b/>
          <w:bCs/>
        </w:rPr>
        <w:tab/>
        <w:t>&lt;pathelement location="${build.dir}/classes"/&gt;</w:t>
      </w:r>
    </w:p>
    <w:p w:rsidR="000774BB" w:rsidRDefault="000774BB" w:rsidP="000774BB">
      <w:pPr>
        <w:rPr>
          <w:b/>
          <w:bCs/>
        </w:rPr>
      </w:pPr>
      <w:r>
        <w:rPr>
          <w:b/>
          <w:bCs/>
        </w:rPr>
        <w:tab/>
      </w:r>
      <w:r>
        <w:rPr>
          <w:b/>
          <w:bCs/>
        </w:rPr>
        <w:tab/>
      </w:r>
      <w:r>
        <w:rPr>
          <w:b/>
          <w:bCs/>
        </w:rPr>
        <w:tab/>
        <w:t>&lt;/classpath&gt;</w:t>
      </w:r>
    </w:p>
    <w:p w:rsidR="000774BB" w:rsidRDefault="000774BB" w:rsidP="000774BB">
      <w:pPr>
        <w:rPr>
          <w:b/>
          <w:bCs/>
        </w:rPr>
      </w:pPr>
      <w:r>
        <w:rPr>
          <w:b/>
          <w:bCs/>
        </w:rPr>
        <w:tab/>
      </w:r>
      <w:r>
        <w:rPr>
          <w:b/>
          <w:bCs/>
        </w:rPr>
        <w:tab/>
        <w:t>&lt;/java2wsdl&gt;</w:t>
      </w:r>
    </w:p>
    <w:p w:rsidR="000774BB" w:rsidRDefault="000774BB" w:rsidP="000774BB">
      <w:pPr>
        <w:rPr>
          <w:b/>
          <w:bCs/>
        </w:rPr>
      </w:pPr>
      <w:r>
        <w:rPr>
          <w:b/>
          <w:bCs/>
        </w:rPr>
        <w:tab/>
        <w:t>&lt;/target&gt;</w:t>
      </w:r>
    </w:p>
    <w:p w:rsidR="000774BB" w:rsidRDefault="000774BB" w:rsidP="000774BB"/>
    <w:p w:rsidR="000774BB" w:rsidRDefault="000774BB" w:rsidP="000774BB">
      <w:r>
        <w:tab/>
        <w:t>&lt;!-- Generate the Services --&gt;</w:t>
      </w:r>
    </w:p>
    <w:p w:rsidR="000774BB" w:rsidRDefault="000774BB" w:rsidP="000774BB">
      <w:r>
        <w:tab/>
        <w:t>&lt;target name="generate.service" depends="generate.wsdl"&gt;</w:t>
      </w:r>
    </w:p>
    <w:p w:rsidR="000774BB" w:rsidRDefault="000774BB" w:rsidP="000774BB">
      <w:r>
        <w:tab/>
      </w:r>
      <w:r>
        <w:tab/>
        <w:t>&lt;copy toDir="${build.dir}/classes" failonerror="false"&gt;</w:t>
      </w:r>
    </w:p>
    <w:p w:rsidR="000774BB" w:rsidRDefault="000774BB" w:rsidP="000774BB">
      <w:r>
        <w:tab/>
      </w:r>
      <w:r>
        <w:tab/>
      </w:r>
      <w:r>
        <w:tab/>
        <w:t>&lt;fileset dir="${basedir}/resources"&gt;</w:t>
      </w:r>
    </w:p>
    <w:p w:rsidR="000774BB" w:rsidRDefault="000774BB" w:rsidP="000774BB">
      <w:r>
        <w:tab/>
      </w:r>
      <w:r>
        <w:tab/>
      </w:r>
      <w:r>
        <w:tab/>
      </w:r>
      <w:r>
        <w:tab/>
        <w:t>&lt;include name="**/*.xml"/&gt;</w:t>
      </w:r>
    </w:p>
    <w:p w:rsidR="000774BB" w:rsidRDefault="000774BB" w:rsidP="000774BB">
      <w:r>
        <w:lastRenderedPageBreak/>
        <w:tab/>
      </w:r>
      <w:r>
        <w:tab/>
      </w:r>
      <w:r>
        <w:tab/>
        <w:t>&lt;/fileset&gt;</w:t>
      </w:r>
    </w:p>
    <w:p w:rsidR="000774BB" w:rsidRDefault="000774BB" w:rsidP="000774BB">
      <w:r>
        <w:tab/>
      </w:r>
      <w:r>
        <w:tab/>
        <w:t>&lt;/copy&gt;</w:t>
      </w:r>
    </w:p>
    <w:p w:rsidR="000774BB" w:rsidRDefault="000774BB" w:rsidP="000774BB">
      <w:r>
        <w:tab/>
      </w:r>
      <w:r>
        <w:tab/>
        <w:t>&lt;jar destfile="${build.dir}/${aar.file.name}"&gt;</w:t>
      </w:r>
    </w:p>
    <w:p w:rsidR="000774BB" w:rsidRDefault="000774BB" w:rsidP="000774BB">
      <w:r>
        <w:tab/>
      </w:r>
      <w:r>
        <w:tab/>
      </w:r>
      <w:r>
        <w:tab/>
        <w:t>&lt;fileset dir="${build.dir}/classes"/&gt;</w:t>
      </w:r>
    </w:p>
    <w:p w:rsidR="000774BB" w:rsidRDefault="000774BB" w:rsidP="000774BB">
      <w:r>
        <w:tab/>
      </w:r>
      <w:r>
        <w:tab/>
        <w:t>&lt;/jar&gt;</w:t>
      </w:r>
    </w:p>
    <w:p w:rsidR="000774BB" w:rsidRDefault="000774BB" w:rsidP="000774BB">
      <w:r>
        <w:tab/>
        <w:t>&lt;/target&gt;</w:t>
      </w:r>
    </w:p>
    <w:p w:rsidR="000774BB" w:rsidRDefault="000774BB" w:rsidP="000774BB"/>
    <w:p w:rsidR="000774BB" w:rsidRDefault="000774BB" w:rsidP="000774BB">
      <w:r>
        <w:tab/>
        <w:t>&lt;!-- create the .war file to deploy into server --&gt;</w:t>
      </w:r>
    </w:p>
    <w:p w:rsidR="000774BB" w:rsidRDefault="000774BB" w:rsidP="000774BB">
      <w:r>
        <w:tab/>
        <w:t>&lt;target name="create.war" depends="generate.service"&gt;</w:t>
      </w:r>
    </w:p>
    <w:p w:rsidR="000774BB" w:rsidRDefault="000774BB" w:rsidP="000774BB">
      <w:r>
        <w:tab/>
      </w:r>
      <w:r>
        <w:tab/>
        <w:t>&lt;delete dir="${webinf.dir}/lib"/&gt;</w:t>
      </w:r>
    </w:p>
    <w:p w:rsidR="000774BB" w:rsidRDefault="000774BB" w:rsidP="000774BB">
      <w:r>
        <w:tab/>
      </w:r>
      <w:r>
        <w:tab/>
        <w:t>&lt;mkdir dir="${webinf.dir}/lib"/&gt;</w:t>
      </w:r>
    </w:p>
    <w:p w:rsidR="000774BB" w:rsidRDefault="000774BB" w:rsidP="000774BB">
      <w:r>
        <w:tab/>
      </w:r>
      <w:r>
        <w:tab/>
        <w:t>&lt;copy toDir="${webinf.dir}/lib" &gt;</w:t>
      </w:r>
    </w:p>
    <w:p w:rsidR="000774BB" w:rsidRDefault="000774BB" w:rsidP="000774BB">
      <w:r>
        <w:tab/>
      </w:r>
      <w:r>
        <w:tab/>
      </w:r>
      <w:r>
        <w:tab/>
        <w:t>&lt;fileset dir="${lib.dir}"&gt;</w:t>
      </w:r>
    </w:p>
    <w:p w:rsidR="000774BB" w:rsidRDefault="000774BB" w:rsidP="000774BB">
      <w:r>
        <w:tab/>
      </w:r>
      <w:r>
        <w:tab/>
      </w:r>
      <w:r>
        <w:tab/>
      </w:r>
      <w:r>
        <w:tab/>
        <w:t>&lt;include name="**/*.jar"/&gt;</w:t>
      </w:r>
    </w:p>
    <w:p w:rsidR="000774BB" w:rsidRDefault="000774BB" w:rsidP="000774BB">
      <w:r>
        <w:tab/>
      </w:r>
      <w:r>
        <w:tab/>
      </w:r>
      <w:r>
        <w:tab/>
        <w:t>&lt;/fileset&gt;</w:t>
      </w:r>
    </w:p>
    <w:p w:rsidR="000774BB" w:rsidRDefault="000774BB" w:rsidP="000774BB">
      <w:r>
        <w:tab/>
      </w:r>
      <w:r>
        <w:tab/>
        <w:t>&lt;/copy&gt;</w:t>
      </w:r>
    </w:p>
    <w:p w:rsidR="000774BB" w:rsidRDefault="000774BB" w:rsidP="000774BB">
      <w:r>
        <w:tab/>
      </w:r>
      <w:r>
        <w:tab/>
        <w:t>&lt;copy toDir="${services.dir}" &gt;</w:t>
      </w:r>
    </w:p>
    <w:p w:rsidR="000774BB" w:rsidRDefault="000774BB" w:rsidP="000774BB">
      <w:r>
        <w:tab/>
      </w:r>
      <w:r>
        <w:tab/>
      </w:r>
      <w:r>
        <w:tab/>
        <w:t>&lt;fileset dir="${build.dir}"&gt;</w:t>
      </w:r>
    </w:p>
    <w:p w:rsidR="000774BB" w:rsidRDefault="000774BB" w:rsidP="000774BB">
      <w:r>
        <w:tab/>
      </w:r>
      <w:r>
        <w:tab/>
      </w:r>
      <w:r>
        <w:tab/>
      </w:r>
      <w:r>
        <w:tab/>
        <w:t>&lt;include name="**/*.aar"/&gt;</w:t>
      </w:r>
    </w:p>
    <w:p w:rsidR="000774BB" w:rsidRDefault="000774BB" w:rsidP="000774BB">
      <w:r>
        <w:tab/>
      </w:r>
      <w:r>
        <w:tab/>
      </w:r>
      <w:r>
        <w:tab/>
        <w:t>&lt;/fileset&gt;</w:t>
      </w:r>
    </w:p>
    <w:p w:rsidR="000774BB" w:rsidRDefault="000774BB" w:rsidP="000774BB">
      <w:r>
        <w:tab/>
      </w:r>
      <w:r>
        <w:tab/>
        <w:t>&lt;/copy&gt;</w:t>
      </w:r>
    </w:p>
    <w:p w:rsidR="000774BB" w:rsidRDefault="000774BB" w:rsidP="000774BB">
      <w:r>
        <w:tab/>
      </w:r>
      <w:r>
        <w:tab/>
        <w:t>&lt;jar destfile="${dist.dir}/${war.file.name}"&gt;</w:t>
      </w:r>
    </w:p>
    <w:p w:rsidR="000774BB" w:rsidRDefault="000774BB" w:rsidP="000774BB">
      <w:r>
        <w:tab/>
      </w:r>
      <w:r>
        <w:tab/>
      </w:r>
      <w:r>
        <w:tab/>
        <w:t>&lt;fileset dir="${web.dir}"/&gt;</w:t>
      </w:r>
    </w:p>
    <w:p w:rsidR="000774BB" w:rsidRDefault="000774BB" w:rsidP="000774BB">
      <w:r>
        <w:tab/>
      </w:r>
      <w:r>
        <w:tab/>
        <w:t>&lt;/jar&gt;</w:t>
      </w:r>
    </w:p>
    <w:p w:rsidR="000774BB" w:rsidRDefault="000774BB" w:rsidP="000774BB">
      <w:r>
        <w:tab/>
        <w:t>&lt;/target&gt;</w:t>
      </w:r>
    </w:p>
    <w:p w:rsidR="000774BB" w:rsidRDefault="000774BB" w:rsidP="000774BB">
      <w:r>
        <w:t>&lt;/project&gt;</w:t>
      </w:r>
    </w:p>
    <w:p w:rsidR="000774BB" w:rsidRDefault="000774BB" w:rsidP="000774BB"/>
    <w:p w:rsidR="000774BB" w:rsidRDefault="000774BB" w:rsidP="000774BB">
      <w:pPr>
        <w:rPr>
          <w:b/>
          <w:bCs/>
          <w:u w:val="single"/>
        </w:rPr>
      </w:pPr>
      <w:r>
        <w:rPr>
          <w:b/>
          <w:bCs/>
          <w:u w:val="single"/>
        </w:rPr>
        <w:t>How to create a web service from an existing wsdl file using Apache Axis2</w:t>
      </w:r>
    </w:p>
    <w:p w:rsidR="000774BB" w:rsidRDefault="000774BB" w:rsidP="000774BB"/>
    <w:p w:rsidR="000774BB" w:rsidRDefault="000774BB" w:rsidP="000774BB">
      <w:pPr>
        <w:rPr>
          <w:b/>
          <w:bCs/>
          <w:u w:val="single"/>
        </w:rPr>
      </w:pPr>
      <w:r>
        <w:rPr>
          <w:b/>
          <w:bCs/>
          <w:u w:val="single"/>
        </w:rPr>
        <w:t>Capsule</w:t>
      </w:r>
    </w:p>
    <w:p w:rsidR="000774BB" w:rsidRDefault="000774BB" w:rsidP="000774BB">
      <w:pPr>
        <w:rPr>
          <w:b/>
          <w:bCs/>
        </w:rPr>
      </w:pPr>
    </w:p>
    <w:p w:rsidR="000774BB" w:rsidRDefault="000774BB" w:rsidP="000774BB">
      <w:pPr>
        <w:rPr>
          <w:b/>
          <w:bCs/>
        </w:rPr>
      </w:pPr>
      <w:r>
        <w:rPr>
          <w:b/>
          <w:bCs/>
        </w:rPr>
        <w:t>1. In a java project, copy the directory having the .wsdl file.</w:t>
      </w:r>
    </w:p>
    <w:p w:rsidR="000774BB" w:rsidRDefault="000774BB" w:rsidP="000774BB">
      <w:pPr>
        <w:rPr>
          <w:b/>
          <w:bCs/>
        </w:rPr>
      </w:pPr>
      <w:r>
        <w:rPr>
          <w:b/>
          <w:bCs/>
        </w:rPr>
        <w:t>2. Copy all the related *.jar file inside lib from Apache Axis2.</w:t>
      </w:r>
    </w:p>
    <w:p w:rsidR="000774BB" w:rsidRDefault="000774BB" w:rsidP="000774BB">
      <w:pPr>
        <w:rPr>
          <w:b/>
          <w:bCs/>
        </w:rPr>
      </w:pPr>
      <w:r>
        <w:rPr>
          <w:b/>
          <w:bCs/>
        </w:rPr>
        <w:t>3. Run the ant script "service-build.xml" to generate the skeleton java source code and services.xml.</w:t>
      </w:r>
    </w:p>
    <w:p w:rsidR="000774BB" w:rsidRDefault="000774BB" w:rsidP="000774BB">
      <w:pPr>
        <w:rPr>
          <w:b/>
          <w:bCs/>
        </w:rPr>
      </w:pPr>
      <w:r>
        <w:rPr>
          <w:b/>
          <w:bCs/>
        </w:rPr>
        <w:t>4. Modify the java file having the name *Skeleton and write your business logic.</w:t>
      </w:r>
    </w:p>
    <w:p w:rsidR="000774BB" w:rsidRDefault="000774BB" w:rsidP="000774BB">
      <w:pPr>
        <w:rPr>
          <w:b/>
          <w:bCs/>
        </w:rPr>
      </w:pPr>
      <w:r>
        <w:rPr>
          <w:b/>
          <w:bCs/>
        </w:rPr>
        <w:t>5. Run the ant script "modify-deploy.xml" to generate the *.aar file.</w:t>
      </w:r>
    </w:p>
    <w:p w:rsidR="000774BB" w:rsidRDefault="000774BB" w:rsidP="000774BB">
      <w:pPr>
        <w:rPr>
          <w:b/>
          <w:bCs/>
        </w:rPr>
      </w:pPr>
      <w:r>
        <w:rPr>
          <w:b/>
          <w:bCs/>
        </w:rPr>
        <w:t>6. Write the web.xml file for the Axis servlet.</w:t>
      </w:r>
    </w:p>
    <w:p w:rsidR="000774BB" w:rsidRDefault="000774BB" w:rsidP="000774BB">
      <w:pPr>
        <w:rPr>
          <w:b/>
          <w:bCs/>
        </w:rPr>
      </w:pPr>
      <w:r>
        <w:rPr>
          <w:b/>
          <w:bCs/>
        </w:rPr>
        <w:t>7. Copy all the relevent *.mar files inside the directory called modules. It is better to copy the complete module directory.</w:t>
      </w:r>
    </w:p>
    <w:p w:rsidR="000774BB" w:rsidRDefault="000774BB" w:rsidP="000774BB">
      <w:pPr>
        <w:rPr>
          <w:b/>
          <w:bCs/>
        </w:rPr>
      </w:pPr>
      <w:r>
        <w:rPr>
          <w:b/>
          <w:bCs/>
        </w:rPr>
        <w:t>8. Copy all the relevent *.jar files inside the lib.</w:t>
      </w:r>
    </w:p>
    <w:p w:rsidR="000774BB" w:rsidRDefault="000774BB" w:rsidP="000774BB">
      <w:pPr>
        <w:rPr>
          <w:b/>
          <w:bCs/>
        </w:rPr>
      </w:pPr>
      <w:r>
        <w:rPr>
          <w:b/>
          <w:bCs/>
        </w:rPr>
        <w:t>9. Run the ant script which will do "from java to wsdl".</w:t>
      </w: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p>
    <w:p w:rsidR="000774BB" w:rsidRDefault="000774BB" w:rsidP="000774BB">
      <w:pPr>
        <w:rPr>
          <w:b/>
          <w:bCs/>
        </w:rPr>
      </w:pPr>
      <w:r>
        <w:rPr>
          <w:b/>
          <w:bCs/>
        </w:rPr>
        <w:t>10. Create the war file for deployment with the following structure.</w:t>
      </w:r>
    </w:p>
    <w:p w:rsidR="000774BB" w:rsidRDefault="000774BB" w:rsidP="000774BB">
      <w:pPr>
        <w:rPr>
          <w:b/>
          <w:bCs/>
        </w:rPr>
      </w:pPr>
      <w:r>
        <w:rPr>
          <w:b/>
          <w:bCs/>
        </w:rPr>
        <w:tab/>
        <w:t>&lt;webservice.war&gt;</w:t>
      </w:r>
    </w:p>
    <w:p w:rsidR="000774BB" w:rsidRDefault="000774BB" w:rsidP="000774BB">
      <w:pPr>
        <w:rPr>
          <w:b/>
          <w:bCs/>
        </w:rPr>
      </w:pPr>
      <w:r>
        <w:rPr>
          <w:b/>
          <w:bCs/>
        </w:rPr>
        <w:tab/>
      </w:r>
      <w:r>
        <w:rPr>
          <w:b/>
          <w:bCs/>
        </w:rPr>
        <w:tab/>
        <w:t>/WEB-INF</w:t>
      </w:r>
    </w:p>
    <w:p w:rsidR="000774BB" w:rsidRDefault="000774BB" w:rsidP="000774BB">
      <w:pPr>
        <w:rPr>
          <w:b/>
          <w:bCs/>
        </w:rPr>
      </w:pPr>
      <w:r>
        <w:rPr>
          <w:b/>
          <w:bCs/>
        </w:rPr>
        <w:tab/>
      </w:r>
      <w:r>
        <w:rPr>
          <w:b/>
          <w:bCs/>
        </w:rPr>
        <w:tab/>
      </w:r>
      <w:r>
        <w:rPr>
          <w:b/>
          <w:bCs/>
        </w:rPr>
        <w:tab/>
        <w:t>/classes</w:t>
      </w:r>
    </w:p>
    <w:p w:rsidR="000774BB" w:rsidRDefault="000774BB" w:rsidP="000774BB">
      <w:pPr>
        <w:rPr>
          <w:b/>
          <w:bCs/>
        </w:rPr>
      </w:pPr>
      <w:r>
        <w:rPr>
          <w:b/>
          <w:bCs/>
        </w:rPr>
        <w:tab/>
      </w:r>
      <w:r>
        <w:rPr>
          <w:b/>
          <w:bCs/>
        </w:rPr>
        <w:tab/>
      </w:r>
      <w:r>
        <w:rPr>
          <w:b/>
          <w:bCs/>
        </w:rPr>
        <w:tab/>
        <w:t>/lib/*.jar</w:t>
      </w:r>
    </w:p>
    <w:p w:rsidR="000774BB" w:rsidRDefault="000774BB" w:rsidP="000774BB">
      <w:pPr>
        <w:rPr>
          <w:b/>
          <w:bCs/>
        </w:rPr>
      </w:pPr>
      <w:r>
        <w:rPr>
          <w:b/>
          <w:bCs/>
        </w:rPr>
        <w:tab/>
      </w:r>
      <w:r>
        <w:rPr>
          <w:b/>
          <w:bCs/>
        </w:rPr>
        <w:tab/>
      </w:r>
      <w:r>
        <w:rPr>
          <w:b/>
          <w:bCs/>
        </w:rPr>
        <w:tab/>
        <w:t>/modules/*.mar</w:t>
      </w:r>
    </w:p>
    <w:p w:rsidR="000774BB" w:rsidRDefault="000774BB" w:rsidP="000774BB">
      <w:pPr>
        <w:rPr>
          <w:b/>
          <w:bCs/>
        </w:rPr>
      </w:pPr>
      <w:r>
        <w:rPr>
          <w:b/>
          <w:bCs/>
        </w:rPr>
        <w:tab/>
      </w:r>
      <w:r>
        <w:rPr>
          <w:b/>
          <w:bCs/>
        </w:rPr>
        <w:tab/>
      </w:r>
      <w:r>
        <w:rPr>
          <w:b/>
          <w:bCs/>
        </w:rPr>
        <w:tab/>
        <w:t>/services/*.aar</w:t>
      </w:r>
    </w:p>
    <w:p w:rsidR="000774BB" w:rsidRDefault="000774BB" w:rsidP="000774BB">
      <w:pPr>
        <w:rPr>
          <w:b/>
          <w:bCs/>
        </w:rPr>
      </w:pPr>
      <w:r>
        <w:rPr>
          <w:b/>
          <w:bCs/>
        </w:rPr>
        <w:tab/>
      </w:r>
      <w:r>
        <w:rPr>
          <w:b/>
          <w:bCs/>
        </w:rPr>
        <w:tab/>
      </w:r>
      <w:r>
        <w:rPr>
          <w:b/>
          <w:bCs/>
        </w:rPr>
        <w:tab/>
        <w:t>/web.xml</w:t>
      </w:r>
    </w:p>
    <w:p w:rsidR="000774BB" w:rsidRDefault="000774BB" w:rsidP="000774BB">
      <w:r>
        <w:t>The initial ant script is given below.</w:t>
      </w:r>
    </w:p>
    <w:p w:rsidR="000774BB" w:rsidRDefault="000774BB" w:rsidP="000774BB"/>
    <w:p w:rsidR="000774BB" w:rsidRDefault="000774BB" w:rsidP="000774BB"/>
    <w:p w:rsidR="000774BB" w:rsidRDefault="000774BB" w:rsidP="000774BB">
      <w:r>
        <w:t>File name "</w:t>
      </w:r>
      <w:r>
        <w:rPr>
          <w:b/>
          <w:bCs/>
          <w:u w:val="single"/>
        </w:rPr>
        <w:t>service-build.xml</w:t>
      </w:r>
      <w:r>
        <w:t>"</w:t>
      </w:r>
    </w:p>
    <w:p w:rsidR="000774BB" w:rsidRDefault="000774BB" w:rsidP="000774BB"/>
    <w:p w:rsidR="000774BB" w:rsidRDefault="000774BB" w:rsidP="000774BB">
      <w:r>
        <w:t>&lt;project name="simplewebservice" basedir="." default="gen.service"&gt;</w:t>
      </w:r>
    </w:p>
    <w:p w:rsidR="000774BB" w:rsidRDefault="000774BB" w:rsidP="000774BB"/>
    <w:p w:rsidR="000774BB" w:rsidRDefault="000774BB" w:rsidP="000774BB">
      <w:r>
        <w:tab/>
        <w:t xml:space="preserve">&lt;property name="wsdl.file.name"            value="simplewebservice" /&gt;   </w:t>
      </w:r>
    </w:p>
    <w:p w:rsidR="000774BB" w:rsidRDefault="000774BB" w:rsidP="000774BB">
      <w:r>
        <w:tab/>
        <w:t>&lt;property name="wsdl.file"                 value="${basedir}/wsdls/${wsdl.file.name}" /&gt;</w:t>
      </w:r>
    </w:p>
    <w:p w:rsidR="000774BB" w:rsidRDefault="000774BB" w:rsidP="000774BB">
      <w:r>
        <w:tab/>
        <w:t>&lt;property name="wsdl.uri"                  value="${wsdl.file}.wsdl" /&gt;</w:t>
      </w:r>
    </w:p>
    <w:p w:rsidR="000774BB" w:rsidRDefault="000774BB" w:rsidP="000774BB">
      <w:r>
        <w:tab/>
        <w:t>&lt;property name="gen.dir"                   value="${basedir}/gensrc" /&gt;</w:t>
      </w:r>
    </w:p>
    <w:p w:rsidR="000774BB" w:rsidRDefault="000774BB" w:rsidP="000774BB">
      <w:r>
        <w:tab/>
        <w:t>&lt;property name="build.dir"                 value="build" /&gt;</w:t>
      </w:r>
    </w:p>
    <w:p w:rsidR="000774BB" w:rsidRDefault="000774BB" w:rsidP="000774BB">
      <w:r>
        <w:tab/>
        <w:t>&lt;property name="lib.dir"                   value="lib" /&gt;</w:t>
      </w:r>
    </w:p>
    <w:p w:rsidR="000774BB" w:rsidRDefault="000774BB" w:rsidP="000774BB">
      <w:r>
        <w:tab/>
        <w:t>&lt;property name="dist.dir"                  value="${basedir}/dist"/&gt;</w:t>
      </w:r>
    </w:p>
    <w:p w:rsidR="000774BB" w:rsidRDefault="000774BB" w:rsidP="000774BB">
      <w:r>
        <w:tab/>
        <w:t>&lt;property name="web.dir"                   value="${basedir}/web"/&gt;</w:t>
      </w:r>
    </w:p>
    <w:p w:rsidR="000774BB" w:rsidRDefault="000774BB" w:rsidP="000774BB">
      <w:r>
        <w:tab/>
        <w:t>&lt;property name="webinf.dir"                value="${web.dir}/WEB-INF"/&gt;</w:t>
      </w:r>
    </w:p>
    <w:p w:rsidR="000774BB" w:rsidRDefault="000774BB" w:rsidP="000774BB">
      <w:r>
        <w:tab/>
        <w:t>&lt;property name="services.dir"              value="${webinf.dir}/services"/&gt;</w:t>
      </w:r>
    </w:p>
    <w:p w:rsidR="000774BB" w:rsidRDefault="000774BB" w:rsidP="000774BB">
      <w:r>
        <w:tab/>
        <w:t>&lt;property name="war.file.name"             value="${ant.project.name}.war"/&gt;</w:t>
      </w:r>
    </w:p>
    <w:p w:rsidR="000774BB" w:rsidRDefault="000774BB" w:rsidP="000774BB"/>
    <w:p w:rsidR="000774BB" w:rsidRDefault="000774BB" w:rsidP="000774BB">
      <w:r>
        <w:tab/>
        <w:t>&lt;path id="classpath"&gt;</w:t>
      </w:r>
    </w:p>
    <w:p w:rsidR="000774BB" w:rsidRDefault="000774BB" w:rsidP="000774BB">
      <w:r>
        <w:tab/>
      </w:r>
      <w:r>
        <w:tab/>
        <w:t>&lt;fileset dir="${lib.dir}"&gt;</w:t>
      </w:r>
    </w:p>
    <w:p w:rsidR="000774BB" w:rsidRDefault="000774BB" w:rsidP="000774BB">
      <w:r>
        <w:tab/>
      </w:r>
      <w:r>
        <w:tab/>
      </w:r>
      <w:r>
        <w:tab/>
        <w:t>&lt;include name="**/*.jar" /&gt;</w:t>
      </w:r>
    </w:p>
    <w:p w:rsidR="000774BB" w:rsidRDefault="000774BB" w:rsidP="000774BB">
      <w:r>
        <w:tab/>
      </w:r>
      <w:r>
        <w:tab/>
        <w:t>&lt;/fileset&gt;</w:t>
      </w:r>
    </w:p>
    <w:p w:rsidR="000774BB" w:rsidRDefault="000774BB" w:rsidP="000774BB">
      <w:r>
        <w:tab/>
        <w:t>&lt;/path&gt;</w:t>
      </w:r>
    </w:p>
    <w:p w:rsidR="000774BB" w:rsidRDefault="000774BB" w:rsidP="000774BB">
      <w:r>
        <w:tab/>
      </w:r>
    </w:p>
    <w:p w:rsidR="000774BB" w:rsidRDefault="000774BB" w:rsidP="000774BB">
      <w:pPr>
        <w:rPr>
          <w:b/>
          <w:bCs/>
        </w:rPr>
      </w:pPr>
      <w:r>
        <w:t xml:space="preserve">    </w:t>
      </w:r>
      <w:r>
        <w:rPr>
          <w:b/>
          <w:bCs/>
        </w:rPr>
        <w:t>&lt;taskdef name="codegen" classname="org.apache.axis2.tool.ant.AntCodegenTask" classpathref="classpath"/&gt;</w:t>
      </w:r>
    </w:p>
    <w:p w:rsidR="000774BB" w:rsidRDefault="000774BB" w:rsidP="000774BB"/>
    <w:p w:rsidR="000774BB" w:rsidRDefault="000774BB" w:rsidP="000774BB">
      <w:r>
        <w:tab/>
        <w:t>&lt;target name="clean"&gt;</w:t>
      </w:r>
    </w:p>
    <w:p w:rsidR="000774BB" w:rsidRDefault="000774BB" w:rsidP="000774BB">
      <w:r>
        <w:tab/>
      </w:r>
      <w:r>
        <w:tab/>
        <w:t>&lt;echo message="deleting the old directories and creation of new directories" /&gt;</w:t>
      </w:r>
    </w:p>
    <w:p w:rsidR="000774BB" w:rsidRDefault="000774BB" w:rsidP="000774BB">
      <w:r>
        <w:tab/>
      </w:r>
      <w:r>
        <w:tab/>
        <w:t>&lt;delete dir="${build.dir}" /&gt;</w:t>
      </w:r>
    </w:p>
    <w:p w:rsidR="000774BB" w:rsidRDefault="000774BB" w:rsidP="000774BB">
      <w:r>
        <w:tab/>
      </w:r>
      <w:r>
        <w:tab/>
        <w:t>&lt;delete dir="${gen.dir}" /&gt;</w:t>
      </w:r>
    </w:p>
    <w:p w:rsidR="000774BB" w:rsidRDefault="000774BB" w:rsidP="000774BB">
      <w:r>
        <w:tab/>
      </w:r>
      <w:r>
        <w:tab/>
        <w:t>&lt;delete dir="${webinf.dir}/lib"/&gt;</w:t>
      </w:r>
    </w:p>
    <w:p w:rsidR="000774BB" w:rsidRDefault="000774BB" w:rsidP="000774BB">
      <w:r>
        <w:tab/>
      </w:r>
      <w:r>
        <w:tab/>
        <w:t>&lt;delete dir="${dist.dir}"/&gt;</w:t>
      </w:r>
    </w:p>
    <w:p w:rsidR="000774BB" w:rsidRDefault="000774BB" w:rsidP="000774BB">
      <w:r>
        <w:tab/>
        <w:t>&lt;/target&gt;</w:t>
      </w:r>
    </w:p>
    <w:p w:rsidR="000774BB" w:rsidRDefault="000774BB" w:rsidP="000774BB">
      <w:r>
        <w:tab/>
      </w:r>
    </w:p>
    <w:p w:rsidR="000774BB" w:rsidRDefault="000774BB" w:rsidP="000774BB">
      <w:r>
        <w:tab/>
        <w:t>&lt;target name="init" depends="clean"&gt;</w:t>
      </w:r>
    </w:p>
    <w:p w:rsidR="000774BB" w:rsidRDefault="000774BB" w:rsidP="000774BB">
      <w:r>
        <w:t xml:space="preserve">        &lt;echo message="deleting the old directories and creation of new directories" /&gt;</w:t>
      </w:r>
    </w:p>
    <w:p w:rsidR="000774BB" w:rsidRDefault="000774BB" w:rsidP="000774BB">
      <w:r>
        <w:t xml:space="preserve">        &lt;mkdir dir="${build.dir}" /&gt;</w:t>
      </w:r>
    </w:p>
    <w:p w:rsidR="000774BB" w:rsidRDefault="000774BB" w:rsidP="000774BB">
      <w:r>
        <w:t xml:space="preserve">        &lt;mkdir dir="${build.dir}/${war.file.name}"/&gt;</w:t>
      </w:r>
    </w:p>
    <w:p w:rsidR="000774BB" w:rsidRDefault="000774BB" w:rsidP="000774BB">
      <w:r>
        <w:t xml:space="preserve">        &lt;mkdir dir="${gen.dir}" /&gt;</w:t>
      </w:r>
    </w:p>
    <w:p w:rsidR="000774BB" w:rsidRDefault="000774BB" w:rsidP="000774BB">
      <w:r>
        <w:t xml:space="preserve">        &lt;mkdir dir="${webinf.dir}/lib"/&gt;</w:t>
      </w:r>
    </w:p>
    <w:p w:rsidR="000774BB" w:rsidRDefault="000774BB" w:rsidP="000774BB">
      <w:r>
        <w:t xml:space="preserve">        &lt;mkdir dir="${dist.dir}"/&gt;</w:t>
      </w:r>
    </w:p>
    <w:p w:rsidR="000774BB" w:rsidRDefault="000774BB" w:rsidP="000774BB">
      <w:r>
        <w:t xml:space="preserve">    &lt;/target&gt;</w:t>
      </w:r>
    </w:p>
    <w:p w:rsidR="000774BB" w:rsidRDefault="000774BB" w:rsidP="000774BB">
      <w:r>
        <w:tab/>
      </w:r>
    </w:p>
    <w:p w:rsidR="000774BB" w:rsidRDefault="000774BB" w:rsidP="000774BB">
      <w:pPr>
        <w:rPr>
          <w:b/>
          <w:bCs/>
        </w:rPr>
      </w:pPr>
      <w:r>
        <w:tab/>
      </w:r>
      <w:r>
        <w:rPr>
          <w:b/>
          <w:bCs/>
        </w:rPr>
        <w:t>&lt;target name="gen.service" depends="init"&gt;</w:t>
      </w:r>
    </w:p>
    <w:p w:rsidR="000774BB" w:rsidRDefault="000774BB" w:rsidP="000774BB">
      <w:pPr>
        <w:rPr>
          <w:b/>
          <w:bCs/>
        </w:rPr>
      </w:pPr>
      <w:r>
        <w:rPr>
          <w:b/>
          <w:bCs/>
        </w:rPr>
        <w:tab/>
        <w:t xml:space="preserve">    &lt;codegen</w:t>
      </w:r>
    </w:p>
    <w:p w:rsidR="000774BB" w:rsidRDefault="000774BB" w:rsidP="000774BB">
      <w:pPr>
        <w:rPr>
          <w:b/>
          <w:bCs/>
        </w:rPr>
      </w:pPr>
      <w:r>
        <w:rPr>
          <w:b/>
          <w:bCs/>
        </w:rPr>
        <w:tab/>
        <w:t xml:space="preserve">     wsdlfilename="${wsdl.uri}"</w:t>
      </w:r>
    </w:p>
    <w:p w:rsidR="000774BB" w:rsidRDefault="000774BB" w:rsidP="000774BB">
      <w:pPr>
        <w:rPr>
          <w:b/>
          <w:bCs/>
        </w:rPr>
      </w:pPr>
      <w:r>
        <w:rPr>
          <w:b/>
          <w:bCs/>
        </w:rPr>
        <w:tab/>
        <w:t xml:space="preserve">     output="${gen.dir}"</w:t>
      </w:r>
    </w:p>
    <w:p w:rsidR="000774BB" w:rsidRDefault="000774BB" w:rsidP="000774BB">
      <w:pPr>
        <w:rPr>
          <w:b/>
          <w:bCs/>
        </w:rPr>
      </w:pPr>
      <w:r>
        <w:rPr>
          <w:b/>
          <w:bCs/>
        </w:rPr>
        <w:tab/>
        <w:t xml:space="preserve">     serverside="true"</w:t>
      </w:r>
    </w:p>
    <w:p w:rsidR="000774BB" w:rsidRDefault="000774BB" w:rsidP="000774BB">
      <w:pPr>
        <w:rPr>
          <w:b/>
          <w:bCs/>
        </w:rPr>
      </w:pPr>
      <w:r>
        <w:rPr>
          <w:b/>
          <w:bCs/>
        </w:rPr>
        <w:tab/>
        <w:t xml:space="preserve">     generateservicexml="true" /&gt;</w:t>
      </w:r>
    </w:p>
    <w:p w:rsidR="000774BB" w:rsidRDefault="000774BB" w:rsidP="000774BB">
      <w:pPr>
        <w:rPr>
          <w:b/>
          <w:bCs/>
        </w:rPr>
      </w:pPr>
      <w:r>
        <w:rPr>
          <w:b/>
          <w:bCs/>
        </w:rPr>
        <w:tab/>
        <w:t>&lt;/target&gt;</w:t>
      </w:r>
    </w:p>
    <w:p w:rsidR="000774BB" w:rsidRDefault="000774BB" w:rsidP="000774BB">
      <w:r>
        <w:t>&lt;/project&gt;</w:t>
      </w:r>
    </w:p>
    <w:p w:rsidR="000774BB" w:rsidRDefault="000774BB" w:rsidP="000774BB"/>
    <w:p w:rsidR="000774BB" w:rsidRDefault="000774BB" w:rsidP="000774BB">
      <w:r>
        <w:t>The ant script after modification and deployment is given below.</w:t>
      </w:r>
    </w:p>
    <w:p w:rsidR="000774BB" w:rsidRDefault="000774BB" w:rsidP="000774BB"/>
    <w:p w:rsidR="000774BB" w:rsidRDefault="000774BB" w:rsidP="000774BB">
      <w:r>
        <w:t>File name "</w:t>
      </w:r>
      <w:r>
        <w:rPr>
          <w:b/>
          <w:bCs/>
          <w:u w:val="single"/>
        </w:rPr>
        <w:t>modify-deploy.xml</w:t>
      </w:r>
      <w:r>
        <w:t>"</w:t>
      </w:r>
    </w:p>
    <w:p w:rsidR="000774BB" w:rsidRDefault="000774BB" w:rsidP="000774BB"/>
    <w:p w:rsidR="000774BB" w:rsidRDefault="000774BB" w:rsidP="000774BB">
      <w:r>
        <w:t>&lt;project name="simplewebservice" basedir="." default="create.war"&gt;</w:t>
      </w:r>
    </w:p>
    <w:p w:rsidR="000774BB" w:rsidRDefault="000774BB" w:rsidP="000774BB"/>
    <w:p w:rsidR="000774BB" w:rsidRDefault="000774BB" w:rsidP="000774BB">
      <w:r>
        <w:t xml:space="preserve">    &lt;property name="build.dir"                 value="build" /&gt;</w:t>
      </w:r>
    </w:p>
    <w:p w:rsidR="000774BB" w:rsidRDefault="000774BB" w:rsidP="000774BB">
      <w:r>
        <w:lastRenderedPageBreak/>
        <w:t xml:space="preserve">    &lt;property name="lib.dir"                   value="lib" /&gt;</w:t>
      </w:r>
    </w:p>
    <w:p w:rsidR="000774BB" w:rsidRDefault="000774BB" w:rsidP="000774BB">
      <w:r>
        <w:t xml:space="preserve">    &lt;property name="dist.dir"                  value="${basedir}/dist"/&gt;</w:t>
      </w:r>
    </w:p>
    <w:p w:rsidR="000774BB" w:rsidRDefault="000774BB" w:rsidP="000774BB">
      <w:r>
        <w:t xml:space="preserve">    &lt;property name="gen.dir"                   value="${basedir}/gensrc" /&gt;</w:t>
      </w:r>
    </w:p>
    <w:p w:rsidR="000774BB" w:rsidRDefault="000774BB" w:rsidP="000774BB">
      <w:r>
        <w:tab/>
        <w:t>&lt;property name="web.dir"                   value="${basedir}/web"/&gt;</w:t>
      </w:r>
    </w:p>
    <w:p w:rsidR="000774BB" w:rsidRDefault="000774BB" w:rsidP="000774BB">
      <w:r>
        <w:t xml:space="preserve">    &lt;property name="webinf.dir"                value="${web.dir}/WEB-INF"/&gt;</w:t>
      </w:r>
    </w:p>
    <w:p w:rsidR="000774BB" w:rsidRDefault="000774BB" w:rsidP="000774BB">
      <w:r>
        <w:t xml:space="preserve">    &lt;property name="services.dir"              value="${webinf.dir}/services"/&gt;</w:t>
      </w:r>
    </w:p>
    <w:p w:rsidR="000774BB" w:rsidRDefault="000774BB" w:rsidP="000774BB">
      <w:r>
        <w:t xml:space="preserve">    &lt;property name="war.file.name"             value="${ant.project.name}.war"/&gt;</w:t>
      </w:r>
    </w:p>
    <w:p w:rsidR="000774BB" w:rsidRDefault="000774BB" w:rsidP="000774BB"/>
    <w:p w:rsidR="000774BB" w:rsidRDefault="000774BB" w:rsidP="000774BB">
      <w:r>
        <w:t xml:space="preserve">   &lt;target name="create.war"&gt;</w:t>
      </w:r>
    </w:p>
    <w:p w:rsidR="000774BB" w:rsidRDefault="000774BB" w:rsidP="000774BB">
      <w:r>
        <w:t xml:space="preserve">       &lt;ant antfile="${gen.dir}/build.xml" dir="${gen.dir}" inheritrefs="false" /&gt;</w:t>
      </w:r>
    </w:p>
    <w:p w:rsidR="000774BB" w:rsidRDefault="000774BB" w:rsidP="000774BB">
      <w:r>
        <w:t xml:space="preserve">       &lt;delete dir="${webinf.dir}/lib"/&gt;</w:t>
      </w:r>
    </w:p>
    <w:p w:rsidR="000774BB" w:rsidRDefault="000774BB" w:rsidP="000774BB">
      <w:r>
        <w:t xml:space="preserve">       &lt;mkdir dir="${webinf.dir}/lib"/&gt;</w:t>
      </w:r>
    </w:p>
    <w:p w:rsidR="000774BB" w:rsidRDefault="000774BB" w:rsidP="000774BB">
      <w:r>
        <w:t xml:space="preserve">       &lt;copy toDir="${webinf.dir}/lib" flatten="true"&gt;</w:t>
      </w:r>
    </w:p>
    <w:p w:rsidR="000774BB" w:rsidRDefault="000774BB" w:rsidP="000774BB">
      <w:r>
        <w:t xml:space="preserve">           &lt;fileset dir="${lib.dir}"&gt;</w:t>
      </w:r>
    </w:p>
    <w:p w:rsidR="000774BB" w:rsidRDefault="000774BB" w:rsidP="000774BB">
      <w:r>
        <w:t xml:space="preserve">               &lt;include name="**/*.jar"/&gt;</w:t>
      </w:r>
    </w:p>
    <w:p w:rsidR="000774BB" w:rsidRDefault="000774BB" w:rsidP="000774BB">
      <w:r>
        <w:t xml:space="preserve">           &lt;/fileset&gt;</w:t>
      </w:r>
    </w:p>
    <w:p w:rsidR="000774BB" w:rsidRDefault="000774BB" w:rsidP="000774BB">
      <w:r>
        <w:t xml:space="preserve">       &lt;/copy&gt;</w:t>
      </w:r>
    </w:p>
    <w:p w:rsidR="000774BB" w:rsidRDefault="000774BB" w:rsidP="000774BB">
      <w:r>
        <w:t xml:space="preserve">       &lt;copy toDir="${services.dir}" flatten="true"&gt;</w:t>
      </w:r>
    </w:p>
    <w:p w:rsidR="000774BB" w:rsidRDefault="000774BB" w:rsidP="000774BB">
      <w:r>
        <w:t xml:space="preserve">           &lt;fileset dir="${gen.dir}/${build.dir}"&gt;</w:t>
      </w:r>
    </w:p>
    <w:p w:rsidR="000774BB" w:rsidRDefault="000774BB" w:rsidP="000774BB">
      <w:r>
        <w:t xml:space="preserve">               &lt;include name="**/*.aar"/&gt;</w:t>
      </w:r>
    </w:p>
    <w:p w:rsidR="000774BB" w:rsidRDefault="000774BB" w:rsidP="000774BB">
      <w:r>
        <w:t xml:space="preserve">           &lt;/fileset&gt;</w:t>
      </w:r>
    </w:p>
    <w:p w:rsidR="000774BB" w:rsidRDefault="000774BB" w:rsidP="000774BB">
      <w:r>
        <w:t xml:space="preserve">       &lt;/copy&gt;</w:t>
      </w:r>
    </w:p>
    <w:p w:rsidR="000774BB" w:rsidRDefault="000774BB" w:rsidP="000774BB">
      <w:r>
        <w:t xml:space="preserve">       &lt;echo file="${services.dir}/services.list" message="${aar.file.name}"/&gt;</w:t>
      </w:r>
    </w:p>
    <w:p w:rsidR="000774BB" w:rsidRDefault="000774BB" w:rsidP="000774BB">
      <w:r>
        <w:t xml:space="preserve">       &lt;copy toDir="${build.dir}/${war.file.name}"&gt;</w:t>
      </w:r>
    </w:p>
    <w:p w:rsidR="000774BB" w:rsidRDefault="000774BB" w:rsidP="000774BB">
      <w:r>
        <w:t xml:space="preserve">           &lt;fileset dir="${web.dir}"/&gt;</w:t>
      </w:r>
    </w:p>
    <w:p w:rsidR="000774BB" w:rsidRDefault="000774BB" w:rsidP="000774BB">
      <w:r>
        <w:t xml:space="preserve">       &lt;/copy&gt;</w:t>
      </w:r>
    </w:p>
    <w:p w:rsidR="000774BB" w:rsidRDefault="000774BB" w:rsidP="000774BB">
      <w:r>
        <w:t xml:space="preserve">       &lt;jar destfile="${dist.dir}/${war.file.name}"&gt;</w:t>
      </w:r>
    </w:p>
    <w:p w:rsidR="000774BB" w:rsidRDefault="000774BB" w:rsidP="000774BB">
      <w:r>
        <w:t xml:space="preserve">           &lt;fileset dir="${web.dir}"/&gt;</w:t>
      </w:r>
    </w:p>
    <w:p w:rsidR="000774BB" w:rsidRDefault="000774BB" w:rsidP="000774BB">
      <w:r>
        <w:t xml:space="preserve">       &lt;/jar&gt;</w:t>
      </w:r>
    </w:p>
    <w:p w:rsidR="000774BB" w:rsidRDefault="000774BB" w:rsidP="000774BB">
      <w:r>
        <w:t xml:space="preserve">   &lt;/target&gt;</w:t>
      </w:r>
    </w:p>
    <w:p w:rsidR="000774BB" w:rsidRDefault="000774BB" w:rsidP="000774BB">
      <w:r>
        <w:t>&lt;/project&gt;</w:t>
      </w:r>
    </w:p>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Pr>
        <w:rPr>
          <w:b/>
          <w:bCs/>
          <w:u w:val="single"/>
        </w:rPr>
      </w:pPr>
      <w:r>
        <w:rPr>
          <w:b/>
          <w:bCs/>
          <w:u w:val="single"/>
        </w:rPr>
        <w:t>How to consume a web service using Generated stub in Apache Axis2</w:t>
      </w:r>
    </w:p>
    <w:p w:rsidR="000774BB" w:rsidRDefault="000774BB" w:rsidP="000774BB"/>
    <w:p w:rsidR="000774BB" w:rsidRDefault="000774BB" w:rsidP="000774BB">
      <w:pPr>
        <w:rPr>
          <w:b/>
          <w:bCs/>
          <w:u w:val="single"/>
        </w:rPr>
      </w:pPr>
      <w:r>
        <w:rPr>
          <w:b/>
          <w:bCs/>
          <w:u w:val="single"/>
        </w:rPr>
        <w:t>Capsule</w:t>
      </w:r>
    </w:p>
    <w:p w:rsidR="000774BB" w:rsidRDefault="000774BB" w:rsidP="000774BB"/>
    <w:p w:rsidR="000774BB" w:rsidRDefault="000774BB" w:rsidP="000774BB">
      <w:pPr>
        <w:rPr>
          <w:b/>
          <w:bCs/>
        </w:rPr>
      </w:pPr>
      <w:r>
        <w:rPr>
          <w:b/>
          <w:bCs/>
        </w:rPr>
        <w:t>1. Access the already hosted WSDL url in any browser. If you are able to see the xml structure, save it as &lt;anyname&gt;.wsdl in a directory.</w:t>
      </w:r>
    </w:p>
    <w:p w:rsidR="000774BB" w:rsidRDefault="000774BB" w:rsidP="000774BB">
      <w:pPr>
        <w:rPr>
          <w:b/>
          <w:bCs/>
        </w:rPr>
      </w:pPr>
      <w:r>
        <w:rPr>
          <w:b/>
          <w:bCs/>
        </w:rPr>
        <w:t>2. In a java project, copy the directory having the .wsdl file.</w:t>
      </w:r>
    </w:p>
    <w:p w:rsidR="000774BB" w:rsidRDefault="000774BB" w:rsidP="000774BB">
      <w:pPr>
        <w:rPr>
          <w:b/>
          <w:bCs/>
        </w:rPr>
      </w:pPr>
      <w:r>
        <w:rPr>
          <w:b/>
          <w:bCs/>
        </w:rPr>
        <w:t>3. Copy all the related *.jar file inside lib from Apache Axis2.</w:t>
      </w:r>
    </w:p>
    <w:p w:rsidR="000774BB" w:rsidRDefault="000774BB" w:rsidP="000774BB">
      <w:pPr>
        <w:rPr>
          <w:b/>
          <w:bCs/>
        </w:rPr>
      </w:pPr>
      <w:r>
        <w:rPr>
          <w:b/>
          <w:bCs/>
        </w:rPr>
        <w:t>4. Run the ant script to execute "From wsdl to java".</w:t>
      </w:r>
    </w:p>
    <w:p w:rsidR="000774BB" w:rsidRDefault="000774BB" w:rsidP="000774BB">
      <w:pPr>
        <w:rPr>
          <w:b/>
          <w:bCs/>
        </w:rPr>
      </w:pPr>
      <w:r>
        <w:rPr>
          <w:b/>
          <w:bCs/>
        </w:rPr>
        <w:t>5. Finally you will get the client stub jar and put it in the classpath.</w:t>
      </w:r>
    </w:p>
    <w:p w:rsidR="000774BB" w:rsidRDefault="000774BB" w:rsidP="000774BB">
      <w:pPr>
        <w:rPr>
          <w:b/>
          <w:bCs/>
        </w:rPr>
      </w:pPr>
      <w:r>
        <w:rPr>
          <w:b/>
          <w:bCs/>
        </w:rPr>
        <w:t>6. Write the code to invoke the web service by passing the relevent data.</w:t>
      </w:r>
    </w:p>
    <w:p w:rsidR="000774BB" w:rsidRDefault="000774BB" w:rsidP="000774BB"/>
    <w:p w:rsidR="000774BB" w:rsidRDefault="000774BB" w:rsidP="000774BB">
      <w:r>
        <w:t>Let us see the sample java code.</w:t>
      </w:r>
    </w:p>
    <w:p w:rsidR="000774BB" w:rsidRDefault="000774BB" w:rsidP="000774BB"/>
    <w:p w:rsidR="000774BB" w:rsidRDefault="000774BB" w:rsidP="000774BB">
      <w:pPr>
        <w:rPr>
          <w:b/>
          <w:bCs/>
          <w:u w:val="single"/>
        </w:rPr>
      </w:pPr>
      <w:r>
        <w:rPr>
          <w:b/>
          <w:bCs/>
          <w:u w:val="single"/>
        </w:rPr>
        <w:t>TestUsingAxis2GeneratedStub.java</w:t>
      </w:r>
    </w:p>
    <w:p w:rsidR="000774BB" w:rsidRDefault="000774BB" w:rsidP="000774BB">
      <w:r>
        <w:t>import com.ddlab.webservice.client.SimpleWebServiceStub;</w:t>
      </w:r>
    </w:p>
    <w:p w:rsidR="000774BB" w:rsidRDefault="000774BB" w:rsidP="000774BB">
      <w:r>
        <w:t>import com.ddlab.webservice.client.SimpleWebServiceStub.GetName;</w:t>
      </w:r>
    </w:p>
    <w:p w:rsidR="000774BB" w:rsidRDefault="000774BB" w:rsidP="000774BB">
      <w:r>
        <w:t>import com.ddlab.webservice.client.SimpleWebServiceStub.GetNameResponse;</w:t>
      </w:r>
    </w:p>
    <w:p w:rsidR="000774BB" w:rsidRDefault="000774BB" w:rsidP="000774BB"/>
    <w:p w:rsidR="000774BB" w:rsidRDefault="000774BB" w:rsidP="000774BB">
      <w:r>
        <w:t xml:space="preserve">public class TestUsingAxis2GeneratedStub </w:t>
      </w:r>
    </w:p>
    <w:p w:rsidR="000774BB" w:rsidRDefault="000774BB" w:rsidP="000774BB">
      <w:r>
        <w:t>{</w:t>
      </w:r>
    </w:p>
    <w:p w:rsidR="000774BB" w:rsidRDefault="000774BB" w:rsidP="000774BB">
      <w:r>
        <w:tab/>
        <w:t>public static void main(String[] args) throws Exception</w:t>
      </w:r>
    </w:p>
    <w:p w:rsidR="000774BB" w:rsidRDefault="000774BB" w:rsidP="000774BB">
      <w:r>
        <w:tab/>
        <w:t>{</w:t>
      </w:r>
    </w:p>
    <w:p w:rsidR="000774BB" w:rsidRDefault="000774BB" w:rsidP="000774BB">
      <w:r>
        <w:tab/>
      </w:r>
      <w:r>
        <w:tab/>
        <w:t>String targetEndPoint = "http://localhost:8080/simplewebservice/services/simplewebservice?wsdl";</w:t>
      </w:r>
    </w:p>
    <w:p w:rsidR="000774BB" w:rsidRDefault="000774BB" w:rsidP="000774BB">
      <w:r>
        <w:tab/>
      </w:r>
      <w:r>
        <w:tab/>
        <w:t xml:space="preserve">try </w:t>
      </w:r>
    </w:p>
    <w:p w:rsidR="000774BB" w:rsidRDefault="000774BB" w:rsidP="000774BB">
      <w:r>
        <w:tab/>
      </w:r>
      <w:r>
        <w:tab/>
        <w:t>{</w:t>
      </w:r>
    </w:p>
    <w:p w:rsidR="000774BB" w:rsidRDefault="000774BB" w:rsidP="000774BB">
      <w:r>
        <w:tab/>
      </w:r>
      <w:r>
        <w:tab/>
      </w:r>
      <w:r>
        <w:tab/>
        <w:t>SimpleWebServiceStub stub = new SimpleWebServiceStub(targetEndPoint);</w:t>
      </w:r>
    </w:p>
    <w:p w:rsidR="000774BB" w:rsidRDefault="000774BB" w:rsidP="000774BB">
      <w:r>
        <w:tab/>
      </w:r>
      <w:r>
        <w:tab/>
      </w:r>
      <w:r>
        <w:tab/>
        <w:t>GetName name = new GetName();</w:t>
      </w:r>
    </w:p>
    <w:p w:rsidR="000774BB" w:rsidRDefault="000774BB" w:rsidP="000774BB">
      <w:r>
        <w:tab/>
      </w:r>
      <w:r>
        <w:tab/>
      </w:r>
      <w:r>
        <w:tab/>
        <w:t>name.setName("Deba11");</w:t>
      </w:r>
    </w:p>
    <w:p w:rsidR="000774BB" w:rsidRDefault="000774BB" w:rsidP="000774BB">
      <w:r>
        <w:tab/>
      </w:r>
      <w:r>
        <w:tab/>
      </w:r>
      <w:r>
        <w:tab/>
        <w:t>GetNameResponse response = stub.getName(name);</w:t>
      </w:r>
    </w:p>
    <w:p w:rsidR="000774BB" w:rsidRDefault="000774BB" w:rsidP="000774BB">
      <w:r>
        <w:tab/>
      </w:r>
      <w:r>
        <w:tab/>
      </w:r>
      <w:r>
        <w:tab/>
        <w:t>System.out.println("Response Value :::"+response.get_return());</w:t>
      </w:r>
    </w:p>
    <w:p w:rsidR="000774BB" w:rsidRDefault="000774BB" w:rsidP="000774BB">
      <w:r>
        <w:tab/>
      </w:r>
      <w:r>
        <w:tab/>
        <w:t>}</w:t>
      </w:r>
    </w:p>
    <w:p w:rsidR="000774BB" w:rsidRDefault="000774BB" w:rsidP="000774BB">
      <w:r>
        <w:tab/>
      </w:r>
      <w:r>
        <w:tab/>
        <w:t xml:space="preserve">catch (Exception e) </w:t>
      </w:r>
    </w:p>
    <w:p w:rsidR="000774BB" w:rsidRDefault="000774BB" w:rsidP="000774BB">
      <w:r>
        <w:tab/>
      </w:r>
      <w:r>
        <w:tab/>
        <w:t>{</w:t>
      </w:r>
    </w:p>
    <w:p w:rsidR="000774BB" w:rsidRDefault="000774BB" w:rsidP="000774BB">
      <w:r>
        <w:tab/>
      </w:r>
      <w:r>
        <w:tab/>
      </w:r>
      <w:r>
        <w:tab/>
        <w:t>e.printStackTrace();</w:t>
      </w:r>
    </w:p>
    <w:p w:rsidR="000774BB" w:rsidRDefault="000774BB" w:rsidP="000774BB">
      <w:r>
        <w:tab/>
      </w:r>
      <w:r>
        <w:tab/>
        <w:t>}</w:t>
      </w:r>
    </w:p>
    <w:p w:rsidR="000774BB" w:rsidRDefault="000774BB" w:rsidP="000774BB">
      <w:r>
        <w:tab/>
        <w:t>}</w:t>
      </w:r>
    </w:p>
    <w:p w:rsidR="000774BB" w:rsidRDefault="000774BB" w:rsidP="000774BB"/>
    <w:p w:rsidR="000774BB" w:rsidRDefault="000774BB" w:rsidP="000774BB">
      <w:r>
        <w:t>}</w:t>
      </w:r>
    </w:p>
    <w:p w:rsidR="000774BB" w:rsidRDefault="000774BB" w:rsidP="000774BB"/>
    <w:p w:rsidR="000774BB" w:rsidRDefault="000774BB" w:rsidP="000774BB">
      <w:r>
        <w:t>Let us see the ant script which will generate the stub.</w:t>
      </w:r>
    </w:p>
    <w:p w:rsidR="000774BB" w:rsidRDefault="000774BB" w:rsidP="000774BB">
      <w:r>
        <w:t>&lt;project name="testucwebservice" basedir="." default="generate.client"&gt;</w:t>
      </w:r>
    </w:p>
    <w:p w:rsidR="000774BB" w:rsidRDefault="000774BB" w:rsidP="000774BB"/>
    <w:p w:rsidR="000774BB" w:rsidRDefault="000774BB" w:rsidP="000774BB">
      <w:r>
        <w:tab/>
        <w:t>&lt;property name="wsdl.uri"             value="${basedir}/wsdlsrc/SimpleWebService.wsdl"/&gt;</w:t>
      </w:r>
    </w:p>
    <w:p w:rsidR="000774BB" w:rsidRDefault="000774BB" w:rsidP="000774BB">
      <w:r>
        <w:t xml:space="preserve">    &lt;property name="clientbuild.dir"      value="${basedir}/clientbuild"/&gt;</w:t>
      </w:r>
    </w:p>
    <w:p w:rsidR="000774BB" w:rsidRDefault="000774BB" w:rsidP="000774BB">
      <w:r>
        <w:tab/>
        <w:t>&lt;property name="client.target"</w:t>
      </w:r>
      <w:r>
        <w:tab/>
      </w:r>
      <w:r>
        <w:tab/>
        <w:t xml:space="preserve">  value="${clientbuild.dir}/client"/&gt;</w:t>
      </w:r>
    </w:p>
    <w:p w:rsidR="000774BB" w:rsidRDefault="000774BB" w:rsidP="000774BB">
      <w:r>
        <w:tab/>
        <w:t>&lt;property name="lib.dir"              value="lib/axis2-1.5"/&gt;</w:t>
      </w:r>
    </w:p>
    <w:p w:rsidR="000774BB" w:rsidRDefault="000774BB" w:rsidP="000774BB">
      <w:r>
        <w:tab/>
        <w:t>&lt;property name="package.name"         value="com.ddlab.webservice.client"/&gt;</w:t>
      </w:r>
    </w:p>
    <w:p w:rsidR="000774BB" w:rsidRDefault="000774BB" w:rsidP="000774BB"/>
    <w:p w:rsidR="000774BB" w:rsidRDefault="000774BB" w:rsidP="000774BB">
      <w:r>
        <w:tab/>
        <w:t>&lt;path id="axis2.classpath"&gt;</w:t>
      </w:r>
    </w:p>
    <w:p w:rsidR="000774BB" w:rsidRDefault="000774BB" w:rsidP="000774BB">
      <w:r>
        <w:t xml:space="preserve">        &lt;fileset dir="${lib.dir}"&gt;</w:t>
      </w:r>
    </w:p>
    <w:p w:rsidR="000774BB" w:rsidRDefault="000774BB" w:rsidP="000774BB">
      <w:r>
        <w:t xml:space="preserve">            &lt;include name="*.jar"/&gt;</w:t>
      </w:r>
    </w:p>
    <w:p w:rsidR="000774BB" w:rsidRDefault="000774BB" w:rsidP="000774BB">
      <w:r>
        <w:t xml:space="preserve">        &lt;/fileset&gt;</w:t>
      </w:r>
    </w:p>
    <w:p w:rsidR="000774BB" w:rsidRDefault="000774BB" w:rsidP="000774BB">
      <w:r>
        <w:t xml:space="preserve">    &lt;/path&gt;</w:t>
      </w:r>
    </w:p>
    <w:p w:rsidR="000774BB" w:rsidRDefault="000774BB" w:rsidP="000774BB">
      <w:r>
        <w:tab/>
      </w:r>
    </w:p>
    <w:p w:rsidR="000774BB" w:rsidRDefault="000774BB" w:rsidP="000774BB">
      <w:r>
        <w:tab/>
        <w:t>&lt;target name="clean"&gt;</w:t>
      </w:r>
    </w:p>
    <w:p w:rsidR="000774BB" w:rsidRDefault="000774BB" w:rsidP="000774BB">
      <w:r>
        <w:tab/>
      </w:r>
      <w:r>
        <w:tab/>
      </w:r>
      <w:r>
        <w:tab/>
        <w:t>&lt;echo message="deleting the old directories "/&gt;</w:t>
      </w:r>
    </w:p>
    <w:p w:rsidR="000774BB" w:rsidRDefault="000774BB" w:rsidP="000774BB">
      <w:r>
        <w:tab/>
      </w:r>
      <w:r>
        <w:tab/>
      </w:r>
      <w:r>
        <w:tab/>
        <w:t>&lt;delete dir="${clientbuild.dir}"/&gt;</w:t>
      </w:r>
    </w:p>
    <w:p w:rsidR="000774BB" w:rsidRDefault="000774BB" w:rsidP="000774BB">
      <w:r>
        <w:tab/>
        <w:t xml:space="preserve"> &lt;/target&gt;</w:t>
      </w:r>
    </w:p>
    <w:p w:rsidR="000774BB" w:rsidRDefault="000774BB" w:rsidP="000774BB"/>
    <w:p w:rsidR="000774BB" w:rsidRDefault="000774BB" w:rsidP="000774BB">
      <w:r>
        <w:tab/>
        <w:t>&lt;target name="init"&gt;</w:t>
      </w:r>
    </w:p>
    <w:p w:rsidR="000774BB" w:rsidRDefault="000774BB" w:rsidP="000774BB">
      <w:r>
        <w:tab/>
      </w:r>
      <w:r>
        <w:tab/>
        <w:t>&lt;echo message="deleting the old directories and creation of new directories"/&gt;</w:t>
      </w:r>
    </w:p>
    <w:p w:rsidR="000774BB" w:rsidRDefault="000774BB" w:rsidP="000774BB">
      <w:r>
        <w:tab/>
      </w:r>
      <w:r>
        <w:tab/>
        <w:t>&lt;delete dir="${clientbuild.dir}"/&gt;</w:t>
      </w:r>
    </w:p>
    <w:p w:rsidR="000774BB" w:rsidRDefault="000774BB" w:rsidP="000774BB">
      <w:r>
        <w:t xml:space="preserve">        &lt;mkdir dir="${clientbuild.dir}"/&gt;</w:t>
      </w:r>
    </w:p>
    <w:p w:rsidR="000774BB" w:rsidRDefault="000774BB" w:rsidP="000774BB">
      <w:r>
        <w:t xml:space="preserve">        &lt;mkdir dir="${clientbuild.dir}/client"/&gt;</w:t>
      </w:r>
    </w:p>
    <w:p w:rsidR="000774BB" w:rsidRDefault="000774BB" w:rsidP="000774BB">
      <w:r>
        <w:t xml:space="preserve">    &lt;/target&gt;</w:t>
      </w:r>
    </w:p>
    <w:p w:rsidR="000774BB" w:rsidRDefault="000774BB" w:rsidP="000774BB"/>
    <w:p w:rsidR="000774BB" w:rsidRDefault="000774BB" w:rsidP="000774BB">
      <w:r>
        <w:tab/>
        <w:t>&lt;target name="generate.client"&gt;</w:t>
      </w:r>
    </w:p>
    <w:p w:rsidR="000774BB" w:rsidRDefault="000774BB" w:rsidP="000774BB">
      <w:r>
        <w:tab/>
      </w:r>
      <w:r>
        <w:tab/>
        <w:t>&lt;delete dir="${client.target}"/&gt;</w:t>
      </w:r>
    </w:p>
    <w:p w:rsidR="000774BB" w:rsidRDefault="000774BB" w:rsidP="000774BB">
      <w:r>
        <w:tab/>
      </w:r>
      <w:r>
        <w:tab/>
        <w:t>&lt;mkdir dir="${client.target}"/&gt;</w:t>
      </w:r>
    </w:p>
    <w:p w:rsidR="000774BB" w:rsidRDefault="000774BB" w:rsidP="000774BB">
      <w:r>
        <w:t xml:space="preserve">         &lt;java classname="org.apache.axis2.wsdl.WSDL2Java" fork="true" classpathref="axis2.classpath"&gt;</w:t>
      </w:r>
    </w:p>
    <w:p w:rsidR="000774BB" w:rsidRDefault="000774BB" w:rsidP="000774BB">
      <w:r>
        <w:t xml:space="preserve">            &lt;arg line="-uri ${wsdl.uri}"/&gt;</w:t>
      </w:r>
    </w:p>
    <w:p w:rsidR="000774BB" w:rsidRDefault="000774BB" w:rsidP="000774BB">
      <w:r>
        <w:tab/>
      </w:r>
      <w:r>
        <w:tab/>
      </w:r>
      <w:r>
        <w:tab/>
        <w:t>&lt;arg line="-s"/&gt;</w:t>
      </w:r>
    </w:p>
    <w:p w:rsidR="000774BB" w:rsidRDefault="000774BB" w:rsidP="000774BB">
      <w:r>
        <w:tab/>
      </w:r>
      <w:r>
        <w:tab/>
      </w:r>
      <w:r>
        <w:tab/>
        <w:t>&lt;arg line="-l java"/&gt;</w:t>
      </w:r>
    </w:p>
    <w:p w:rsidR="000774BB" w:rsidRDefault="000774BB" w:rsidP="000774BB">
      <w:r>
        <w:t xml:space="preserve">            &lt;arg line="-p ${package.name}"/&gt;</w:t>
      </w:r>
    </w:p>
    <w:p w:rsidR="000774BB" w:rsidRDefault="000774BB" w:rsidP="000774BB">
      <w:r>
        <w:lastRenderedPageBreak/>
        <w:t xml:space="preserve">            &lt;arg line="-d adb"/&gt;</w:t>
      </w:r>
    </w:p>
    <w:p w:rsidR="000774BB" w:rsidRDefault="000774BB" w:rsidP="000774BB">
      <w:r>
        <w:t xml:space="preserve">            &lt;arg line="-o ${clientbuild.dir}/client"/&gt;</w:t>
      </w:r>
    </w:p>
    <w:p w:rsidR="000774BB" w:rsidRDefault="000774BB" w:rsidP="000774BB">
      <w:r>
        <w:t xml:space="preserve">        &lt;/java&gt;</w:t>
      </w:r>
    </w:p>
    <w:p w:rsidR="000774BB" w:rsidRDefault="000774BB" w:rsidP="000774BB">
      <w:r>
        <w:t xml:space="preserve">        &lt;ant antfile="${clientbuild.dir}/client/build.xml" inheritall="false" /&gt;</w:t>
      </w:r>
    </w:p>
    <w:p w:rsidR="000774BB" w:rsidRDefault="000774BB" w:rsidP="000774BB">
      <w:r>
        <w:t xml:space="preserve">    &lt;/target&gt;</w:t>
      </w:r>
    </w:p>
    <w:p w:rsidR="000774BB" w:rsidRDefault="000774BB" w:rsidP="000774BB"/>
    <w:p w:rsidR="000774BB" w:rsidRDefault="000774BB" w:rsidP="000774BB">
      <w:r>
        <w:t>&lt;/project&gt;</w:t>
      </w:r>
    </w:p>
    <w:p w:rsidR="000774BB" w:rsidRDefault="000774BB" w:rsidP="000774BB"/>
    <w:p w:rsidR="000774BB" w:rsidRDefault="000774BB" w:rsidP="000774BB"/>
    <w:p w:rsidR="000774BB" w:rsidRDefault="000774BB" w:rsidP="000774BB">
      <w:pPr>
        <w:rPr>
          <w:b/>
          <w:bCs/>
          <w:u w:val="single"/>
        </w:rPr>
      </w:pPr>
      <w:r>
        <w:rPr>
          <w:b/>
          <w:bCs/>
          <w:u w:val="single"/>
        </w:rPr>
        <w:t>How to invoke a web service dynamically using Apache Axis2</w:t>
      </w:r>
    </w:p>
    <w:p w:rsidR="000774BB" w:rsidRDefault="000774BB" w:rsidP="000774BB"/>
    <w:p w:rsidR="000774BB" w:rsidRDefault="000774BB" w:rsidP="000774BB">
      <w:r>
        <w:t>The sample code is given below.</w:t>
      </w:r>
    </w:p>
    <w:p w:rsidR="000774BB" w:rsidRDefault="000774BB" w:rsidP="000774BB"/>
    <w:p w:rsidR="000774BB" w:rsidRDefault="000774BB" w:rsidP="000774BB">
      <w:pPr>
        <w:rPr>
          <w:b/>
          <w:bCs/>
          <w:u w:val="single"/>
        </w:rPr>
      </w:pPr>
      <w:r>
        <w:rPr>
          <w:b/>
          <w:bCs/>
          <w:u w:val="single"/>
        </w:rPr>
        <w:t>AxiomWebserviceConsumer1.java</w:t>
      </w:r>
    </w:p>
    <w:p w:rsidR="000774BB" w:rsidRDefault="000774BB" w:rsidP="000774BB"/>
    <w:p w:rsidR="000774BB" w:rsidRDefault="000774BB" w:rsidP="000774BB">
      <w:r>
        <w:t>import java.io.StringReader;</w:t>
      </w:r>
    </w:p>
    <w:p w:rsidR="000774BB" w:rsidRDefault="000774BB" w:rsidP="000774BB">
      <w:r>
        <w:t>import java.util.Iterator;</w:t>
      </w:r>
    </w:p>
    <w:p w:rsidR="000774BB" w:rsidRDefault="000774BB" w:rsidP="000774BB"/>
    <w:p w:rsidR="000774BB" w:rsidRDefault="000774BB" w:rsidP="000774BB">
      <w:r>
        <w:t>import javax.xml.stream.XMLInputFactory;</w:t>
      </w:r>
    </w:p>
    <w:p w:rsidR="000774BB" w:rsidRDefault="000774BB" w:rsidP="000774BB">
      <w:r>
        <w:t>import javax.xml.stream.XMLStreamReader;</w:t>
      </w:r>
    </w:p>
    <w:p w:rsidR="000774BB" w:rsidRDefault="000774BB" w:rsidP="000774BB"/>
    <w:p w:rsidR="000774BB" w:rsidRDefault="000774BB" w:rsidP="000774BB">
      <w:r>
        <w:t>import org.apache.axiom.om.OMAbstractFactory;</w:t>
      </w:r>
    </w:p>
    <w:p w:rsidR="000774BB" w:rsidRDefault="000774BB" w:rsidP="000774BB">
      <w:r>
        <w:t>import org.apache.axiom.om.OMElement;</w:t>
      </w:r>
    </w:p>
    <w:p w:rsidR="000774BB" w:rsidRDefault="000774BB" w:rsidP="000774BB">
      <w:r>
        <w:t>import org.apache.axiom.om.OMFactory;</w:t>
      </w:r>
    </w:p>
    <w:p w:rsidR="000774BB" w:rsidRDefault="000774BB" w:rsidP="000774BB">
      <w:r>
        <w:t>import org.apache.axiom.om.OMNamespace;</w:t>
      </w:r>
    </w:p>
    <w:p w:rsidR="000774BB" w:rsidRDefault="000774BB" w:rsidP="000774BB">
      <w:r>
        <w:t>import org.apache.axiom.soap.SOAPBody;</w:t>
      </w:r>
    </w:p>
    <w:p w:rsidR="000774BB" w:rsidRDefault="000774BB" w:rsidP="000774BB">
      <w:r>
        <w:t>import org.apache.axiom.soap.SOAPEnvelope;</w:t>
      </w:r>
    </w:p>
    <w:p w:rsidR="000774BB" w:rsidRDefault="000774BB" w:rsidP="000774BB">
      <w:r>
        <w:t>import org.apache.axiom.soap.SOAPFactory;</w:t>
      </w:r>
    </w:p>
    <w:p w:rsidR="000774BB" w:rsidRDefault="000774BB" w:rsidP="000774BB">
      <w:r>
        <w:t>import org.apache.axiom.soap.impl.builder.StAXSOAPModelBuilder;</w:t>
      </w:r>
    </w:p>
    <w:p w:rsidR="000774BB" w:rsidRDefault="000774BB" w:rsidP="000774BB">
      <w:r>
        <w:t>import org.apache.axis2.Constants;</w:t>
      </w:r>
    </w:p>
    <w:p w:rsidR="000774BB" w:rsidRDefault="000774BB" w:rsidP="000774BB">
      <w:r>
        <w:t>import org.apache.axis2.addressing.EndpointReference;</w:t>
      </w:r>
    </w:p>
    <w:p w:rsidR="000774BB" w:rsidRDefault="000774BB" w:rsidP="000774BB">
      <w:r>
        <w:t>import org.apache.axis2.client.Options;</w:t>
      </w:r>
    </w:p>
    <w:p w:rsidR="000774BB" w:rsidRDefault="000774BB" w:rsidP="000774BB">
      <w:r>
        <w:t>import org.apache.axis2.client.ServiceClient;</w:t>
      </w:r>
    </w:p>
    <w:p w:rsidR="000774BB" w:rsidRDefault="000774BB" w:rsidP="000774BB"/>
    <w:p w:rsidR="000774BB" w:rsidRDefault="000774BB" w:rsidP="000774BB">
      <w:r>
        <w:t xml:space="preserve">public class AxiomWebserviceConsumer1 </w:t>
      </w:r>
    </w:p>
    <w:p w:rsidR="000774BB" w:rsidRDefault="000774BB" w:rsidP="000774BB">
      <w:r>
        <w:t>{</w:t>
      </w:r>
    </w:p>
    <w:p w:rsidR="000774BB" w:rsidRDefault="000774BB" w:rsidP="000774BB">
      <w:r>
        <w:tab/>
        <w:t xml:space="preserve">private static EndpointReference targetEPR = </w:t>
      </w:r>
    </w:p>
    <w:p w:rsidR="000774BB" w:rsidRDefault="000774BB" w:rsidP="000774BB">
      <w:r>
        <w:tab/>
      </w:r>
      <w:r>
        <w:tab/>
        <w:t>new EndpointReference(</w:t>
      </w:r>
    </w:p>
    <w:p w:rsidR="000774BB" w:rsidRDefault="000774BB" w:rsidP="000774BB">
      <w:r>
        <w:tab/>
      </w:r>
      <w:r>
        <w:tab/>
        <w:t>"http://localhost:8080/simplewebservice/services/simplewebservice?wsdl");</w:t>
      </w:r>
    </w:p>
    <w:p w:rsidR="000774BB" w:rsidRDefault="000774BB" w:rsidP="000774BB">
      <w:r>
        <w:tab/>
        <w:t>private static String methodName = "getName";</w:t>
      </w:r>
    </w:p>
    <w:p w:rsidR="000774BB" w:rsidRDefault="000774BB" w:rsidP="000774BB">
      <w:r>
        <w:tab/>
      </w:r>
    </w:p>
    <w:p w:rsidR="000774BB" w:rsidRDefault="000774BB" w:rsidP="000774BB">
      <w:r>
        <w:tab/>
        <w:t>public static OMElement getPayload( ) throws Exception</w:t>
      </w:r>
    </w:p>
    <w:p w:rsidR="000774BB" w:rsidRDefault="000774BB" w:rsidP="000774BB">
      <w:r>
        <w:tab/>
        <w:t>{</w:t>
      </w:r>
    </w:p>
    <w:p w:rsidR="000774BB" w:rsidRDefault="000774BB" w:rsidP="000774BB">
      <w:r>
        <w:tab/>
      </w:r>
      <w:r>
        <w:tab/>
        <w:t>OMFactory fac = OMAbstractFactory.getOMFactory();</w:t>
      </w:r>
    </w:p>
    <w:p w:rsidR="000774BB" w:rsidRDefault="000774BB" w:rsidP="000774BB">
      <w:r>
        <w:tab/>
      </w:r>
      <w:r>
        <w:tab/>
        <w:t>OMNamespace omNs = fac.createOMNamespace("http://service.simplewebservice/xsd", "tns");</w:t>
      </w:r>
    </w:p>
    <w:p w:rsidR="000774BB" w:rsidRDefault="000774BB" w:rsidP="000774BB">
      <w:r>
        <w:tab/>
      </w:r>
      <w:r>
        <w:tab/>
        <w:t>OMElement method = fac.createOMElement(methodName, omNs);</w:t>
      </w:r>
    </w:p>
    <w:p w:rsidR="000774BB" w:rsidRDefault="000774BB" w:rsidP="000774BB"/>
    <w:p w:rsidR="000774BB" w:rsidRDefault="000774BB" w:rsidP="000774BB">
      <w:r>
        <w:tab/>
      </w:r>
      <w:r>
        <w:tab/>
        <w:t>OMElement empValue = fac.createOMElement("name", omNs);</w:t>
      </w:r>
    </w:p>
    <w:p w:rsidR="000774BB" w:rsidRDefault="000774BB" w:rsidP="000774BB">
      <w:r>
        <w:tab/>
      </w:r>
      <w:r>
        <w:tab/>
        <w:t>empValue.setText("Debadatta Mishra");//Data</w:t>
      </w:r>
    </w:p>
    <w:p w:rsidR="000774BB" w:rsidRDefault="000774BB" w:rsidP="000774BB"/>
    <w:p w:rsidR="000774BB" w:rsidRDefault="000774BB" w:rsidP="000774BB">
      <w:r>
        <w:tab/>
      </w:r>
      <w:r>
        <w:tab/>
        <w:t>method.addChild(empValue);</w:t>
      </w:r>
    </w:p>
    <w:p w:rsidR="000774BB" w:rsidRDefault="000774BB" w:rsidP="000774BB"/>
    <w:p w:rsidR="000774BB" w:rsidRDefault="000774BB" w:rsidP="000774BB">
      <w:r>
        <w:tab/>
      </w:r>
      <w:r>
        <w:tab/>
        <w:t>return method;</w:t>
      </w:r>
    </w:p>
    <w:p w:rsidR="000774BB" w:rsidRDefault="000774BB" w:rsidP="000774BB">
      <w:r>
        <w:tab/>
        <w:t>}</w:t>
      </w:r>
    </w:p>
    <w:p w:rsidR="000774BB" w:rsidRDefault="000774BB" w:rsidP="000774BB">
      <w:r>
        <w:tab/>
      </w:r>
    </w:p>
    <w:p w:rsidR="000774BB" w:rsidRDefault="000774BB" w:rsidP="000774BB">
      <w:r>
        <w:tab/>
        <w:t>public static SOAPEnvelope getSoapEvelope( OMElement omElement )</w:t>
      </w:r>
    </w:p>
    <w:p w:rsidR="000774BB" w:rsidRDefault="000774BB" w:rsidP="000774BB">
      <w:r>
        <w:tab/>
        <w:t>{</w:t>
      </w:r>
    </w:p>
    <w:p w:rsidR="000774BB" w:rsidRDefault="000774BB" w:rsidP="000774BB">
      <w:r>
        <w:lastRenderedPageBreak/>
        <w:tab/>
      </w:r>
      <w:r>
        <w:tab/>
        <w:t>SOAPFactory fac = OMAbstractFactory.getSOAP11Factory();</w:t>
      </w:r>
    </w:p>
    <w:p w:rsidR="000774BB" w:rsidRDefault="000774BB" w:rsidP="000774BB">
      <w:r>
        <w:t xml:space="preserve">        SOAPEnvelope envelope = fac.getDefaultEnvelope();</w:t>
      </w:r>
    </w:p>
    <w:p w:rsidR="000774BB" w:rsidRDefault="000774BB" w:rsidP="000774BB">
      <w:r>
        <w:t xml:space="preserve">        OMNamespace omNs =   fac.createOMNamespace(</w:t>
      </w:r>
    </w:p>
    <w:p w:rsidR="000774BB" w:rsidRDefault="000774BB" w:rsidP="000774BB">
      <w:r>
        <w:t xml:space="preserve">            "http://ws.apache.org/axis2/xsd", "ns1");</w:t>
      </w:r>
    </w:p>
    <w:p w:rsidR="000774BB" w:rsidRDefault="000774BB" w:rsidP="000774BB">
      <w:r>
        <w:t xml:space="preserve">        envelope.getBody().addChild(omElement);</w:t>
      </w:r>
    </w:p>
    <w:p w:rsidR="000774BB" w:rsidRDefault="000774BB" w:rsidP="000774BB">
      <w:r>
        <w:t xml:space="preserve">        return envelope;</w:t>
      </w:r>
    </w:p>
    <w:p w:rsidR="000774BB" w:rsidRDefault="000774BB" w:rsidP="000774BB">
      <w:r>
        <w:tab/>
        <w:t>}</w:t>
      </w:r>
    </w:p>
    <w:p w:rsidR="000774BB" w:rsidRDefault="000774BB" w:rsidP="000774BB">
      <w:r>
        <w:tab/>
      </w:r>
    </w:p>
    <w:p w:rsidR="000774BB" w:rsidRDefault="000774BB" w:rsidP="000774BB">
      <w:r>
        <w:tab/>
        <w:t>public static void showResponseResult( Iterator itr ) throws Exception</w:t>
      </w:r>
    </w:p>
    <w:p w:rsidR="000774BB" w:rsidRDefault="000774BB" w:rsidP="000774BB">
      <w:r>
        <w:tab/>
        <w:t>{</w:t>
      </w:r>
    </w:p>
    <w:p w:rsidR="000774BB" w:rsidRDefault="000774BB" w:rsidP="000774BB">
      <w:r>
        <w:tab/>
      </w:r>
      <w:r>
        <w:tab/>
        <w:t>System.out.println("--------------- Response -------------------");</w:t>
      </w:r>
    </w:p>
    <w:p w:rsidR="000774BB" w:rsidRDefault="000774BB" w:rsidP="000774BB">
      <w:r>
        <w:tab/>
      </w:r>
      <w:r>
        <w:tab/>
        <w:t>while( itr.hasNext() )</w:t>
      </w:r>
    </w:p>
    <w:p w:rsidR="000774BB" w:rsidRDefault="000774BB" w:rsidP="000774BB">
      <w:r>
        <w:tab/>
      </w:r>
      <w:r>
        <w:tab/>
        <w:t>{</w:t>
      </w:r>
    </w:p>
    <w:p w:rsidR="000774BB" w:rsidRDefault="000774BB" w:rsidP="000774BB">
      <w:r>
        <w:tab/>
      </w:r>
      <w:r>
        <w:tab/>
      </w:r>
      <w:r>
        <w:tab/>
        <w:t>OMElement result11 = (OMElement) itr.next();</w:t>
      </w:r>
    </w:p>
    <w:p w:rsidR="000774BB" w:rsidRDefault="000774BB" w:rsidP="000774BB">
      <w:r>
        <w:tab/>
      </w:r>
      <w:r>
        <w:tab/>
      </w:r>
      <w:r>
        <w:tab/>
        <w:t>System.out.println(  getSoapEvelope(result11).toStringWithConsume());</w:t>
      </w:r>
    </w:p>
    <w:p w:rsidR="000774BB" w:rsidRDefault="000774BB" w:rsidP="000774BB">
      <w:r>
        <w:tab/>
      </w:r>
      <w:r>
        <w:tab/>
      </w:r>
      <w:r>
        <w:tab/>
      </w:r>
    </w:p>
    <w:p w:rsidR="000774BB" w:rsidRDefault="000774BB" w:rsidP="000774BB">
      <w:r>
        <w:tab/>
      </w:r>
      <w:r>
        <w:tab/>
      </w:r>
      <w:r>
        <w:tab/>
        <w:t>StringReader sr = new StringReader(getSoapEvelope(result11).toStringWithConsume());</w:t>
      </w:r>
    </w:p>
    <w:p w:rsidR="000774BB" w:rsidRDefault="000774BB" w:rsidP="000774BB">
      <w:r>
        <w:tab/>
      </w:r>
      <w:r>
        <w:tab/>
      </w:r>
      <w:r>
        <w:tab/>
        <w:t>XMLStreamReader parser = XMLInputFactory.newInstance().createXMLStreamReader(sr);</w:t>
      </w:r>
    </w:p>
    <w:p w:rsidR="000774BB" w:rsidRDefault="000774BB" w:rsidP="000774BB">
      <w:r>
        <w:tab/>
      </w:r>
      <w:r>
        <w:tab/>
      </w:r>
      <w:r>
        <w:tab/>
      </w:r>
    </w:p>
    <w:p w:rsidR="000774BB" w:rsidRDefault="000774BB" w:rsidP="000774BB">
      <w:r>
        <w:tab/>
      </w:r>
      <w:r>
        <w:tab/>
      </w:r>
      <w:r>
        <w:tab/>
        <w:t>StAXSOAPModelBuilder builder = new StAXSOAPModelBuilder(parser, null);</w:t>
      </w:r>
    </w:p>
    <w:p w:rsidR="000774BB" w:rsidRDefault="000774BB" w:rsidP="000774BB">
      <w:r>
        <w:tab/>
      </w:r>
      <w:r>
        <w:tab/>
      </w:r>
      <w:r>
        <w:tab/>
        <w:t>System.out.println(builder.getDocumentElement().getLocalName());</w:t>
      </w:r>
    </w:p>
    <w:p w:rsidR="000774BB" w:rsidRDefault="000774BB" w:rsidP="000774BB">
      <w:r>
        <w:tab/>
      </w:r>
      <w:r>
        <w:tab/>
      </w:r>
      <w:r>
        <w:tab/>
        <w:t>SOAPEnvelope envelope = (SOAPEnvelope) builder.getDocumentElement();</w:t>
      </w:r>
    </w:p>
    <w:p w:rsidR="000774BB" w:rsidRDefault="000774BB" w:rsidP="000774BB">
      <w:r>
        <w:tab/>
      </w:r>
      <w:r>
        <w:tab/>
      </w:r>
      <w:r>
        <w:tab/>
        <w:t>SOAPBody soapBody = envelope.getBody();</w:t>
      </w:r>
    </w:p>
    <w:p w:rsidR="000774BB" w:rsidRDefault="000774BB" w:rsidP="000774BB">
      <w:r>
        <w:tab/>
      </w:r>
      <w:r>
        <w:tab/>
      </w:r>
      <w:r>
        <w:tab/>
        <w:t>Iterator itr1 = soapBody.getAllAttributes();</w:t>
      </w:r>
    </w:p>
    <w:p w:rsidR="000774BB" w:rsidRDefault="000774BB" w:rsidP="000774BB">
      <w:r>
        <w:tab/>
      </w:r>
      <w:r>
        <w:tab/>
      </w:r>
      <w:r>
        <w:tab/>
        <w:t>while( itr1.hasNext() )</w:t>
      </w:r>
    </w:p>
    <w:p w:rsidR="000774BB" w:rsidRDefault="000774BB" w:rsidP="000774BB">
      <w:r>
        <w:tab/>
      </w:r>
      <w:r>
        <w:tab/>
      </w:r>
      <w:r>
        <w:tab/>
        <w:t>{</w:t>
      </w:r>
    </w:p>
    <w:p w:rsidR="000774BB" w:rsidRDefault="000774BB" w:rsidP="000774BB">
      <w:r>
        <w:tab/>
      </w:r>
      <w:r>
        <w:tab/>
      </w:r>
      <w:r>
        <w:tab/>
      </w:r>
      <w:r>
        <w:tab/>
        <w:t>System.out.println("---&gt;"+itr1.next());</w:t>
      </w:r>
    </w:p>
    <w:p w:rsidR="000774BB" w:rsidRDefault="000774BB" w:rsidP="000774BB">
      <w:r>
        <w:tab/>
      </w:r>
      <w:r>
        <w:tab/>
      </w:r>
      <w:r>
        <w:tab/>
        <w:t>}</w:t>
      </w:r>
    </w:p>
    <w:p w:rsidR="000774BB" w:rsidRDefault="000774BB" w:rsidP="000774BB">
      <w:r>
        <w:tab/>
      </w:r>
      <w:r>
        <w:tab/>
        <w:t>}</w:t>
      </w:r>
    </w:p>
    <w:p w:rsidR="000774BB" w:rsidRDefault="000774BB" w:rsidP="000774BB">
      <w:r>
        <w:tab/>
        <w:t>}</w:t>
      </w:r>
    </w:p>
    <w:p w:rsidR="000774BB" w:rsidRDefault="000774BB" w:rsidP="000774BB">
      <w:r>
        <w:tab/>
      </w:r>
    </w:p>
    <w:p w:rsidR="000774BB" w:rsidRDefault="000774BB" w:rsidP="000774BB">
      <w:r>
        <w:tab/>
        <w:t>public static void main(String[] args) throws Exception</w:t>
      </w:r>
    </w:p>
    <w:p w:rsidR="000774BB" w:rsidRDefault="000774BB" w:rsidP="000774BB">
      <w:r>
        <w:tab/>
        <w:t>{</w:t>
      </w:r>
    </w:p>
    <w:p w:rsidR="000774BB" w:rsidRDefault="000774BB" w:rsidP="000774BB">
      <w:r>
        <w:tab/>
      </w:r>
      <w:r>
        <w:tab/>
        <w:t>OMElement getPricePayload = getPayload( );</w:t>
      </w:r>
    </w:p>
    <w:p w:rsidR="000774BB" w:rsidRDefault="000774BB" w:rsidP="000774BB"/>
    <w:p w:rsidR="000774BB" w:rsidRDefault="000774BB" w:rsidP="000774BB">
      <w:r>
        <w:tab/>
      </w:r>
      <w:r>
        <w:tab/>
        <w:t>Options options = new Options();</w:t>
      </w:r>
    </w:p>
    <w:p w:rsidR="000774BB" w:rsidRDefault="000774BB" w:rsidP="000774BB">
      <w:r>
        <w:tab/>
      </w:r>
      <w:r>
        <w:tab/>
        <w:t>options.setTo(targetEPR);</w:t>
      </w:r>
    </w:p>
    <w:p w:rsidR="000774BB" w:rsidRDefault="000774BB" w:rsidP="000774BB">
      <w:r>
        <w:tab/>
      </w:r>
      <w:r>
        <w:tab/>
        <w:t>options.setTransportInProtocol(Constants.TRANSPORT_HTTP);</w:t>
      </w:r>
    </w:p>
    <w:p w:rsidR="000774BB" w:rsidRDefault="000774BB" w:rsidP="000774BB"/>
    <w:p w:rsidR="000774BB" w:rsidRDefault="000774BB" w:rsidP="000774BB">
      <w:r>
        <w:tab/>
      </w:r>
      <w:r>
        <w:tab/>
        <w:t>ServiceClient sender = new ServiceClient();</w:t>
      </w:r>
    </w:p>
    <w:p w:rsidR="000774BB" w:rsidRDefault="000774BB" w:rsidP="000774BB">
      <w:r>
        <w:tab/>
      </w:r>
      <w:r>
        <w:tab/>
        <w:t>sender.setOptions(options);</w:t>
      </w:r>
    </w:p>
    <w:p w:rsidR="000774BB" w:rsidRDefault="000774BB" w:rsidP="000774BB"/>
    <w:p w:rsidR="000774BB" w:rsidRDefault="000774BB" w:rsidP="000774BB">
      <w:r>
        <w:tab/>
      </w:r>
      <w:r>
        <w:tab/>
        <w:t>OMElement result = sender.sendReceive(getPricePayload);</w:t>
      </w:r>
    </w:p>
    <w:p w:rsidR="000774BB" w:rsidRDefault="000774BB" w:rsidP="000774BB">
      <w:r>
        <w:tab/>
      </w:r>
      <w:r>
        <w:tab/>
        <w:t>System.out.println(result.getQName());</w:t>
      </w:r>
    </w:p>
    <w:p w:rsidR="000774BB" w:rsidRDefault="000774BB" w:rsidP="000774BB">
      <w:r>
        <w:tab/>
      </w:r>
      <w:r>
        <w:tab/>
      </w:r>
    </w:p>
    <w:p w:rsidR="000774BB" w:rsidRDefault="000774BB" w:rsidP="000774BB">
      <w:r>
        <w:tab/>
      </w:r>
      <w:r>
        <w:tab/>
        <w:t>System.out.println("--------------------XML Message----------------------");</w:t>
      </w:r>
    </w:p>
    <w:p w:rsidR="000774BB" w:rsidRDefault="000774BB" w:rsidP="000774BB">
      <w:r>
        <w:tab/>
      </w:r>
      <w:r>
        <w:tab/>
        <w:t>System.out.println(getPricePayload.toStringWithConsume());</w:t>
      </w:r>
    </w:p>
    <w:p w:rsidR="000774BB" w:rsidRDefault="000774BB" w:rsidP="000774BB">
      <w:r>
        <w:tab/>
      </w:r>
      <w:r>
        <w:tab/>
        <w:t>System.out.println("--------------------XML Message----------------------");</w:t>
      </w:r>
    </w:p>
    <w:p w:rsidR="000774BB" w:rsidRDefault="000774BB" w:rsidP="000774BB">
      <w:r>
        <w:tab/>
      </w:r>
      <w:r>
        <w:tab/>
      </w:r>
      <w:r>
        <w:tab/>
      </w:r>
    </w:p>
    <w:p w:rsidR="000774BB" w:rsidRDefault="000774BB" w:rsidP="000774BB">
      <w:r>
        <w:tab/>
      </w:r>
      <w:r>
        <w:tab/>
        <w:t>SOAPFactory fac = OMAbstractFactory.getSOAP11Factory();</w:t>
      </w:r>
    </w:p>
    <w:p w:rsidR="000774BB" w:rsidRDefault="000774BB" w:rsidP="000774BB">
      <w:r>
        <w:t xml:space="preserve">        SOAPEnvelope envelope = fac.getDefaultEnvelope();</w:t>
      </w:r>
    </w:p>
    <w:p w:rsidR="000774BB" w:rsidRDefault="000774BB" w:rsidP="000774BB">
      <w:r>
        <w:t xml:space="preserve">        OMNamespace omNs =   fac.createOMNamespace(</w:t>
      </w:r>
    </w:p>
    <w:p w:rsidR="000774BB" w:rsidRDefault="000774BB" w:rsidP="000774BB">
      <w:r>
        <w:t xml:space="preserve">            "http://ws.apache.org/axis2/xsd", "ns1");</w:t>
      </w:r>
    </w:p>
    <w:p w:rsidR="000774BB" w:rsidRDefault="000774BB" w:rsidP="000774BB">
      <w:r>
        <w:t xml:space="preserve">        envelope.getBody().addChild(getPricePayload);</w:t>
      </w:r>
    </w:p>
    <w:p w:rsidR="000774BB" w:rsidRDefault="000774BB" w:rsidP="000774BB">
      <w:r>
        <w:t xml:space="preserve">        System.out.println(envelope);</w:t>
      </w:r>
    </w:p>
    <w:p w:rsidR="000774BB" w:rsidRDefault="000774BB" w:rsidP="000774BB"/>
    <w:p w:rsidR="000774BB" w:rsidRDefault="000774BB" w:rsidP="000774BB">
      <w:r>
        <w:tab/>
      </w:r>
      <w:r>
        <w:tab/>
      </w:r>
    </w:p>
    <w:p w:rsidR="000774BB" w:rsidRDefault="000774BB" w:rsidP="000774BB">
      <w:r>
        <w:lastRenderedPageBreak/>
        <w:tab/>
      </w:r>
      <w:r>
        <w:tab/>
        <w:t>Iterator itr = result.getChildElements();</w:t>
      </w:r>
    </w:p>
    <w:p w:rsidR="000774BB" w:rsidRDefault="000774BB" w:rsidP="000774BB">
      <w:r>
        <w:tab/>
      </w:r>
      <w:r>
        <w:tab/>
        <w:t>showResponseResult(itr);</w:t>
      </w:r>
    </w:p>
    <w:p w:rsidR="000774BB" w:rsidRDefault="000774BB" w:rsidP="000774BB">
      <w:r>
        <w:tab/>
        <w:t>}</w:t>
      </w:r>
    </w:p>
    <w:p w:rsidR="000774BB" w:rsidRDefault="000774BB" w:rsidP="000774BB"/>
    <w:p w:rsidR="000774BB" w:rsidRDefault="000774BB" w:rsidP="000774BB">
      <w:r>
        <w:t>}</w:t>
      </w:r>
    </w:p>
    <w:p w:rsidR="000774BB" w:rsidRDefault="000774BB" w:rsidP="000774BB"/>
    <w:p w:rsidR="000774BB" w:rsidRDefault="000774BB" w:rsidP="000774BB">
      <w:pPr>
        <w:rPr>
          <w:b/>
          <w:bCs/>
          <w:sz w:val="30"/>
          <w:szCs w:val="30"/>
          <w:u w:val="single"/>
        </w:rPr>
      </w:pPr>
      <w:r>
        <w:br w:type="page"/>
      </w:r>
      <w:r>
        <w:lastRenderedPageBreak/>
        <w:tab/>
      </w:r>
      <w:r>
        <w:tab/>
      </w:r>
      <w:r>
        <w:tab/>
      </w:r>
      <w:r>
        <w:tab/>
      </w:r>
      <w:r>
        <w:rPr>
          <w:b/>
          <w:bCs/>
          <w:sz w:val="30"/>
          <w:szCs w:val="30"/>
          <w:u w:val="single"/>
        </w:rPr>
        <w:t>Web service Technology - JAX-RPC</w:t>
      </w:r>
    </w:p>
    <w:p w:rsidR="000774BB" w:rsidRDefault="000774BB" w:rsidP="000774BB">
      <w:pPr>
        <w:rPr>
          <w:b/>
          <w:bCs/>
          <w:u w:val="single"/>
        </w:rPr>
      </w:pPr>
      <w:r>
        <w:rPr>
          <w:b/>
          <w:bCs/>
          <w:u w:val="single"/>
        </w:rPr>
        <w:t>Capsule</w:t>
      </w:r>
    </w:p>
    <w:p w:rsidR="000774BB" w:rsidRDefault="000774BB" w:rsidP="000774BB">
      <w:r>
        <w:t>To create a webservice using JAX-RPC, follow the following steps.</w:t>
      </w:r>
    </w:p>
    <w:p w:rsidR="000774BB" w:rsidRDefault="000774BB" w:rsidP="000774BB"/>
    <w:p w:rsidR="000774BB" w:rsidRDefault="000774BB" w:rsidP="000774BB">
      <w:pPr>
        <w:rPr>
          <w:b/>
          <w:bCs/>
        </w:rPr>
      </w:pPr>
      <w:r>
        <w:rPr>
          <w:b/>
          <w:bCs/>
        </w:rPr>
        <w:t>1. Create an interface which extends java.rmi.Remote interface and provide a method with the appropriate method/s and parameter/s.</w:t>
      </w:r>
    </w:p>
    <w:p w:rsidR="000774BB" w:rsidRDefault="000774BB" w:rsidP="000774BB">
      <w:pPr>
        <w:rPr>
          <w:b/>
          <w:bCs/>
        </w:rPr>
      </w:pPr>
      <w:r>
        <w:rPr>
          <w:b/>
          <w:bCs/>
        </w:rPr>
        <w:t>2. Write an implementation class for the above defined interface.</w:t>
      </w:r>
    </w:p>
    <w:p w:rsidR="000774BB" w:rsidRDefault="000774BB" w:rsidP="000774BB">
      <w:pPr>
        <w:rPr>
          <w:b/>
          <w:bCs/>
        </w:rPr>
      </w:pPr>
      <w:r>
        <w:rPr>
          <w:b/>
          <w:bCs/>
        </w:rPr>
        <w:t>3. Write an XML file with the exact name "jaxrpc-ri-runtime.xml" and provide the relevent information for the web service name,interface name,</w:t>
      </w:r>
    </w:p>
    <w:p w:rsidR="000774BB" w:rsidRDefault="000774BB" w:rsidP="000774BB">
      <w:pPr>
        <w:rPr>
          <w:b/>
          <w:bCs/>
        </w:rPr>
      </w:pPr>
      <w:r>
        <w:rPr>
          <w:b/>
          <w:bCs/>
        </w:rPr>
        <w:t>implementation class name,name of the wsdl, name of the service, name of the port and the url pattern. This file should be available inside the</w:t>
      </w:r>
    </w:p>
    <w:p w:rsidR="000774BB" w:rsidRDefault="000774BB" w:rsidP="000774BB">
      <w:pPr>
        <w:rPr>
          <w:b/>
          <w:bCs/>
        </w:rPr>
      </w:pPr>
      <w:r>
        <w:rPr>
          <w:b/>
          <w:bCs/>
        </w:rPr>
        <w:t>war and the WEB-INF folder.</w:t>
      </w:r>
    </w:p>
    <w:p w:rsidR="000774BB" w:rsidRDefault="000774BB" w:rsidP="000774BB">
      <w:pPr>
        <w:rPr>
          <w:b/>
          <w:bCs/>
        </w:rPr>
      </w:pPr>
      <w:r>
        <w:rPr>
          <w:b/>
          <w:bCs/>
        </w:rPr>
        <w:t xml:space="preserve">4. Write an XML file with the exact name "serverconfig.xml" and provide the information for name of the web service, target namespace, </w:t>
      </w:r>
    </w:p>
    <w:p w:rsidR="000774BB" w:rsidRDefault="000774BB" w:rsidP="000774BB">
      <w:pPr>
        <w:rPr>
          <w:b/>
          <w:bCs/>
        </w:rPr>
      </w:pPr>
      <w:r>
        <w:rPr>
          <w:b/>
          <w:bCs/>
        </w:rPr>
        <w:t>java package name and the interface name. This file is used to generate the wsdl file.</w:t>
      </w:r>
    </w:p>
    <w:p w:rsidR="000774BB" w:rsidRDefault="000774BB" w:rsidP="000774BB">
      <w:pPr>
        <w:rPr>
          <w:b/>
          <w:bCs/>
        </w:rPr>
      </w:pPr>
      <w:r>
        <w:rPr>
          <w:b/>
          <w:bCs/>
        </w:rPr>
        <w:t>5. Write "web.xml" file for the web application by providing the name of the JAX-RPC servlet.</w:t>
      </w:r>
    </w:p>
    <w:p w:rsidR="000774BB" w:rsidRDefault="000774BB" w:rsidP="000774BB">
      <w:pPr>
        <w:rPr>
          <w:b/>
          <w:bCs/>
        </w:rPr>
      </w:pPr>
      <w:r>
        <w:rPr>
          <w:b/>
          <w:bCs/>
        </w:rPr>
        <w:t>The name of the Servlet is "com.sun.xml.rpc.server.http.JAXRPCServlet".</w:t>
      </w:r>
    </w:p>
    <w:p w:rsidR="000774BB" w:rsidRDefault="000774BB" w:rsidP="000774BB">
      <w:pPr>
        <w:rPr>
          <w:b/>
          <w:bCs/>
        </w:rPr>
      </w:pPr>
      <w:r>
        <w:rPr>
          <w:b/>
          <w:bCs/>
        </w:rPr>
        <w:t>6. Run the build script and it will generate the required .wsdl file.</w:t>
      </w:r>
    </w:p>
    <w:p w:rsidR="000774BB" w:rsidRDefault="000774BB" w:rsidP="000774BB">
      <w:pPr>
        <w:rPr>
          <w:b/>
          <w:bCs/>
        </w:rPr>
      </w:pPr>
      <w:r>
        <w:rPr>
          <w:b/>
          <w:bCs/>
        </w:rPr>
        <w:t>7. In the above generated wsdl file, you will find a key word "REPLACE_WITH_ACTUAL_URL". In this string you have to replace with the actual</w:t>
      </w:r>
    </w:p>
    <w:p w:rsidR="000774BB" w:rsidRDefault="000774BB" w:rsidP="000774BB">
      <w:pPr>
        <w:rPr>
          <w:b/>
          <w:bCs/>
        </w:rPr>
      </w:pPr>
      <w:r>
        <w:rPr>
          <w:b/>
          <w:bCs/>
        </w:rPr>
        <w:t>web url. You will find the key word "REPLACE_WITH_ACTUAL_URL" in the following string line.</w:t>
      </w:r>
    </w:p>
    <w:p w:rsidR="000774BB" w:rsidRDefault="000774BB" w:rsidP="000774BB">
      <w:pPr>
        <w:rPr>
          <w:b/>
          <w:bCs/>
        </w:rPr>
      </w:pPr>
      <w:r>
        <w:rPr>
          <w:b/>
          <w:bCs/>
        </w:rPr>
        <w:t xml:space="preserve">&lt;soap:address location="REPLACE_WITH_ACTUAL_URL"/&gt; and the modified line should be as </w:t>
      </w:r>
    </w:p>
    <w:p w:rsidR="000774BB" w:rsidRDefault="000774BB" w:rsidP="000774BB">
      <w:pPr>
        <w:rPr>
          <w:b/>
          <w:bCs/>
        </w:rPr>
      </w:pPr>
      <w:r>
        <w:rPr>
          <w:b/>
          <w:bCs/>
        </w:rPr>
        <w:t>&lt;soap:address location="http://localhost:8080/SimpleWebService_jaxrpc/SimpleWebService?WSDL"/&gt;</w:t>
      </w:r>
    </w:p>
    <w:p w:rsidR="000774BB" w:rsidRDefault="000774BB" w:rsidP="000774BB">
      <w:pPr>
        <w:rPr>
          <w:b/>
          <w:bCs/>
        </w:rPr>
      </w:pPr>
      <w:r>
        <w:rPr>
          <w:b/>
          <w:bCs/>
        </w:rPr>
        <w:t>8. Now run another build script which will package your war file for deployment.</w:t>
      </w:r>
    </w:p>
    <w:p w:rsidR="000774BB" w:rsidRDefault="000774BB" w:rsidP="000774BB">
      <w:pPr>
        <w:rPr>
          <w:b/>
          <w:bCs/>
        </w:rPr>
      </w:pPr>
      <w:r>
        <w:rPr>
          <w:b/>
          <w:bCs/>
        </w:rPr>
        <w:t>9. The jar files required for development of web service using JAX-RPC is given below.</w:t>
      </w:r>
    </w:p>
    <w:p w:rsidR="000774BB" w:rsidRDefault="000774BB" w:rsidP="000774BB">
      <w:pPr>
        <w:rPr>
          <w:b/>
          <w:bCs/>
        </w:rPr>
      </w:pPr>
    </w:p>
    <w:p w:rsidR="000774BB" w:rsidRDefault="000774BB" w:rsidP="000774BB">
      <w:r>
        <w:t>activation.jar,ant.jar,FastInfoset.jar,jaxb-api.jar,jaxb-impl.jar,jaxb-xjc.jar,jaxb1-impl.jar,jaxr-api.jar,jaxr-impl.jar,jaxrpc-api.jar,jaxrpc-impl.jar,jaxrpc-spi.jar,mail.jar,relaxngDatatype.jar,saaj-api.jar,saaj-impl.jar,xalan.jar,xercesImpl.jar,xsdlib.jar</w:t>
      </w:r>
    </w:p>
    <w:p w:rsidR="000774BB" w:rsidRDefault="000774BB" w:rsidP="000774BB"/>
    <w:p w:rsidR="000774BB" w:rsidRDefault="000774BB" w:rsidP="000774BB">
      <w:r>
        <w:t>See the code below.</w:t>
      </w:r>
    </w:p>
    <w:p w:rsidR="000774BB" w:rsidRDefault="000774BB" w:rsidP="000774BB"/>
    <w:p w:rsidR="000774BB" w:rsidRDefault="000774BB" w:rsidP="000774BB">
      <w:pPr>
        <w:rPr>
          <w:b/>
          <w:bCs/>
          <w:u w:val="single"/>
        </w:rPr>
      </w:pPr>
      <w:r>
        <w:rPr>
          <w:b/>
          <w:bCs/>
          <w:u w:val="single"/>
        </w:rPr>
        <w:t>SimpleWebService.java</w:t>
      </w:r>
    </w:p>
    <w:p w:rsidR="000774BB" w:rsidRDefault="000774BB" w:rsidP="000774BB"/>
    <w:p w:rsidR="000774BB" w:rsidRDefault="000774BB" w:rsidP="000774BB">
      <w:r>
        <w:t>package com.ddlab.webservice.jaxrpc;</w:t>
      </w:r>
    </w:p>
    <w:p w:rsidR="000774BB" w:rsidRDefault="000774BB" w:rsidP="000774BB">
      <w:r>
        <w:t>import java.rmi.Remote;</w:t>
      </w:r>
    </w:p>
    <w:p w:rsidR="000774BB" w:rsidRDefault="000774BB" w:rsidP="000774BB">
      <w:r>
        <w:t>import java.rmi.RemoteException;</w:t>
      </w:r>
    </w:p>
    <w:p w:rsidR="000774BB" w:rsidRDefault="000774BB" w:rsidP="000774BB"/>
    <w:p w:rsidR="000774BB" w:rsidRDefault="000774BB" w:rsidP="000774BB">
      <w:pPr>
        <w:rPr>
          <w:b/>
          <w:bCs/>
        </w:rPr>
      </w:pPr>
      <w:r>
        <w:rPr>
          <w:b/>
          <w:bCs/>
        </w:rPr>
        <w:t xml:space="preserve">public interface SimpleWebService extends Remote </w:t>
      </w:r>
    </w:p>
    <w:p w:rsidR="000774BB" w:rsidRDefault="000774BB" w:rsidP="000774BB">
      <w:r>
        <w:t>{</w:t>
      </w:r>
    </w:p>
    <w:p w:rsidR="000774BB" w:rsidRDefault="000774BB" w:rsidP="000774BB">
      <w:r>
        <w:tab/>
        <w:t>public String getName( String name ) throws RemoteException;</w:t>
      </w:r>
    </w:p>
    <w:p w:rsidR="000774BB" w:rsidRDefault="000774BB" w:rsidP="000774BB">
      <w:r>
        <w:t>}</w:t>
      </w:r>
    </w:p>
    <w:p w:rsidR="000774BB" w:rsidRDefault="000774BB" w:rsidP="000774BB"/>
    <w:p w:rsidR="000774BB" w:rsidRDefault="000774BB" w:rsidP="000774BB">
      <w:pPr>
        <w:rPr>
          <w:b/>
          <w:bCs/>
          <w:u w:val="single"/>
        </w:rPr>
      </w:pPr>
      <w:r>
        <w:rPr>
          <w:b/>
          <w:bCs/>
          <w:u w:val="single"/>
        </w:rPr>
        <w:t>SimpleWebServiceImpl.java</w:t>
      </w:r>
    </w:p>
    <w:p w:rsidR="000774BB" w:rsidRDefault="000774BB" w:rsidP="000774BB"/>
    <w:p w:rsidR="000774BB" w:rsidRDefault="000774BB" w:rsidP="000774BB">
      <w:r>
        <w:t>package com.ddlab.webservice.jaxrpc;</w:t>
      </w:r>
    </w:p>
    <w:p w:rsidR="000774BB" w:rsidRDefault="000774BB" w:rsidP="000774BB"/>
    <w:p w:rsidR="000774BB" w:rsidRDefault="000774BB" w:rsidP="000774BB">
      <w:r>
        <w:t>public class SimpleWebServiceImpl implements SimpleWebService</w:t>
      </w:r>
    </w:p>
    <w:p w:rsidR="000774BB" w:rsidRDefault="000774BB" w:rsidP="000774BB">
      <w:r>
        <w:t>{</w:t>
      </w:r>
    </w:p>
    <w:p w:rsidR="000774BB" w:rsidRDefault="000774BB" w:rsidP="000774BB">
      <w:r>
        <w:tab/>
        <w:t>public String getName( String name )</w:t>
      </w:r>
    </w:p>
    <w:p w:rsidR="000774BB" w:rsidRDefault="000774BB" w:rsidP="000774BB">
      <w:r>
        <w:tab/>
        <w:t>{</w:t>
      </w:r>
    </w:p>
    <w:p w:rsidR="000774BB" w:rsidRDefault="000774BB" w:rsidP="000774BB">
      <w:r>
        <w:tab/>
      </w:r>
      <w:r>
        <w:tab/>
        <w:t>System.out.println("Name from webservice client---&gt;"+name);</w:t>
      </w:r>
    </w:p>
    <w:p w:rsidR="000774BB" w:rsidRDefault="000774BB" w:rsidP="000774BB">
      <w:r>
        <w:tab/>
      </w:r>
      <w:r>
        <w:tab/>
        <w:t>return "Name from server "+name;</w:t>
      </w:r>
    </w:p>
    <w:p w:rsidR="000774BB" w:rsidRDefault="000774BB" w:rsidP="000774BB">
      <w:r>
        <w:tab/>
        <w:t>}</w:t>
      </w:r>
    </w:p>
    <w:p w:rsidR="000774BB" w:rsidRDefault="000774BB" w:rsidP="000774BB">
      <w:r>
        <w:t>}</w:t>
      </w:r>
    </w:p>
    <w:p w:rsidR="000774BB" w:rsidRDefault="000774BB" w:rsidP="000774BB"/>
    <w:p w:rsidR="000774BB" w:rsidRDefault="000774BB" w:rsidP="000774BB">
      <w:pPr>
        <w:rPr>
          <w:b/>
          <w:bCs/>
          <w:u w:val="single"/>
        </w:rPr>
      </w:pPr>
      <w:r>
        <w:rPr>
          <w:b/>
          <w:bCs/>
          <w:u w:val="single"/>
        </w:rPr>
        <w:t>jaxrpc-ri-runtime.xml</w:t>
      </w:r>
    </w:p>
    <w:p w:rsidR="000774BB" w:rsidRDefault="000774BB" w:rsidP="000774BB">
      <w:r>
        <w:lastRenderedPageBreak/>
        <w:t>&lt;?xml version="1.0" encoding="UTF-8"?&gt;</w:t>
      </w:r>
    </w:p>
    <w:p w:rsidR="000774BB" w:rsidRDefault="000774BB" w:rsidP="000774BB">
      <w:r>
        <w:t>&lt;endpoints xmlns='http://java.sun.com/xml/ns/jax-rpc/ri/runtime' version='1.0'&gt;</w:t>
      </w:r>
    </w:p>
    <w:p w:rsidR="000774BB" w:rsidRDefault="000774BB" w:rsidP="000774BB">
      <w:r>
        <w:t xml:space="preserve">  &lt;endpoint</w:t>
      </w:r>
    </w:p>
    <w:p w:rsidR="000774BB" w:rsidRDefault="000774BB" w:rsidP="000774BB">
      <w:r>
        <w:t xml:space="preserve">    name='SimpleWebService'</w:t>
      </w:r>
    </w:p>
    <w:p w:rsidR="000774BB" w:rsidRDefault="000774BB" w:rsidP="000774BB">
      <w:pPr>
        <w:rPr>
          <w:b/>
          <w:bCs/>
        </w:rPr>
      </w:pPr>
      <w:r>
        <w:t xml:space="preserve">   </w:t>
      </w:r>
      <w:r>
        <w:rPr>
          <w:b/>
          <w:bCs/>
        </w:rPr>
        <w:t xml:space="preserve"> interface='com.ddlab.webservice.jaxrpc.SimpleWebService'</w:t>
      </w:r>
    </w:p>
    <w:p w:rsidR="000774BB" w:rsidRDefault="000774BB" w:rsidP="000774BB">
      <w:pPr>
        <w:rPr>
          <w:b/>
          <w:bCs/>
        </w:rPr>
      </w:pPr>
      <w:r>
        <w:t xml:space="preserve">    </w:t>
      </w:r>
      <w:r>
        <w:rPr>
          <w:b/>
          <w:bCs/>
        </w:rPr>
        <w:t>implementation='com.ddlab.webservice.jaxrpc.SimpleWebServiceImpl'</w:t>
      </w:r>
    </w:p>
    <w:p w:rsidR="000774BB" w:rsidRDefault="000774BB" w:rsidP="000774BB">
      <w:r>
        <w:t xml:space="preserve">    tie='com.ddlab.webservice.jaxrpc.SimpleWebService_Tie'</w:t>
      </w:r>
    </w:p>
    <w:p w:rsidR="000774BB" w:rsidRDefault="000774BB" w:rsidP="000774BB">
      <w:r>
        <w:t xml:space="preserve">    model='/WEB-INF/model-wsdl-rpcenc.xml.gz'</w:t>
      </w:r>
    </w:p>
    <w:p w:rsidR="000774BB" w:rsidRDefault="000774BB" w:rsidP="000774BB">
      <w:pPr>
        <w:rPr>
          <w:b/>
          <w:bCs/>
        </w:rPr>
      </w:pPr>
      <w:r>
        <w:t xml:space="preserve">    </w:t>
      </w:r>
      <w:r>
        <w:rPr>
          <w:b/>
          <w:bCs/>
        </w:rPr>
        <w:t>wsdl='/WEB-INF/SimpleWebService.wsdl'</w:t>
      </w:r>
    </w:p>
    <w:p w:rsidR="000774BB" w:rsidRDefault="000774BB" w:rsidP="000774BB">
      <w:pPr>
        <w:rPr>
          <w:b/>
          <w:bCs/>
        </w:rPr>
      </w:pPr>
      <w:r>
        <w:rPr>
          <w:b/>
          <w:bCs/>
        </w:rPr>
        <w:t xml:space="preserve">    service='{http://deba.org/wsdl}SimpleWebService'</w:t>
      </w:r>
    </w:p>
    <w:p w:rsidR="000774BB" w:rsidRDefault="000774BB" w:rsidP="000774BB">
      <w:pPr>
        <w:rPr>
          <w:b/>
          <w:bCs/>
        </w:rPr>
      </w:pPr>
      <w:r>
        <w:rPr>
          <w:b/>
          <w:bCs/>
        </w:rPr>
        <w:t xml:space="preserve">    port='{http://deba.org/wsdl}SimpleWebServicePort'</w:t>
      </w:r>
    </w:p>
    <w:p w:rsidR="000774BB" w:rsidRDefault="000774BB" w:rsidP="000774BB">
      <w:pPr>
        <w:rPr>
          <w:b/>
          <w:bCs/>
        </w:rPr>
      </w:pPr>
      <w:r>
        <w:rPr>
          <w:b/>
          <w:bCs/>
        </w:rPr>
        <w:t xml:space="preserve">    urlpattern='/SimpleWebService'/&gt;</w:t>
      </w:r>
    </w:p>
    <w:p w:rsidR="000774BB" w:rsidRDefault="000774BB" w:rsidP="000774BB">
      <w:r>
        <w:t>&lt;/endpoints&gt;</w:t>
      </w:r>
    </w:p>
    <w:p w:rsidR="000774BB" w:rsidRDefault="000774BB" w:rsidP="000774BB"/>
    <w:p w:rsidR="000774BB" w:rsidRDefault="000774BB" w:rsidP="000774BB">
      <w:pPr>
        <w:rPr>
          <w:b/>
          <w:bCs/>
          <w:u w:val="single"/>
        </w:rPr>
      </w:pPr>
      <w:r>
        <w:rPr>
          <w:b/>
          <w:bCs/>
          <w:u w:val="single"/>
        </w:rPr>
        <w:t>serverconfig.xml</w:t>
      </w:r>
    </w:p>
    <w:p w:rsidR="000774BB" w:rsidRDefault="000774BB" w:rsidP="000774BB">
      <w:r>
        <w:t>&lt;?xml version="1.0" encoding="UTF-8"?&gt;</w:t>
      </w:r>
    </w:p>
    <w:p w:rsidR="000774BB" w:rsidRDefault="000774BB" w:rsidP="000774BB">
      <w:r>
        <w:t xml:space="preserve">&lt;configuration </w:t>
      </w:r>
    </w:p>
    <w:p w:rsidR="000774BB" w:rsidRDefault="000774BB" w:rsidP="000774BB">
      <w:r>
        <w:t xml:space="preserve">  xmlns="http://java.sun.com/xml/ns/jax-rpc/ri/config"&gt;</w:t>
      </w:r>
    </w:p>
    <w:p w:rsidR="000774BB" w:rsidRDefault="000774BB" w:rsidP="000774BB">
      <w:r>
        <w:t xml:space="preserve">  &lt;service </w:t>
      </w:r>
    </w:p>
    <w:p w:rsidR="000774BB" w:rsidRDefault="000774BB" w:rsidP="000774BB">
      <w:r>
        <w:t xml:space="preserve">      name="SimpleWebService" </w:t>
      </w:r>
    </w:p>
    <w:p w:rsidR="000774BB" w:rsidRDefault="000774BB" w:rsidP="000774BB">
      <w:r>
        <w:t xml:space="preserve">      targetNamespace="http://deba.org/wsdl" </w:t>
      </w:r>
    </w:p>
    <w:p w:rsidR="000774BB" w:rsidRDefault="000774BB" w:rsidP="000774BB">
      <w:r>
        <w:t xml:space="preserve">      typeNamespace="http://deba.org/types" </w:t>
      </w:r>
    </w:p>
    <w:p w:rsidR="000774BB" w:rsidRDefault="000774BB" w:rsidP="000774BB">
      <w:r>
        <w:t xml:space="preserve">      packageName="com.ddlab.webservice.jaxrpc"&gt;</w:t>
      </w:r>
    </w:p>
    <w:p w:rsidR="000774BB" w:rsidRDefault="000774BB" w:rsidP="000774BB">
      <w:r>
        <w:t xml:space="preserve">      &lt;interface name="com.ddlab.webservice.jaxrpc.SimpleWebService"/&gt;</w:t>
      </w:r>
    </w:p>
    <w:p w:rsidR="000774BB" w:rsidRDefault="000774BB" w:rsidP="000774BB">
      <w:r>
        <w:t xml:space="preserve">  &lt;/service&gt;</w:t>
      </w:r>
    </w:p>
    <w:p w:rsidR="000774BB" w:rsidRDefault="000774BB" w:rsidP="000774BB">
      <w:r>
        <w:t xml:space="preserve">&lt;/configuration&gt; </w:t>
      </w:r>
    </w:p>
    <w:p w:rsidR="000774BB" w:rsidRDefault="000774BB" w:rsidP="000774BB"/>
    <w:p w:rsidR="000774BB" w:rsidRPr="00AE155A" w:rsidRDefault="000774BB" w:rsidP="000774BB">
      <w:pPr>
        <w:rPr>
          <w:b/>
          <w:bCs/>
          <w:u w:val="single"/>
        </w:rPr>
      </w:pPr>
      <w:r>
        <w:rPr>
          <w:b/>
          <w:bCs/>
          <w:u w:val="single"/>
        </w:rPr>
        <w:t>web.xml</w:t>
      </w:r>
    </w:p>
    <w:p w:rsidR="000774BB" w:rsidRDefault="000774BB" w:rsidP="000774BB">
      <w:r>
        <w:t>&lt;?xml version="1.0" encoding="UTF-8" standalone="no"?&gt;</w:t>
      </w:r>
    </w:p>
    <w:p w:rsidR="000774BB" w:rsidRDefault="000774BB" w:rsidP="000774BB">
      <w:r>
        <w:t>&lt;web-app&gt;</w:t>
      </w:r>
    </w:p>
    <w:p w:rsidR="000774BB" w:rsidRDefault="000774BB" w:rsidP="000774BB">
      <w:r>
        <w:tab/>
        <w:t>&lt;display-name&gt;JAX-RPC SimpleWebService Web Application Sample&lt;/display-name&gt;</w:t>
      </w:r>
    </w:p>
    <w:p w:rsidR="000774BB" w:rsidRDefault="000774BB" w:rsidP="000774BB">
      <w:r>
        <w:tab/>
        <w:t>&lt;description&gt;Sample Application for JAX-RPC using static stubs.&lt;/description&gt;</w:t>
      </w:r>
    </w:p>
    <w:p w:rsidR="000774BB" w:rsidRDefault="000774BB" w:rsidP="000774BB">
      <w:r>
        <w:tab/>
        <w:t>&lt;listener&gt;</w:t>
      </w:r>
    </w:p>
    <w:p w:rsidR="000774BB" w:rsidRDefault="000774BB" w:rsidP="000774BB">
      <w:r>
        <w:tab/>
      </w:r>
      <w:r>
        <w:tab/>
        <w:t>&lt;listener-class&gt;com.sun.xml.rpc.server.http.JAXRPCContextListener&lt;/listener-class&gt;</w:t>
      </w:r>
    </w:p>
    <w:p w:rsidR="000774BB" w:rsidRDefault="000774BB" w:rsidP="000774BB">
      <w:r>
        <w:tab/>
        <w:t>&lt;/listener&gt;</w:t>
      </w:r>
    </w:p>
    <w:p w:rsidR="000774BB" w:rsidRDefault="000774BB" w:rsidP="000774BB">
      <w:r>
        <w:tab/>
        <w:t>&lt;servlet&gt;</w:t>
      </w:r>
    </w:p>
    <w:p w:rsidR="000774BB" w:rsidRDefault="000774BB" w:rsidP="000774BB">
      <w:r>
        <w:tab/>
      </w:r>
      <w:r>
        <w:tab/>
        <w:t>&lt;servlet-name&gt;SimpleWebService&lt;/servlet-name&gt;</w:t>
      </w:r>
    </w:p>
    <w:p w:rsidR="000774BB" w:rsidRDefault="000774BB" w:rsidP="000774BB">
      <w:r>
        <w:tab/>
      </w:r>
      <w:r>
        <w:tab/>
        <w:t>&lt;display-name&gt;SimpleWebService&lt;/display-name&gt;</w:t>
      </w:r>
    </w:p>
    <w:p w:rsidR="000774BB" w:rsidRDefault="000774BB" w:rsidP="000774BB">
      <w:r>
        <w:tab/>
      </w:r>
      <w:r>
        <w:tab/>
        <w:t>&lt;description&gt;JAX-RPC endpoint - Hello&lt;/description&gt;</w:t>
      </w:r>
    </w:p>
    <w:p w:rsidR="000774BB" w:rsidRDefault="000774BB" w:rsidP="000774BB">
      <w:pPr>
        <w:rPr>
          <w:b/>
          <w:bCs/>
        </w:rPr>
      </w:pPr>
      <w:r>
        <w:tab/>
      </w:r>
      <w:r>
        <w:tab/>
      </w:r>
      <w:r>
        <w:rPr>
          <w:b/>
          <w:bCs/>
        </w:rPr>
        <w:t>&lt;servlet-class&gt;com.sun.xml.rpc.server.http.JAXRPCServlet&lt;/servlet-class&gt;</w:t>
      </w:r>
    </w:p>
    <w:p w:rsidR="000774BB" w:rsidRDefault="000774BB" w:rsidP="000774BB">
      <w:r>
        <w:tab/>
      </w:r>
      <w:r>
        <w:tab/>
        <w:t>&lt;load-on-startup&gt;1&lt;/load-on-startup&gt;</w:t>
      </w:r>
    </w:p>
    <w:p w:rsidR="000774BB" w:rsidRDefault="000774BB" w:rsidP="000774BB">
      <w:r>
        <w:tab/>
        <w:t>&lt;/servlet&gt;</w:t>
      </w:r>
    </w:p>
    <w:p w:rsidR="000774BB" w:rsidRDefault="000774BB" w:rsidP="000774BB">
      <w:r>
        <w:tab/>
        <w:t>&lt;servlet-mapping&gt;</w:t>
      </w:r>
    </w:p>
    <w:p w:rsidR="000774BB" w:rsidRDefault="000774BB" w:rsidP="000774BB">
      <w:r>
        <w:tab/>
      </w:r>
      <w:r>
        <w:tab/>
        <w:t>&lt;servlet-name&gt;SimpleWebService&lt;/servlet-name&gt;</w:t>
      </w:r>
    </w:p>
    <w:p w:rsidR="000774BB" w:rsidRDefault="000774BB" w:rsidP="000774BB">
      <w:r>
        <w:tab/>
      </w:r>
      <w:r>
        <w:tab/>
        <w:t>&lt;url-pattern&gt;/SimpleWebService&lt;/url-pattern&gt;</w:t>
      </w:r>
    </w:p>
    <w:p w:rsidR="000774BB" w:rsidRDefault="000774BB" w:rsidP="000774BB">
      <w:r>
        <w:tab/>
        <w:t>&lt;/servlet-mapping&gt;</w:t>
      </w:r>
    </w:p>
    <w:p w:rsidR="000774BB" w:rsidRDefault="000774BB" w:rsidP="000774BB">
      <w:r>
        <w:tab/>
        <w:t>&lt;session-config&gt;</w:t>
      </w:r>
    </w:p>
    <w:p w:rsidR="000774BB" w:rsidRDefault="000774BB" w:rsidP="000774BB">
      <w:r>
        <w:tab/>
      </w:r>
      <w:r>
        <w:tab/>
        <w:t>&lt;session-timeout&gt;60&lt;/session-timeout&gt;</w:t>
      </w:r>
    </w:p>
    <w:p w:rsidR="000774BB" w:rsidRDefault="000774BB" w:rsidP="000774BB">
      <w:r>
        <w:tab/>
        <w:t>&lt;/session-config&gt;</w:t>
      </w:r>
    </w:p>
    <w:p w:rsidR="000774BB" w:rsidRDefault="000774BB" w:rsidP="000774BB">
      <w:r>
        <w:t>&lt;/web-app&gt;</w:t>
      </w:r>
    </w:p>
    <w:p w:rsidR="000774BB" w:rsidRDefault="000774BB" w:rsidP="000774BB"/>
    <w:p w:rsidR="000774BB" w:rsidRDefault="000774BB" w:rsidP="000774BB">
      <w:pPr>
        <w:rPr>
          <w:b/>
          <w:bCs/>
          <w:u w:val="single"/>
        </w:rPr>
      </w:pPr>
      <w:r>
        <w:rPr>
          <w:b/>
          <w:bCs/>
          <w:u w:val="single"/>
        </w:rPr>
        <w:t>server-build.xml</w:t>
      </w:r>
    </w:p>
    <w:p w:rsidR="000774BB" w:rsidRDefault="000774BB" w:rsidP="000774BB">
      <w:r>
        <w:t>&lt;!--</w:t>
      </w:r>
    </w:p>
    <w:p w:rsidR="000774BB" w:rsidRDefault="000774BB" w:rsidP="000774BB">
      <w:r>
        <w:tab/>
        <w:t>This is a generic ant build script for building the server side code.</w:t>
      </w:r>
    </w:p>
    <w:p w:rsidR="000774BB" w:rsidRDefault="000774BB" w:rsidP="000774BB">
      <w:r>
        <w:tab/>
        <w:t>Upon running the script, it will create a war file and you can</w:t>
      </w:r>
    </w:p>
    <w:p w:rsidR="000774BB" w:rsidRDefault="000774BB" w:rsidP="000774BB">
      <w:r>
        <w:tab/>
        <w:t>deploy in any application server.</w:t>
      </w:r>
    </w:p>
    <w:p w:rsidR="000774BB" w:rsidRDefault="000774BB" w:rsidP="000774BB">
      <w:r>
        <w:tab/>
        <w:t>Author : Debadatta Mishra</w:t>
      </w:r>
    </w:p>
    <w:p w:rsidR="000774BB" w:rsidRDefault="000774BB" w:rsidP="000774BB">
      <w:r>
        <w:lastRenderedPageBreak/>
        <w:tab/>
        <w:t>Project Name : SimpleWebService_jaxrpc</w:t>
      </w:r>
    </w:p>
    <w:p w:rsidR="000774BB" w:rsidRDefault="000774BB" w:rsidP="000774BB">
      <w:r>
        <w:t>--&gt;</w:t>
      </w:r>
    </w:p>
    <w:p w:rsidR="000774BB" w:rsidRDefault="000774BB" w:rsidP="000774BB">
      <w:r>
        <w:t>&lt;project name="SimpleWebService_jaxrpc" default="createwar" basedir="."&gt;</w:t>
      </w:r>
    </w:p>
    <w:p w:rsidR="000774BB" w:rsidRDefault="000774BB" w:rsidP="000774BB">
      <w:r>
        <w:tab/>
      </w:r>
    </w:p>
    <w:p w:rsidR="000774BB" w:rsidRDefault="000774BB" w:rsidP="000774BB">
      <w:r>
        <w:tab/>
        <w:t>&lt;property name="server.config.dir"         value="${basedir}/server-config"/&gt;</w:t>
      </w:r>
    </w:p>
    <w:p w:rsidR="000774BB" w:rsidRDefault="000774BB" w:rsidP="000774BB">
      <w:r>
        <w:tab/>
        <w:t>&lt;property name="config.rpcenc.file"        value="${server.config.dir}/serverconfig.xml"/&gt;</w:t>
      </w:r>
    </w:p>
    <w:p w:rsidR="000774BB" w:rsidRDefault="000774BB" w:rsidP="000774BB">
      <w:r>
        <w:tab/>
        <w:t>&lt;property name="src.dir"                   value="${basedir}/serversrc"/&gt;</w:t>
      </w:r>
    </w:p>
    <w:p w:rsidR="000774BB" w:rsidRDefault="000774BB" w:rsidP="000774BB">
      <w:r>
        <w:tab/>
        <w:t>&lt;property name="bin.dir"                   value="${basedir}/bin"/&gt;</w:t>
      </w:r>
    </w:p>
    <w:p w:rsidR="000774BB" w:rsidRDefault="000774BB" w:rsidP="000774BB">
      <w:r>
        <w:tab/>
        <w:t>&lt;property name="lib.dir"                   value="${basedir}/lib"/&gt;</w:t>
      </w:r>
    </w:p>
    <w:p w:rsidR="000774BB" w:rsidRDefault="000774BB" w:rsidP="000774BB">
      <w:r>
        <w:tab/>
        <w:t>&lt;property name="dist.dir"                  value="${basedir}/dist"/&gt;</w:t>
      </w:r>
    </w:p>
    <w:p w:rsidR="000774BB" w:rsidRDefault="000774BB" w:rsidP="000774BB">
      <w:r>
        <w:tab/>
        <w:t>&lt;property name="build.dir"                 value="${basedir}/build"/&gt;</w:t>
      </w:r>
    </w:p>
    <w:p w:rsidR="000774BB" w:rsidRDefault="000774BB" w:rsidP="000774BB">
      <w:r>
        <w:tab/>
        <w:t>&lt;property name="war.dir"                   value="${basedir}/${ant.project.name}.war"/&gt;</w:t>
      </w:r>
    </w:p>
    <w:p w:rsidR="000774BB" w:rsidRDefault="000774BB" w:rsidP="000774BB">
      <w:r>
        <w:tab/>
        <w:t>&lt;property name="webinf.dir"                value="${war.dir}/WEB-INF"/&gt;</w:t>
      </w:r>
    </w:p>
    <w:p w:rsidR="000774BB" w:rsidRDefault="000774BB" w:rsidP="000774BB">
      <w:r>
        <w:tab/>
        <w:t>&lt;property name="webinf.classes.dir"        value="${war.dir}/WEB-INF/classes"/&gt;</w:t>
      </w:r>
    </w:p>
    <w:p w:rsidR="000774BB" w:rsidRDefault="000774BB" w:rsidP="000774BB">
      <w:r>
        <w:tab/>
        <w:t>&lt;property name="webinf.lib.dir"            value="${war.dir}/WEB-INF/lib"/&gt;</w:t>
      </w:r>
    </w:p>
    <w:p w:rsidR="000774BB" w:rsidRDefault="000774BB" w:rsidP="000774BB">
      <w:r>
        <w:tab/>
        <w:t>&lt;property name="service.jar"               value="${dist.dir}/service.jar"/&gt;</w:t>
      </w:r>
    </w:p>
    <w:p w:rsidR="000774BB" w:rsidRDefault="000774BB" w:rsidP="000774BB">
      <w:r>
        <w:tab/>
        <w:t>&lt;property name="webservice.jar"            value="${dist.dir}/${ant.project.name}.jar"/&gt;</w:t>
      </w:r>
    </w:p>
    <w:p w:rsidR="000774BB" w:rsidRDefault="000774BB" w:rsidP="000774BB">
      <w:r>
        <w:tab/>
        <w:t>&lt;property name="model.rpcenc.file"         value="model-wsdl-rpcenc.xml.gz"/&gt;</w:t>
      </w:r>
    </w:p>
    <w:p w:rsidR="000774BB" w:rsidRDefault="000774BB" w:rsidP="000774BB">
      <w:r>
        <w:tab/>
        <w:t>&lt;property name="wsdl.file.name"            value="SimpleWebService?WSDL"/&gt;</w:t>
      </w:r>
    </w:p>
    <w:p w:rsidR="000774BB" w:rsidRDefault="000774BB" w:rsidP="000774BB">
      <w:r>
        <w:tab/>
      </w:r>
    </w:p>
    <w:p w:rsidR="000774BB" w:rsidRDefault="000774BB" w:rsidP="000774BB">
      <w:r>
        <w:tab/>
        <w:t>&lt;!-- Setting the ClassPath --&gt;</w:t>
      </w:r>
    </w:p>
    <w:p w:rsidR="000774BB" w:rsidRDefault="000774BB" w:rsidP="000774BB">
      <w:r>
        <w:tab/>
        <w:t>&lt;path id="classpath"&gt;</w:t>
      </w:r>
    </w:p>
    <w:p w:rsidR="000774BB" w:rsidRDefault="000774BB" w:rsidP="000774BB">
      <w:r>
        <w:tab/>
      </w:r>
      <w:r>
        <w:tab/>
        <w:t>&lt;fileset dir="${lib.dir}"&gt;</w:t>
      </w:r>
    </w:p>
    <w:p w:rsidR="000774BB" w:rsidRDefault="000774BB" w:rsidP="000774BB">
      <w:r>
        <w:tab/>
      </w:r>
      <w:r>
        <w:tab/>
      </w:r>
      <w:r>
        <w:tab/>
        <w:t>&lt;include name="**/*.jar" /&gt;</w:t>
      </w:r>
    </w:p>
    <w:p w:rsidR="000774BB" w:rsidRDefault="000774BB" w:rsidP="000774BB">
      <w:r>
        <w:tab/>
      </w:r>
      <w:r>
        <w:tab/>
        <w:t>&lt;/fileset&gt;</w:t>
      </w:r>
    </w:p>
    <w:p w:rsidR="000774BB" w:rsidRDefault="000774BB" w:rsidP="000774BB">
      <w:r>
        <w:tab/>
        <w:t>&lt;/path&gt;</w:t>
      </w:r>
    </w:p>
    <w:p w:rsidR="000774BB" w:rsidRDefault="000774BB" w:rsidP="000774BB"/>
    <w:p w:rsidR="000774BB" w:rsidRDefault="000774BB" w:rsidP="000774BB">
      <w:r>
        <w:tab/>
        <w:t>&lt;!-- Setting the wscompile --&gt;</w:t>
      </w:r>
    </w:p>
    <w:p w:rsidR="000774BB" w:rsidRDefault="000774BB" w:rsidP="000774BB">
      <w:pPr>
        <w:rPr>
          <w:b/>
          <w:bCs/>
        </w:rPr>
      </w:pPr>
      <w:r>
        <w:tab/>
      </w:r>
      <w:r>
        <w:rPr>
          <w:b/>
          <w:bCs/>
        </w:rPr>
        <w:t>&lt;taskdef name="wscompile" classname="com.sun.xml.rpc.tools.ant.Wscompile"  &gt;</w:t>
      </w:r>
    </w:p>
    <w:p w:rsidR="000774BB" w:rsidRDefault="000774BB" w:rsidP="000774BB">
      <w:pPr>
        <w:rPr>
          <w:b/>
          <w:bCs/>
        </w:rPr>
      </w:pPr>
      <w:r>
        <w:rPr>
          <w:b/>
          <w:bCs/>
        </w:rPr>
        <w:tab/>
      </w:r>
      <w:r>
        <w:rPr>
          <w:b/>
          <w:bCs/>
        </w:rPr>
        <w:tab/>
        <w:t>&lt;classpath refid="classpath" /&gt;</w:t>
      </w:r>
    </w:p>
    <w:p w:rsidR="000774BB" w:rsidRDefault="000774BB" w:rsidP="000774BB">
      <w:pPr>
        <w:rPr>
          <w:b/>
          <w:bCs/>
        </w:rPr>
      </w:pPr>
      <w:r>
        <w:rPr>
          <w:b/>
          <w:bCs/>
        </w:rPr>
        <w:tab/>
        <w:t>&lt;/taskdef&gt;</w:t>
      </w:r>
    </w:p>
    <w:p w:rsidR="000774BB" w:rsidRDefault="000774BB" w:rsidP="000774BB"/>
    <w:p w:rsidR="000774BB" w:rsidRDefault="000774BB" w:rsidP="000774BB">
      <w:r>
        <w:tab/>
        <w:t>&lt;target name="clean"&gt;</w:t>
      </w:r>
    </w:p>
    <w:p w:rsidR="000774BB" w:rsidRDefault="000774BB" w:rsidP="000774BB">
      <w:r>
        <w:tab/>
      </w:r>
      <w:r>
        <w:tab/>
        <w:t>&lt;delete dir="${dist.dir}" /&gt;</w:t>
      </w:r>
    </w:p>
    <w:p w:rsidR="000774BB" w:rsidRDefault="000774BB" w:rsidP="000774BB">
      <w:r>
        <w:tab/>
      </w:r>
      <w:r>
        <w:tab/>
        <w:t>&lt;delete dir="${bin.dir}" /&gt;</w:t>
      </w:r>
    </w:p>
    <w:p w:rsidR="000774BB" w:rsidRDefault="000774BB" w:rsidP="000774BB">
      <w:r>
        <w:tab/>
      </w:r>
      <w:r>
        <w:tab/>
        <w:t>&lt;delete dir="${war.dir}" /&gt;</w:t>
      </w:r>
    </w:p>
    <w:p w:rsidR="000774BB" w:rsidRDefault="000774BB" w:rsidP="000774BB">
      <w:r>
        <w:tab/>
      </w:r>
      <w:r>
        <w:tab/>
        <w:t>&lt;delete dir="${build.dir}" /&gt;</w:t>
      </w:r>
    </w:p>
    <w:p w:rsidR="000774BB" w:rsidRDefault="000774BB" w:rsidP="000774BB">
      <w:r>
        <w:tab/>
        <w:t>&lt;/target&gt;</w:t>
      </w:r>
    </w:p>
    <w:p w:rsidR="000774BB" w:rsidRDefault="000774BB" w:rsidP="000774BB"/>
    <w:p w:rsidR="000774BB" w:rsidRDefault="000774BB" w:rsidP="000774BB">
      <w:r>
        <w:tab/>
        <w:t>&lt;!-- Delete and create the required directories --&gt;</w:t>
      </w:r>
    </w:p>
    <w:p w:rsidR="000774BB" w:rsidRDefault="000774BB" w:rsidP="000774BB">
      <w:r>
        <w:tab/>
        <w:t>&lt;target name="init" depends="clean" &gt;</w:t>
      </w:r>
    </w:p>
    <w:p w:rsidR="000774BB" w:rsidRDefault="000774BB" w:rsidP="000774BB">
      <w:r>
        <w:tab/>
      </w:r>
      <w:r>
        <w:tab/>
        <w:t>&lt;mkdir dir="${bin.dir}" /&gt;</w:t>
      </w:r>
    </w:p>
    <w:p w:rsidR="000774BB" w:rsidRDefault="000774BB" w:rsidP="000774BB">
      <w:r>
        <w:tab/>
      </w:r>
      <w:r>
        <w:tab/>
        <w:t>&lt;mkdir dir="${dist.dir}" /&gt;</w:t>
      </w:r>
    </w:p>
    <w:p w:rsidR="000774BB" w:rsidRDefault="000774BB" w:rsidP="000774BB">
      <w:r>
        <w:tab/>
      </w:r>
      <w:r>
        <w:tab/>
        <w:t>&lt;mkdir dir="${war.dir}" /&gt;</w:t>
      </w:r>
    </w:p>
    <w:p w:rsidR="000774BB" w:rsidRDefault="000774BB" w:rsidP="000774BB">
      <w:r>
        <w:tab/>
      </w:r>
      <w:r>
        <w:tab/>
        <w:t>&lt;mkdir dir="${build.dir}" /&gt;</w:t>
      </w:r>
    </w:p>
    <w:p w:rsidR="000774BB" w:rsidRDefault="000774BB" w:rsidP="000774BB">
      <w:r>
        <w:tab/>
      </w:r>
      <w:r>
        <w:tab/>
        <w:t>&lt;mkdir dir="${webinf.dir}/classes" /&gt;</w:t>
      </w:r>
    </w:p>
    <w:p w:rsidR="000774BB" w:rsidRDefault="000774BB" w:rsidP="000774BB">
      <w:r>
        <w:tab/>
        <w:t>&lt;/target&gt;</w:t>
      </w:r>
    </w:p>
    <w:p w:rsidR="000774BB" w:rsidRDefault="000774BB" w:rsidP="000774BB"/>
    <w:p w:rsidR="000774BB" w:rsidRDefault="000774BB" w:rsidP="000774BB">
      <w:r>
        <w:tab/>
        <w:t>&lt;!-- Compile the source and create the jar file --&gt;</w:t>
      </w:r>
    </w:p>
    <w:p w:rsidR="000774BB" w:rsidRDefault="000774BB" w:rsidP="000774BB">
      <w:r>
        <w:tab/>
        <w:t>&lt;target name="compile.src" depends="init"&gt;</w:t>
      </w:r>
    </w:p>
    <w:p w:rsidR="000774BB" w:rsidRDefault="000774BB" w:rsidP="000774BB">
      <w:r>
        <w:tab/>
      </w:r>
      <w:r>
        <w:tab/>
        <w:t>&lt;javac srcdir="${src.dir}" destdir="${bin.dir}" debug="on" fork="yes"&gt;</w:t>
      </w:r>
    </w:p>
    <w:p w:rsidR="000774BB" w:rsidRDefault="000774BB" w:rsidP="000774BB">
      <w:r>
        <w:tab/>
      </w:r>
      <w:r>
        <w:tab/>
      </w:r>
      <w:r>
        <w:tab/>
        <w:t>&lt;classpath refid="classpath" /&gt;</w:t>
      </w:r>
    </w:p>
    <w:p w:rsidR="000774BB" w:rsidRDefault="000774BB" w:rsidP="000774BB">
      <w:r>
        <w:tab/>
      </w:r>
      <w:r>
        <w:tab/>
        <w:t>&lt;/javac&gt;</w:t>
      </w:r>
    </w:p>
    <w:p w:rsidR="000774BB" w:rsidRDefault="000774BB" w:rsidP="000774BB">
      <w:r>
        <w:tab/>
      </w:r>
      <w:r>
        <w:tab/>
        <w:t>&lt;jar destfile="${service.jar}" basedir="${bin.dir}" /&gt;</w:t>
      </w:r>
    </w:p>
    <w:p w:rsidR="000774BB" w:rsidRDefault="000774BB" w:rsidP="000774BB">
      <w:r>
        <w:tab/>
        <w:t>&lt;/target&gt;</w:t>
      </w:r>
    </w:p>
    <w:p w:rsidR="000774BB" w:rsidRDefault="000774BB" w:rsidP="000774BB"/>
    <w:p w:rsidR="000774BB" w:rsidRDefault="000774BB" w:rsidP="000774BB">
      <w:r>
        <w:tab/>
        <w:t>&lt;!-- Generate the webservice --&gt;</w:t>
      </w:r>
    </w:p>
    <w:p w:rsidR="000774BB" w:rsidRDefault="000774BB" w:rsidP="000774BB">
      <w:pPr>
        <w:rPr>
          <w:b/>
          <w:bCs/>
        </w:rPr>
      </w:pPr>
      <w:r>
        <w:lastRenderedPageBreak/>
        <w:tab/>
      </w:r>
      <w:r>
        <w:rPr>
          <w:b/>
          <w:bCs/>
        </w:rPr>
        <w:t>&lt;target name="generate-service" depends="compile.src"&gt;</w:t>
      </w:r>
    </w:p>
    <w:p w:rsidR="000774BB" w:rsidRDefault="000774BB" w:rsidP="000774BB">
      <w:pPr>
        <w:rPr>
          <w:b/>
          <w:bCs/>
        </w:rPr>
      </w:pPr>
      <w:r>
        <w:rPr>
          <w:b/>
          <w:bCs/>
        </w:rPr>
        <w:tab/>
      </w:r>
      <w:r>
        <w:rPr>
          <w:b/>
          <w:bCs/>
        </w:rPr>
        <w:tab/>
        <w:t xml:space="preserve">&lt;wscompile keep="true" server="true" base="${build.dir}" xPrintStackTrace="true" verbose="false" </w:t>
      </w:r>
    </w:p>
    <w:p w:rsidR="000774BB" w:rsidRDefault="000774BB" w:rsidP="000774BB">
      <w:pPr>
        <w:rPr>
          <w:b/>
          <w:bCs/>
        </w:rPr>
      </w:pPr>
      <w:r>
        <w:rPr>
          <w:b/>
          <w:bCs/>
        </w:rPr>
        <w:tab/>
      </w:r>
      <w:r>
        <w:rPr>
          <w:b/>
          <w:bCs/>
        </w:rPr>
        <w:tab/>
      </w:r>
      <w:r>
        <w:rPr>
          <w:b/>
          <w:bCs/>
        </w:rPr>
        <w:tab/>
        <w:t>model="${build.dir}/${model.rpcenc.file}" classpath="${bin.dir}" config="${config.rpcenc.file}" &gt;</w:t>
      </w:r>
    </w:p>
    <w:p w:rsidR="000774BB" w:rsidRDefault="000774BB" w:rsidP="000774BB">
      <w:pPr>
        <w:rPr>
          <w:b/>
          <w:bCs/>
        </w:rPr>
      </w:pPr>
      <w:r>
        <w:rPr>
          <w:b/>
          <w:bCs/>
        </w:rPr>
        <w:tab/>
      </w:r>
      <w:r>
        <w:rPr>
          <w:b/>
          <w:bCs/>
        </w:rPr>
        <w:tab/>
      </w:r>
      <w:r>
        <w:rPr>
          <w:b/>
          <w:bCs/>
        </w:rPr>
        <w:tab/>
        <w:t>&lt;classpath&gt;</w:t>
      </w:r>
    </w:p>
    <w:p w:rsidR="000774BB" w:rsidRDefault="000774BB" w:rsidP="000774BB">
      <w:pPr>
        <w:rPr>
          <w:b/>
          <w:bCs/>
        </w:rPr>
      </w:pPr>
      <w:r>
        <w:rPr>
          <w:b/>
          <w:bCs/>
        </w:rPr>
        <w:tab/>
      </w:r>
      <w:r>
        <w:rPr>
          <w:b/>
          <w:bCs/>
        </w:rPr>
        <w:tab/>
      </w:r>
      <w:r>
        <w:rPr>
          <w:b/>
          <w:bCs/>
        </w:rPr>
        <w:tab/>
      </w:r>
      <w:r>
        <w:rPr>
          <w:b/>
          <w:bCs/>
        </w:rPr>
        <w:tab/>
        <w:t>&lt;path refid="classpath" /&gt;</w:t>
      </w:r>
    </w:p>
    <w:p w:rsidR="000774BB" w:rsidRDefault="000774BB" w:rsidP="000774BB">
      <w:pPr>
        <w:rPr>
          <w:b/>
          <w:bCs/>
        </w:rPr>
      </w:pPr>
      <w:r>
        <w:rPr>
          <w:b/>
          <w:bCs/>
        </w:rPr>
        <w:tab/>
      </w:r>
      <w:r>
        <w:rPr>
          <w:b/>
          <w:bCs/>
        </w:rPr>
        <w:tab/>
      </w:r>
      <w:r>
        <w:rPr>
          <w:b/>
          <w:bCs/>
        </w:rPr>
        <w:tab/>
        <w:t>&lt;/classpath&gt;</w:t>
      </w:r>
    </w:p>
    <w:p w:rsidR="000774BB" w:rsidRDefault="000774BB" w:rsidP="000774BB">
      <w:pPr>
        <w:rPr>
          <w:b/>
          <w:bCs/>
        </w:rPr>
      </w:pPr>
      <w:r>
        <w:rPr>
          <w:b/>
          <w:bCs/>
        </w:rPr>
        <w:tab/>
      </w:r>
      <w:r>
        <w:rPr>
          <w:b/>
          <w:bCs/>
        </w:rPr>
        <w:tab/>
        <w:t>&lt;/wscompile&gt;</w:t>
      </w:r>
    </w:p>
    <w:p w:rsidR="000774BB" w:rsidRDefault="000774BB" w:rsidP="000774BB">
      <w:pPr>
        <w:rPr>
          <w:b/>
          <w:bCs/>
        </w:rPr>
      </w:pPr>
      <w:r>
        <w:rPr>
          <w:b/>
          <w:bCs/>
        </w:rPr>
        <w:tab/>
      </w:r>
      <w:r>
        <w:rPr>
          <w:b/>
          <w:bCs/>
        </w:rPr>
        <w:tab/>
        <w:t>&lt;copy todir="${build.dir}/classes"&gt;</w:t>
      </w:r>
    </w:p>
    <w:p w:rsidR="000774BB" w:rsidRDefault="000774BB" w:rsidP="000774BB">
      <w:pPr>
        <w:rPr>
          <w:b/>
          <w:bCs/>
        </w:rPr>
      </w:pPr>
      <w:r>
        <w:rPr>
          <w:b/>
          <w:bCs/>
        </w:rPr>
        <w:tab/>
      </w:r>
      <w:r>
        <w:rPr>
          <w:b/>
          <w:bCs/>
        </w:rPr>
        <w:tab/>
      </w:r>
      <w:r>
        <w:rPr>
          <w:b/>
          <w:bCs/>
        </w:rPr>
        <w:tab/>
        <w:t>&lt;fileset dir="${build.dir}" includes="**/*.class"/&gt;</w:t>
      </w:r>
    </w:p>
    <w:p w:rsidR="000774BB" w:rsidRDefault="000774BB" w:rsidP="000774BB">
      <w:pPr>
        <w:rPr>
          <w:b/>
          <w:bCs/>
        </w:rPr>
      </w:pPr>
      <w:r>
        <w:rPr>
          <w:b/>
          <w:bCs/>
        </w:rPr>
        <w:tab/>
      </w:r>
      <w:r>
        <w:rPr>
          <w:b/>
          <w:bCs/>
        </w:rPr>
        <w:tab/>
        <w:t>&lt;/copy&gt;</w:t>
      </w:r>
    </w:p>
    <w:p w:rsidR="000774BB" w:rsidRDefault="000774BB" w:rsidP="000774BB">
      <w:pPr>
        <w:rPr>
          <w:b/>
          <w:bCs/>
        </w:rPr>
      </w:pPr>
      <w:r>
        <w:rPr>
          <w:b/>
          <w:bCs/>
        </w:rPr>
        <w:tab/>
      </w:r>
      <w:r>
        <w:rPr>
          <w:b/>
          <w:bCs/>
        </w:rPr>
        <w:tab/>
        <w:t>&lt;jar destfile="${webservice.jar}" basedir="${build.dir}/classes" /&gt;</w:t>
      </w:r>
    </w:p>
    <w:p w:rsidR="000774BB" w:rsidRDefault="000774BB" w:rsidP="000774BB">
      <w:pPr>
        <w:rPr>
          <w:b/>
          <w:bCs/>
        </w:rPr>
      </w:pPr>
      <w:r>
        <w:rPr>
          <w:b/>
          <w:bCs/>
        </w:rPr>
        <w:tab/>
      </w:r>
      <w:r>
        <w:rPr>
          <w:b/>
          <w:bCs/>
        </w:rPr>
        <w:tab/>
      </w:r>
    </w:p>
    <w:p w:rsidR="000774BB" w:rsidRDefault="000774BB" w:rsidP="000774BB">
      <w:pPr>
        <w:rPr>
          <w:b/>
          <w:bCs/>
        </w:rPr>
      </w:pPr>
      <w:r>
        <w:rPr>
          <w:b/>
          <w:bCs/>
        </w:rPr>
        <w:tab/>
      </w:r>
      <w:r>
        <w:rPr>
          <w:b/>
          <w:bCs/>
        </w:rPr>
        <w:tab/>
        <w:t xml:space="preserve">&lt;replace casesensitive="true" file="${build.dir}/SimpleWebService.wsdl" token="REPLACE_WITH_ACTUAL_URL" </w:t>
      </w:r>
    </w:p>
    <w:p w:rsidR="000774BB" w:rsidRDefault="000774BB" w:rsidP="000774BB">
      <w:pPr>
        <w:rPr>
          <w:b/>
          <w:bCs/>
        </w:rPr>
      </w:pPr>
      <w:r>
        <w:rPr>
          <w:b/>
          <w:bCs/>
        </w:rPr>
        <w:tab/>
      </w:r>
      <w:r>
        <w:rPr>
          <w:b/>
          <w:bCs/>
        </w:rPr>
        <w:tab/>
        <w:t xml:space="preserve">          value="http://localhost:8080/${ant.project.name}/SimpleWebService?WSDL" /&gt;</w:t>
      </w:r>
    </w:p>
    <w:p w:rsidR="000774BB" w:rsidRDefault="000774BB" w:rsidP="000774BB">
      <w:pPr>
        <w:rPr>
          <w:b/>
          <w:bCs/>
        </w:rPr>
      </w:pPr>
      <w:r>
        <w:rPr>
          <w:b/>
          <w:bCs/>
        </w:rPr>
        <w:tab/>
        <w:t>&lt;/target&gt;</w:t>
      </w:r>
    </w:p>
    <w:p w:rsidR="000774BB" w:rsidRDefault="000774BB" w:rsidP="000774BB">
      <w:r>
        <w:tab/>
      </w:r>
    </w:p>
    <w:p w:rsidR="000774BB" w:rsidRDefault="000774BB" w:rsidP="000774BB">
      <w:r>
        <w:tab/>
        <w:t>&lt;target name="createwar" depends="generate-service"&gt;</w:t>
      </w:r>
    </w:p>
    <w:p w:rsidR="000774BB" w:rsidRDefault="000774BB" w:rsidP="000774BB">
      <w:r>
        <w:t xml:space="preserve">        &lt;copy todir="${webinf.dir}/lib" flatten="true"&gt;</w:t>
      </w:r>
    </w:p>
    <w:p w:rsidR="000774BB" w:rsidRDefault="000774BB" w:rsidP="000774BB">
      <w:r>
        <w:t xml:space="preserve">            &lt;fileset dir="${lib.dir}" includes="**/*.jar" /&gt;</w:t>
      </w:r>
    </w:p>
    <w:p w:rsidR="000774BB" w:rsidRDefault="000774BB" w:rsidP="000774BB">
      <w:r>
        <w:t xml:space="preserve">        &lt;/copy&gt;</w:t>
      </w:r>
    </w:p>
    <w:p w:rsidR="000774BB" w:rsidRDefault="000774BB" w:rsidP="000774BB">
      <w:r>
        <w:t xml:space="preserve">        &lt;copy todir="${webinf.dir}/lib" flatten="true"&gt;</w:t>
      </w:r>
    </w:p>
    <w:p w:rsidR="000774BB" w:rsidRDefault="000774BB" w:rsidP="000774BB">
      <w:r>
        <w:t xml:space="preserve">            &lt;fileset dir="${dist.dir}" includes="**/*.jar" /&gt;</w:t>
      </w:r>
    </w:p>
    <w:p w:rsidR="000774BB" w:rsidRDefault="000774BB" w:rsidP="000774BB">
      <w:r>
        <w:t xml:space="preserve">        &lt;/copy&gt;</w:t>
      </w:r>
    </w:p>
    <w:p w:rsidR="000774BB" w:rsidRDefault="000774BB" w:rsidP="000774BB">
      <w:r>
        <w:t xml:space="preserve">        &lt;copy todir="${webinf.dir}" flatten="true"&gt;</w:t>
      </w:r>
    </w:p>
    <w:p w:rsidR="000774BB" w:rsidRDefault="000774BB" w:rsidP="000774BB">
      <w:r>
        <w:t xml:space="preserve">            &lt;fileset dir="${build.dir}" includes="**/*.wsdl,*.gz" /&gt;</w:t>
      </w:r>
    </w:p>
    <w:p w:rsidR="000774BB" w:rsidRDefault="000774BB" w:rsidP="000774BB">
      <w:r>
        <w:t xml:space="preserve">        &lt;/copy&gt;</w:t>
      </w:r>
    </w:p>
    <w:p w:rsidR="000774BB" w:rsidRDefault="000774BB" w:rsidP="000774BB">
      <w:r>
        <w:t xml:space="preserve">        &lt;copy todir="${webinf.dir}" flatten="true"&gt;</w:t>
      </w:r>
    </w:p>
    <w:p w:rsidR="000774BB" w:rsidRDefault="000774BB" w:rsidP="000774BB">
      <w:r>
        <w:t xml:space="preserve">            &lt;fileset dir="${server.config.dir}" excludes="serverconfig.xml" /&gt;</w:t>
      </w:r>
    </w:p>
    <w:p w:rsidR="000774BB" w:rsidRDefault="000774BB" w:rsidP="000774BB">
      <w:r>
        <w:t xml:space="preserve">        &lt;/copy&gt;</w:t>
      </w:r>
    </w:p>
    <w:p w:rsidR="000774BB" w:rsidRDefault="000774BB" w:rsidP="000774BB">
      <w:r>
        <w:t xml:space="preserve">        &lt;jar destfile="${dist.dir}/${ant.project.name}.war" basedir="${war.dir}" /&gt;</w:t>
      </w:r>
    </w:p>
    <w:p w:rsidR="000774BB" w:rsidRDefault="000774BB" w:rsidP="000774BB">
      <w:r>
        <w:t xml:space="preserve">    &lt;/target&gt;</w:t>
      </w:r>
    </w:p>
    <w:p w:rsidR="000774BB" w:rsidRDefault="000774BB" w:rsidP="000774BB">
      <w:r>
        <w:tab/>
      </w:r>
    </w:p>
    <w:p w:rsidR="000774BB" w:rsidRDefault="000774BB" w:rsidP="000774BB">
      <w:r>
        <w:t>&lt;/project&gt;</w:t>
      </w:r>
    </w:p>
    <w:p w:rsidR="000774BB" w:rsidRDefault="000774BB" w:rsidP="000774BB"/>
    <w:p w:rsidR="000774BB" w:rsidRDefault="000774BB" w:rsidP="000774BB">
      <w:r>
        <w:t>In the above case, the URL to access is http://localhost:8080/SimpleWebService_jaxrpc/SimpleWebService?WSDL</w:t>
      </w:r>
    </w:p>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Pr>
        <w:rPr>
          <w:b/>
          <w:bCs/>
          <w:u w:val="single"/>
        </w:rPr>
      </w:pPr>
      <w:r>
        <w:rPr>
          <w:b/>
          <w:bCs/>
          <w:u w:val="single"/>
        </w:rPr>
        <w:t>Creation of Web service from the existing WSDL file</w:t>
      </w:r>
    </w:p>
    <w:p w:rsidR="000774BB" w:rsidRDefault="000774BB" w:rsidP="000774BB"/>
    <w:p w:rsidR="000774BB" w:rsidRDefault="000774BB" w:rsidP="000774BB">
      <w:r>
        <w:t>There will be some situation where you will be able to generate a web service with your custom logic from a wsdl. Think about a situation where a company is using a web service and they want to expand and enhance it with more complex logic but they will sustain the same wsld format. In this situation, we have to generate the web service from the existing wsdl file.</w:t>
      </w:r>
    </w:p>
    <w:p w:rsidR="000774BB" w:rsidRDefault="000774BB" w:rsidP="000774BB"/>
    <w:p w:rsidR="000774BB" w:rsidRDefault="000774BB" w:rsidP="000774BB">
      <w:pPr>
        <w:rPr>
          <w:b/>
          <w:bCs/>
          <w:u w:val="single"/>
        </w:rPr>
      </w:pPr>
      <w:r>
        <w:rPr>
          <w:b/>
          <w:bCs/>
          <w:u w:val="single"/>
        </w:rPr>
        <w:t>Capsule</w:t>
      </w:r>
    </w:p>
    <w:p w:rsidR="000774BB" w:rsidRDefault="000774BB" w:rsidP="000774BB"/>
    <w:p w:rsidR="000774BB" w:rsidRDefault="000774BB" w:rsidP="000774BB">
      <w:r>
        <w:t>Follow the following steps.</w:t>
      </w:r>
    </w:p>
    <w:p w:rsidR="000774BB" w:rsidRDefault="000774BB" w:rsidP="000774BB"/>
    <w:p w:rsidR="000774BB" w:rsidRDefault="000774BB" w:rsidP="000774BB">
      <w:pPr>
        <w:rPr>
          <w:b/>
          <w:bCs/>
        </w:rPr>
      </w:pPr>
      <w:r>
        <w:rPr>
          <w:b/>
          <w:bCs/>
        </w:rPr>
        <w:t xml:space="preserve">1. Create a directory called "server-config" and put the wsdl file. you may get the wsdl file from an external </w:t>
      </w:r>
      <w:r>
        <w:rPr>
          <w:b/>
          <w:bCs/>
        </w:rPr>
        <w:lastRenderedPageBreak/>
        <w:t>location.</w:t>
      </w:r>
    </w:p>
    <w:p w:rsidR="000774BB" w:rsidRDefault="000774BB" w:rsidP="000774BB">
      <w:pPr>
        <w:rPr>
          <w:b/>
          <w:bCs/>
        </w:rPr>
      </w:pPr>
      <w:r>
        <w:rPr>
          <w:b/>
          <w:bCs/>
        </w:rPr>
        <w:t>2. In the above directory create an xml file called "config-wsdl.xml" and provide the location of the wsdl file and the</w:t>
      </w:r>
    </w:p>
    <w:p w:rsidR="000774BB" w:rsidRDefault="000774BB" w:rsidP="000774BB">
      <w:pPr>
        <w:rPr>
          <w:b/>
          <w:bCs/>
        </w:rPr>
      </w:pPr>
      <w:r>
        <w:rPr>
          <w:b/>
          <w:bCs/>
        </w:rPr>
        <w:t>java package name to generate the java skeleton classes. It is always advisable to keep the both "server-config" and</w:t>
      </w:r>
    </w:p>
    <w:p w:rsidR="000774BB" w:rsidRDefault="000774BB" w:rsidP="000774BB">
      <w:pPr>
        <w:rPr>
          <w:b/>
          <w:bCs/>
        </w:rPr>
      </w:pPr>
      <w:r>
        <w:rPr>
          <w:b/>
          <w:bCs/>
        </w:rPr>
        <w:t>"config-wsdl.xml" file in one directory.</w:t>
      </w:r>
    </w:p>
    <w:p w:rsidR="000774BB" w:rsidRDefault="000774BB" w:rsidP="000774BB">
      <w:pPr>
        <w:rPr>
          <w:b/>
          <w:bCs/>
        </w:rPr>
      </w:pPr>
      <w:r>
        <w:rPr>
          <w:b/>
          <w:bCs/>
        </w:rPr>
        <w:t>3. Write "web.xml" file for the web application by providing the name of the JAX-RPC servlet.</w:t>
      </w:r>
    </w:p>
    <w:p w:rsidR="000774BB" w:rsidRDefault="000774BB" w:rsidP="000774BB">
      <w:pPr>
        <w:rPr>
          <w:b/>
          <w:bCs/>
        </w:rPr>
      </w:pPr>
      <w:r>
        <w:rPr>
          <w:b/>
          <w:bCs/>
        </w:rPr>
        <w:t>The name of the Servlet is "com.sun.xml.rpc.server.http.JAXRPCServlet".</w:t>
      </w:r>
    </w:p>
    <w:p w:rsidR="000774BB" w:rsidRDefault="000774BB" w:rsidP="000774BB">
      <w:pPr>
        <w:rPr>
          <w:b/>
          <w:bCs/>
        </w:rPr>
      </w:pPr>
      <w:r>
        <w:rPr>
          <w:b/>
          <w:bCs/>
        </w:rPr>
        <w:t>4. Run the build script and generated the required skeleton java classes. In this build script we have to point to the</w:t>
      </w:r>
    </w:p>
    <w:p w:rsidR="000774BB" w:rsidRDefault="000774BB" w:rsidP="000774BB">
      <w:pPr>
        <w:rPr>
          <w:b/>
          <w:bCs/>
        </w:rPr>
      </w:pPr>
      <w:r>
        <w:rPr>
          <w:b/>
          <w:bCs/>
        </w:rPr>
        <w:t>location of JAX-RPC directory, for example the location may be "F:/dev/jwsdp-2.0/jaxrpc/bin/wscompile.bat". We can generate the</w:t>
      </w:r>
    </w:p>
    <w:p w:rsidR="000774BB" w:rsidRDefault="000774BB" w:rsidP="000774BB">
      <w:pPr>
        <w:rPr>
          <w:b/>
          <w:bCs/>
        </w:rPr>
      </w:pPr>
      <w:r>
        <w:rPr>
          <w:b/>
          <w:bCs/>
        </w:rPr>
        <w:t>web service from wsdl by executing "wscompile" provided by JAX-RPC.</w:t>
      </w:r>
    </w:p>
    <w:p w:rsidR="000774BB" w:rsidRDefault="000774BB" w:rsidP="000774BB">
      <w:pPr>
        <w:rPr>
          <w:b/>
          <w:bCs/>
        </w:rPr>
      </w:pPr>
      <w:r>
        <w:rPr>
          <w:b/>
          <w:bCs/>
        </w:rPr>
        <w:t>5. After generating the java skeleton classes, modify the java file ending with the name "_PortTypeImpl" and provide your business</w:t>
      </w:r>
    </w:p>
    <w:p w:rsidR="000774BB" w:rsidRDefault="000774BB" w:rsidP="000774BB">
      <w:pPr>
        <w:rPr>
          <w:b/>
          <w:bCs/>
        </w:rPr>
      </w:pPr>
      <w:r>
        <w:rPr>
          <w:b/>
          <w:bCs/>
        </w:rPr>
        <w:t>logic. If the file is not available, write a class called "&lt;webservice name&gt;_PortTypeImpl.java" and put it in the same package.</w:t>
      </w:r>
    </w:p>
    <w:p w:rsidR="000774BB" w:rsidRDefault="000774BB" w:rsidP="000774BB">
      <w:pPr>
        <w:rPr>
          <w:b/>
          <w:bCs/>
        </w:rPr>
      </w:pPr>
      <w:r>
        <w:rPr>
          <w:b/>
          <w:bCs/>
        </w:rPr>
        <w:t>6. Write an XML file with the exact name "jaxrpc-ri-runtime.xml" and provide the relevent information for the web service name,interface name,</w:t>
      </w:r>
    </w:p>
    <w:p w:rsidR="000774BB" w:rsidRDefault="000774BB" w:rsidP="000774BB">
      <w:pPr>
        <w:rPr>
          <w:b/>
          <w:bCs/>
        </w:rPr>
      </w:pPr>
      <w:r>
        <w:rPr>
          <w:b/>
          <w:bCs/>
        </w:rPr>
        <w:t>implementation class name,name of the wsdl, name of the service, name of the port and the url pattern. This file should be available inside the</w:t>
      </w:r>
    </w:p>
    <w:p w:rsidR="000774BB" w:rsidRDefault="000774BB" w:rsidP="000774BB">
      <w:pPr>
        <w:rPr>
          <w:b/>
          <w:bCs/>
        </w:rPr>
      </w:pPr>
      <w:r>
        <w:rPr>
          <w:b/>
          <w:bCs/>
        </w:rPr>
        <w:t>war and the WEB-INF folder.</w:t>
      </w:r>
    </w:p>
    <w:p w:rsidR="000774BB" w:rsidRDefault="000774BB" w:rsidP="000774BB">
      <w:pPr>
        <w:rPr>
          <w:b/>
          <w:bCs/>
        </w:rPr>
      </w:pPr>
      <w:r>
        <w:rPr>
          <w:b/>
          <w:bCs/>
        </w:rPr>
        <w:t>7. Run another build script to package your web application in the form of war for deployment.</w:t>
      </w:r>
    </w:p>
    <w:p w:rsidR="000774BB" w:rsidRDefault="000774BB" w:rsidP="000774BB">
      <w:pPr>
        <w:rPr>
          <w:b/>
          <w:bCs/>
        </w:rPr>
      </w:pPr>
      <w:r>
        <w:rPr>
          <w:b/>
          <w:bCs/>
        </w:rPr>
        <w:t>8. The following jar files are required to develop this service.</w:t>
      </w:r>
    </w:p>
    <w:p w:rsidR="000774BB" w:rsidRDefault="000774BB" w:rsidP="000774BB">
      <w:pPr>
        <w:rPr>
          <w:b/>
          <w:bCs/>
        </w:rPr>
      </w:pPr>
    </w:p>
    <w:p w:rsidR="000774BB" w:rsidRDefault="000774BB" w:rsidP="000774BB">
      <w:r>
        <w:t>fastinfoset/FastInfoset.jar,</w:t>
      </w:r>
    </w:p>
    <w:p w:rsidR="000774BB" w:rsidRDefault="000774BB" w:rsidP="000774BB">
      <w:r>
        <w:t>jaxb/jaxb-api.jar,jaxb/jaxb-impl.jar,jaxb/jaxb-xjc.jar,jaxb/jaxb1-impl.jar,</w:t>
      </w:r>
    </w:p>
    <w:p w:rsidR="000774BB" w:rsidRDefault="000774BB" w:rsidP="000774BB">
      <w:r>
        <w:t>jaxp/dom.jar,jaxp/jaxp-api.jar,jaxp/sax.jar,jaxp/xalan.jar,jaxp/xercesImpl.jar,</w:t>
      </w:r>
    </w:p>
    <w:p w:rsidR="000774BB" w:rsidRDefault="000774BB" w:rsidP="000774BB">
      <w:r>
        <w:t>jaxr/jaxr-api.jar,jaxr/jaxr-impl.jar,</w:t>
      </w:r>
    </w:p>
    <w:p w:rsidR="000774BB" w:rsidRDefault="000774BB" w:rsidP="000774BB">
      <w:r>
        <w:t>jaxrpc/jaxrpc-api.jar,jaxrpc/jaxrpc-impl.jar,jaxrpc/jaxrpc-spi.jar,</w:t>
      </w:r>
    </w:p>
    <w:p w:rsidR="000774BB" w:rsidRDefault="000774BB" w:rsidP="000774BB">
      <w:r>
        <w:t>jaxws/jaxws-api.jar,jaxws/jaxws-rt.jar,jaxws/jaxws-tools.jar,jaxws/jsr181-api.jar,jaxws/jsr250-api.jar,</w:t>
      </w:r>
    </w:p>
    <w:p w:rsidR="000774BB" w:rsidRDefault="000774BB" w:rsidP="000774BB">
      <w:r>
        <w:t>jwsdp-shared/activation.jar,jwsdp-shared/jaas.jar,jwsdp-shared/jta-spec1_0_1.jar,jwsdp-shared/mail.jar,</w:t>
      </w:r>
    </w:p>
    <w:p w:rsidR="000774BB" w:rsidRDefault="000774BB" w:rsidP="000774BB">
      <w:r>
        <w:t>jwsdp-shared/relaxngDatatype.jar,jwsdp-shared/resolver.jar,jwsdp-shared/xmlsec.jar,jwsdp-shared/xsdlib.jar,</w:t>
      </w:r>
    </w:p>
    <w:p w:rsidR="000774BB" w:rsidRDefault="000774BB" w:rsidP="000774BB">
      <w:r>
        <w:t>saaj/saaj-api.jar,saaj/saaj-impl.jar, sjsxp/jsr173_api.jar,sjsxp/sjsxp.jar, xmldsig/xmldsig.jar</w:t>
      </w:r>
    </w:p>
    <w:p w:rsidR="000774BB" w:rsidRDefault="000774BB" w:rsidP="000774BB"/>
    <w:p w:rsidR="000774BB" w:rsidRDefault="000774BB" w:rsidP="000774BB">
      <w:r>
        <w:t>All the above jar files are located in the directory of JWSDP2.0. ie Java web service developers pack.</w:t>
      </w:r>
    </w:p>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r>
        <w:t>Let us see the all the relevent code below.</w:t>
      </w:r>
    </w:p>
    <w:p w:rsidR="000774BB" w:rsidRDefault="000774BB" w:rsidP="000774BB"/>
    <w:p w:rsidR="000774BB" w:rsidRDefault="000774BB" w:rsidP="000774BB">
      <w:pPr>
        <w:rPr>
          <w:b/>
          <w:bCs/>
          <w:u w:val="single"/>
        </w:rPr>
      </w:pPr>
      <w:r>
        <w:rPr>
          <w:b/>
          <w:bCs/>
          <w:u w:val="single"/>
        </w:rPr>
        <w:t>config-wsdl.xml</w:t>
      </w:r>
    </w:p>
    <w:p w:rsidR="000774BB" w:rsidRDefault="000774BB" w:rsidP="000774BB">
      <w:r>
        <w:t>&lt;?xml version="1.0" encoding="UTF-8"?&gt;</w:t>
      </w:r>
    </w:p>
    <w:p w:rsidR="000774BB" w:rsidRDefault="000774BB" w:rsidP="000774BB">
      <w:r>
        <w:t>&lt;configuration</w:t>
      </w:r>
    </w:p>
    <w:p w:rsidR="000774BB" w:rsidRDefault="000774BB" w:rsidP="000774BB">
      <w:r>
        <w:t xml:space="preserve">    xmlns="http://java.sun.com/xml/ns/jax-rpc/ri/config"&gt;</w:t>
      </w:r>
    </w:p>
    <w:p w:rsidR="000774BB" w:rsidRDefault="000774BB" w:rsidP="000774BB">
      <w:r>
        <w:t xml:space="preserve">    &lt;wsdl location="./server-config/SimpleWebService.wsdl"  packageName="com.ddlab.rnd.ws.jaxrpc"&gt;</w:t>
      </w:r>
    </w:p>
    <w:p w:rsidR="000774BB" w:rsidRDefault="000774BB" w:rsidP="000774BB">
      <w:r>
        <w:t xml:space="preserve">    &lt;/wsdl&gt;</w:t>
      </w:r>
    </w:p>
    <w:p w:rsidR="000774BB" w:rsidRDefault="000774BB" w:rsidP="000774BB">
      <w:r>
        <w:t xml:space="preserve">&lt;/configuration&gt; </w:t>
      </w:r>
    </w:p>
    <w:p w:rsidR="000774BB" w:rsidRDefault="000774BB" w:rsidP="000774BB"/>
    <w:p w:rsidR="000774BB" w:rsidRDefault="000774BB" w:rsidP="000774BB">
      <w:pPr>
        <w:rPr>
          <w:b/>
          <w:bCs/>
          <w:u w:val="single"/>
        </w:rPr>
      </w:pPr>
      <w:r>
        <w:rPr>
          <w:b/>
          <w:bCs/>
          <w:u w:val="single"/>
        </w:rPr>
        <w:t>jaxrpc-ri-runtime.xml</w:t>
      </w:r>
    </w:p>
    <w:p w:rsidR="000774BB" w:rsidRDefault="000774BB" w:rsidP="000774BB">
      <w:r>
        <w:t>&lt;?xml version="1.0" encoding="UTF-8"?&gt;</w:t>
      </w:r>
    </w:p>
    <w:p w:rsidR="000774BB" w:rsidRDefault="000774BB" w:rsidP="000774BB">
      <w:r>
        <w:t>&lt;endpoints xmlns='http://java.sun.com/xml/ns/jax-rpc/ri/runtime' version='1.0'&gt;</w:t>
      </w:r>
    </w:p>
    <w:p w:rsidR="000774BB" w:rsidRDefault="000774BB" w:rsidP="000774BB">
      <w:r>
        <w:t xml:space="preserve">  &lt;endpoint</w:t>
      </w:r>
    </w:p>
    <w:p w:rsidR="000774BB" w:rsidRDefault="000774BB" w:rsidP="000774BB">
      <w:r>
        <w:t xml:space="preserve">    name='SimpleWebService'</w:t>
      </w:r>
    </w:p>
    <w:p w:rsidR="000774BB" w:rsidRDefault="000774BB" w:rsidP="000774BB">
      <w:r>
        <w:lastRenderedPageBreak/>
        <w:t xml:space="preserve">    interface='com.ddlab.rnd.ws.jaxrpc.SimpleWebService_PortType'</w:t>
      </w:r>
    </w:p>
    <w:p w:rsidR="000774BB" w:rsidRDefault="000774BB" w:rsidP="000774BB">
      <w:r>
        <w:t xml:space="preserve">    implementation='com.ddlab.rnd.ws.jaxrpc.SimpleWebService_PortTypeImpl'</w:t>
      </w:r>
    </w:p>
    <w:p w:rsidR="000774BB" w:rsidRDefault="000774BB" w:rsidP="000774BB">
      <w:r>
        <w:t xml:space="preserve">    tie='com.ddlab.rnd.ws.jaxrpc.SimpleWebService_PortType_Tie'</w:t>
      </w:r>
    </w:p>
    <w:p w:rsidR="000774BB" w:rsidRDefault="000774BB" w:rsidP="000774BB">
      <w:r>
        <w:t xml:space="preserve">    model='/WEB-INF/model.gz'</w:t>
      </w:r>
    </w:p>
    <w:p w:rsidR="000774BB" w:rsidRDefault="000774BB" w:rsidP="000774BB">
      <w:r>
        <w:t xml:space="preserve">    wsdl='/WEB-INF/SimpleWebService.wsdl'</w:t>
      </w:r>
    </w:p>
    <w:p w:rsidR="000774BB" w:rsidRDefault="000774BB" w:rsidP="000774BB">
      <w:r>
        <w:t xml:space="preserve">    service='{http://deba.org/wsdl}SimpleWebService'</w:t>
      </w:r>
    </w:p>
    <w:p w:rsidR="000774BB" w:rsidRDefault="000774BB" w:rsidP="000774BB">
      <w:r>
        <w:t xml:space="preserve">    port='{http://deba.org/wsdl}SimpleWebServicePort'</w:t>
      </w:r>
    </w:p>
    <w:p w:rsidR="000774BB" w:rsidRDefault="000774BB" w:rsidP="000774BB">
      <w:r>
        <w:t xml:space="preserve">    urlpattern='/SimpleWebService'/&gt;</w:t>
      </w:r>
    </w:p>
    <w:p w:rsidR="000774BB" w:rsidRDefault="000774BB" w:rsidP="000774BB">
      <w:r>
        <w:t>&lt;/endpoints&gt;</w:t>
      </w:r>
    </w:p>
    <w:p w:rsidR="000774BB" w:rsidRDefault="000774BB" w:rsidP="000774BB"/>
    <w:p w:rsidR="000774BB" w:rsidRDefault="000774BB" w:rsidP="000774BB">
      <w:pPr>
        <w:rPr>
          <w:b/>
          <w:bCs/>
          <w:u w:val="single"/>
        </w:rPr>
      </w:pPr>
      <w:r>
        <w:rPr>
          <w:b/>
          <w:bCs/>
          <w:u w:val="single"/>
        </w:rPr>
        <w:t>web.xml</w:t>
      </w:r>
    </w:p>
    <w:p w:rsidR="000774BB" w:rsidRDefault="000774BB" w:rsidP="000774BB">
      <w:r>
        <w:t>&lt;?xml version="1.0" encoding="UTF-8" standalone="no"?&gt;</w:t>
      </w:r>
    </w:p>
    <w:p w:rsidR="000774BB" w:rsidRDefault="000774BB" w:rsidP="000774BB"/>
    <w:p w:rsidR="000774BB" w:rsidRDefault="000774BB" w:rsidP="000774BB">
      <w:r>
        <w:t>&lt;web-app&gt;</w:t>
      </w:r>
    </w:p>
    <w:p w:rsidR="000774BB" w:rsidRDefault="000774BB" w:rsidP="000774BB">
      <w:r>
        <w:tab/>
        <w:t>&lt;display-name&gt;JAX-RPC SimpleWebService Web Application Sample&lt;/display-name&gt;</w:t>
      </w:r>
    </w:p>
    <w:p w:rsidR="000774BB" w:rsidRDefault="000774BB" w:rsidP="000774BB">
      <w:r>
        <w:tab/>
        <w:t>&lt;description&gt;Sample Application for JAX-RPC using static stubs.&lt;/description&gt;</w:t>
      </w:r>
    </w:p>
    <w:p w:rsidR="000774BB" w:rsidRDefault="000774BB" w:rsidP="000774BB">
      <w:r>
        <w:tab/>
        <w:t>&lt;listener&gt;</w:t>
      </w:r>
    </w:p>
    <w:p w:rsidR="000774BB" w:rsidRDefault="000774BB" w:rsidP="000774BB">
      <w:r>
        <w:tab/>
      </w:r>
      <w:r>
        <w:tab/>
        <w:t>&lt;listener-class&gt;com.sun.xml.rpc.server.http.JAXRPCContextListener&lt;/listener-class&gt;</w:t>
      </w:r>
    </w:p>
    <w:p w:rsidR="000774BB" w:rsidRDefault="000774BB" w:rsidP="000774BB">
      <w:r>
        <w:tab/>
        <w:t>&lt;/listener&gt;</w:t>
      </w:r>
    </w:p>
    <w:p w:rsidR="000774BB" w:rsidRDefault="000774BB" w:rsidP="000774BB">
      <w:r>
        <w:tab/>
        <w:t>&lt;servlet&gt;</w:t>
      </w:r>
    </w:p>
    <w:p w:rsidR="000774BB" w:rsidRDefault="000774BB" w:rsidP="000774BB">
      <w:r>
        <w:tab/>
      </w:r>
      <w:r>
        <w:tab/>
        <w:t>&lt;servlet-name&gt;SimpleWebService&lt;/servlet-name&gt;</w:t>
      </w:r>
    </w:p>
    <w:p w:rsidR="000774BB" w:rsidRDefault="000774BB" w:rsidP="000774BB">
      <w:r>
        <w:tab/>
      </w:r>
      <w:r>
        <w:tab/>
        <w:t>&lt;display-name&gt;SimpleWebService&lt;/display-name&gt;</w:t>
      </w:r>
    </w:p>
    <w:p w:rsidR="000774BB" w:rsidRDefault="000774BB" w:rsidP="000774BB">
      <w:r>
        <w:tab/>
      </w:r>
      <w:r>
        <w:tab/>
        <w:t>&lt;description&gt;JAX-RPC endpoint - Hello&lt;/description&gt;</w:t>
      </w:r>
    </w:p>
    <w:p w:rsidR="000774BB" w:rsidRDefault="000774BB" w:rsidP="000774BB">
      <w:r>
        <w:tab/>
      </w:r>
      <w:r>
        <w:tab/>
        <w:t>&lt;servlet-class&gt;com.sun.xml.rpc.server.http.JAXRPCServlet&lt;/servlet-class&gt;</w:t>
      </w:r>
    </w:p>
    <w:p w:rsidR="000774BB" w:rsidRDefault="000774BB" w:rsidP="000774BB">
      <w:r>
        <w:tab/>
      </w:r>
      <w:r>
        <w:tab/>
        <w:t>&lt;load-on-startup&gt;1&lt;/load-on-startup&gt;</w:t>
      </w:r>
    </w:p>
    <w:p w:rsidR="000774BB" w:rsidRDefault="000774BB" w:rsidP="000774BB">
      <w:r>
        <w:tab/>
        <w:t>&lt;/servlet&gt;</w:t>
      </w:r>
    </w:p>
    <w:p w:rsidR="000774BB" w:rsidRDefault="000774BB" w:rsidP="000774BB">
      <w:r>
        <w:tab/>
        <w:t>&lt;servlet-mapping&gt;</w:t>
      </w:r>
    </w:p>
    <w:p w:rsidR="000774BB" w:rsidRDefault="000774BB" w:rsidP="000774BB">
      <w:r>
        <w:tab/>
      </w:r>
      <w:r>
        <w:tab/>
        <w:t>&lt;servlet-name&gt;SimpleWebService&lt;/servlet-name&gt;</w:t>
      </w:r>
    </w:p>
    <w:p w:rsidR="000774BB" w:rsidRDefault="000774BB" w:rsidP="000774BB">
      <w:r>
        <w:tab/>
      </w:r>
      <w:r>
        <w:tab/>
        <w:t>&lt;url-pattern&gt;/SimpleWebService&lt;/url-pattern&gt;</w:t>
      </w:r>
    </w:p>
    <w:p w:rsidR="000774BB" w:rsidRDefault="000774BB" w:rsidP="000774BB">
      <w:r>
        <w:tab/>
        <w:t>&lt;/servlet-mapping&gt;</w:t>
      </w:r>
    </w:p>
    <w:p w:rsidR="000774BB" w:rsidRDefault="000774BB" w:rsidP="000774BB">
      <w:r>
        <w:tab/>
        <w:t>&lt;session-config&gt;</w:t>
      </w:r>
    </w:p>
    <w:p w:rsidR="000774BB" w:rsidRDefault="000774BB" w:rsidP="000774BB">
      <w:r>
        <w:tab/>
      </w:r>
      <w:r>
        <w:tab/>
        <w:t>&lt;session-timeout&gt;60&lt;/session-timeout&gt;</w:t>
      </w:r>
    </w:p>
    <w:p w:rsidR="000774BB" w:rsidRDefault="000774BB" w:rsidP="000774BB">
      <w:r>
        <w:tab/>
        <w:t>&lt;/session-config&gt;</w:t>
      </w:r>
    </w:p>
    <w:p w:rsidR="000774BB" w:rsidRDefault="000774BB" w:rsidP="000774BB">
      <w:r>
        <w:t>&lt;/web-app&gt;</w:t>
      </w:r>
    </w:p>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Pr>
        <w:rPr>
          <w:b/>
          <w:bCs/>
          <w:u w:val="single"/>
        </w:rPr>
      </w:pPr>
      <w:r>
        <w:rPr>
          <w:b/>
          <w:bCs/>
          <w:u w:val="single"/>
        </w:rPr>
        <w:t>SimpleWebService_PortTypeImpl.java</w:t>
      </w:r>
    </w:p>
    <w:p w:rsidR="000774BB" w:rsidRDefault="000774BB" w:rsidP="000774BB"/>
    <w:p w:rsidR="000774BB" w:rsidRDefault="000774BB" w:rsidP="000774BB">
      <w:r>
        <w:t>package com.ddlab.rnd.ws.jaxrpc;</w:t>
      </w:r>
    </w:p>
    <w:p w:rsidR="000774BB" w:rsidRDefault="000774BB" w:rsidP="000774BB">
      <w:r>
        <w:t>import java.rmi.RemoteException;</w:t>
      </w:r>
    </w:p>
    <w:p w:rsidR="000774BB" w:rsidRDefault="000774BB" w:rsidP="000774BB"/>
    <w:p w:rsidR="000774BB" w:rsidRDefault="000774BB" w:rsidP="000774BB">
      <w:r>
        <w:t xml:space="preserve">public class SimpleWebService_PortTypeImpl implements SimpleWebService_PortType </w:t>
      </w:r>
    </w:p>
    <w:p w:rsidR="000774BB" w:rsidRDefault="000774BB" w:rsidP="000774BB">
      <w:r>
        <w:t>{</w:t>
      </w:r>
    </w:p>
    <w:p w:rsidR="000774BB" w:rsidRDefault="000774BB" w:rsidP="000774BB">
      <w:r>
        <w:t xml:space="preserve">    @Override</w:t>
      </w:r>
    </w:p>
    <w:p w:rsidR="000774BB" w:rsidRDefault="000774BB" w:rsidP="000774BB">
      <w:r>
        <w:t xml:space="preserve">    public String getName(String string_1) throws RemoteException {</w:t>
      </w:r>
    </w:p>
    <w:p w:rsidR="000774BB" w:rsidRDefault="000774BB" w:rsidP="000774BB">
      <w:r>
        <w:t xml:space="preserve">        System.out.println("***************** JAX-RPC Webservice Method Invocation ********************");</w:t>
      </w:r>
    </w:p>
    <w:p w:rsidR="000774BB" w:rsidRDefault="000774BB" w:rsidP="000774BB">
      <w:r>
        <w:t xml:space="preserve">        System.out.println("***************** JAX-RPC Webservice Method Invocation ********************");</w:t>
      </w:r>
    </w:p>
    <w:p w:rsidR="000774BB" w:rsidRDefault="000774BB" w:rsidP="000774BB">
      <w:r>
        <w:t xml:space="preserve">        System.out.println("***************** JAX-RPC Webservice Method Invocation ********************");</w:t>
      </w:r>
    </w:p>
    <w:p w:rsidR="000774BB" w:rsidRDefault="000774BB" w:rsidP="000774BB">
      <w:r>
        <w:t xml:space="preserve">        </w:t>
      </w:r>
    </w:p>
    <w:p w:rsidR="000774BB" w:rsidRDefault="000774BB" w:rsidP="000774BB">
      <w:r>
        <w:t xml:space="preserve">        System.out.println("string_1-----------&gt;"+string_1);</w:t>
      </w:r>
    </w:p>
    <w:p w:rsidR="000774BB" w:rsidRDefault="000774BB" w:rsidP="000774BB">
      <w:r>
        <w:t xml:space="preserve">        </w:t>
      </w:r>
    </w:p>
    <w:p w:rsidR="000774BB" w:rsidRDefault="000774BB" w:rsidP="000774BB">
      <w:r>
        <w:lastRenderedPageBreak/>
        <w:t xml:space="preserve">        return string_1;</w:t>
      </w:r>
    </w:p>
    <w:p w:rsidR="000774BB" w:rsidRDefault="000774BB" w:rsidP="000774BB">
      <w:r>
        <w:t xml:space="preserve">    }</w:t>
      </w:r>
    </w:p>
    <w:p w:rsidR="000774BB" w:rsidRDefault="000774BB" w:rsidP="000774BB">
      <w:r>
        <w:t>}</w:t>
      </w:r>
    </w:p>
    <w:p w:rsidR="000774BB" w:rsidRDefault="000774BB" w:rsidP="000774BB"/>
    <w:p w:rsidR="000774BB" w:rsidRDefault="000774BB" w:rsidP="000774BB">
      <w:pPr>
        <w:rPr>
          <w:b/>
          <w:bCs/>
          <w:u w:val="single"/>
        </w:rPr>
      </w:pPr>
      <w:r>
        <w:rPr>
          <w:b/>
          <w:bCs/>
          <w:u w:val="single"/>
        </w:rPr>
        <w:t>service-build.xml</w:t>
      </w:r>
    </w:p>
    <w:p w:rsidR="000774BB" w:rsidRDefault="000774BB" w:rsidP="000774BB">
      <w:r>
        <w:t>&lt;project name="SimpleWebService_jaxrpc" basedir="." default="copy.src"&gt;</w:t>
      </w:r>
    </w:p>
    <w:p w:rsidR="000774BB" w:rsidRDefault="000774BB" w:rsidP="000774BB"/>
    <w:p w:rsidR="000774BB" w:rsidRDefault="000774BB" w:rsidP="000774BB">
      <w:r>
        <w:tab/>
        <w:t>&lt;property name="wsdl.uri"                  value="${basedir}/wsdls/SimpleWebService.wsdl" /&gt;</w:t>
      </w:r>
    </w:p>
    <w:p w:rsidR="000774BB" w:rsidRDefault="000774BB" w:rsidP="000774BB">
      <w:r>
        <w:tab/>
        <w:t>&lt;property name="gen.dir"                   value="${basedir}/gensrc" /&gt;</w:t>
      </w:r>
    </w:p>
    <w:p w:rsidR="000774BB" w:rsidRDefault="000774BB" w:rsidP="000774BB">
      <w:r>
        <w:tab/>
        <w:t>&lt;property name="build.dir"                 value="build" /&gt;</w:t>
      </w:r>
    </w:p>
    <w:p w:rsidR="000774BB" w:rsidRDefault="000774BB" w:rsidP="000774BB">
      <w:r>
        <w:tab/>
        <w:t>&lt;property name="lib.dir"                   value="lib" /&gt;</w:t>
      </w:r>
    </w:p>
    <w:p w:rsidR="000774BB" w:rsidRDefault="000774BB" w:rsidP="000774BB">
      <w:r>
        <w:tab/>
        <w:t>&lt;property name="gen.src.dir"               value="${gen.dir}/src" /&gt;</w:t>
      </w:r>
    </w:p>
    <w:p w:rsidR="000774BB" w:rsidRDefault="000774BB" w:rsidP="000774BB">
      <w:r>
        <w:tab/>
        <w:t>&lt;property name="config.wsdl"               value="${basedir}/server-config/config-wsdl.xml"/&gt;</w:t>
      </w:r>
    </w:p>
    <w:p w:rsidR="000774BB" w:rsidRDefault="000774BB" w:rsidP="000774BB">
      <w:r>
        <w:tab/>
        <w:t>&lt;property name="dist.dir"                  value="${basedir}/dist"/&gt;</w:t>
      </w:r>
    </w:p>
    <w:p w:rsidR="000774BB" w:rsidRDefault="000774BB" w:rsidP="000774BB">
      <w:r>
        <w:tab/>
        <w:t>&lt;property name="war.dir"                   value="${basedir}/${ant.project.name}.war"/&gt;</w:t>
      </w:r>
    </w:p>
    <w:p w:rsidR="000774BB" w:rsidRDefault="000774BB" w:rsidP="000774BB">
      <w:r>
        <w:tab/>
        <w:t>&lt;property name="webinf.dir"                value="${war.dir}/WEB-INF"/&gt;</w:t>
      </w:r>
    </w:p>
    <w:p w:rsidR="000774BB" w:rsidRDefault="000774BB" w:rsidP="000774BB">
      <w:r>
        <w:tab/>
        <w:t>&lt;property name="webinf.classes.dir"        value="${war.dir}/WEB-INF/classes"/&gt;</w:t>
      </w:r>
    </w:p>
    <w:p w:rsidR="000774BB" w:rsidRDefault="000774BB" w:rsidP="000774BB">
      <w:r>
        <w:tab/>
        <w:t>&lt;property name="webinf.lib.dir"            value="${war.dir}/WEB-INF/lib"/&gt;</w:t>
      </w:r>
    </w:p>
    <w:p w:rsidR="000774BB" w:rsidRDefault="000774BB" w:rsidP="000774BB">
      <w:r>
        <w:tab/>
        <w:t>&lt;property name="bin.dir"                   value="${basedir}/bin" /&gt;</w:t>
      </w:r>
    </w:p>
    <w:p w:rsidR="000774BB" w:rsidRDefault="000774BB" w:rsidP="000774BB">
      <w:r>
        <w:tab/>
        <w:t>&lt;property name="wscompile"                 value="F:/dev/jwsdp-2.0/jaxrpc/bin/wscompile.bat"/&gt;</w:t>
      </w:r>
    </w:p>
    <w:p w:rsidR="000774BB" w:rsidRDefault="000774BB" w:rsidP="000774BB"/>
    <w:p w:rsidR="000774BB" w:rsidRDefault="000774BB" w:rsidP="000774BB">
      <w:r>
        <w:tab/>
        <w:t>&lt;path id="classpath"&gt;</w:t>
      </w:r>
    </w:p>
    <w:p w:rsidR="000774BB" w:rsidRDefault="000774BB" w:rsidP="000774BB">
      <w:r>
        <w:tab/>
      </w:r>
      <w:r>
        <w:tab/>
        <w:t>&lt;fileset dir="${lib.dir}"&gt;</w:t>
      </w:r>
    </w:p>
    <w:p w:rsidR="000774BB" w:rsidRDefault="000774BB" w:rsidP="000774BB">
      <w:r>
        <w:tab/>
      </w:r>
      <w:r>
        <w:tab/>
      </w:r>
      <w:r>
        <w:tab/>
        <w:t>&lt;include name="**/*.jar" /&gt;</w:t>
      </w:r>
    </w:p>
    <w:p w:rsidR="000774BB" w:rsidRDefault="000774BB" w:rsidP="000774BB">
      <w:r>
        <w:tab/>
      </w:r>
      <w:r>
        <w:tab/>
        <w:t>&lt;/fileset&gt;</w:t>
      </w:r>
    </w:p>
    <w:p w:rsidR="000774BB" w:rsidRDefault="000774BB" w:rsidP="000774BB">
      <w:r>
        <w:tab/>
        <w:t>&lt;/path&gt;</w:t>
      </w:r>
    </w:p>
    <w:p w:rsidR="000774BB" w:rsidRDefault="000774BB" w:rsidP="000774BB"/>
    <w:p w:rsidR="000774BB" w:rsidRDefault="000774BB" w:rsidP="000774BB">
      <w:r>
        <w:tab/>
        <w:t>&lt;target name="clean"&gt;</w:t>
      </w:r>
    </w:p>
    <w:p w:rsidR="000774BB" w:rsidRDefault="000774BB" w:rsidP="000774BB">
      <w:r>
        <w:tab/>
      </w:r>
      <w:r>
        <w:tab/>
        <w:t>&lt;echo message="deleting the old directories and creation of new directories" /&gt;</w:t>
      </w:r>
    </w:p>
    <w:p w:rsidR="000774BB" w:rsidRDefault="000774BB" w:rsidP="000774BB">
      <w:r>
        <w:tab/>
      </w:r>
      <w:r>
        <w:tab/>
        <w:t>&lt;delete dir="${build.dir}" /&gt;</w:t>
      </w:r>
    </w:p>
    <w:p w:rsidR="000774BB" w:rsidRDefault="000774BB" w:rsidP="000774BB">
      <w:r>
        <w:tab/>
      </w:r>
      <w:r>
        <w:tab/>
        <w:t>&lt;delete dir="${gen.dir}" /&gt;</w:t>
      </w:r>
    </w:p>
    <w:p w:rsidR="000774BB" w:rsidRDefault="000774BB" w:rsidP="000774BB">
      <w:r>
        <w:tab/>
      </w:r>
      <w:r>
        <w:tab/>
        <w:t>&lt;delete dir="${dist.dir}" /&gt;</w:t>
      </w:r>
    </w:p>
    <w:p w:rsidR="000774BB" w:rsidRDefault="000774BB" w:rsidP="000774BB">
      <w:r>
        <w:tab/>
      </w:r>
      <w:r>
        <w:tab/>
        <w:t>&lt;delete dir="${bin.dir}" /&gt;</w:t>
      </w:r>
    </w:p>
    <w:p w:rsidR="000774BB" w:rsidRDefault="000774BB" w:rsidP="000774BB">
      <w:r>
        <w:tab/>
      </w:r>
      <w:r>
        <w:tab/>
        <w:t>&lt;delete dir="${war.dir}" /&gt;</w:t>
      </w:r>
    </w:p>
    <w:p w:rsidR="000774BB" w:rsidRDefault="000774BB" w:rsidP="000774BB">
      <w:r>
        <w:tab/>
        <w:t>&lt;/target&gt;</w:t>
      </w:r>
    </w:p>
    <w:p w:rsidR="000774BB" w:rsidRDefault="000774BB" w:rsidP="000774BB"/>
    <w:p w:rsidR="000774BB" w:rsidRDefault="000774BB" w:rsidP="000774BB">
      <w:r>
        <w:tab/>
        <w:t>&lt;target name="init" depends="clean"&gt;</w:t>
      </w:r>
    </w:p>
    <w:p w:rsidR="000774BB" w:rsidRDefault="000774BB" w:rsidP="000774BB">
      <w:r>
        <w:tab/>
      </w:r>
      <w:r>
        <w:tab/>
        <w:t>&lt;echo message="deleting the old directories and creation of new directories" /&gt;</w:t>
      </w:r>
    </w:p>
    <w:p w:rsidR="000774BB" w:rsidRDefault="000774BB" w:rsidP="000774BB">
      <w:r>
        <w:tab/>
      </w:r>
      <w:r>
        <w:tab/>
        <w:t>&lt;mkdir dir="${build.dir}" /&gt;</w:t>
      </w:r>
    </w:p>
    <w:p w:rsidR="000774BB" w:rsidRDefault="000774BB" w:rsidP="000774BB">
      <w:r>
        <w:tab/>
      </w:r>
      <w:r>
        <w:tab/>
        <w:t>&lt;mkdir dir="${gen.dir}" /&gt;</w:t>
      </w:r>
    </w:p>
    <w:p w:rsidR="000774BB" w:rsidRDefault="000774BB" w:rsidP="000774BB">
      <w:r>
        <w:tab/>
      </w:r>
      <w:r>
        <w:tab/>
        <w:t>&lt;mkdir dir="${bin.dir}" /&gt;</w:t>
      </w:r>
    </w:p>
    <w:p w:rsidR="000774BB" w:rsidRDefault="000774BB" w:rsidP="000774BB">
      <w:r>
        <w:tab/>
      </w:r>
      <w:r>
        <w:tab/>
        <w:t>&lt;mkdir dir="${dist.dir}" /&gt;</w:t>
      </w:r>
    </w:p>
    <w:p w:rsidR="000774BB" w:rsidRDefault="000774BB" w:rsidP="000774BB">
      <w:r>
        <w:tab/>
      </w:r>
      <w:r>
        <w:tab/>
        <w:t>&lt;mkdir dir="${war.dir}" /&gt;</w:t>
      </w:r>
    </w:p>
    <w:p w:rsidR="000774BB" w:rsidRDefault="000774BB" w:rsidP="000774BB">
      <w:r>
        <w:tab/>
      </w:r>
      <w:r>
        <w:tab/>
        <w:t>&lt;mkdir dir="${webinf.dir}/classes" /&gt;</w:t>
      </w:r>
    </w:p>
    <w:p w:rsidR="000774BB" w:rsidRDefault="000774BB" w:rsidP="000774BB">
      <w:r>
        <w:tab/>
        <w:t>&lt;/target&gt;</w:t>
      </w:r>
    </w:p>
    <w:p w:rsidR="000774BB" w:rsidRDefault="000774BB" w:rsidP="000774BB"/>
    <w:p w:rsidR="000774BB" w:rsidRDefault="000774BB" w:rsidP="000774BB">
      <w:pPr>
        <w:rPr>
          <w:b/>
          <w:bCs/>
        </w:rPr>
      </w:pPr>
      <w:r>
        <w:tab/>
      </w:r>
      <w:r>
        <w:rPr>
          <w:b/>
          <w:bCs/>
        </w:rPr>
        <w:t>&lt;target name="generate.service" depends="init" description="Generates ties"&gt;</w:t>
      </w:r>
    </w:p>
    <w:p w:rsidR="000774BB" w:rsidRDefault="000774BB" w:rsidP="000774BB">
      <w:pPr>
        <w:rPr>
          <w:b/>
          <w:bCs/>
        </w:rPr>
      </w:pPr>
      <w:r>
        <w:rPr>
          <w:b/>
          <w:bCs/>
        </w:rPr>
        <w:tab/>
      </w:r>
      <w:r>
        <w:rPr>
          <w:b/>
          <w:bCs/>
        </w:rPr>
        <w:tab/>
        <w:t>&lt;exec executable="${wscompile}"&gt;</w:t>
      </w:r>
    </w:p>
    <w:p w:rsidR="000774BB" w:rsidRDefault="000774BB" w:rsidP="000774BB">
      <w:pPr>
        <w:rPr>
          <w:b/>
          <w:bCs/>
        </w:rPr>
      </w:pPr>
      <w:r>
        <w:rPr>
          <w:b/>
          <w:bCs/>
        </w:rPr>
        <w:tab/>
      </w:r>
      <w:r>
        <w:rPr>
          <w:b/>
          <w:bCs/>
        </w:rPr>
        <w:tab/>
      </w:r>
      <w:r>
        <w:rPr>
          <w:b/>
          <w:bCs/>
        </w:rPr>
        <w:tab/>
        <w:t>&lt;arg line="-model ${build.dir}/model.gz"/&gt;</w:t>
      </w:r>
    </w:p>
    <w:p w:rsidR="000774BB" w:rsidRDefault="000774BB" w:rsidP="000774BB">
      <w:pPr>
        <w:rPr>
          <w:b/>
          <w:bCs/>
        </w:rPr>
      </w:pPr>
      <w:r>
        <w:rPr>
          <w:b/>
          <w:bCs/>
        </w:rPr>
        <w:tab/>
      </w:r>
      <w:r>
        <w:rPr>
          <w:b/>
          <w:bCs/>
        </w:rPr>
        <w:tab/>
      </w:r>
      <w:r>
        <w:rPr>
          <w:b/>
          <w:bCs/>
        </w:rPr>
        <w:tab/>
        <w:t>&lt;arg line="-verbose -gen:server -d ${build.dir} ${config.wsdl}"/&gt;</w:t>
      </w:r>
    </w:p>
    <w:p w:rsidR="000774BB" w:rsidRDefault="000774BB" w:rsidP="000774BB">
      <w:pPr>
        <w:rPr>
          <w:b/>
          <w:bCs/>
        </w:rPr>
      </w:pPr>
      <w:r>
        <w:rPr>
          <w:b/>
          <w:bCs/>
        </w:rPr>
        <w:tab/>
      </w:r>
      <w:r>
        <w:rPr>
          <w:b/>
          <w:bCs/>
        </w:rPr>
        <w:tab/>
      </w:r>
      <w:r>
        <w:rPr>
          <w:b/>
          <w:bCs/>
        </w:rPr>
        <w:tab/>
        <w:t>&lt;arg line="-keep"/&gt;</w:t>
      </w:r>
    </w:p>
    <w:p w:rsidR="000774BB" w:rsidRDefault="000774BB" w:rsidP="000774BB">
      <w:pPr>
        <w:rPr>
          <w:b/>
          <w:bCs/>
        </w:rPr>
      </w:pPr>
      <w:r>
        <w:rPr>
          <w:b/>
          <w:bCs/>
        </w:rPr>
        <w:tab/>
      </w:r>
      <w:r>
        <w:rPr>
          <w:b/>
          <w:bCs/>
        </w:rPr>
        <w:tab/>
        <w:t>&lt;/exec&gt;</w:t>
      </w:r>
    </w:p>
    <w:p w:rsidR="000774BB" w:rsidRDefault="000774BB" w:rsidP="000774BB">
      <w:pPr>
        <w:rPr>
          <w:b/>
          <w:bCs/>
        </w:rPr>
      </w:pPr>
      <w:r>
        <w:rPr>
          <w:b/>
          <w:bCs/>
        </w:rPr>
        <w:tab/>
        <w:t>&lt;/target&gt;</w:t>
      </w:r>
    </w:p>
    <w:p w:rsidR="000774BB" w:rsidRDefault="000774BB" w:rsidP="000774BB"/>
    <w:p w:rsidR="000774BB" w:rsidRDefault="000774BB" w:rsidP="000774BB">
      <w:r>
        <w:tab/>
        <w:t>&lt;target name="copy.src" depends="generate.service"&gt;</w:t>
      </w:r>
    </w:p>
    <w:p w:rsidR="000774BB" w:rsidRDefault="000774BB" w:rsidP="000774BB">
      <w:r>
        <w:tab/>
      </w:r>
      <w:r>
        <w:tab/>
        <w:t>&lt;copy todir="${gen.dir}"&gt;</w:t>
      </w:r>
    </w:p>
    <w:p w:rsidR="000774BB" w:rsidRDefault="000774BB" w:rsidP="000774BB">
      <w:r>
        <w:tab/>
      </w:r>
      <w:r>
        <w:tab/>
      </w:r>
      <w:r>
        <w:tab/>
        <w:t>&lt;fileset dir="${build.dir}" includes="**/*.java" /&gt;</w:t>
      </w:r>
    </w:p>
    <w:p w:rsidR="000774BB" w:rsidRDefault="000774BB" w:rsidP="000774BB">
      <w:r>
        <w:lastRenderedPageBreak/>
        <w:tab/>
      </w:r>
      <w:r>
        <w:tab/>
        <w:t>&lt;/copy&gt;</w:t>
      </w:r>
    </w:p>
    <w:p w:rsidR="000774BB" w:rsidRDefault="000774BB" w:rsidP="000774BB">
      <w:r>
        <w:tab/>
        <w:t>&lt;/target&gt;</w:t>
      </w:r>
    </w:p>
    <w:p w:rsidR="000774BB" w:rsidRDefault="000774BB" w:rsidP="000774BB"/>
    <w:p w:rsidR="000774BB" w:rsidRDefault="000774BB" w:rsidP="000774BB">
      <w:r>
        <w:t>&lt;/project&gt;</w:t>
      </w:r>
    </w:p>
    <w:p w:rsidR="000774BB" w:rsidRDefault="000774BB" w:rsidP="000774BB"/>
    <w:p w:rsidR="000774BB" w:rsidRDefault="000774BB" w:rsidP="000774BB">
      <w:pPr>
        <w:rPr>
          <w:b/>
          <w:bCs/>
          <w:u w:val="single"/>
        </w:rPr>
      </w:pPr>
      <w:r>
        <w:rPr>
          <w:b/>
          <w:bCs/>
          <w:u w:val="single"/>
        </w:rPr>
        <w:t>server-deployer.xml</w:t>
      </w:r>
    </w:p>
    <w:p w:rsidR="000774BB" w:rsidRDefault="000774BB" w:rsidP="000774BB">
      <w:r>
        <w:t>&lt;!--</w:t>
      </w:r>
    </w:p>
    <w:p w:rsidR="000774BB" w:rsidRDefault="000774BB" w:rsidP="000774BB">
      <w:r>
        <w:tab/>
        <w:t>This is a generic ant build script for deploying the server side code.</w:t>
      </w:r>
    </w:p>
    <w:p w:rsidR="000774BB" w:rsidRDefault="000774BB" w:rsidP="000774BB">
      <w:r>
        <w:tab/>
        <w:t>Upon running the script, it will create a war file and you can</w:t>
      </w:r>
    </w:p>
    <w:p w:rsidR="000774BB" w:rsidRDefault="000774BB" w:rsidP="000774BB">
      <w:r>
        <w:tab/>
        <w:t>deploy in any application server.</w:t>
      </w:r>
    </w:p>
    <w:p w:rsidR="000774BB" w:rsidRDefault="000774BB" w:rsidP="000774BB">
      <w:r>
        <w:tab/>
        <w:t>Author : Debadatta Mishra</w:t>
      </w:r>
    </w:p>
    <w:p w:rsidR="000774BB" w:rsidRDefault="000774BB" w:rsidP="000774BB">
      <w:r>
        <w:tab/>
        <w:t>Project Name : SimpleWebService</w:t>
      </w:r>
    </w:p>
    <w:p w:rsidR="000774BB" w:rsidRDefault="000774BB" w:rsidP="000774BB">
      <w:r>
        <w:t>--&gt;</w:t>
      </w:r>
    </w:p>
    <w:p w:rsidR="000774BB" w:rsidRDefault="000774BB" w:rsidP="000774BB">
      <w:r>
        <w:t>&lt;project name="SimpleWebService_jaxrpc" default="createwar" basedir="."&gt;</w:t>
      </w:r>
    </w:p>
    <w:p w:rsidR="000774BB" w:rsidRDefault="000774BB" w:rsidP="000774BB"/>
    <w:p w:rsidR="000774BB" w:rsidRDefault="000774BB" w:rsidP="000774BB">
      <w:r>
        <w:tab/>
        <w:t>&lt;property name="dist.dir"                  value="${basedir}/dist"/&gt;</w:t>
      </w:r>
    </w:p>
    <w:p w:rsidR="000774BB" w:rsidRDefault="000774BB" w:rsidP="000774BB">
      <w:r>
        <w:tab/>
        <w:t>&lt;property name="gen.dir"                   value="${basedir}/gensrc" /&gt;</w:t>
      </w:r>
    </w:p>
    <w:p w:rsidR="000774BB" w:rsidRDefault="000774BB" w:rsidP="000774BB">
      <w:r>
        <w:tab/>
        <w:t>&lt;property name="bin.dir"                   value="${basedir}/bin" /&gt;</w:t>
      </w:r>
    </w:p>
    <w:p w:rsidR="000774BB" w:rsidRDefault="000774BB" w:rsidP="000774BB">
      <w:r>
        <w:tab/>
        <w:t>&lt;property name="build.dir"                 value="build" /&gt;</w:t>
      </w:r>
    </w:p>
    <w:p w:rsidR="000774BB" w:rsidRDefault="000774BB" w:rsidP="000774BB">
      <w:r>
        <w:tab/>
        <w:t>&lt;property name="lib.dir"                   value="lib" /&gt;</w:t>
      </w:r>
    </w:p>
    <w:p w:rsidR="000774BB" w:rsidRDefault="000774BB" w:rsidP="000774BB">
      <w:r>
        <w:tab/>
        <w:t>&lt;property name="gen.src.dir"               value="${gen.dir}/src" /&gt;</w:t>
      </w:r>
    </w:p>
    <w:p w:rsidR="000774BB" w:rsidRDefault="000774BB" w:rsidP="000774BB">
      <w:r>
        <w:tab/>
        <w:t>&lt;property name="service.jar"               value="${dist.dir}/service.jar"/&gt;</w:t>
      </w:r>
    </w:p>
    <w:p w:rsidR="000774BB" w:rsidRDefault="000774BB" w:rsidP="000774BB">
      <w:r>
        <w:tab/>
        <w:t>&lt;property name="war.dir"                   value="${basedir}/${ant.project.name}.war"/&gt;</w:t>
      </w:r>
    </w:p>
    <w:p w:rsidR="000774BB" w:rsidRDefault="000774BB" w:rsidP="000774BB">
      <w:r>
        <w:tab/>
        <w:t>&lt;property name="webinf.dir"                value="${war.dir}/WEB-INF"/&gt;</w:t>
      </w:r>
    </w:p>
    <w:p w:rsidR="000774BB" w:rsidRDefault="000774BB" w:rsidP="000774BB">
      <w:r>
        <w:tab/>
        <w:t>&lt;property name="service.jar"               value="${dist.dir}/service.jar"/&gt;</w:t>
      </w:r>
    </w:p>
    <w:p w:rsidR="000774BB" w:rsidRDefault="000774BB" w:rsidP="000774BB">
      <w:r>
        <w:tab/>
        <w:t>&lt;property name="server.config.dir"         value="${basedir}/server-config"/&gt;</w:t>
      </w:r>
    </w:p>
    <w:p w:rsidR="000774BB" w:rsidRDefault="000774BB" w:rsidP="000774BB">
      <w:r>
        <w:tab/>
        <w:t>&lt;property name="wscompile"                 value="F:/dev/jwsdp-2.0/jaxrpc/bin/wscompile.bat"/&gt;</w:t>
      </w:r>
    </w:p>
    <w:p w:rsidR="000774BB" w:rsidRDefault="000774BB" w:rsidP="000774BB"/>
    <w:p w:rsidR="000774BB" w:rsidRDefault="000774BB" w:rsidP="000774BB">
      <w:r>
        <w:tab/>
        <w:t>&lt;path id="classpath"&gt;</w:t>
      </w:r>
    </w:p>
    <w:p w:rsidR="000774BB" w:rsidRDefault="000774BB" w:rsidP="000774BB">
      <w:r>
        <w:tab/>
      </w:r>
      <w:r>
        <w:tab/>
        <w:t>&lt;fileset dir="${lib.dir}"&gt;</w:t>
      </w:r>
    </w:p>
    <w:p w:rsidR="000774BB" w:rsidRDefault="000774BB" w:rsidP="000774BB">
      <w:r>
        <w:tab/>
      </w:r>
      <w:r>
        <w:tab/>
      </w:r>
      <w:r>
        <w:tab/>
        <w:t>&lt;include name="**/*.jar" /&gt;</w:t>
      </w:r>
    </w:p>
    <w:p w:rsidR="000774BB" w:rsidRDefault="000774BB" w:rsidP="000774BB">
      <w:r>
        <w:tab/>
      </w:r>
      <w:r>
        <w:tab/>
        <w:t>&lt;/fileset&gt;</w:t>
      </w:r>
    </w:p>
    <w:p w:rsidR="000774BB" w:rsidRDefault="000774BB" w:rsidP="000774BB">
      <w:r>
        <w:tab/>
        <w:t>&lt;/path&gt;</w:t>
      </w:r>
    </w:p>
    <w:p w:rsidR="000774BB" w:rsidRDefault="000774BB" w:rsidP="000774BB"/>
    <w:p w:rsidR="000774BB" w:rsidRDefault="000774BB" w:rsidP="000774BB">
      <w:r>
        <w:tab/>
        <w:t>&lt;target name="compile.src"&gt;</w:t>
      </w:r>
    </w:p>
    <w:p w:rsidR="000774BB" w:rsidRDefault="000774BB" w:rsidP="000774BB">
      <w:r>
        <w:tab/>
      </w:r>
      <w:r>
        <w:tab/>
        <w:t>&lt;javac srcdir="${gen.dir}" destdir="${bin.dir}" debug="on" fork="yes"&gt;</w:t>
      </w:r>
    </w:p>
    <w:p w:rsidR="000774BB" w:rsidRDefault="000774BB" w:rsidP="000774BB">
      <w:r>
        <w:tab/>
      </w:r>
      <w:r>
        <w:tab/>
      </w:r>
      <w:r>
        <w:tab/>
        <w:t>&lt;classpath refid="classpath" /&gt;</w:t>
      </w:r>
    </w:p>
    <w:p w:rsidR="000774BB" w:rsidRDefault="000774BB" w:rsidP="000774BB">
      <w:r>
        <w:tab/>
      </w:r>
      <w:r>
        <w:tab/>
        <w:t>&lt;/javac&gt;</w:t>
      </w:r>
    </w:p>
    <w:p w:rsidR="000774BB" w:rsidRDefault="000774BB" w:rsidP="000774BB">
      <w:r>
        <w:tab/>
      </w:r>
      <w:r>
        <w:tab/>
        <w:t>&lt;jar destfile="${service.jar}" basedir="${bin.dir}" /&gt;</w:t>
      </w:r>
    </w:p>
    <w:p w:rsidR="000774BB" w:rsidRDefault="000774BB" w:rsidP="000774BB">
      <w:r>
        <w:tab/>
        <w:t>&lt;/target&gt;</w:t>
      </w:r>
    </w:p>
    <w:p w:rsidR="000774BB" w:rsidRDefault="000774BB" w:rsidP="000774BB"/>
    <w:p w:rsidR="000774BB" w:rsidRDefault="000774BB" w:rsidP="000774BB">
      <w:r>
        <w:tab/>
        <w:t>&lt;target name="createwar" depends="compile.src"&gt;</w:t>
      </w:r>
    </w:p>
    <w:p w:rsidR="000774BB" w:rsidRDefault="000774BB" w:rsidP="000774BB">
      <w:r>
        <w:tab/>
      </w:r>
      <w:r>
        <w:tab/>
        <w:t>&lt;copy todir="${webinf.dir}/lib" flatten="true"&gt;</w:t>
      </w:r>
    </w:p>
    <w:p w:rsidR="000774BB" w:rsidRDefault="000774BB" w:rsidP="000774BB">
      <w:r>
        <w:tab/>
      </w:r>
      <w:r>
        <w:tab/>
      </w:r>
      <w:r>
        <w:tab/>
        <w:t>&lt;fileset dir="${lib.dir}" includes="**/*.jar" /&gt;</w:t>
      </w:r>
    </w:p>
    <w:p w:rsidR="000774BB" w:rsidRDefault="000774BB" w:rsidP="000774BB">
      <w:r>
        <w:tab/>
      </w:r>
      <w:r>
        <w:tab/>
        <w:t>&lt;/copy&gt;</w:t>
      </w:r>
    </w:p>
    <w:p w:rsidR="000774BB" w:rsidRDefault="000774BB" w:rsidP="000774BB">
      <w:r>
        <w:tab/>
      </w:r>
      <w:r>
        <w:tab/>
        <w:t>&lt;copy todir="${webinf.dir}/lib" flatten="true"&gt;</w:t>
      </w:r>
    </w:p>
    <w:p w:rsidR="000774BB" w:rsidRDefault="000774BB" w:rsidP="000774BB">
      <w:r>
        <w:tab/>
      </w:r>
      <w:r>
        <w:tab/>
      </w:r>
      <w:r>
        <w:tab/>
        <w:t>&lt;fileset dir="${dist.dir}" includes="**/*.jar" /&gt;</w:t>
      </w:r>
    </w:p>
    <w:p w:rsidR="000774BB" w:rsidRDefault="000774BB" w:rsidP="000774BB">
      <w:r>
        <w:tab/>
      </w:r>
      <w:r>
        <w:tab/>
        <w:t>&lt;/copy&gt;</w:t>
      </w:r>
    </w:p>
    <w:p w:rsidR="000774BB" w:rsidRDefault="000774BB" w:rsidP="000774BB">
      <w:r>
        <w:tab/>
      </w:r>
      <w:r>
        <w:tab/>
        <w:t>&lt;copy todir="${webinf.dir}" flatten="true"&gt;</w:t>
      </w:r>
    </w:p>
    <w:p w:rsidR="000774BB" w:rsidRDefault="000774BB" w:rsidP="000774BB">
      <w:r>
        <w:tab/>
      </w:r>
      <w:r>
        <w:tab/>
      </w:r>
      <w:r>
        <w:tab/>
        <w:t>&lt;fileset dir="${build.dir}" includes="**/*.wsdl,*.gz" /&gt;</w:t>
      </w:r>
    </w:p>
    <w:p w:rsidR="000774BB" w:rsidRDefault="000774BB" w:rsidP="000774BB">
      <w:r>
        <w:tab/>
      </w:r>
      <w:r>
        <w:tab/>
        <w:t>&lt;/copy&gt;</w:t>
      </w:r>
    </w:p>
    <w:p w:rsidR="000774BB" w:rsidRDefault="000774BB" w:rsidP="000774BB">
      <w:r>
        <w:tab/>
      </w:r>
      <w:r>
        <w:tab/>
        <w:t>&lt;copy todir="${webinf.dir}" flatten="true"&gt;</w:t>
      </w:r>
    </w:p>
    <w:p w:rsidR="000774BB" w:rsidRDefault="000774BB" w:rsidP="000774BB">
      <w:r>
        <w:tab/>
      </w:r>
      <w:r>
        <w:tab/>
      </w:r>
      <w:r>
        <w:tab/>
        <w:t>&lt;fileset dir="${server.config.dir}" excludes="serverconfig.xml" /&gt;</w:t>
      </w:r>
    </w:p>
    <w:p w:rsidR="000774BB" w:rsidRDefault="000774BB" w:rsidP="000774BB">
      <w:r>
        <w:tab/>
      </w:r>
      <w:r>
        <w:tab/>
        <w:t>&lt;/copy&gt;</w:t>
      </w:r>
    </w:p>
    <w:p w:rsidR="000774BB" w:rsidRDefault="000774BB" w:rsidP="000774BB">
      <w:r>
        <w:tab/>
      </w:r>
      <w:r>
        <w:tab/>
        <w:t>&lt;jar destfile="${dist.dir}/${ant.project.name}.war" basedir="${war.dir}" /&gt;</w:t>
      </w:r>
    </w:p>
    <w:p w:rsidR="000774BB" w:rsidRDefault="000774BB" w:rsidP="000774BB">
      <w:r>
        <w:tab/>
        <w:t>&lt;/target&gt;</w:t>
      </w:r>
    </w:p>
    <w:p w:rsidR="000774BB" w:rsidRDefault="000774BB" w:rsidP="000774BB"/>
    <w:p w:rsidR="000774BB" w:rsidRDefault="000774BB" w:rsidP="000774BB">
      <w:r>
        <w:lastRenderedPageBreak/>
        <w:t>&lt;/project&gt;</w:t>
      </w:r>
    </w:p>
    <w:p w:rsidR="000774BB" w:rsidRDefault="000774BB" w:rsidP="000774BB"/>
    <w:p w:rsidR="000774BB" w:rsidRDefault="000774BB" w:rsidP="000774BB">
      <w:pPr>
        <w:rPr>
          <w:b/>
          <w:bCs/>
          <w:u w:val="single"/>
        </w:rPr>
      </w:pPr>
      <w:r>
        <w:rPr>
          <w:b/>
          <w:bCs/>
          <w:u w:val="single"/>
        </w:rPr>
        <w:t>How to consume a web service using JAX-RPC stub</w:t>
      </w:r>
    </w:p>
    <w:p w:rsidR="000774BB" w:rsidRDefault="000774BB" w:rsidP="000774BB">
      <w:pPr>
        <w:rPr>
          <w:b/>
          <w:bCs/>
          <w:u w:val="single"/>
        </w:rPr>
      </w:pPr>
      <w:r>
        <w:rPr>
          <w:b/>
          <w:bCs/>
          <w:u w:val="single"/>
        </w:rPr>
        <w:t>Capsule</w:t>
      </w:r>
    </w:p>
    <w:p w:rsidR="000774BB" w:rsidRDefault="000774BB" w:rsidP="000774BB"/>
    <w:p w:rsidR="000774BB" w:rsidRDefault="000774BB" w:rsidP="000774BB">
      <w:r>
        <w:t>To consume a web service using JAX-RPC, follow the following steps.</w:t>
      </w:r>
    </w:p>
    <w:p w:rsidR="000774BB" w:rsidRDefault="000774BB" w:rsidP="000774BB"/>
    <w:p w:rsidR="000774BB" w:rsidRDefault="000774BB" w:rsidP="000774BB">
      <w:pPr>
        <w:rPr>
          <w:b/>
          <w:bCs/>
        </w:rPr>
      </w:pPr>
      <w:r>
        <w:rPr>
          <w:b/>
          <w:bCs/>
        </w:rPr>
        <w:t>1. Create an XML file called "client-config.xml" and provide the path of the wsdl file location.</w:t>
      </w:r>
    </w:p>
    <w:p w:rsidR="000774BB" w:rsidRDefault="000774BB" w:rsidP="000774BB">
      <w:pPr>
        <w:rPr>
          <w:b/>
          <w:bCs/>
        </w:rPr>
      </w:pPr>
      <w:r>
        <w:rPr>
          <w:b/>
          <w:bCs/>
        </w:rPr>
        <w:t>2. Run the build script to generate the java stub classes and finally create a jar file and put that</w:t>
      </w:r>
    </w:p>
    <w:p w:rsidR="000774BB" w:rsidRDefault="000774BB" w:rsidP="000774BB">
      <w:pPr>
        <w:rPr>
          <w:b/>
          <w:bCs/>
        </w:rPr>
      </w:pPr>
      <w:r>
        <w:rPr>
          <w:b/>
          <w:bCs/>
        </w:rPr>
        <w:t>jar file in the classpath.</w:t>
      </w:r>
    </w:p>
    <w:p w:rsidR="000774BB" w:rsidRDefault="000774BB" w:rsidP="000774BB">
      <w:pPr>
        <w:rPr>
          <w:b/>
          <w:bCs/>
        </w:rPr>
      </w:pPr>
      <w:r>
        <w:rPr>
          <w:b/>
          <w:bCs/>
        </w:rPr>
        <w:t>3. Write a test program to test the web service.</w:t>
      </w:r>
    </w:p>
    <w:p w:rsidR="000774BB" w:rsidRDefault="000774BB" w:rsidP="000774BB"/>
    <w:p w:rsidR="000774BB" w:rsidRDefault="000774BB" w:rsidP="000774BB">
      <w:r>
        <w:t>Let us see the code below.</w:t>
      </w:r>
    </w:p>
    <w:p w:rsidR="000774BB" w:rsidRDefault="000774BB" w:rsidP="000774BB"/>
    <w:p w:rsidR="000774BB" w:rsidRDefault="000774BB" w:rsidP="000774BB">
      <w:pPr>
        <w:rPr>
          <w:b/>
          <w:bCs/>
          <w:u w:val="single"/>
        </w:rPr>
      </w:pPr>
      <w:r>
        <w:rPr>
          <w:b/>
          <w:bCs/>
          <w:u w:val="single"/>
        </w:rPr>
        <w:t>client-config.xml</w:t>
      </w:r>
    </w:p>
    <w:p w:rsidR="000774BB" w:rsidRDefault="000774BB" w:rsidP="000774BB">
      <w:r>
        <w:t>&lt;?xml version="1.0" encoding="UTF-8"?&gt;</w:t>
      </w:r>
    </w:p>
    <w:p w:rsidR="000774BB" w:rsidRDefault="000774BB" w:rsidP="000774BB">
      <w:r>
        <w:t>&lt;configuration</w:t>
      </w:r>
    </w:p>
    <w:p w:rsidR="000774BB" w:rsidRDefault="000774BB" w:rsidP="000774BB">
      <w:r>
        <w:t xml:space="preserve">    xmlns="http://java.sun.com/xml/ns/jax-rpc/ri/config"&gt;</w:t>
      </w:r>
    </w:p>
    <w:p w:rsidR="000774BB" w:rsidRDefault="000774BB" w:rsidP="000774BB">
      <w:r>
        <w:t xml:space="preserve">    &lt;wsdl</w:t>
      </w:r>
    </w:p>
    <w:p w:rsidR="000774BB" w:rsidRDefault="000774BB" w:rsidP="000774BB">
      <w:r>
        <w:t xml:space="preserve">        location="./config/SimpleWebService.wsdl"</w:t>
      </w:r>
    </w:p>
    <w:p w:rsidR="000774BB" w:rsidRDefault="000774BB" w:rsidP="000774BB">
      <w:r>
        <w:t xml:space="preserve">        packageName="com.ddlab.client.jaxrpc"&gt;</w:t>
      </w:r>
    </w:p>
    <w:p w:rsidR="000774BB" w:rsidRDefault="000774BB" w:rsidP="000774BB">
      <w:r>
        <w:t xml:space="preserve">    &lt;/wsdl&gt;</w:t>
      </w:r>
    </w:p>
    <w:p w:rsidR="000774BB" w:rsidRDefault="000774BB" w:rsidP="000774BB">
      <w:r>
        <w:t>&lt;/configuration&gt;</w:t>
      </w:r>
    </w:p>
    <w:p w:rsidR="000774BB" w:rsidRDefault="000774BB" w:rsidP="000774BB"/>
    <w:p w:rsidR="000774BB" w:rsidRDefault="000774BB" w:rsidP="000774BB">
      <w:pPr>
        <w:rPr>
          <w:b/>
          <w:bCs/>
          <w:u w:val="single"/>
        </w:rPr>
      </w:pPr>
      <w:r>
        <w:rPr>
          <w:b/>
          <w:bCs/>
          <w:u w:val="single"/>
        </w:rPr>
        <w:t>application-build-config.properties</w:t>
      </w:r>
    </w:p>
    <w:p w:rsidR="000774BB" w:rsidRDefault="000774BB" w:rsidP="000774BB">
      <w:r>
        <w:t>lib.home=${basedir}/lib</w:t>
      </w:r>
    </w:p>
    <w:p w:rsidR="000774BB" w:rsidRDefault="000774BB" w:rsidP="000774BB">
      <w:r>
        <w:t>config.rpcenc.file=${basedir}/config/client-config.xml</w:t>
      </w:r>
    </w:p>
    <w:p w:rsidR="000774BB" w:rsidRDefault="000774BB" w:rsidP="000774BB">
      <w:r>
        <w:t>client.home.src=${basedir}/generated_client_src</w:t>
      </w:r>
    </w:p>
    <w:p w:rsidR="000774BB" w:rsidRDefault="000774BB" w:rsidP="000774BB">
      <w:r>
        <w:t>client.home.bin=${basedir}/generated_client_bin</w:t>
      </w:r>
    </w:p>
    <w:p w:rsidR="000774BB" w:rsidRDefault="000774BB" w:rsidP="000774BB">
      <w:r>
        <w:t>dist.dir=${basedir}/dist</w:t>
      </w:r>
    </w:p>
    <w:p w:rsidR="000774BB" w:rsidRDefault="000774BB" w:rsidP="000774BB">
      <w:r>
        <w:t>client.jar=${dist.dir}/${ant.project.name}.jar</w:t>
      </w:r>
    </w:p>
    <w:p w:rsidR="000774BB" w:rsidRDefault="000774BB" w:rsidP="000774BB"/>
    <w:p w:rsidR="000774BB" w:rsidRDefault="000774BB" w:rsidP="000774BB"/>
    <w:p w:rsidR="000774BB" w:rsidRDefault="000774BB" w:rsidP="000774BB">
      <w:pPr>
        <w:rPr>
          <w:b/>
          <w:bCs/>
          <w:u w:val="single"/>
        </w:rPr>
      </w:pPr>
      <w:r>
        <w:rPr>
          <w:b/>
          <w:bCs/>
          <w:u w:val="single"/>
        </w:rPr>
        <w:t>client-build.xml</w:t>
      </w:r>
    </w:p>
    <w:p w:rsidR="000774BB" w:rsidRDefault="000774BB" w:rsidP="000774BB">
      <w:r>
        <w:t>&lt;project name="SimpleWebService_jaxrpc" default="create.client" basedir="."&gt;</w:t>
      </w:r>
    </w:p>
    <w:p w:rsidR="000774BB" w:rsidRDefault="000774BB" w:rsidP="000774BB"/>
    <w:p w:rsidR="000774BB" w:rsidRDefault="000774BB" w:rsidP="000774BB">
      <w:r>
        <w:tab/>
        <w:t>&lt;property file="application-build-config.properties"/&gt;</w:t>
      </w:r>
    </w:p>
    <w:p w:rsidR="000774BB" w:rsidRDefault="000774BB" w:rsidP="000774BB"/>
    <w:p w:rsidR="000774BB" w:rsidRDefault="000774BB" w:rsidP="000774BB">
      <w:r>
        <w:tab/>
        <w:t>&lt;path id="classpath"&gt;</w:t>
      </w:r>
    </w:p>
    <w:p w:rsidR="000774BB" w:rsidRDefault="000774BB" w:rsidP="000774BB">
      <w:r>
        <w:tab/>
      </w:r>
      <w:r>
        <w:tab/>
        <w:t>&lt;fileset dir="${lib.home}"&gt;</w:t>
      </w:r>
    </w:p>
    <w:p w:rsidR="000774BB" w:rsidRDefault="000774BB" w:rsidP="000774BB">
      <w:r>
        <w:tab/>
      </w:r>
      <w:r>
        <w:tab/>
      </w:r>
      <w:r>
        <w:tab/>
        <w:t>&lt;include name="**/*.jar" /&gt;</w:t>
      </w:r>
    </w:p>
    <w:p w:rsidR="000774BB" w:rsidRDefault="000774BB" w:rsidP="000774BB">
      <w:r>
        <w:tab/>
      </w:r>
      <w:r>
        <w:tab/>
        <w:t>&lt;/fileset&gt;</w:t>
      </w:r>
    </w:p>
    <w:p w:rsidR="000774BB" w:rsidRDefault="000774BB" w:rsidP="000774BB">
      <w:r>
        <w:tab/>
        <w:t>&lt;/path&gt;</w:t>
      </w:r>
    </w:p>
    <w:p w:rsidR="000774BB" w:rsidRDefault="000774BB" w:rsidP="000774BB"/>
    <w:p w:rsidR="000774BB" w:rsidRDefault="000774BB" w:rsidP="000774BB">
      <w:pPr>
        <w:rPr>
          <w:b/>
          <w:bCs/>
        </w:rPr>
      </w:pPr>
      <w:r>
        <w:tab/>
      </w:r>
      <w:r>
        <w:rPr>
          <w:b/>
          <w:bCs/>
        </w:rPr>
        <w:t>&lt;taskdef name="wscompile" classname="com.sun.xml.rpc.tools.ant.Wscompile"&gt;</w:t>
      </w:r>
    </w:p>
    <w:p w:rsidR="000774BB" w:rsidRDefault="000774BB" w:rsidP="000774BB">
      <w:pPr>
        <w:rPr>
          <w:b/>
          <w:bCs/>
        </w:rPr>
      </w:pPr>
      <w:r>
        <w:rPr>
          <w:b/>
          <w:bCs/>
        </w:rPr>
        <w:tab/>
      </w:r>
      <w:r>
        <w:rPr>
          <w:b/>
          <w:bCs/>
        </w:rPr>
        <w:tab/>
        <w:t>&lt;classpath refid="classpath" /&gt;</w:t>
      </w:r>
    </w:p>
    <w:p w:rsidR="000774BB" w:rsidRDefault="000774BB" w:rsidP="000774BB">
      <w:pPr>
        <w:rPr>
          <w:b/>
          <w:bCs/>
        </w:rPr>
      </w:pPr>
      <w:r>
        <w:rPr>
          <w:b/>
          <w:bCs/>
        </w:rPr>
        <w:tab/>
        <w:t>&lt;/taskdef&gt;</w:t>
      </w:r>
    </w:p>
    <w:p w:rsidR="000774BB" w:rsidRDefault="000774BB" w:rsidP="000774BB"/>
    <w:p w:rsidR="000774BB" w:rsidRDefault="000774BB" w:rsidP="000774BB">
      <w:r>
        <w:tab/>
        <w:t>&lt;target name="clean"&gt;</w:t>
      </w:r>
    </w:p>
    <w:p w:rsidR="000774BB" w:rsidRDefault="000774BB" w:rsidP="000774BB">
      <w:r>
        <w:tab/>
      </w:r>
      <w:r>
        <w:tab/>
        <w:t>&lt;delete dir="${client.home.src}" /&gt;</w:t>
      </w:r>
    </w:p>
    <w:p w:rsidR="000774BB" w:rsidRDefault="000774BB" w:rsidP="000774BB">
      <w:r>
        <w:tab/>
      </w:r>
      <w:r>
        <w:tab/>
        <w:t>&lt;delete dir="${client.home.bin}" /&gt;</w:t>
      </w:r>
    </w:p>
    <w:p w:rsidR="000774BB" w:rsidRDefault="000774BB" w:rsidP="000774BB">
      <w:r>
        <w:tab/>
      </w:r>
      <w:r>
        <w:tab/>
        <w:t>&lt;delete dir="${dist.dir}" /&gt;</w:t>
      </w:r>
    </w:p>
    <w:p w:rsidR="000774BB" w:rsidRDefault="000774BB" w:rsidP="000774BB">
      <w:r>
        <w:tab/>
        <w:t>&lt;/target&gt;</w:t>
      </w:r>
    </w:p>
    <w:p w:rsidR="000774BB" w:rsidRDefault="000774BB" w:rsidP="000774BB"/>
    <w:p w:rsidR="000774BB" w:rsidRDefault="000774BB" w:rsidP="000774BB">
      <w:r>
        <w:tab/>
        <w:t>&lt;target name="init"&gt;</w:t>
      </w:r>
    </w:p>
    <w:p w:rsidR="000774BB" w:rsidRDefault="000774BB" w:rsidP="000774BB">
      <w:r>
        <w:tab/>
      </w:r>
      <w:r>
        <w:tab/>
        <w:t>&lt;delete dir="${client.home.src}" /&gt;</w:t>
      </w:r>
    </w:p>
    <w:p w:rsidR="000774BB" w:rsidRDefault="000774BB" w:rsidP="000774BB">
      <w:r>
        <w:tab/>
      </w:r>
      <w:r>
        <w:tab/>
        <w:t>&lt;delete dir="${client.home.bin}" /&gt;</w:t>
      </w:r>
    </w:p>
    <w:p w:rsidR="000774BB" w:rsidRDefault="000774BB" w:rsidP="000774BB">
      <w:r>
        <w:lastRenderedPageBreak/>
        <w:tab/>
      </w:r>
      <w:r>
        <w:tab/>
        <w:t>&lt;delete dir="${dist.dir}" /&gt;</w:t>
      </w:r>
    </w:p>
    <w:p w:rsidR="000774BB" w:rsidRDefault="000774BB" w:rsidP="000774BB">
      <w:r>
        <w:tab/>
      </w:r>
      <w:r>
        <w:tab/>
        <w:t>&lt;mkdir dir="${client.home.src}" /&gt;</w:t>
      </w:r>
    </w:p>
    <w:p w:rsidR="000774BB" w:rsidRDefault="000774BB" w:rsidP="000774BB">
      <w:r>
        <w:tab/>
      </w:r>
      <w:r>
        <w:tab/>
        <w:t>&lt;mkdir dir="${client.home.bin}" /&gt;</w:t>
      </w:r>
    </w:p>
    <w:p w:rsidR="000774BB" w:rsidRDefault="000774BB" w:rsidP="000774BB">
      <w:r>
        <w:tab/>
      </w:r>
      <w:r>
        <w:tab/>
        <w:t>&lt;mkdir dir="${dist.dir}" /&gt;</w:t>
      </w:r>
    </w:p>
    <w:p w:rsidR="000774BB" w:rsidRDefault="000774BB" w:rsidP="000774BB">
      <w:r>
        <w:tab/>
        <w:t>&lt;/target&gt;</w:t>
      </w:r>
    </w:p>
    <w:p w:rsidR="000774BB" w:rsidRDefault="000774BB" w:rsidP="000774BB"/>
    <w:p w:rsidR="000774BB" w:rsidRDefault="000774BB" w:rsidP="000774BB">
      <w:pPr>
        <w:rPr>
          <w:b/>
          <w:bCs/>
        </w:rPr>
      </w:pPr>
      <w:r>
        <w:tab/>
      </w:r>
      <w:r>
        <w:rPr>
          <w:b/>
          <w:bCs/>
        </w:rPr>
        <w:t>&lt;target name="generate.client" depends="init"&gt;</w:t>
      </w:r>
    </w:p>
    <w:p w:rsidR="000774BB" w:rsidRDefault="000774BB" w:rsidP="000774BB">
      <w:pPr>
        <w:rPr>
          <w:b/>
          <w:bCs/>
        </w:rPr>
      </w:pPr>
      <w:r>
        <w:rPr>
          <w:b/>
          <w:bCs/>
        </w:rPr>
        <w:tab/>
      </w:r>
      <w:r>
        <w:rPr>
          <w:b/>
          <w:bCs/>
        </w:rPr>
        <w:tab/>
        <w:t xml:space="preserve">&lt;wscompile keep="true" client="true" base="${client.home.src}" xPrintStackTrace="true" </w:t>
      </w:r>
    </w:p>
    <w:p w:rsidR="000774BB" w:rsidRDefault="000774BB" w:rsidP="000774BB">
      <w:pPr>
        <w:rPr>
          <w:b/>
          <w:bCs/>
        </w:rPr>
      </w:pPr>
      <w:r>
        <w:rPr>
          <w:b/>
          <w:bCs/>
        </w:rPr>
        <w:tab/>
      </w:r>
      <w:r>
        <w:rPr>
          <w:b/>
          <w:bCs/>
        </w:rPr>
        <w:tab/>
      </w:r>
      <w:r>
        <w:rPr>
          <w:b/>
          <w:bCs/>
        </w:rPr>
        <w:tab/>
        <w:t>verbose="false" classpath="${classpath}" config="${config.rpcenc.file}"&gt;</w:t>
      </w:r>
    </w:p>
    <w:p w:rsidR="000774BB" w:rsidRDefault="000774BB" w:rsidP="000774BB">
      <w:pPr>
        <w:rPr>
          <w:b/>
          <w:bCs/>
        </w:rPr>
      </w:pPr>
      <w:r>
        <w:rPr>
          <w:b/>
          <w:bCs/>
        </w:rPr>
        <w:tab/>
      </w:r>
      <w:r>
        <w:rPr>
          <w:b/>
          <w:bCs/>
        </w:rPr>
        <w:tab/>
      </w:r>
      <w:r>
        <w:rPr>
          <w:b/>
          <w:bCs/>
        </w:rPr>
        <w:tab/>
        <w:t>&lt;classpath&gt;</w:t>
      </w:r>
    </w:p>
    <w:p w:rsidR="000774BB" w:rsidRDefault="000774BB" w:rsidP="000774BB">
      <w:pPr>
        <w:rPr>
          <w:b/>
          <w:bCs/>
        </w:rPr>
      </w:pPr>
      <w:r>
        <w:rPr>
          <w:b/>
          <w:bCs/>
        </w:rPr>
        <w:tab/>
      </w:r>
      <w:r>
        <w:rPr>
          <w:b/>
          <w:bCs/>
        </w:rPr>
        <w:tab/>
      </w:r>
      <w:r>
        <w:rPr>
          <w:b/>
          <w:bCs/>
        </w:rPr>
        <w:tab/>
      </w:r>
      <w:r>
        <w:rPr>
          <w:b/>
          <w:bCs/>
        </w:rPr>
        <w:tab/>
        <w:t>&lt;path refid="classpath" /&gt;</w:t>
      </w:r>
    </w:p>
    <w:p w:rsidR="000774BB" w:rsidRDefault="000774BB" w:rsidP="000774BB">
      <w:pPr>
        <w:rPr>
          <w:b/>
          <w:bCs/>
        </w:rPr>
      </w:pPr>
      <w:r>
        <w:rPr>
          <w:b/>
          <w:bCs/>
        </w:rPr>
        <w:tab/>
      </w:r>
      <w:r>
        <w:rPr>
          <w:b/>
          <w:bCs/>
        </w:rPr>
        <w:tab/>
      </w:r>
      <w:r>
        <w:rPr>
          <w:b/>
          <w:bCs/>
        </w:rPr>
        <w:tab/>
        <w:t>&lt;/classpath&gt;</w:t>
      </w:r>
    </w:p>
    <w:p w:rsidR="000774BB" w:rsidRDefault="000774BB" w:rsidP="000774BB">
      <w:pPr>
        <w:rPr>
          <w:b/>
          <w:bCs/>
        </w:rPr>
      </w:pPr>
      <w:r>
        <w:rPr>
          <w:b/>
          <w:bCs/>
        </w:rPr>
        <w:tab/>
      </w:r>
      <w:r>
        <w:rPr>
          <w:b/>
          <w:bCs/>
        </w:rPr>
        <w:tab/>
        <w:t>&lt;/wscompile&gt;</w:t>
      </w:r>
    </w:p>
    <w:p w:rsidR="000774BB" w:rsidRDefault="000774BB" w:rsidP="000774BB">
      <w:pPr>
        <w:rPr>
          <w:b/>
          <w:bCs/>
        </w:rPr>
      </w:pPr>
      <w:r>
        <w:rPr>
          <w:b/>
          <w:bCs/>
        </w:rPr>
        <w:tab/>
        <w:t>&lt;/target&gt;</w:t>
      </w:r>
    </w:p>
    <w:p w:rsidR="000774BB" w:rsidRDefault="000774BB" w:rsidP="000774BB"/>
    <w:p w:rsidR="000774BB" w:rsidRDefault="000774BB" w:rsidP="000774BB">
      <w:r>
        <w:tab/>
        <w:t>&lt;target name="create.client" depends="generate.client"&gt;</w:t>
      </w:r>
    </w:p>
    <w:p w:rsidR="000774BB" w:rsidRDefault="000774BB" w:rsidP="000774BB">
      <w:r>
        <w:tab/>
      </w:r>
      <w:r>
        <w:tab/>
        <w:t>&lt;copy todir="${client.home.bin}"&gt;</w:t>
      </w:r>
    </w:p>
    <w:p w:rsidR="000774BB" w:rsidRDefault="000774BB" w:rsidP="000774BB">
      <w:r>
        <w:tab/>
      </w:r>
      <w:r>
        <w:tab/>
        <w:t xml:space="preserve">    &lt;fileset dir="${client.home.src}" includes="**/*.class"/&gt;</w:t>
      </w:r>
    </w:p>
    <w:p w:rsidR="000774BB" w:rsidRDefault="000774BB" w:rsidP="000774BB">
      <w:r>
        <w:tab/>
      </w:r>
      <w:r>
        <w:tab/>
        <w:t>&lt;/copy&gt;</w:t>
      </w:r>
    </w:p>
    <w:p w:rsidR="000774BB" w:rsidRDefault="000774BB" w:rsidP="000774BB">
      <w:r>
        <w:tab/>
      </w:r>
      <w:r>
        <w:tab/>
        <w:t>&lt;jar destfile="${client.jar}" basedir="${client.home.bin}" /&gt;</w:t>
      </w:r>
    </w:p>
    <w:p w:rsidR="000774BB" w:rsidRDefault="000774BB" w:rsidP="000774BB">
      <w:r>
        <w:tab/>
        <w:t>&lt;/target&gt;</w:t>
      </w:r>
    </w:p>
    <w:p w:rsidR="000774BB" w:rsidRDefault="000774BB" w:rsidP="000774BB"/>
    <w:p w:rsidR="000774BB" w:rsidRDefault="000774BB" w:rsidP="000774BB">
      <w:r>
        <w:t>&lt;/project&gt;</w:t>
      </w:r>
    </w:p>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Pr>
        <w:rPr>
          <w:b/>
          <w:bCs/>
          <w:u w:val="single"/>
        </w:rPr>
      </w:pPr>
      <w:r>
        <w:rPr>
          <w:b/>
          <w:bCs/>
          <w:u w:val="single"/>
        </w:rPr>
        <w:t>Test.java</w:t>
      </w:r>
    </w:p>
    <w:p w:rsidR="000774BB" w:rsidRDefault="000774BB" w:rsidP="000774BB">
      <w:r>
        <w:t>import com.ddlab.client.jaxrpc.SimpleWebService_Service;</w:t>
      </w:r>
    </w:p>
    <w:p w:rsidR="000774BB" w:rsidRDefault="000774BB" w:rsidP="000774BB">
      <w:r>
        <w:t>import com.ddlab.client.jaxrpc.SimpleWebService_Service_Impl;</w:t>
      </w:r>
    </w:p>
    <w:p w:rsidR="000774BB" w:rsidRDefault="000774BB" w:rsidP="000774BB"/>
    <w:p w:rsidR="000774BB" w:rsidRDefault="000774BB" w:rsidP="000774BB">
      <w:r>
        <w:t xml:space="preserve">public class Test </w:t>
      </w:r>
    </w:p>
    <w:p w:rsidR="000774BB" w:rsidRDefault="000774BB" w:rsidP="000774BB">
      <w:r>
        <w:t>{</w:t>
      </w:r>
    </w:p>
    <w:p w:rsidR="000774BB" w:rsidRDefault="000774BB" w:rsidP="000774BB">
      <w:r>
        <w:tab/>
        <w:t xml:space="preserve">public static void main(String[] args) throws Exception </w:t>
      </w:r>
    </w:p>
    <w:p w:rsidR="000774BB" w:rsidRDefault="000774BB" w:rsidP="000774BB">
      <w:r>
        <w:tab/>
        <w:t>{</w:t>
      </w:r>
    </w:p>
    <w:p w:rsidR="000774BB" w:rsidRDefault="000774BB" w:rsidP="000774BB">
      <w:r>
        <w:tab/>
      </w:r>
      <w:r>
        <w:tab/>
        <w:t>SimpleWebService_Service service = new SimpleWebService_Service_Impl();</w:t>
      </w:r>
    </w:p>
    <w:p w:rsidR="000774BB" w:rsidRDefault="000774BB" w:rsidP="000774BB">
      <w:r>
        <w:tab/>
      </w:r>
      <w:r>
        <w:tab/>
        <w:t>String response = service.getSimpleWebServicePort().getName("Deba...");</w:t>
      </w:r>
    </w:p>
    <w:p w:rsidR="000774BB" w:rsidRDefault="000774BB" w:rsidP="000774BB">
      <w:r>
        <w:tab/>
      </w:r>
      <w:r>
        <w:tab/>
        <w:t>System.out.println("Response :::"+response);</w:t>
      </w:r>
    </w:p>
    <w:p w:rsidR="000774BB" w:rsidRDefault="000774BB" w:rsidP="000774BB">
      <w:r>
        <w:tab/>
        <w:t>}</w:t>
      </w:r>
    </w:p>
    <w:p w:rsidR="000774BB" w:rsidRDefault="000774BB" w:rsidP="000774BB"/>
    <w:p w:rsidR="000774BB" w:rsidRDefault="000774BB" w:rsidP="000774BB">
      <w:r>
        <w:t>}</w:t>
      </w:r>
    </w:p>
    <w:p w:rsidR="000774BB" w:rsidRDefault="000774BB" w:rsidP="000774BB"/>
    <w:p w:rsidR="000774BB" w:rsidRDefault="000774BB" w:rsidP="000774BB">
      <w:r>
        <w:t>For the above the following jar files are required.</w:t>
      </w:r>
    </w:p>
    <w:p w:rsidR="000774BB" w:rsidRDefault="000774BB" w:rsidP="000774BB"/>
    <w:p w:rsidR="000774BB" w:rsidRDefault="000774BB" w:rsidP="000774BB">
      <w:r>
        <w:t>apache-ant/ant.jar</w:t>
      </w:r>
    </w:p>
    <w:p w:rsidR="000774BB" w:rsidRDefault="000774BB" w:rsidP="000774BB">
      <w:r>
        <w:t>fastinfoset/FastInfoset.jar,</w:t>
      </w:r>
    </w:p>
    <w:p w:rsidR="000774BB" w:rsidRDefault="000774BB" w:rsidP="000774BB">
      <w:r>
        <w:t>jaxb/jaxb-api.jar,jaxb/jaxb-impl.jar,jaxb/jaxb-xjc.jar,jaxb/jaxb1-impl.jar,</w:t>
      </w:r>
    </w:p>
    <w:p w:rsidR="000774BB" w:rsidRDefault="000774BB" w:rsidP="000774BB">
      <w:r>
        <w:t>jaxp/dom.jar,jaxp/jaxp-api.jar,jaxp/sax.jar,jaxp/xalan.jar,jaxp/xercesImpl.jar,</w:t>
      </w:r>
    </w:p>
    <w:p w:rsidR="000774BB" w:rsidRDefault="000774BB" w:rsidP="000774BB">
      <w:r>
        <w:t>jaxr/jaxr-api.jar,jaxr/jaxr-impl.jar,</w:t>
      </w:r>
    </w:p>
    <w:p w:rsidR="000774BB" w:rsidRDefault="000774BB" w:rsidP="000774BB">
      <w:r>
        <w:t>jaxrpc/jaxrpc-api.jar,jaxrpc/jaxrpc-impl.jar,jaxrpc/jaxrpc-spi.jar,</w:t>
      </w:r>
    </w:p>
    <w:p w:rsidR="000774BB" w:rsidRDefault="000774BB" w:rsidP="000774BB">
      <w:r>
        <w:t>jaxws/jaxws-api.jar,jaxws/jaxws-rt.jar,jaxws/jaxws-tools.jar,jaxws/jsr181-api.jar,jaxws/jsr250-api.jar,</w:t>
      </w:r>
    </w:p>
    <w:p w:rsidR="000774BB" w:rsidRDefault="000774BB" w:rsidP="000774BB">
      <w:r>
        <w:t>jwsdp-shared/activation.jar,jwsdp-shared/jaas.jar,jwsdp-shared/jta-spec1_0_1.jar,jwsdp-shared/mail.jar,</w:t>
      </w:r>
    </w:p>
    <w:p w:rsidR="000774BB" w:rsidRDefault="000774BB" w:rsidP="000774BB">
      <w:r>
        <w:t>jwsdp-shared/relaxngDatatype.jar,jwsdp-shared/resolver.jar,jwsdp-shared/xmlsec.jar,jwsdp-shared/xsdlib.jar,</w:t>
      </w:r>
    </w:p>
    <w:p w:rsidR="000774BB" w:rsidRDefault="000774BB" w:rsidP="000774BB">
      <w:r>
        <w:t>saaj/saaj-api.jar,saaj/saaj-impl.jar,</w:t>
      </w:r>
    </w:p>
    <w:p w:rsidR="000774BB" w:rsidRDefault="000774BB" w:rsidP="000774BB"/>
    <w:p w:rsidR="000774BB" w:rsidRDefault="000774BB" w:rsidP="000774BB"/>
    <w:p w:rsidR="000774BB" w:rsidRDefault="000774BB" w:rsidP="000774BB"/>
    <w:p w:rsidR="000774BB" w:rsidRDefault="000774BB" w:rsidP="000774BB">
      <w:pPr>
        <w:rPr>
          <w:b/>
          <w:bCs/>
          <w:sz w:val="30"/>
          <w:szCs w:val="30"/>
          <w:u w:val="single"/>
        </w:rPr>
      </w:pPr>
      <w:r>
        <w:br w:type="page"/>
      </w:r>
      <w:r>
        <w:lastRenderedPageBreak/>
        <w:tab/>
      </w:r>
      <w:r>
        <w:rPr>
          <w:b/>
          <w:bCs/>
          <w:sz w:val="30"/>
          <w:szCs w:val="30"/>
          <w:u w:val="single"/>
        </w:rPr>
        <w:t>Web service Technology -  Metro from java.net Glassfish community</w:t>
      </w:r>
    </w:p>
    <w:p w:rsidR="000774BB" w:rsidRDefault="000774BB" w:rsidP="000774BB"/>
    <w:p w:rsidR="000774BB" w:rsidRDefault="000774BB" w:rsidP="000774BB">
      <w:pPr>
        <w:rPr>
          <w:b/>
          <w:bCs/>
          <w:u w:val="single"/>
        </w:rPr>
      </w:pPr>
      <w:r>
        <w:rPr>
          <w:b/>
          <w:bCs/>
          <w:u w:val="single"/>
        </w:rPr>
        <w:t>How to create a web service using Metro</w:t>
      </w:r>
    </w:p>
    <w:p w:rsidR="000774BB" w:rsidRDefault="000774BB" w:rsidP="000774BB">
      <w:r>
        <w:t>This is based on annotation provided by Metro.</w:t>
      </w:r>
    </w:p>
    <w:p w:rsidR="000774BB" w:rsidRDefault="000774BB" w:rsidP="000774BB">
      <w:pPr>
        <w:rPr>
          <w:b/>
          <w:bCs/>
          <w:u w:val="single"/>
        </w:rPr>
      </w:pPr>
      <w:r>
        <w:rPr>
          <w:b/>
          <w:bCs/>
          <w:u w:val="single"/>
        </w:rPr>
        <w:t>Capsule</w:t>
      </w:r>
    </w:p>
    <w:p w:rsidR="000774BB" w:rsidRDefault="000774BB" w:rsidP="000774BB">
      <w:pPr>
        <w:rPr>
          <w:b/>
          <w:bCs/>
        </w:rPr>
      </w:pPr>
      <w:r>
        <w:rPr>
          <w:b/>
          <w:bCs/>
        </w:rPr>
        <w:t>1. Create a java class with the method and the appropriate parameters and provide the proper annotations.</w:t>
      </w:r>
    </w:p>
    <w:p w:rsidR="000774BB" w:rsidRDefault="000774BB" w:rsidP="000774BB">
      <w:pPr>
        <w:rPr>
          <w:b/>
          <w:bCs/>
        </w:rPr>
      </w:pPr>
      <w:r>
        <w:rPr>
          <w:b/>
          <w:bCs/>
        </w:rPr>
        <w:t>2. Write an XML file called "sun-jaxws.xml" by providing the web service name, implementation class and the url pattern to access the web service.</w:t>
      </w:r>
    </w:p>
    <w:p w:rsidR="000774BB" w:rsidRDefault="000774BB" w:rsidP="000774BB">
      <w:pPr>
        <w:rPr>
          <w:b/>
          <w:bCs/>
        </w:rPr>
      </w:pPr>
      <w:r>
        <w:rPr>
          <w:b/>
          <w:bCs/>
        </w:rPr>
        <w:t>This file should be available inside &lt;war file&gt;/WEB-INF/</w:t>
      </w:r>
    </w:p>
    <w:p w:rsidR="000774BB" w:rsidRDefault="000774BB" w:rsidP="000774BB">
      <w:pPr>
        <w:rPr>
          <w:b/>
          <w:bCs/>
        </w:rPr>
      </w:pPr>
      <w:r>
        <w:rPr>
          <w:b/>
          <w:bCs/>
        </w:rPr>
        <w:t>3. Write the deployment descriptor "web.xml" by providing the metro WSServlet.The name of the servlet is "com.sun.xml.ws.transport.http.servlet.WSServlet".</w:t>
      </w:r>
    </w:p>
    <w:p w:rsidR="000774BB" w:rsidRDefault="000774BB" w:rsidP="000774BB">
      <w:pPr>
        <w:rPr>
          <w:b/>
          <w:bCs/>
        </w:rPr>
      </w:pPr>
      <w:r>
        <w:rPr>
          <w:b/>
          <w:bCs/>
        </w:rPr>
        <w:t>4. Run the build script to generate and package the final war file for deployment.</w:t>
      </w:r>
    </w:p>
    <w:p w:rsidR="000774BB" w:rsidRDefault="000774BB" w:rsidP="000774BB"/>
    <w:p w:rsidR="000774BB" w:rsidRDefault="000774BB" w:rsidP="000774BB">
      <w:r>
        <w:t>Let us see the code below.</w:t>
      </w:r>
    </w:p>
    <w:p w:rsidR="000774BB" w:rsidRDefault="000774BB" w:rsidP="000774BB"/>
    <w:p w:rsidR="000774BB" w:rsidRDefault="000774BB" w:rsidP="000774BB">
      <w:pPr>
        <w:rPr>
          <w:b/>
          <w:bCs/>
          <w:u w:val="single"/>
        </w:rPr>
      </w:pPr>
      <w:r>
        <w:rPr>
          <w:b/>
          <w:bCs/>
          <w:u w:val="single"/>
        </w:rPr>
        <w:t>SimpleWebServiceImpl.java</w:t>
      </w:r>
    </w:p>
    <w:p w:rsidR="000774BB" w:rsidRDefault="000774BB" w:rsidP="000774BB"/>
    <w:p w:rsidR="000774BB" w:rsidRDefault="000774BB" w:rsidP="000774BB">
      <w:r>
        <w:t>package com.ddlab.rnd.webservice.metro;</w:t>
      </w:r>
    </w:p>
    <w:p w:rsidR="000774BB" w:rsidRDefault="000774BB" w:rsidP="000774BB"/>
    <w:p w:rsidR="000774BB" w:rsidRDefault="000774BB" w:rsidP="000774BB">
      <w:r>
        <w:t>import javax.jws.WebMethod;</w:t>
      </w:r>
    </w:p>
    <w:p w:rsidR="000774BB" w:rsidRDefault="000774BB" w:rsidP="000774BB">
      <w:r>
        <w:t>import javax.jws.WebService;</w:t>
      </w:r>
    </w:p>
    <w:p w:rsidR="000774BB" w:rsidRDefault="000774BB" w:rsidP="000774BB"/>
    <w:p w:rsidR="000774BB" w:rsidRDefault="000774BB" w:rsidP="000774BB">
      <w:pPr>
        <w:rPr>
          <w:b/>
          <w:bCs/>
        </w:rPr>
      </w:pPr>
      <w:r>
        <w:rPr>
          <w:b/>
          <w:bCs/>
        </w:rPr>
        <w:t>@WebService</w:t>
      </w:r>
    </w:p>
    <w:p w:rsidR="000774BB" w:rsidRDefault="000774BB" w:rsidP="000774BB">
      <w:r>
        <w:t xml:space="preserve">public class SimpleWebServiceImpl </w:t>
      </w:r>
    </w:p>
    <w:p w:rsidR="000774BB" w:rsidRDefault="000774BB" w:rsidP="000774BB">
      <w:r>
        <w:t>{</w:t>
      </w:r>
    </w:p>
    <w:p w:rsidR="000774BB" w:rsidRDefault="000774BB" w:rsidP="000774BB">
      <w:pPr>
        <w:rPr>
          <w:b/>
          <w:bCs/>
        </w:rPr>
      </w:pPr>
      <w:r>
        <w:tab/>
      </w:r>
      <w:r>
        <w:rPr>
          <w:b/>
          <w:bCs/>
        </w:rPr>
        <w:t>@WebMethod</w:t>
      </w:r>
    </w:p>
    <w:p w:rsidR="000774BB" w:rsidRDefault="000774BB" w:rsidP="000774BB">
      <w:r>
        <w:tab/>
        <w:t>public String getName( String name ) throws Exception</w:t>
      </w:r>
    </w:p>
    <w:p w:rsidR="000774BB" w:rsidRDefault="000774BB" w:rsidP="000774BB">
      <w:r>
        <w:tab/>
        <w:t>{</w:t>
      </w:r>
    </w:p>
    <w:p w:rsidR="000774BB" w:rsidRDefault="000774BB" w:rsidP="000774BB">
      <w:r>
        <w:tab/>
      </w:r>
      <w:r>
        <w:tab/>
        <w:t>System.out.println("Name from webservice client---&gt;"+name);</w:t>
      </w:r>
    </w:p>
    <w:p w:rsidR="000774BB" w:rsidRDefault="000774BB" w:rsidP="000774BB">
      <w:r>
        <w:tab/>
      </w:r>
      <w:r>
        <w:tab/>
        <w:t>return "Name from server "+name;</w:t>
      </w:r>
    </w:p>
    <w:p w:rsidR="000774BB" w:rsidRDefault="000774BB" w:rsidP="000774BB">
      <w:r>
        <w:tab/>
        <w:t>}</w:t>
      </w:r>
    </w:p>
    <w:p w:rsidR="000774BB" w:rsidRDefault="000774BB" w:rsidP="000774BB">
      <w:r>
        <w:t>}</w:t>
      </w:r>
    </w:p>
    <w:p w:rsidR="000774BB" w:rsidRDefault="000774BB" w:rsidP="000774BB"/>
    <w:p w:rsidR="000774BB" w:rsidRDefault="000774BB" w:rsidP="000774BB">
      <w:pPr>
        <w:rPr>
          <w:b/>
          <w:bCs/>
          <w:u w:val="single"/>
        </w:rPr>
      </w:pPr>
      <w:r>
        <w:rPr>
          <w:b/>
          <w:bCs/>
          <w:u w:val="single"/>
        </w:rPr>
        <w:t>sun-jaxws.xml</w:t>
      </w:r>
    </w:p>
    <w:p w:rsidR="000774BB" w:rsidRDefault="000774BB" w:rsidP="000774BB"/>
    <w:p w:rsidR="000774BB" w:rsidRDefault="000774BB" w:rsidP="000774BB">
      <w:r>
        <w:t>&lt;endpoints xmlns="http://java.sun.com/xml/ns/jax-ws/ri/runtime" version="2.0"&gt;</w:t>
      </w:r>
    </w:p>
    <w:p w:rsidR="000774BB" w:rsidRDefault="000774BB" w:rsidP="000774BB">
      <w:r>
        <w:t xml:space="preserve">    &lt;endpoint</w:t>
      </w:r>
    </w:p>
    <w:p w:rsidR="000774BB" w:rsidRDefault="000774BB" w:rsidP="000774BB">
      <w:r>
        <w:t xml:space="preserve">        name="SimpleWebService"</w:t>
      </w:r>
    </w:p>
    <w:p w:rsidR="000774BB" w:rsidRDefault="000774BB" w:rsidP="000774BB">
      <w:r>
        <w:t xml:space="preserve">        implementation="com.ddlab.rnd.webservice.metro.SimpleWebServiceImpl"</w:t>
      </w:r>
    </w:p>
    <w:p w:rsidR="000774BB" w:rsidRDefault="000774BB" w:rsidP="000774BB">
      <w:r>
        <w:t xml:space="preserve">        url-pattern="/SimpleWebService"/&gt;</w:t>
      </w:r>
    </w:p>
    <w:p w:rsidR="000774BB" w:rsidRDefault="000774BB" w:rsidP="000774BB">
      <w:r>
        <w:t>&lt;/endpoints&gt;</w:t>
      </w:r>
    </w:p>
    <w:p w:rsidR="000774BB" w:rsidRDefault="000774BB" w:rsidP="000774BB"/>
    <w:p w:rsidR="000774BB" w:rsidRDefault="000774BB" w:rsidP="000774BB">
      <w:pPr>
        <w:rPr>
          <w:b/>
          <w:bCs/>
          <w:u w:val="single"/>
        </w:rPr>
      </w:pPr>
      <w:r>
        <w:br w:type="page"/>
      </w:r>
      <w:r>
        <w:rPr>
          <w:b/>
          <w:bCs/>
          <w:u w:val="single"/>
        </w:rPr>
        <w:lastRenderedPageBreak/>
        <w:t>web.xml</w:t>
      </w:r>
    </w:p>
    <w:p w:rsidR="000774BB" w:rsidRDefault="000774BB" w:rsidP="000774BB"/>
    <w:p w:rsidR="000774BB" w:rsidRDefault="000774BB" w:rsidP="000774BB">
      <w:r>
        <w:t>&lt;web-app&gt;</w:t>
      </w:r>
    </w:p>
    <w:p w:rsidR="000774BB" w:rsidRDefault="000774BB" w:rsidP="000774BB">
      <w:r>
        <w:t xml:space="preserve">    &lt;description&gt;SimpleWebService&lt;/description&gt;</w:t>
      </w:r>
    </w:p>
    <w:p w:rsidR="000774BB" w:rsidRDefault="000774BB" w:rsidP="000774BB">
      <w:r>
        <w:t xml:space="preserve">    &lt;display-name&gt;SimpleWebService&lt;/display-name&gt;</w:t>
      </w:r>
    </w:p>
    <w:p w:rsidR="000774BB" w:rsidRDefault="000774BB" w:rsidP="000774BB">
      <w:r>
        <w:t xml:space="preserve">    &lt;listener&gt;</w:t>
      </w:r>
    </w:p>
    <w:p w:rsidR="000774BB" w:rsidRDefault="000774BB" w:rsidP="000774BB">
      <w:r>
        <w:t xml:space="preserve">        &lt;listener-class&gt;com.sun.xml.ws.transport.http.servlet.WSServletContextListener&lt;/listener-class&gt;</w:t>
      </w:r>
    </w:p>
    <w:p w:rsidR="000774BB" w:rsidRDefault="000774BB" w:rsidP="000774BB">
      <w:r>
        <w:t xml:space="preserve">    &lt;/listener&gt;</w:t>
      </w:r>
    </w:p>
    <w:p w:rsidR="000774BB" w:rsidRDefault="000774BB" w:rsidP="000774BB">
      <w:r>
        <w:t xml:space="preserve">    &lt;servlet&gt;</w:t>
      </w:r>
    </w:p>
    <w:p w:rsidR="000774BB" w:rsidRDefault="000774BB" w:rsidP="000774BB">
      <w:r>
        <w:t xml:space="preserve">        &lt;description&gt;JAX-WS endpoint - SimpleObjectSebservice&lt;/description&gt;</w:t>
      </w:r>
    </w:p>
    <w:p w:rsidR="000774BB" w:rsidRDefault="000774BB" w:rsidP="000774BB">
      <w:r>
        <w:t xml:space="preserve">        &lt;display-name&gt;SimpleWebService&lt;/display-name&gt;</w:t>
      </w:r>
    </w:p>
    <w:p w:rsidR="000774BB" w:rsidRDefault="000774BB" w:rsidP="000774BB">
      <w:r>
        <w:t xml:space="preserve">        &lt;servlet-name&gt;SimpleWebService&lt;/servlet-name&gt;</w:t>
      </w:r>
    </w:p>
    <w:p w:rsidR="000774BB" w:rsidRDefault="000774BB" w:rsidP="000774BB">
      <w:pPr>
        <w:rPr>
          <w:b/>
          <w:bCs/>
        </w:rPr>
      </w:pPr>
      <w:r>
        <w:t xml:space="preserve">        </w:t>
      </w:r>
      <w:r>
        <w:rPr>
          <w:b/>
          <w:bCs/>
        </w:rPr>
        <w:t>&lt;servlet-class&gt;com.sun.xml.ws.transport.http.servlet.WSServlet&lt;/servlet-class&gt;</w:t>
      </w:r>
    </w:p>
    <w:p w:rsidR="000774BB" w:rsidRDefault="000774BB" w:rsidP="000774BB">
      <w:r>
        <w:t xml:space="preserve">        &lt;load-on-startup&gt;1&lt;/load-on-startup&gt;</w:t>
      </w:r>
    </w:p>
    <w:p w:rsidR="000774BB" w:rsidRDefault="000774BB" w:rsidP="000774BB">
      <w:r>
        <w:t xml:space="preserve">    &lt;/servlet&gt;</w:t>
      </w:r>
    </w:p>
    <w:p w:rsidR="000774BB" w:rsidRDefault="000774BB" w:rsidP="000774BB">
      <w:r>
        <w:t xml:space="preserve">    &lt;servlet-mapping&gt;</w:t>
      </w:r>
    </w:p>
    <w:p w:rsidR="000774BB" w:rsidRDefault="000774BB" w:rsidP="000774BB">
      <w:r>
        <w:t xml:space="preserve">        &lt;servlet-name&gt;SimpleWebService&lt;/servlet-name&gt;</w:t>
      </w:r>
    </w:p>
    <w:p w:rsidR="000774BB" w:rsidRDefault="000774BB" w:rsidP="000774BB">
      <w:r>
        <w:t xml:space="preserve">        &lt;url-pattern&gt;/SimpleWebService&lt;/url-pattern&gt;</w:t>
      </w:r>
    </w:p>
    <w:p w:rsidR="000774BB" w:rsidRDefault="000774BB" w:rsidP="000774BB">
      <w:r>
        <w:t xml:space="preserve">    &lt;/servlet-mapping&gt;</w:t>
      </w:r>
    </w:p>
    <w:p w:rsidR="000774BB" w:rsidRDefault="000774BB" w:rsidP="000774BB">
      <w:r>
        <w:t xml:space="preserve">    &lt;session-config&gt;</w:t>
      </w:r>
    </w:p>
    <w:p w:rsidR="000774BB" w:rsidRDefault="000774BB" w:rsidP="000774BB">
      <w:r>
        <w:t xml:space="preserve">        &lt;session-timeout&gt;60&lt;/session-timeout&gt;</w:t>
      </w:r>
    </w:p>
    <w:p w:rsidR="000774BB" w:rsidRDefault="000774BB" w:rsidP="000774BB">
      <w:r>
        <w:t xml:space="preserve">    &lt;/session-config&gt;</w:t>
      </w:r>
    </w:p>
    <w:p w:rsidR="000774BB" w:rsidRDefault="000774BB" w:rsidP="000774BB">
      <w:r>
        <w:t>&lt;/web-app&gt;</w:t>
      </w:r>
    </w:p>
    <w:p w:rsidR="000774BB" w:rsidRDefault="000774BB" w:rsidP="000774BB"/>
    <w:p w:rsidR="000774BB" w:rsidRDefault="000774BB" w:rsidP="000774BB">
      <w:pPr>
        <w:rPr>
          <w:b/>
          <w:bCs/>
          <w:u w:val="single"/>
        </w:rPr>
      </w:pPr>
      <w:r>
        <w:rPr>
          <w:b/>
          <w:bCs/>
          <w:u w:val="single"/>
        </w:rPr>
        <w:t>server-build.xml</w:t>
      </w:r>
    </w:p>
    <w:p w:rsidR="000774BB" w:rsidRDefault="000774BB" w:rsidP="000774BB"/>
    <w:p w:rsidR="000774BB" w:rsidRDefault="000774BB" w:rsidP="000774BB">
      <w:r>
        <w:t>&lt;!--</w:t>
      </w:r>
    </w:p>
    <w:p w:rsidR="000774BB" w:rsidRDefault="000774BB" w:rsidP="000774BB">
      <w:r>
        <w:tab/>
        <w:t>This is a generic ant build script for building the server side code.</w:t>
      </w:r>
    </w:p>
    <w:p w:rsidR="000774BB" w:rsidRDefault="000774BB" w:rsidP="000774BB">
      <w:r>
        <w:tab/>
        <w:t>Upon running the script, it will create a war file and you can</w:t>
      </w:r>
    </w:p>
    <w:p w:rsidR="000774BB" w:rsidRDefault="000774BB" w:rsidP="000774BB">
      <w:r>
        <w:tab/>
        <w:t>deploy in any application server.</w:t>
      </w:r>
    </w:p>
    <w:p w:rsidR="000774BB" w:rsidRDefault="000774BB" w:rsidP="000774BB">
      <w:r>
        <w:tab/>
        <w:t>Author : Debadatta Mishra</w:t>
      </w:r>
    </w:p>
    <w:p w:rsidR="000774BB" w:rsidRDefault="000774BB" w:rsidP="000774BB">
      <w:r>
        <w:tab/>
        <w:t>Project Name : simpleobjectwebservice_metro</w:t>
      </w:r>
    </w:p>
    <w:p w:rsidR="000774BB" w:rsidRDefault="000774BB" w:rsidP="000774BB">
      <w:r>
        <w:t>--&gt;</w:t>
      </w:r>
    </w:p>
    <w:p w:rsidR="000774BB" w:rsidRDefault="000774BB" w:rsidP="000774BB">
      <w:r>
        <w:t>&lt;project name="SimpleWebService_metro" default="createwar" basedir="."&gt;</w:t>
      </w:r>
    </w:p>
    <w:p w:rsidR="000774BB" w:rsidRDefault="000774BB" w:rsidP="000774BB"/>
    <w:p w:rsidR="000774BB" w:rsidRDefault="000774BB" w:rsidP="000774BB">
      <w:r>
        <w:tab/>
        <w:t xml:space="preserve">    &lt;property environment="env"/&gt;</w:t>
      </w:r>
    </w:p>
    <w:p w:rsidR="000774BB" w:rsidRDefault="000774BB" w:rsidP="000774BB">
      <w:r>
        <w:tab/>
        <w:t xml:space="preserve">    &lt;property name="server.config.dir"                                 value="${basedir}/server-config" /&gt;</w:t>
      </w:r>
    </w:p>
    <w:p w:rsidR="000774BB" w:rsidRDefault="000774BB" w:rsidP="000774BB">
      <w:r>
        <w:tab/>
        <w:t xml:space="preserve">    &lt;property name="src.dir"                                           value="${basedir}/serversrc" /&gt;</w:t>
      </w:r>
    </w:p>
    <w:p w:rsidR="000774BB" w:rsidRDefault="000774BB" w:rsidP="000774BB">
      <w:r>
        <w:tab/>
        <w:t xml:space="preserve">    &lt;property name="bin.dir"                                           value="${basedir}/bin" /&gt;</w:t>
      </w:r>
    </w:p>
    <w:p w:rsidR="000774BB" w:rsidRDefault="000774BB" w:rsidP="000774BB">
      <w:r>
        <w:tab/>
        <w:t xml:space="preserve">    &lt;property name="lib.dir"                                           value="${basedir}/lib" /&gt;</w:t>
      </w:r>
    </w:p>
    <w:p w:rsidR="000774BB" w:rsidRDefault="000774BB" w:rsidP="000774BB">
      <w:r>
        <w:tab/>
        <w:t xml:space="preserve">    &lt;property name="dist.dir"                                          value="${basedir}/dist" /&gt;</w:t>
      </w:r>
    </w:p>
    <w:p w:rsidR="000774BB" w:rsidRDefault="000774BB" w:rsidP="000774BB">
      <w:r>
        <w:tab/>
        <w:t xml:space="preserve">    &lt;property name="build.dir"                                         value="${basedir}/build" /&gt;</w:t>
      </w:r>
    </w:p>
    <w:p w:rsidR="000774BB" w:rsidRDefault="000774BB" w:rsidP="000774BB">
      <w:r>
        <w:tab/>
        <w:t xml:space="preserve">    &lt;property name="war.dir"                                           value="${basedir}/${ant.project.name}.war" /&gt;</w:t>
      </w:r>
    </w:p>
    <w:p w:rsidR="000774BB" w:rsidRDefault="000774BB" w:rsidP="000774BB">
      <w:r>
        <w:tab/>
        <w:t xml:space="preserve">    &lt;property name="webinf.dir"                                        value="${war.dir}/WEB-INF" /&gt;</w:t>
      </w:r>
    </w:p>
    <w:p w:rsidR="000774BB" w:rsidRDefault="000774BB" w:rsidP="000774BB">
      <w:r>
        <w:tab/>
        <w:t xml:space="preserve">    &lt;property name="webinf.classes.dir"                                value="${war.dir}/WEB-INF/classes" /&gt;</w:t>
      </w:r>
    </w:p>
    <w:p w:rsidR="000774BB" w:rsidRDefault="000774BB" w:rsidP="000774BB">
      <w:r>
        <w:tab/>
        <w:t xml:space="preserve">    &lt;property name="webinf.lib.dir"                                    value="${war.dir}/WEB-INF/lib" /&gt;</w:t>
      </w:r>
    </w:p>
    <w:p w:rsidR="000774BB" w:rsidRDefault="000774BB" w:rsidP="000774BB">
      <w:r>
        <w:tab/>
        <w:t xml:space="preserve">    &lt;property name="webservice.jar"                                    value="${dist.dir}/${ant.project.name}.jar" /&gt;</w:t>
      </w:r>
    </w:p>
    <w:p w:rsidR="000774BB" w:rsidRDefault="000774BB" w:rsidP="000774BB">
      <w:r>
        <w:tab/>
        <w:t xml:space="preserve">    &lt;property name="java.home"                                         value="${env.JAVA_HOME}"/&gt;</w:t>
      </w:r>
    </w:p>
    <w:p w:rsidR="000774BB" w:rsidRDefault="000774BB" w:rsidP="000774BB">
      <w:r>
        <w:tab/>
        <w:t xml:space="preserve">    </w:t>
      </w:r>
    </w:p>
    <w:p w:rsidR="000774BB" w:rsidRDefault="000774BB" w:rsidP="000774BB"/>
    <w:p w:rsidR="000774BB" w:rsidRDefault="000774BB" w:rsidP="000774BB">
      <w:r>
        <w:tab/>
        <w:t>&lt;!-- Setting the ClassPath --&gt;</w:t>
      </w:r>
    </w:p>
    <w:p w:rsidR="000774BB" w:rsidRDefault="000774BB" w:rsidP="000774BB">
      <w:r>
        <w:tab/>
        <w:t>&lt;path id="classpath"&gt;</w:t>
      </w:r>
    </w:p>
    <w:p w:rsidR="000774BB" w:rsidRDefault="000774BB" w:rsidP="000774BB">
      <w:r>
        <w:tab/>
      </w:r>
      <w:r>
        <w:tab/>
        <w:t>&lt;pathelement location="${java.home}/../lib/tools.jar"/&gt;</w:t>
      </w:r>
    </w:p>
    <w:p w:rsidR="000774BB" w:rsidRDefault="000774BB" w:rsidP="000774BB">
      <w:r>
        <w:tab/>
      </w:r>
      <w:r>
        <w:tab/>
        <w:t>&lt;fileset dir="${lib.dir}"&gt;</w:t>
      </w:r>
    </w:p>
    <w:p w:rsidR="000774BB" w:rsidRDefault="000774BB" w:rsidP="000774BB">
      <w:r>
        <w:tab/>
      </w:r>
      <w:r>
        <w:tab/>
      </w:r>
      <w:r>
        <w:tab/>
        <w:t>&lt;include name="**/*.jar" /&gt;</w:t>
      </w:r>
    </w:p>
    <w:p w:rsidR="000774BB" w:rsidRDefault="000774BB" w:rsidP="000774BB">
      <w:r>
        <w:tab/>
      </w:r>
      <w:r>
        <w:tab/>
        <w:t>&lt;/fileset&gt;</w:t>
      </w:r>
    </w:p>
    <w:p w:rsidR="000774BB" w:rsidRDefault="000774BB" w:rsidP="000774BB">
      <w:r>
        <w:tab/>
        <w:t>&lt;/path&gt;</w:t>
      </w:r>
    </w:p>
    <w:p w:rsidR="000774BB" w:rsidRDefault="000774BB" w:rsidP="000774BB"/>
    <w:p w:rsidR="000774BB" w:rsidRDefault="000774BB" w:rsidP="000774BB">
      <w:pPr>
        <w:rPr>
          <w:b/>
          <w:bCs/>
        </w:rPr>
      </w:pPr>
      <w:r>
        <w:tab/>
      </w:r>
      <w:r>
        <w:rPr>
          <w:b/>
          <w:bCs/>
        </w:rPr>
        <w:t>&lt;taskdef name="apt" classname="com.sun.tools.ws.ant.Apt"&gt;</w:t>
      </w:r>
    </w:p>
    <w:p w:rsidR="000774BB" w:rsidRDefault="000774BB" w:rsidP="000774BB">
      <w:pPr>
        <w:rPr>
          <w:b/>
          <w:bCs/>
        </w:rPr>
      </w:pPr>
      <w:r>
        <w:rPr>
          <w:b/>
          <w:bCs/>
        </w:rPr>
        <w:tab/>
      </w:r>
      <w:r>
        <w:rPr>
          <w:b/>
          <w:bCs/>
        </w:rPr>
        <w:tab/>
        <w:t>&lt;classpath refid="classpath"/&gt;</w:t>
      </w:r>
    </w:p>
    <w:p w:rsidR="000774BB" w:rsidRDefault="000774BB" w:rsidP="000774BB">
      <w:pPr>
        <w:rPr>
          <w:b/>
          <w:bCs/>
        </w:rPr>
      </w:pPr>
      <w:r>
        <w:rPr>
          <w:b/>
          <w:bCs/>
        </w:rPr>
        <w:tab/>
        <w:t>&lt;/taskdef&gt;</w:t>
      </w:r>
    </w:p>
    <w:p w:rsidR="000774BB" w:rsidRDefault="000774BB" w:rsidP="000774BB">
      <w:pPr>
        <w:rPr>
          <w:b/>
          <w:bCs/>
        </w:rPr>
      </w:pPr>
    </w:p>
    <w:p w:rsidR="000774BB" w:rsidRDefault="000774BB" w:rsidP="000774BB">
      <w:pPr>
        <w:rPr>
          <w:b/>
          <w:bCs/>
        </w:rPr>
      </w:pPr>
      <w:r>
        <w:rPr>
          <w:b/>
          <w:bCs/>
        </w:rPr>
        <w:tab/>
        <w:t>&lt;taskdef name="wsimport" classname="com.sun.tools.ws.ant.WsImport"&gt;</w:t>
      </w:r>
    </w:p>
    <w:p w:rsidR="000774BB" w:rsidRDefault="000774BB" w:rsidP="000774BB">
      <w:pPr>
        <w:rPr>
          <w:b/>
          <w:bCs/>
        </w:rPr>
      </w:pPr>
      <w:r>
        <w:rPr>
          <w:b/>
          <w:bCs/>
        </w:rPr>
        <w:tab/>
      </w:r>
      <w:r>
        <w:rPr>
          <w:b/>
          <w:bCs/>
        </w:rPr>
        <w:tab/>
        <w:t>&lt;classpath refid="classpath"/&gt;</w:t>
      </w:r>
    </w:p>
    <w:p w:rsidR="000774BB" w:rsidRDefault="000774BB" w:rsidP="000774BB">
      <w:pPr>
        <w:rPr>
          <w:b/>
          <w:bCs/>
        </w:rPr>
      </w:pPr>
      <w:r>
        <w:rPr>
          <w:b/>
          <w:bCs/>
        </w:rPr>
        <w:tab/>
        <w:t>&lt;/taskdef&gt;</w:t>
      </w:r>
    </w:p>
    <w:p w:rsidR="000774BB" w:rsidRDefault="000774BB" w:rsidP="000774BB"/>
    <w:p w:rsidR="000774BB" w:rsidRDefault="000774BB" w:rsidP="000774BB">
      <w:r>
        <w:tab/>
        <w:t>&lt;target name="clean"&gt;</w:t>
      </w:r>
    </w:p>
    <w:p w:rsidR="000774BB" w:rsidRDefault="000774BB" w:rsidP="000774BB">
      <w:r>
        <w:tab/>
      </w:r>
      <w:r>
        <w:tab/>
        <w:t>&lt;delete dir="${dist.dir}" /&gt;</w:t>
      </w:r>
    </w:p>
    <w:p w:rsidR="000774BB" w:rsidRDefault="000774BB" w:rsidP="000774BB">
      <w:r>
        <w:tab/>
      </w:r>
      <w:r>
        <w:tab/>
        <w:t>&lt;delete dir="${bin.dir}" /&gt;</w:t>
      </w:r>
    </w:p>
    <w:p w:rsidR="000774BB" w:rsidRDefault="000774BB" w:rsidP="000774BB">
      <w:r>
        <w:tab/>
      </w:r>
      <w:r>
        <w:tab/>
        <w:t>&lt;delete dir="${war.dir}" /&gt;</w:t>
      </w:r>
    </w:p>
    <w:p w:rsidR="000774BB" w:rsidRDefault="000774BB" w:rsidP="000774BB">
      <w:r>
        <w:tab/>
      </w:r>
      <w:r>
        <w:tab/>
        <w:t>&lt;delete dir="${build.dir}" /&gt;</w:t>
      </w:r>
    </w:p>
    <w:p w:rsidR="000774BB" w:rsidRDefault="000774BB" w:rsidP="000774BB">
      <w:r>
        <w:tab/>
        <w:t>&lt;/target&gt;</w:t>
      </w:r>
    </w:p>
    <w:p w:rsidR="000774BB" w:rsidRDefault="000774BB" w:rsidP="000774BB"/>
    <w:p w:rsidR="000774BB" w:rsidRDefault="000774BB" w:rsidP="000774BB">
      <w:r>
        <w:tab/>
        <w:t>&lt;!-- Delete and create the required directories --&gt;</w:t>
      </w:r>
    </w:p>
    <w:p w:rsidR="000774BB" w:rsidRDefault="000774BB" w:rsidP="000774BB">
      <w:r>
        <w:tab/>
        <w:t>&lt;target name="init" depends="clean" &gt;</w:t>
      </w:r>
    </w:p>
    <w:p w:rsidR="000774BB" w:rsidRDefault="000774BB" w:rsidP="000774BB">
      <w:r>
        <w:tab/>
      </w:r>
      <w:r>
        <w:tab/>
        <w:t>&lt;mkdir dir="${bin.dir}" /&gt;</w:t>
      </w:r>
    </w:p>
    <w:p w:rsidR="000774BB" w:rsidRDefault="000774BB" w:rsidP="000774BB">
      <w:r>
        <w:tab/>
      </w:r>
      <w:r>
        <w:tab/>
        <w:t>&lt;mkdir dir="${dist.dir}" /&gt;</w:t>
      </w:r>
    </w:p>
    <w:p w:rsidR="000774BB" w:rsidRDefault="000774BB" w:rsidP="000774BB">
      <w:r>
        <w:tab/>
      </w:r>
      <w:r>
        <w:tab/>
        <w:t>&lt;mkdir dir="${war.dir}" /&gt;</w:t>
      </w:r>
    </w:p>
    <w:p w:rsidR="000774BB" w:rsidRDefault="000774BB" w:rsidP="000774BB">
      <w:r>
        <w:tab/>
      </w:r>
      <w:r>
        <w:tab/>
        <w:t>&lt;mkdir dir="${build.dir}" /&gt;</w:t>
      </w:r>
    </w:p>
    <w:p w:rsidR="000774BB" w:rsidRDefault="000774BB" w:rsidP="000774BB">
      <w:r>
        <w:tab/>
      </w:r>
      <w:r>
        <w:tab/>
        <w:t>&lt;mkdir dir="${webinf.dir}/classes" /&gt;</w:t>
      </w:r>
    </w:p>
    <w:p w:rsidR="000774BB" w:rsidRDefault="000774BB" w:rsidP="000774BB">
      <w:r>
        <w:tab/>
        <w:t>&lt;/target&gt;</w:t>
      </w:r>
    </w:p>
    <w:p w:rsidR="000774BB" w:rsidRDefault="000774BB" w:rsidP="000774BB"/>
    <w:p w:rsidR="000774BB" w:rsidRDefault="000774BB" w:rsidP="000774BB">
      <w:r>
        <w:tab/>
        <w:t>&lt;!-- Compile the source and create the jar file --&gt;</w:t>
      </w:r>
    </w:p>
    <w:p w:rsidR="000774BB" w:rsidRDefault="000774BB" w:rsidP="000774BB">
      <w:r>
        <w:tab/>
        <w:t>&lt;target name="compile.src" depends="init"&gt;</w:t>
      </w:r>
    </w:p>
    <w:p w:rsidR="000774BB" w:rsidRDefault="000774BB" w:rsidP="000774BB">
      <w:r>
        <w:tab/>
      </w:r>
      <w:r>
        <w:tab/>
        <w:t>&lt;javac srcdir="${src.dir}" destdir="${bin.dir}" debug="on" fork="yes"&gt;</w:t>
      </w:r>
    </w:p>
    <w:p w:rsidR="000774BB" w:rsidRDefault="000774BB" w:rsidP="000774BB">
      <w:r>
        <w:tab/>
      </w:r>
      <w:r>
        <w:tab/>
      </w:r>
      <w:r>
        <w:tab/>
        <w:t>&lt;classpath refid="classpath" /&gt;</w:t>
      </w:r>
    </w:p>
    <w:p w:rsidR="000774BB" w:rsidRDefault="000774BB" w:rsidP="000774BB">
      <w:r>
        <w:tab/>
      </w:r>
      <w:r>
        <w:tab/>
        <w:t>&lt;/javac&gt;</w:t>
      </w:r>
    </w:p>
    <w:p w:rsidR="000774BB" w:rsidRDefault="000774BB" w:rsidP="000774BB">
      <w:r>
        <w:tab/>
      </w:r>
      <w:r>
        <w:tab/>
        <w:t>&lt;jar destfile="${webservice.jar}" basedir="${bin.dir}" /&gt;</w:t>
      </w:r>
    </w:p>
    <w:p w:rsidR="000774BB" w:rsidRDefault="000774BB" w:rsidP="000774BB">
      <w:r>
        <w:tab/>
        <w:t>&lt;/target&gt;</w:t>
      </w:r>
    </w:p>
    <w:p w:rsidR="000774BB" w:rsidRDefault="000774BB" w:rsidP="000774BB"/>
    <w:p w:rsidR="000774BB" w:rsidRDefault="000774BB" w:rsidP="000774BB">
      <w:r>
        <w:tab/>
        <w:t>&lt;!-- Generate the webservice --&gt;</w:t>
      </w:r>
    </w:p>
    <w:p w:rsidR="000774BB" w:rsidRDefault="000774BB" w:rsidP="000774BB">
      <w:pPr>
        <w:rPr>
          <w:b/>
          <w:bCs/>
        </w:rPr>
      </w:pPr>
      <w:r>
        <w:tab/>
      </w:r>
      <w:r>
        <w:rPr>
          <w:b/>
          <w:bCs/>
        </w:rPr>
        <w:t>&lt;target name="generate-service" depends="compile.src"&gt;</w:t>
      </w:r>
    </w:p>
    <w:p w:rsidR="000774BB" w:rsidRDefault="000774BB" w:rsidP="000774BB">
      <w:pPr>
        <w:rPr>
          <w:b/>
          <w:bCs/>
        </w:rPr>
      </w:pPr>
      <w:r>
        <w:rPr>
          <w:b/>
          <w:bCs/>
        </w:rPr>
        <w:tab/>
      </w:r>
      <w:r>
        <w:rPr>
          <w:b/>
          <w:bCs/>
        </w:rPr>
        <w:tab/>
        <w:t>&lt;apt</w:t>
      </w:r>
    </w:p>
    <w:p w:rsidR="000774BB" w:rsidRDefault="000774BB" w:rsidP="000774BB">
      <w:pPr>
        <w:rPr>
          <w:b/>
          <w:bCs/>
        </w:rPr>
      </w:pPr>
      <w:r>
        <w:rPr>
          <w:b/>
          <w:bCs/>
        </w:rPr>
        <w:t xml:space="preserve">                fork="true"</w:t>
      </w:r>
    </w:p>
    <w:p w:rsidR="000774BB" w:rsidRDefault="000774BB" w:rsidP="000774BB">
      <w:pPr>
        <w:rPr>
          <w:b/>
          <w:bCs/>
        </w:rPr>
      </w:pPr>
      <w:r>
        <w:rPr>
          <w:b/>
          <w:bCs/>
        </w:rPr>
        <w:t xml:space="preserve">                debug="true"</w:t>
      </w:r>
    </w:p>
    <w:p w:rsidR="000774BB" w:rsidRDefault="000774BB" w:rsidP="000774BB">
      <w:pPr>
        <w:rPr>
          <w:b/>
          <w:bCs/>
        </w:rPr>
      </w:pPr>
      <w:r>
        <w:rPr>
          <w:b/>
          <w:bCs/>
        </w:rPr>
        <w:t xml:space="preserve">                verbose="${verbose}"</w:t>
      </w:r>
    </w:p>
    <w:p w:rsidR="000774BB" w:rsidRDefault="000774BB" w:rsidP="000774BB">
      <w:pPr>
        <w:rPr>
          <w:b/>
          <w:bCs/>
        </w:rPr>
      </w:pPr>
      <w:r>
        <w:rPr>
          <w:b/>
          <w:bCs/>
        </w:rPr>
        <w:t xml:space="preserve">                destdir="${build.dir}"</w:t>
      </w:r>
    </w:p>
    <w:p w:rsidR="000774BB" w:rsidRDefault="000774BB" w:rsidP="000774BB">
      <w:pPr>
        <w:rPr>
          <w:b/>
          <w:bCs/>
        </w:rPr>
      </w:pPr>
      <w:r>
        <w:rPr>
          <w:b/>
          <w:bCs/>
        </w:rPr>
        <w:t xml:space="preserve">                sourcedestdir="${build.dir}"</w:t>
      </w:r>
    </w:p>
    <w:p w:rsidR="000774BB" w:rsidRDefault="000774BB" w:rsidP="000774BB">
      <w:pPr>
        <w:rPr>
          <w:b/>
          <w:bCs/>
        </w:rPr>
      </w:pPr>
      <w:r>
        <w:rPr>
          <w:b/>
          <w:bCs/>
        </w:rPr>
        <w:t xml:space="preserve">                sourcepath="${src.dir}"&gt;</w:t>
      </w:r>
    </w:p>
    <w:p w:rsidR="000774BB" w:rsidRDefault="000774BB" w:rsidP="000774BB">
      <w:pPr>
        <w:rPr>
          <w:b/>
          <w:bCs/>
        </w:rPr>
      </w:pPr>
      <w:r>
        <w:rPr>
          <w:b/>
          <w:bCs/>
        </w:rPr>
        <w:tab/>
      </w:r>
      <w:r>
        <w:rPr>
          <w:b/>
          <w:bCs/>
        </w:rPr>
        <w:tab/>
      </w:r>
      <w:r>
        <w:rPr>
          <w:b/>
          <w:bCs/>
        </w:rPr>
        <w:tab/>
        <w:t>&lt;classpath&gt;</w:t>
      </w:r>
    </w:p>
    <w:p w:rsidR="000774BB" w:rsidRDefault="000774BB" w:rsidP="000774BB">
      <w:pPr>
        <w:rPr>
          <w:b/>
          <w:bCs/>
        </w:rPr>
      </w:pPr>
      <w:r>
        <w:rPr>
          <w:b/>
          <w:bCs/>
        </w:rPr>
        <w:tab/>
      </w:r>
      <w:r>
        <w:rPr>
          <w:b/>
          <w:bCs/>
        </w:rPr>
        <w:tab/>
      </w:r>
      <w:r>
        <w:rPr>
          <w:b/>
          <w:bCs/>
        </w:rPr>
        <w:tab/>
      </w:r>
      <w:r>
        <w:rPr>
          <w:b/>
          <w:bCs/>
        </w:rPr>
        <w:tab/>
        <w:t>&lt;path refid="classpath"/&gt;</w:t>
      </w:r>
    </w:p>
    <w:p w:rsidR="000774BB" w:rsidRDefault="000774BB" w:rsidP="000774BB">
      <w:pPr>
        <w:rPr>
          <w:b/>
          <w:bCs/>
        </w:rPr>
      </w:pPr>
      <w:r>
        <w:rPr>
          <w:b/>
          <w:bCs/>
        </w:rPr>
        <w:tab/>
      </w:r>
      <w:r>
        <w:rPr>
          <w:b/>
          <w:bCs/>
        </w:rPr>
        <w:tab/>
      </w:r>
      <w:r>
        <w:rPr>
          <w:b/>
          <w:bCs/>
        </w:rPr>
        <w:tab/>
      </w:r>
      <w:r>
        <w:rPr>
          <w:b/>
          <w:bCs/>
        </w:rPr>
        <w:tab/>
        <w:t>&lt;pathelement location="${src.dir}"/&gt;</w:t>
      </w:r>
    </w:p>
    <w:p w:rsidR="000774BB" w:rsidRDefault="000774BB" w:rsidP="000774BB">
      <w:pPr>
        <w:rPr>
          <w:b/>
          <w:bCs/>
        </w:rPr>
      </w:pPr>
      <w:r>
        <w:rPr>
          <w:b/>
          <w:bCs/>
        </w:rPr>
        <w:tab/>
      </w:r>
      <w:r>
        <w:rPr>
          <w:b/>
          <w:bCs/>
        </w:rPr>
        <w:tab/>
      </w:r>
      <w:r>
        <w:rPr>
          <w:b/>
          <w:bCs/>
        </w:rPr>
        <w:tab/>
        <w:t>&lt;/classpath&gt;</w:t>
      </w:r>
    </w:p>
    <w:p w:rsidR="000774BB" w:rsidRDefault="000774BB" w:rsidP="000774BB">
      <w:pPr>
        <w:rPr>
          <w:b/>
          <w:bCs/>
        </w:rPr>
      </w:pPr>
      <w:r>
        <w:rPr>
          <w:b/>
          <w:bCs/>
        </w:rPr>
        <w:tab/>
      </w:r>
      <w:r>
        <w:rPr>
          <w:b/>
          <w:bCs/>
        </w:rPr>
        <w:tab/>
      </w:r>
      <w:r>
        <w:rPr>
          <w:b/>
          <w:bCs/>
        </w:rPr>
        <w:tab/>
        <w:t>&lt;option key="r" value="${build.dir}"/&gt;</w:t>
      </w:r>
    </w:p>
    <w:p w:rsidR="000774BB" w:rsidRDefault="000774BB" w:rsidP="000774BB">
      <w:pPr>
        <w:rPr>
          <w:b/>
          <w:bCs/>
        </w:rPr>
      </w:pPr>
      <w:r>
        <w:rPr>
          <w:b/>
          <w:bCs/>
        </w:rPr>
        <w:tab/>
      </w:r>
      <w:r>
        <w:rPr>
          <w:b/>
          <w:bCs/>
        </w:rPr>
        <w:tab/>
      </w:r>
      <w:r>
        <w:rPr>
          <w:b/>
          <w:bCs/>
        </w:rPr>
        <w:tab/>
        <w:t>&lt;source dir="${src.dir}"&gt;</w:t>
      </w:r>
    </w:p>
    <w:p w:rsidR="000774BB" w:rsidRDefault="000774BB" w:rsidP="000774BB">
      <w:pPr>
        <w:rPr>
          <w:b/>
          <w:bCs/>
        </w:rPr>
      </w:pPr>
      <w:r>
        <w:rPr>
          <w:b/>
          <w:bCs/>
        </w:rPr>
        <w:tab/>
      </w:r>
      <w:r>
        <w:rPr>
          <w:b/>
          <w:bCs/>
        </w:rPr>
        <w:tab/>
      </w:r>
      <w:r>
        <w:rPr>
          <w:b/>
          <w:bCs/>
        </w:rPr>
        <w:tab/>
      </w:r>
      <w:r>
        <w:rPr>
          <w:b/>
          <w:bCs/>
        </w:rPr>
        <w:tab/>
        <w:t>&lt;include name="**/*.java"/&gt;</w:t>
      </w:r>
    </w:p>
    <w:p w:rsidR="000774BB" w:rsidRDefault="000774BB" w:rsidP="000774BB">
      <w:pPr>
        <w:rPr>
          <w:b/>
          <w:bCs/>
        </w:rPr>
      </w:pPr>
      <w:r>
        <w:rPr>
          <w:b/>
          <w:bCs/>
        </w:rPr>
        <w:tab/>
      </w:r>
      <w:r>
        <w:rPr>
          <w:b/>
          <w:bCs/>
        </w:rPr>
        <w:tab/>
      </w:r>
      <w:r>
        <w:rPr>
          <w:b/>
          <w:bCs/>
        </w:rPr>
        <w:tab/>
        <w:t>&lt;/source&gt;</w:t>
      </w:r>
    </w:p>
    <w:p w:rsidR="000774BB" w:rsidRDefault="000774BB" w:rsidP="000774BB">
      <w:pPr>
        <w:rPr>
          <w:b/>
          <w:bCs/>
        </w:rPr>
      </w:pPr>
      <w:r>
        <w:rPr>
          <w:b/>
          <w:bCs/>
        </w:rPr>
        <w:tab/>
      </w:r>
      <w:r>
        <w:rPr>
          <w:b/>
          <w:bCs/>
        </w:rPr>
        <w:tab/>
        <w:t>&lt;/apt&gt;</w:t>
      </w:r>
    </w:p>
    <w:p w:rsidR="000774BB" w:rsidRDefault="000774BB" w:rsidP="000774BB">
      <w:pPr>
        <w:rPr>
          <w:b/>
          <w:bCs/>
        </w:rPr>
      </w:pPr>
      <w:r>
        <w:rPr>
          <w:b/>
          <w:bCs/>
        </w:rPr>
        <w:tab/>
      </w:r>
      <w:r>
        <w:rPr>
          <w:b/>
          <w:bCs/>
        </w:rPr>
        <w:tab/>
        <w:t>&lt;copy todir="${build.dir}/classes"&gt;</w:t>
      </w:r>
    </w:p>
    <w:p w:rsidR="000774BB" w:rsidRDefault="000774BB" w:rsidP="000774BB">
      <w:pPr>
        <w:rPr>
          <w:b/>
          <w:bCs/>
        </w:rPr>
      </w:pPr>
      <w:r>
        <w:rPr>
          <w:b/>
          <w:bCs/>
        </w:rPr>
        <w:tab/>
      </w:r>
      <w:r>
        <w:rPr>
          <w:b/>
          <w:bCs/>
        </w:rPr>
        <w:tab/>
      </w:r>
      <w:r>
        <w:rPr>
          <w:b/>
          <w:bCs/>
        </w:rPr>
        <w:tab/>
        <w:t>&lt;fileset dir="${build.dir}" includes="**/*.class"/&gt;</w:t>
      </w:r>
    </w:p>
    <w:p w:rsidR="000774BB" w:rsidRDefault="000774BB" w:rsidP="000774BB">
      <w:pPr>
        <w:rPr>
          <w:b/>
          <w:bCs/>
        </w:rPr>
      </w:pPr>
      <w:r>
        <w:rPr>
          <w:b/>
          <w:bCs/>
        </w:rPr>
        <w:tab/>
      </w:r>
      <w:r>
        <w:rPr>
          <w:b/>
          <w:bCs/>
        </w:rPr>
        <w:tab/>
        <w:t>&lt;/copy&gt;</w:t>
      </w:r>
    </w:p>
    <w:p w:rsidR="000774BB" w:rsidRDefault="000774BB" w:rsidP="000774BB">
      <w:pPr>
        <w:rPr>
          <w:b/>
          <w:bCs/>
        </w:rPr>
      </w:pPr>
      <w:r>
        <w:rPr>
          <w:b/>
          <w:bCs/>
        </w:rPr>
        <w:tab/>
      </w:r>
      <w:r>
        <w:rPr>
          <w:b/>
          <w:bCs/>
        </w:rPr>
        <w:tab/>
        <w:t>&lt;jar destfile="${webservice.jar}" basedir="${build.dir}/classes" /&gt;</w:t>
      </w:r>
    </w:p>
    <w:p w:rsidR="000774BB" w:rsidRDefault="000774BB" w:rsidP="000774BB">
      <w:pPr>
        <w:rPr>
          <w:b/>
          <w:bCs/>
        </w:rPr>
      </w:pPr>
      <w:r>
        <w:rPr>
          <w:b/>
          <w:bCs/>
        </w:rPr>
        <w:tab/>
        <w:t>&lt;/target&gt;</w:t>
      </w:r>
    </w:p>
    <w:p w:rsidR="000774BB" w:rsidRDefault="000774BB" w:rsidP="000774BB"/>
    <w:p w:rsidR="000774BB" w:rsidRDefault="000774BB" w:rsidP="000774BB">
      <w:r>
        <w:lastRenderedPageBreak/>
        <w:tab/>
        <w:t>&lt;!-- Creation of war file --&gt;</w:t>
      </w:r>
    </w:p>
    <w:p w:rsidR="000774BB" w:rsidRDefault="000774BB" w:rsidP="000774BB">
      <w:r>
        <w:tab/>
        <w:t>&lt;target name="createwar" depends="generate-service"&gt;</w:t>
      </w:r>
    </w:p>
    <w:p w:rsidR="000774BB" w:rsidRDefault="000774BB" w:rsidP="000774BB">
      <w:r>
        <w:tab/>
      </w:r>
      <w:r>
        <w:tab/>
        <w:t>&lt;copy todir="${webinf.dir}/lib" flatten="true"&gt;</w:t>
      </w:r>
    </w:p>
    <w:p w:rsidR="000774BB" w:rsidRDefault="000774BB" w:rsidP="000774BB">
      <w:r>
        <w:tab/>
      </w:r>
      <w:r>
        <w:tab/>
      </w:r>
      <w:r>
        <w:tab/>
        <w:t>&lt;fileset dir="${lib.dir}" includes="**/*.jar" /&gt;</w:t>
      </w:r>
    </w:p>
    <w:p w:rsidR="000774BB" w:rsidRDefault="000774BB" w:rsidP="000774BB">
      <w:r>
        <w:tab/>
      </w:r>
      <w:r>
        <w:tab/>
        <w:t>&lt;/copy&gt;</w:t>
      </w:r>
    </w:p>
    <w:p w:rsidR="000774BB" w:rsidRDefault="000774BB" w:rsidP="000774BB">
      <w:r>
        <w:tab/>
      </w:r>
      <w:r>
        <w:tab/>
        <w:t>&lt;copy todir="${webinf.dir}/lib" flatten="true"&gt;</w:t>
      </w:r>
    </w:p>
    <w:p w:rsidR="000774BB" w:rsidRDefault="000774BB" w:rsidP="000774BB">
      <w:r>
        <w:tab/>
      </w:r>
      <w:r>
        <w:tab/>
      </w:r>
      <w:r>
        <w:tab/>
        <w:t>&lt;fileset dir="${dist.dir}" includes="*.jar" /&gt;</w:t>
      </w:r>
    </w:p>
    <w:p w:rsidR="000774BB" w:rsidRDefault="000774BB" w:rsidP="000774BB">
      <w:r>
        <w:tab/>
      </w:r>
      <w:r>
        <w:tab/>
        <w:t>&lt;/copy&gt;</w:t>
      </w:r>
    </w:p>
    <w:p w:rsidR="000774BB" w:rsidRDefault="000774BB" w:rsidP="000774BB">
      <w:r>
        <w:tab/>
      </w:r>
      <w:r>
        <w:tab/>
        <w:t>&lt;copy todir="${webinf.dir}" flatten="true"&gt;</w:t>
      </w:r>
    </w:p>
    <w:p w:rsidR="000774BB" w:rsidRDefault="000774BB" w:rsidP="000774BB">
      <w:r>
        <w:tab/>
      </w:r>
      <w:r>
        <w:tab/>
      </w:r>
      <w:r>
        <w:tab/>
        <w:t>&lt;fileset dir="${server.config.dir}" includes="*.xml" /&gt;</w:t>
      </w:r>
    </w:p>
    <w:p w:rsidR="000774BB" w:rsidRDefault="000774BB" w:rsidP="000774BB">
      <w:r>
        <w:tab/>
      </w:r>
      <w:r>
        <w:tab/>
        <w:t>&lt;/copy&gt;</w:t>
      </w:r>
    </w:p>
    <w:p w:rsidR="000774BB" w:rsidRDefault="000774BB" w:rsidP="000774BB">
      <w:r>
        <w:tab/>
      </w:r>
      <w:r>
        <w:tab/>
        <w:t>&lt;jar destfile="${dist.dir}/${ant.project.name}.war" basedir="${war.dir}" /&gt;</w:t>
      </w:r>
    </w:p>
    <w:p w:rsidR="000774BB" w:rsidRDefault="000774BB" w:rsidP="000774BB">
      <w:r>
        <w:tab/>
        <w:t>&lt;/target&gt;</w:t>
      </w:r>
    </w:p>
    <w:p w:rsidR="000774BB" w:rsidRDefault="000774BB" w:rsidP="000774BB"/>
    <w:p w:rsidR="000774BB" w:rsidRDefault="000774BB" w:rsidP="000774BB">
      <w:r>
        <w:t>&lt;/project&gt;</w:t>
      </w:r>
    </w:p>
    <w:p w:rsidR="000774BB" w:rsidRDefault="000774BB" w:rsidP="000774BB"/>
    <w:p w:rsidR="000774BB" w:rsidRDefault="000774BB" w:rsidP="000774BB">
      <w:pPr>
        <w:rPr>
          <w:b/>
          <w:bCs/>
          <w:u w:val="single"/>
        </w:rPr>
      </w:pPr>
      <w:r>
        <w:rPr>
          <w:b/>
          <w:bCs/>
          <w:u w:val="single"/>
        </w:rPr>
        <w:t>NOTE</w:t>
      </w:r>
    </w:p>
    <w:p w:rsidR="000774BB" w:rsidRDefault="000774BB" w:rsidP="000774BB">
      <w:r>
        <w:t>If you face issue related to building the application using Metro, follow the following steps.</w:t>
      </w:r>
    </w:p>
    <w:p w:rsidR="000774BB" w:rsidRDefault="000774BB" w:rsidP="000774BB">
      <w:r>
        <w:t>Before building the application , follow the following steps for JDK 6, otherwise you will not be able to build the application.</w:t>
      </w:r>
    </w:p>
    <w:p w:rsidR="000774BB" w:rsidRDefault="000774BB" w:rsidP="000774BB">
      <w:r>
        <w:t>1. Create a directory called "endorsed" inside &lt;JAVA_HOME&gt;/jre/lib. So the path looks like the following.</w:t>
      </w:r>
    </w:p>
    <w:p w:rsidR="000774BB" w:rsidRDefault="000774BB" w:rsidP="000774BB">
      <w:pPr>
        <w:rPr>
          <w:b/>
          <w:bCs/>
        </w:rPr>
      </w:pPr>
      <w:r>
        <w:rPr>
          <w:b/>
          <w:bCs/>
        </w:rPr>
        <w:t>F:\dev\jdk6\jre\lib\endorsed</w:t>
      </w:r>
    </w:p>
    <w:p w:rsidR="000774BB" w:rsidRDefault="000774BB" w:rsidP="000774BB"/>
    <w:p w:rsidR="000774BB" w:rsidRDefault="000774BB" w:rsidP="000774BB">
      <w:r>
        <w:t>2. Copy the jar files "</w:t>
      </w:r>
      <w:r>
        <w:rPr>
          <w:b/>
          <w:bCs/>
        </w:rPr>
        <w:t>jaxb-api.jar</w:t>
      </w:r>
      <w:r>
        <w:t>" and "</w:t>
      </w:r>
      <w:r>
        <w:rPr>
          <w:b/>
          <w:bCs/>
        </w:rPr>
        <w:t>jaxws-api.jar</w:t>
      </w:r>
      <w:r>
        <w:t>" from JAX-WS and paste</w:t>
      </w:r>
    </w:p>
    <w:p w:rsidR="000774BB" w:rsidRDefault="000774BB" w:rsidP="000774BB">
      <w:r>
        <w:t>it in the above "</w:t>
      </w:r>
      <w:r>
        <w:rPr>
          <w:b/>
          <w:bCs/>
        </w:rPr>
        <w:t>endorsed</w:t>
      </w:r>
      <w:r>
        <w:t>" directory. If required copy "</w:t>
      </w:r>
      <w:r>
        <w:rPr>
          <w:b/>
          <w:bCs/>
        </w:rPr>
        <w:t>webservices-api.jar</w:t>
      </w:r>
      <w:r>
        <w:t>"</w:t>
      </w:r>
    </w:p>
    <w:p w:rsidR="000774BB" w:rsidRDefault="000774BB" w:rsidP="000774BB"/>
    <w:p w:rsidR="000774BB" w:rsidRDefault="000774BB" w:rsidP="000774BB">
      <w:r>
        <w:t xml:space="preserve">Finally the your </w:t>
      </w:r>
      <w:r>
        <w:rPr>
          <w:b/>
          <w:bCs/>
        </w:rPr>
        <w:t>&lt;JAVA_HOME&gt;/jre/lib/endorsed</w:t>
      </w:r>
      <w:r>
        <w:t xml:space="preserve"> directory looks like the following.</w:t>
      </w:r>
    </w:p>
    <w:p w:rsidR="000774BB" w:rsidRDefault="000774BB" w:rsidP="000774BB"/>
    <w:p w:rsidR="000774BB" w:rsidRDefault="000774BB" w:rsidP="000774BB">
      <w:pPr>
        <w:rPr>
          <w:b/>
          <w:bCs/>
        </w:rPr>
      </w:pPr>
      <w:r>
        <w:rPr>
          <w:b/>
          <w:bCs/>
        </w:rPr>
        <w:t>F:/dev/jdk6/jre/lib\endorsed/</w:t>
      </w:r>
    </w:p>
    <w:p w:rsidR="000774BB" w:rsidRDefault="000774BB" w:rsidP="000774BB">
      <w:pPr>
        <w:rPr>
          <w:b/>
          <w:bCs/>
        </w:rPr>
      </w:pPr>
      <w:r>
        <w:rPr>
          <w:b/>
          <w:bCs/>
        </w:rPr>
        <w:t xml:space="preserve">                            | jaxb-api.jar</w:t>
      </w:r>
    </w:p>
    <w:p w:rsidR="000774BB" w:rsidRDefault="000774BB" w:rsidP="000774BB">
      <w:pPr>
        <w:rPr>
          <w:b/>
          <w:bCs/>
        </w:rPr>
      </w:pPr>
      <w:r>
        <w:rPr>
          <w:b/>
          <w:bCs/>
        </w:rPr>
        <w:t xml:space="preserve">                            | jaxws-api.jar</w:t>
      </w:r>
    </w:p>
    <w:p w:rsidR="000774BB" w:rsidRDefault="000774BB" w:rsidP="000774BB">
      <w:pPr>
        <w:rPr>
          <w:b/>
          <w:bCs/>
        </w:rPr>
      </w:pPr>
      <w:r>
        <w:rPr>
          <w:b/>
          <w:bCs/>
        </w:rPr>
        <w:t xml:space="preserve">                            | webservices-api.jar</w:t>
      </w:r>
    </w:p>
    <w:p w:rsidR="000774BB" w:rsidRDefault="000774BB" w:rsidP="000774BB"/>
    <w:p w:rsidR="000774BB" w:rsidRDefault="000774BB" w:rsidP="000774BB">
      <w:r>
        <w:t>3. Finally build the application using Apache Ant from command propmt, do not</w:t>
      </w:r>
    </w:p>
    <w:p w:rsidR="000774BB" w:rsidRDefault="000774BB" w:rsidP="000774BB">
      <w:r>
        <w:t>run Ant script from Eclipse.</w:t>
      </w:r>
    </w:p>
    <w:p w:rsidR="000774BB" w:rsidRDefault="000774BB" w:rsidP="000774BB"/>
    <w:p w:rsidR="000774BB" w:rsidRDefault="000774BB" w:rsidP="000774BB">
      <w:r>
        <w:t>4. Deploy the application in Jboss5.1.0GA. It works.</w:t>
      </w:r>
    </w:p>
    <w:p w:rsidR="000774BB" w:rsidRDefault="000774BB" w:rsidP="000774BB"/>
    <w:p w:rsidR="000774BB" w:rsidRDefault="000774BB" w:rsidP="000774BB">
      <w:r>
        <w:t>The jar files required for the application is given below.</w:t>
      </w:r>
    </w:p>
    <w:p w:rsidR="000774BB" w:rsidRDefault="000774BB" w:rsidP="000774BB">
      <w:pPr>
        <w:rPr>
          <w:b/>
          <w:bCs/>
        </w:rPr>
      </w:pPr>
      <w:r>
        <w:rPr>
          <w:b/>
          <w:bCs/>
        </w:rPr>
        <w:t>metro/</w:t>
      </w:r>
    </w:p>
    <w:p w:rsidR="000774BB" w:rsidRDefault="000774BB" w:rsidP="000774BB">
      <w:pPr>
        <w:rPr>
          <w:b/>
          <w:bCs/>
        </w:rPr>
      </w:pPr>
      <w:r>
        <w:rPr>
          <w:b/>
          <w:bCs/>
        </w:rPr>
        <w:t>jsr173_api.jar</w:t>
      </w:r>
    </w:p>
    <w:p w:rsidR="000774BB" w:rsidRDefault="000774BB" w:rsidP="000774BB">
      <w:pPr>
        <w:rPr>
          <w:b/>
          <w:bCs/>
        </w:rPr>
      </w:pPr>
      <w:r>
        <w:rPr>
          <w:b/>
          <w:bCs/>
        </w:rPr>
        <w:t>webservices-api.jar</w:t>
      </w:r>
    </w:p>
    <w:p w:rsidR="000774BB" w:rsidRDefault="000774BB" w:rsidP="000774BB">
      <w:pPr>
        <w:rPr>
          <w:b/>
          <w:bCs/>
        </w:rPr>
      </w:pPr>
      <w:r>
        <w:rPr>
          <w:b/>
          <w:bCs/>
        </w:rPr>
        <w:t>webservices-extra-api.jar</w:t>
      </w:r>
    </w:p>
    <w:p w:rsidR="000774BB" w:rsidRDefault="000774BB" w:rsidP="000774BB">
      <w:pPr>
        <w:rPr>
          <w:b/>
          <w:bCs/>
        </w:rPr>
      </w:pPr>
      <w:r>
        <w:rPr>
          <w:b/>
          <w:bCs/>
        </w:rPr>
        <w:t>webservices-extra.jar</w:t>
      </w:r>
    </w:p>
    <w:p w:rsidR="000774BB" w:rsidRDefault="000774BB" w:rsidP="000774BB">
      <w:pPr>
        <w:rPr>
          <w:b/>
          <w:bCs/>
        </w:rPr>
      </w:pPr>
      <w:r>
        <w:rPr>
          <w:b/>
          <w:bCs/>
        </w:rPr>
        <w:t>webservices-rt.jar</w:t>
      </w:r>
    </w:p>
    <w:p w:rsidR="000774BB" w:rsidRDefault="000774BB" w:rsidP="000774BB">
      <w:pPr>
        <w:rPr>
          <w:b/>
          <w:bCs/>
        </w:rPr>
      </w:pPr>
      <w:r>
        <w:rPr>
          <w:b/>
          <w:bCs/>
        </w:rPr>
        <w:t>webservices-tools.jar</w:t>
      </w:r>
    </w:p>
    <w:p w:rsidR="000774BB" w:rsidRDefault="000774BB" w:rsidP="000774BB">
      <w:pPr>
        <w:rPr>
          <w:b/>
          <w:bCs/>
        </w:rPr>
      </w:pPr>
    </w:p>
    <w:p w:rsidR="000774BB" w:rsidRDefault="000774BB" w:rsidP="000774BB"/>
    <w:p w:rsidR="000774BB" w:rsidRDefault="000774BB" w:rsidP="000774BB">
      <w:pPr>
        <w:rPr>
          <w:b/>
          <w:bCs/>
          <w:u w:val="single"/>
        </w:rPr>
      </w:pPr>
      <w:r>
        <w:rPr>
          <w:b/>
          <w:bCs/>
          <w:u w:val="single"/>
        </w:rPr>
        <w:t>How to create a web service from the existing wsdl file</w:t>
      </w:r>
    </w:p>
    <w:p w:rsidR="000774BB" w:rsidRDefault="000774BB" w:rsidP="000774BB"/>
    <w:p w:rsidR="000774BB" w:rsidRDefault="000774BB" w:rsidP="000774BB">
      <w:r>
        <w:t>1. Get the wsdl file from the external system and store it in a directory called "wsdl".</w:t>
      </w:r>
    </w:p>
    <w:p w:rsidR="000774BB" w:rsidRDefault="000774BB" w:rsidP="000774BB">
      <w:r>
        <w:t>2. Run the build script to generate the skeleton classes using the command of wsimport.</w:t>
      </w:r>
    </w:p>
    <w:p w:rsidR="000774BB" w:rsidRDefault="000774BB" w:rsidP="000774BB">
      <w:r>
        <w:t>3. Modify the java class ending with Impl by providing the business logic. In this case the java class name is  "SimpleWebServiceImpl.java"</w:t>
      </w:r>
    </w:p>
    <w:p w:rsidR="000774BB" w:rsidRDefault="000774BB" w:rsidP="000774BB">
      <w:r>
        <w:t>4. Write an XML file called "sun-jaxws.xml" by providing the web service name, implementation class and the url pattern to access the web service.</w:t>
      </w:r>
    </w:p>
    <w:p w:rsidR="000774BB" w:rsidRDefault="000774BB" w:rsidP="000774BB">
      <w:r>
        <w:t>This file should be available inside &lt;war file&gt;/WEB-INF/</w:t>
      </w:r>
    </w:p>
    <w:p w:rsidR="000774BB" w:rsidRDefault="000774BB" w:rsidP="000774BB">
      <w:r>
        <w:lastRenderedPageBreak/>
        <w:t xml:space="preserve">5. Write the deployment descriptor "web.xml" by providing the metro WSServlet.The name of the servlet is </w:t>
      </w:r>
    </w:p>
    <w:p w:rsidR="000774BB" w:rsidRDefault="000774BB" w:rsidP="000774BB">
      <w:r>
        <w:t>"com.sun.xml.ws.transport.http.servlet.WSServlet".</w:t>
      </w:r>
    </w:p>
    <w:p w:rsidR="000774BB" w:rsidRDefault="000774BB" w:rsidP="000774BB">
      <w:r>
        <w:t>6. Run the build script to generate and package the final war file for deployment.</w:t>
      </w:r>
    </w:p>
    <w:p w:rsidR="000774BB" w:rsidRDefault="000774BB" w:rsidP="000774BB"/>
    <w:p w:rsidR="000774BB" w:rsidRDefault="000774BB" w:rsidP="000774BB">
      <w:r>
        <w:t>See the code below.</w:t>
      </w:r>
    </w:p>
    <w:p w:rsidR="000774BB" w:rsidRDefault="000774BB" w:rsidP="000774BB">
      <w:pPr>
        <w:rPr>
          <w:b/>
          <w:bCs/>
          <w:u w:val="single"/>
        </w:rPr>
      </w:pPr>
      <w:r>
        <w:rPr>
          <w:b/>
          <w:bCs/>
          <w:u w:val="single"/>
        </w:rPr>
        <w:t>sun-jaxws.xml</w:t>
      </w:r>
    </w:p>
    <w:p w:rsidR="000774BB" w:rsidRDefault="000774BB" w:rsidP="000774BB"/>
    <w:p w:rsidR="000774BB" w:rsidRDefault="000774BB" w:rsidP="000774BB">
      <w:r>
        <w:t>&lt;endpoints xmlns="http://java.sun.com/xml/ns/jax-ws/ri/runtime" version="2.0"&gt;</w:t>
      </w:r>
    </w:p>
    <w:p w:rsidR="000774BB" w:rsidRDefault="000774BB" w:rsidP="000774BB">
      <w:r>
        <w:t xml:space="preserve">    &lt;endpoint</w:t>
      </w:r>
    </w:p>
    <w:p w:rsidR="000774BB" w:rsidRDefault="000774BB" w:rsidP="000774BB">
      <w:r>
        <w:t xml:space="preserve">        name="SimpleWebService"</w:t>
      </w:r>
    </w:p>
    <w:p w:rsidR="000774BB" w:rsidRDefault="000774BB" w:rsidP="000774BB">
      <w:r>
        <w:t xml:space="preserve">        implementation="com.ddlab.rnd.webservice.metro.SimpleWebServiceImpl"</w:t>
      </w:r>
    </w:p>
    <w:p w:rsidR="000774BB" w:rsidRDefault="000774BB" w:rsidP="000774BB">
      <w:r>
        <w:t xml:space="preserve">        url-pattern="/SimpleWebService"/&gt;</w:t>
      </w:r>
    </w:p>
    <w:p w:rsidR="000774BB" w:rsidRDefault="000774BB" w:rsidP="000774BB">
      <w:r>
        <w:t>&lt;/endpoints&gt;</w:t>
      </w:r>
    </w:p>
    <w:p w:rsidR="000774BB" w:rsidRDefault="000774BB" w:rsidP="000774BB">
      <w:pPr>
        <w:rPr>
          <w:b/>
          <w:bCs/>
          <w:u w:val="single"/>
        </w:rPr>
      </w:pPr>
      <w:r>
        <w:rPr>
          <w:b/>
          <w:bCs/>
          <w:u w:val="single"/>
        </w:rPr>
        <w:t>web.xml</w:t>
      </w:r>
    </w:p>
    <w:p w:rsidR="000774BB" w:rsidRDefault="000774BB" w:rsidP="000774BB"/>
    <w:p w:rsidR="000774BB" w:rsidRDefault="000774BB" w:rsidP="000774BB">
      <w:r>
        <w:t>&lt;web-app&gt;</w:t>
      </w:r>
    </w:p>
    <w:p w:rsidR="000774BB" w:rsidRDefault="000774BB" w:rsidP="000774BB">
      <w:r>
        <w:t xml:space="preserve">    &lt;description&gt;SimpleWebService&lt;/description&gt;</w:t>
      </w:r>
    </w:p>
    <w:p w:rsidR="000774BB" w:rsidRDefault="000774BB" w:rsidP="000774BB">
      <w:r>
        <w:t xml:space="preserve">    &lt;display-name&gt;SimpleWebService&lt;/display-name&gt;</w:t>
      </w:r>
    </w:p>
    <w:p w:rsidR="000774BB" w:rsidRDefault="000774BB" w:rsidP="000774BB">
      <w:r>
        <w:t xml:space="preserve">    &lt;listener&gt;</w:t>
      </w:r>
    </w:p>
    <w:p w:rsidR="000774BB" w:rsidRDefault="000774BB" w:rsidP="000774BB">
      <w:r>
        <w:t xml:space="preserve">        &lt;listener-class&gt;com.sun.xml.ws.transport.http.servlet.WSServletContextListener&lt;/listener-class&gt;</w:t>
      </w:r>
    </w:p>
    <w:p w:rsidR="000774BB" w:rsidRDefault="000774BB" w:rsidP="000774BB">
      <w:r>
        <w:t xml:space="preserve">    &lt;/listener&gt;</w:t>
      </w:r>
    </w:p>
    <w:p w:rsidR="000774BB" w:rsidRDefault="000774BB" w:rsidP="000774BB">
      <w:r>
        <w:t xml:space="preserve">    &lt;servlet&gt;</w:t>
      </w:r>
    </w:p>
    <w:p w:rsidR="000774BB" w:rsidRDefault="000774BB" w:rsidP="000774BB">
      <w:r>
        <w:t xml:space="preserve">        &lt;description&gt;JAX-WS endpoint - SimpleObjectSebservice&lt;/description&gt;</w:t>
      </w:r>
    </w:p>
    <w:p w:rsidR="000774BB" w:rsidRDefault="000774BB" w:rsidP="000774BB">
      <w:r>
        <w:t xml:space="preserve">        &lt;display-name&gt;SimpleWebService&lt;/display-name&gt;</w:t>
      </w:r>
    </w:p>
    <w:p w:rsidR="000774BB" w:rsidRDefault="000774BB" w:rsidP="000774BB">
      <w:r>
        <w:t xml:space="preserve">        &lt;servlet-name&gt;SimpleWebService&lt;/servlet-name&gt;</w:t>
      </w:r>
    </w:p>
    <w:p w:rsidR="000774BB" w:rsidRDefault="000774BB" w:rsidP="000774BB">
      <w:pPr>
        <w:rPr>
          <w:b/>
          <w:bCs/>
        </w:rPr>
      </w:pPr>
      <w:r>
        <w:t xml:space="preserve">        </w:t>
      </w:r>
      <w:r>
        <w:rPr>
          <w:b/>
          <w:bCs/>
        </w:rPr>
        <w:t>&lt;servlet-class&gt;com.sun.xml.ws.transport.http.servlet.WSServlet&lt;/servlet-class&gt;</w:t>
      </w:r>
    </w:p>
    <w:p w:rsidR="000774BB" w:rsidRDefault="000774BB" w:rsidP="000774BB">
      <w:r>
        <w:t xml:space="preserve">        &lt;load-on-startup&gt;1&lt;/load-on-startup&gt;</w:t>
      </w:r>
    </w:p>
    <w:p w:rsidR="000774BB" w:rsidRDefault="000774BB" w:rsidP="000774BB">
      <w:r>
        <w:t xml:space="preserve">    &lt;/servlet&gt;</w:t>
      </w:r>
    </w:p>
    <w:p w:rsidR="000774BB" w:rsidRDefault="000774BB" w:rsidP="000774BB">
      <w:r>
        <w:t xml:space="preserve">    &lt;servlet-mapping&gt;</w:t>
      </w:r>
    </w:p>
    <w:p w:rsidR="000774BB" w:rsidRDefault="000774BB" w:rsidP="000774BB">
      <w:r>
        <w:t xml:space="preserve">        &lt;servlet-name&gt;SimpleWebService&lt;/servlet-name&gt;</w:t>
      </w:r>
    </w:p>
    <w:p w:rsidR="000774BB" w:rsidRDefault="000774BB" w:rsidP="000774BB">
      <w:r>
        <w:t xml:space="preserve">        &lt;url-pattern&gt;/SimpleWebService&lt;/url-pattern&gt;</w:t>
      </w:r>
    </w:p>
    <w:p w:rsidR="000774BB" w:rsidRDefault="000774BB" w:rsidP="000774BB">
      <w:r>
        <w:t xml:space="preserve">    &lt;/servlet-mapping&gt;</w:t>
      </w:r>
    </w:p>
    <w:p w:rsidR="000774BB" w:rsidRDefault="000774BB" w:rsidP="000774BB">
      <w:r>
        <w:t xml:space="preserve">    &lt;session-config&gt;</w:t>
      </w:r>
    </w:p>
    <w:p w:rsidR="000774BB" w:rsidRDefault="000774BB" w:rsidP="000774BB">
      <w:r>
        <w:t xml:space="preserve">        &lt;session-timeout&gt;60&lt;/session-timeout&gt;</w:t>
      </w:r>
    </w:p>
    <w:p w:rsidR="000774BB" w:rsidRDefault="000774BB" w:rsidP="000774BB">
      <w:r>
        <w:t xml:space="preserve">    &lt;/session-config&gt;</w:t>
      </w:r>
    </w:p>
    <w:p w:rsidR="000774BB" w:rsidRDefault="000774BB" w:rsidP="000774BB">
      <w:r>
        <w:t>&lt;/web-app&gt;</w:t>
      </w:r>
    </w:p>
    <w:p w:rsidR="000774BB" w:rsidRDefault="000774BB" w:rsidP="000774BB"/>
    <w:p w:rsidR="000774BB" w:rsidRDefault="000774BB" w:rsidP="000774BB">
      <w:pPr>
        <w:rPr>
          <w:b/>
          <w:bCs/>
          <w:u w:val="single"/>
        </w:rPr>
      </w:pPr>
      <w:r>
        <w:rPr>
          <w:b/>
          <w:bCs/>
          <w:u w:val="single"/>
        </w:rPr>
        <w:t>server-build.xml</w:t>
      </w:r>
    </w:p>
    <w:p w:rsidR="000774BB" w:rsidRDefault="000774BB" w:rsidP="000774BB">
      <w:r>
        <w:t>&lt;!--</w:t>
      </w:r>
    </w:p>
    <w:p w:rsidR="000774BB" w:rsidRDefault="000774BB" w:rsidP="000774BB">
      <w:r>
        <w:tab/>
        <w:t>This is a generic ant build script for building the server side code.</w:t>
      </w:r>
    </w:p>
    <w:p w:rsidR="000774BB" w:rsidRDefault="000774BB" w:rsidP="000774BB">
      <w:r>
        <w:tab/>
        <w:t>Upon running the script, it will create a war file and you can</w:t>
      </w:r>
    </w:p>
    <w:p w:rsidR="000774BB" w:rsidRDefault="000774BB" w:rsidP="000774BB">
      <w:r>
        <w:tab/>
        <w:t>deploy in any application server.</w:t>
      </w:r>
    </w:p>
    <w:p w:rsidR="000774BB" w:rsidRDefault="000774BB" w:rsidP="000774BB">
      <w:r>
        <w:tab/>
        <w:t>Author : Debadatta Mishra</w:t>
      </w:r>
    </w:p>
    <w:p w:rsidR="000774BB" w:rsidRDefault="000774BB" w:rsidP="000774BB">
      <w:r>
        <w:tab/>
        <w:t>Project Name : simpleobjectwebservice_metro</w:t>
      </w:r>
    </w:p>
    <w:p w:rsidR="000774BB" w:rsidRDefault="000774BB" w:rsidP="000774BB">
      <w:r>
        <w:t>--&gt;</w:t>
      </w:r>
    </w:p>
    <w:p w:rsidR="000774BB" w:rsidRDefault="000774BB" w:rsidP="000774BB">
      <w:r>
        <w:t>&lt;project name="SimpleWebService_fromwsdl_metro" default="createwar" basedir="."&gt;</w:t>
      </w:r>
    </w:p>
    <w:p w:rsidR="000774BB" w:rsidRDefault="000774BB" w:rsidP="000774BB"/>
    <w:p w:rsidR="000774BB" w:rsidRDefault="000774BB" w:rsidP="000774BB">
      <w:r>
        <w:tab/>
        <w:t xml:space="preserve">    &lt;property environment="env"/&gt;</w:t>
      </w:r>
    </w:p>
    <w:p w:rsidR="000774BB" w:rsidRDefault="000774BB" w:rsidP="000774BB">
      <w:r>
        <w:tab/>
        <w:t xml:space="preserve">    &lt;property name="wsdl.path"                                         value="${basedir}/wsdl/SimpleWebService.wsdl"/&gt;</w:t>
      </w:r>
    </w:p>
    <w:p w:rsidR="000774BB" w:rsidRDefault="000774BB" w:rsidP="000774BB">
      <w:r>
        <w:tab/>
        <w:t xml:space="preserve">    &lt;property name="server.config.dir"                                 value="${basedir}/server-config" /&gt;</w:t>
      </w:r>
    </w:p>
    <w:p w:rsidR="000774BB" w:rsidRDefault="000774BB" w:rsidP="000774BB">
      <w:r>
        <w:tab/>
        <w:t xml:space="preserve">    &lt;property name="src.dir"                                           value="${basedir}/serversrc" /&gt;</w:t>
      </w:r>
    </w:p>
    <w:p w:rsidR="000774BB" w:rsidRDefault="000774BB" w:rsidP="000774BB">
      <w:r>
        <w:tab/>
        <w:t xml:space="preserve">    &lt;property name="bin.dir"                                           value="${basedir}/bin" /&gt;</w:t>
      </w:r>
    </w:p>
    <w:p w:rsidR="000774BB" w:rsidRDefault="000774BB" w:rsidP="000774BB">
      <w:r>
        <w:tab/>
        <w:t xml:space="preserve">    &lt;property name="lib.dir"                                           value="${basedir}/lib" /&gt;</w:t>
      </w:r>
    </w:p>
    <w:p w:rsidR="000774BB" w:rsidRDefault="000774BB" w:rsidP="000774BB">
      <w:r>
        <w:tab/>
        <w:t xml:space="preserve">    &lt;property name="dist.dir"                                          value="${basedir}/dist" /&gt;</w:t>
      </w:r>
    </w:p>
    <w:p w:rsidR="000774BB" w:rsidRDefault="000774BB" w:rsidP="000774BB">
      <w:r>
        <w:t xml:space="preserve">        &lt;property name="gensrc.dir"                                        value="${basedir}/gensrc" /&gt;</w:t>
      </w:r>
    </w:p>
    <w:p w:rsidR="000774BB" w:rsidRDefault="000774BB" w:rsidP="000774BB">
      <w:r>
        <w:t xml:space="preserve">        &lt;property name="package.name"                                      value="com.ddlab.rnd.ws.fromwsdl"/&gt;</w:t>
      </w:r>
    </w:p>
    <w:p w:rsidR="000774BB" w:rsidRDefault="000774BB" w:rsidP="000774BB">
      <w:r>
        <w:lastRenderedPageBreak/>
        <w:tab/>
        <w:t xml:space="preserve">    &lt;property name="build.dir"                                         value="${basedir}/build" /&gt;</w:t>
      </w:r>
    </w:p>
    <w:p w:rsidR="000774BB" w:rsidRDefault="000774BB" w:rsidP="000774BB">
      <w:r>
        <w:t xml:space="preserve">        &lt;property name="build.dir.classes"                                 value="${build.dir}/classes" /&gt;</w:t>
      </w:r>
    </w:p>
    <w:p w:rsidR="000774BB" w:rsidRDefault="000774BB" w:rsidP="000774BB">
      <w:r>
        <w:tab/>
        <w:t xml:space="preserve">    &lt;property name="war.dir"                                           value="${basedir}/${ant.project.name}.war" /&gt;</w:t>
      </w:r>
    </w:p>
    <w:p w:rsidR="000774BB" w:rsidRDefault="000774BB" w:rsidP="000774BB">
      <w:r>
        <w:tab/>
        <w:t xml:space="preserve">    &lt;property name="webinf.dir"                                        value="${war.dir}/WEB-INF" /&gt;</w:t>
      </w:r>
    </w:p>
    <w:p w:rsidR="000774BB" w:rsidRDefault="000774BB" w:rsidP="000774BB">
      <w:r>
        <w:tab/>
        <w:t xml:space="preserve">    &lt;property name="webinf.classes.dir"                                value="${war.dir}/WEB-INF/classes" /&gt;</w:t>
      </w:r>
    </w:p>
    <w:p w:rsidR="000774BB" w:rsidRDefault="000774BB" w:rsidP="000774BB">
      <w:r>
        <w:tab/>
        <w:t xml:space="preserve">    &lt;property name="webinf.lib.dir"                                    value="${war.dir}/WEB-INF/lib" /&gt;</w:t>
      </w:r>
    </w:p>
    <w:p w:rsidR="000774BB" w:rsidRDefault="000774BB" w:rsidP="000774BB">
      <w:r>
        <w:tab/>
        <w:t xml:space="preserve">    &lt;property name="webservice.jar"                                    value="${dist.dir}/${ant.project.name}.jar" /&gt;</w:t>
      </w:r>
    </w:p>
    <w:p w:rsidR="000774BB" w:rsidRDefault="000774BB" w:rsidP="000774BB">
      <w:r>
        <w:tab/>
        <w:t xml:space="preserve">    &lt;property name="java.home"                                         value="${env.JAVA_HOME}"/&gt;</w:t>
      </w:r>
    </w:p>
    <w:p w:rsidR="000774BB" w:rsidRDefault="000774BB" w:rsidP="000774BB">
      <w:r>
        <w:tab/>
        <w:t xml:space="preserve">    </w:t>
      </w:r>
    </w:p>
    <w:p w:rsidR="000774BB" w:rsidRDefault="000774BB" w:rsidP="000774BB"/>
    <w:p w:rsidR="000774BB" w:rsidRDefault="000774BB" w:rsidP="000774BB">
      <w:r>
        <w:tab/>
        <w:t>&lt;!-- Setting the ClassPath --&gt;</w:t>
      </w:r>
    </w:p>
    <w:p w:rsidR="000774BB" w:rsidRDefault="000774BB" w:rsidP="000774BB">
      <w:r>
        <w:tab/>
        <w:t>&lt;path id="classpath"&gt;</w:t>
      </w:r>
    </w:p>
    <w:p w:rsidR="000774BB" w:rsidRDefault="000774BB" w:rsidP="000774BB">
      <w:r>
        <w:tab/>
      </w:r>
      <w:r>
        <w:tab/>
        <w:t>&lt;pathelement location="${java.home}/../lib/tools.jar"/&gt;</w:t>
      </w:r>
    </w:p>
    <w:p w:rsidR="000774BB" w:rsidRDefault="000774BB" w:rsidP="000774BB">
      <w:r>
        <w:tab/>
      </w:r>
      <w:r>
        <w:tab/>
        <w:t>&lt;fileset dir="${lib.dir}"&gt;</w:t>
      </w:r>
    </w:p>
    <w:p w:rsidR="000774BB" w:rsidRDefault="000774BB" w:rsidP="000774BB">
      <w:r>
        <w:tab/>
      </w:r>
      <w:r>
        <w:tab/>
      </w:r>
      <w:r>
        <w:tab/>
        <w:t>&lt;include name="**/*.jar" /&gt;</w:t>
      </w:r>
    </w:p>
    <w:p w:rsidR="000774BB" w:rsidRDefault="000774BB" w:rsidP="000774BB">
      <w:r>
        <w:tab/>
      </w:r>
      <w:r>
        <w:tab/>
        <w:t>&lt;/fileset&gt;</w:t>
      </w:r>
    </w:p>
    <w:p w:rsidR="000774BB" w:rsidRDefault="000774BB" w:rsidP="000774BB">
      <w:r>
        <w:tab/>
        <w:t>&lt;/path&gt;</w:t>
      </w:r>
    </w:p>
    <w:p w:rsidR="000774BB" w:rsidRDefault="000774BB" w:rsidP="000774BB">
      <w:r>
        <w:tab/>
      </w:r>
    </w:p>
    <w:p w:rsidR="000774BB" w:rsidRDefault="000774BB" w:rsidP="000774BB">
      <w:pPr>
        <w:rPr>
          <w:b/>
          <w:bCs/>
        </w:rPr>
      </w:pPr>
      <w:r>
        <w:tab/>
      </w:r>
      <w:r>
        <w:rPr>
          <w:b/>
          <w:bCs/>
        </w:rPr>
        <w:t>&lt;taskdef name="wsimport" classname="com.sun.tools.ws.ant.WsImport"&gt;</w:t>
      </w:r>
    </w:p>
    <w:p w:rsidR="000774BB" w:rsidRDefault="000774BB" w:rsidP="000774BB">
      <w:pPr>
        <w:rPr>
          <w:b/>
          <w:bCs/>
        </w:rPr>
      </w:pPr>
      <w:r>
        <w:rPr>
          <w:b/>
          <w:bCs/>
        </w:rPr>
        <w:tab/>
      </w:r>
      <w:r>
        <w:rPr>
          <w:b/>
          <w:bCs/>
        </w:rPr>
        <w:tab/>
        <w:t>&lt;classpath refid="classpath"/&gt;</w:t>
      </w:r>
    </w:p>
    <w:p w:rsidR="000774BB" w:rsidRDefault="000774BB" w:rsidP="000774BB">
      <w:pPr>
        <w:rPr>
          <w:b/>
          <w:bCs/>
        </w:rPr>
      </w:pPr>
      <w:r>
        <w:rPr>
          <w:b/>
          <w:bCs/>
        </w:rPr>
        <w:tab/>
        <w:t>&lt;/taskdef&gt;</w:t>
      </w:r>
    </w:p>
    <w:p w:rsidR="000774BB" w:rsidRDefault="000774BB" w:rsidP="000774BB"/>
    <w:p w:rsidR="000774BB" w:rsidRDefault="000774BB" w:rsidP="000774BB">
      <w:r>
        <w:tab/>
        <w:t>&lt;target name="clean"&gt;</w:t>
      </w:r>
    </w:p>
    <w:p w:rsidR="000774BB" w:rsidRDefault="000774BB" w:rsidP="000774BB">
      <w:r>
        <w:tab/>
      </w:r>
      <w:r>
        <w:tab/>
        <w:t>&lt;delete dir="${dist.dir}" /&gt;</w:t>
      </w:r>
    </w:p>
    <w:p w:rsidR="000774BB" w:rsidRDefault="000774BB" w:rsidP="000774BB">
      <w:r>
        <w:tab/>
      </w:r>
      <w:r>
        <w:tab/>
        <w:t>&lt;delete dir="${bin.dir}" /&gt;</w:t>
      </w:r>
    </w:p>
    <w:p w:rsidR="000774BB" w:rsidRDefault="000774BB" w:rsidP="000774BB">
      <w:r>
        <w:tab/>
      </w:r>
      <w:r>
        <w:tab/>
        <w:t>&lt;delete dir="${war.dir}" /&gt;</w:t>
      </w:r>
    </w:p>
    <w:p w:rsidR="000774BB" w:rsidRDefault="000774BB" w:rsidP="000774BB">
      <w:r>
        <w:tab/>
      </w:r>
      <w:r>
        <w:tab/>
        <w:t>&lt;delete dir="${build.dir}" /&gt;</w:t>
      </w:r>
    </w:p>
    <w:p w:rsidR="000774BB" w:rsidRDefault="000774BB" w:rsidP="000774BB">
      <w:r>
        <w:tab/>
      </w:r>
      <w:r>
        <w:tab/>
        <w:t>&lt;delete dir="${gensrc.dir}" /&gt;</w:t>
      </w:r>
    </w:p>
    <w:p w:rsidR="000774BB" w:rsidRDefault="000774BB" w:rsidP="000774BB">
      <w:r>
        <w:tab/>
      </w:r>
      <w:r>
        <w:tab/>
        <w:t>&lt;delete dir="${build.dir.classes}" /&gt;</w:t>
      </w:r>
    </w:p>
    <w:p w:rsidR="000774BB" w:rsidRDefault="000774BB" w:rsidP="000774BB">
      <w:r>
        <w:tab/>
        <w:t>&lt;/target&gt;</w:t>
      </w:r>
    </w:p>
    <w:p w:rsidR="000774BB" w:rsidRDefault="000774BB" w:rsidP="000774BB"/>
    <w:p w:rsidR="000774BB" w:rsidRDefault="000774BB" w:rsidP="000774BB">
      <w:r>
        <w:tab/>
        <w:t>&lt;!-- Delete and create the required directories --&gt;</w:t>
      </w:r>
    </w:p>
    <w:p w:rsidR="000774BB" w:rsidRDefault="000774BB" w:rsidP="000774BB">
      <w:r>
        <w:tab/>
        <w:t>&lt;target name="init" depends="clean" &gt;</w:t>
      </w:r>
    </w:p>
    <w:p w:rsidR="000774BB" w:rsidRDefault="000774BB" w:rsidP="000774BB">
      <w:r>
        <w:tab/>
      </w:r>
      <w:r>
        <w:tab/>
        <w:t>&lt;mkdir dir="${bin.dir}" /&gt;</w:t>
      </w:r>
    </w:p>
    <w:p w:rsidR="000774BB" w:rsidRDefault="000774BB" w:rsidP="000774BB">
      <w:r>
        <w:tab/>
      </w:r>
      <w:r>
        <w:tab/>
        <w:t>&lt;mkdir dir="${dist.dir}" /&gt;</w:t>
      </w:r>
    </w:p>
    <w:p w:rsidR="000774BB" w:rsidRDefault="000774BB" w:rsidP="000774BB">
      <w:r>
        <w:tab/>
      </w:r>
      <w:r>
        <w:tab/>
        <w:t>&lt;mkdir dir="${war.dir}" /&gt;</w:t>
      </w:r>
    </w:p>
    <w:p w:rsidR="000774BB" w:rsidRDefault="000774BB" w:rsidP="000774BB">
      <w:r>
        <w:tab/>
      </w:r>
      <w:r>
        <w:tab/>
        <w:t>&lt;mkdir dir="${build.dir}" /&gt;</w:t>
      </w:r>
    </w:p>
    <w:p w:rsidR="000774BB" w:rsidRDefault="000774BB" w:rsidP="000774BB">
      <w:r>
        <w:tab/>
      </w:r>
      <w:r>
        <w:tab/>
        <w:t>&lt;mkdir dir="${webinf.dir}/classes" /&gt;</w:t>
      </w:r>
    </w:p>
    <w:p w:rsidR="000774BB" w:rsidRDefault="000774BB" w:rsidP="000774BB">
      <w:r>
        <w:tab/>
      </w:r>
      <w:r>
        <w:tab/>
        <w:t>&lt;mkdir dir="${gensrc.dir}" /&gt;</w:t>
      </w:r>
    </w:p>
    <w:p w:rsidR="000774BB" w:rsidRDefault="000774BB" w:rsidP="000774BB">
      <w:r>
        <w:tab/>
      </w:r>
      <w:r>
        <w:tab/>
        <w:t>&lt;mkdir dir="${build.dir.classes}" /&gt;</w:t>
      </w:r>
    </w:p>
    <w:p w:rsidR="000774BB" w:rsidRDefault="000774BB" w:rsidP="000774BB">
      <w:r>
        <w:tab/>
        <w:t>&lt;/target&gt;</w:t>
      </w:r>
    </w:p>
    <w:p w:rsidR="000774BB" w:rsidRDefault="000774BB" w:rsidP="000774BB"/>
    <w:p w:rsidR="000774BB" w:rsidRDefault="000774BB" w:rsidP="000774BB">
      <w:r>
        <w:tab/>
        <w:t>&lt;!-- Compile the source and create the jar file --&gt;</w:t>
      </w:r>
    </w:p>
    <w:p w:rsidR="000774BB" w:rsidRDefault="000774BB" w:rsidP="000774BB">
      <w:r>
        <w:tab/>
      </w:r>
    </w:p>
    <w:p w:rsidR="000774BB" w:rsidRDefault="000774BB" w:rsidP="000774BB">
      <w:r>
        <w:tab/>
        <w:t>&lt;target name="compile.src" depends="init"&gt;</w:t>
      </w:r>
    </w:p>
    <w:p w:rsidR="000774BB" w:rsidRDefault="000774BB" w:rsidP="000774BB">
      <w:r>
        <w:tab/>
      </w:r>
      <w:r>
        <w:tab/>
        <w:t>&lt;javac srcdir="${src.dir}" destdir="${bin.dir}" debug="on" fork="yes" includeantruntime="true"&gt;</w:t>
      </w:r>
    </w:p>
    <w:p w:rsidR="000774BB" w:rsidRDefault="000774BB" w:rsidP="000774BB">
      <w:r>
        <w:tab/>
      </w:r>
      <w:r>
        <w:tab/>
      </w:r>
      <w:r>
        <w:tab/>
        <w:t>&lt;classpath refid="classpath" /&gt;</w:t>
      </w:r>
    </w:p>
    <w:p w:rsidR="000774BB" w:rsidRDefault="000774BB" w:rsidP="000774BB">
      <w:r>
        <w:tab/>
      </w:r>
      <w:r>
        <w:tab/>
        <w:t>&lt;/javac&gt;</w:t>
      </w:r>
    </w:p>
    <w:p w:rsidR="000774BB" w:rsidRDefault="000774BB" w:rsidP="000774BB">
      <w:r>
        <w:tab/>
      </w:r>
      <w:r>
        <w:tab/>
        <w:t>&lt;jar destfile="${webservice.jar}" basedir="${bin.dir}" /&gt;</w:t>
      </w:r>
    </w:p>
    <w:p w:rsidR="000774BB" w:rsidRDefault="000774BB" w:rsidP="000774BB">
      <w:r>
        <w:tab/>
        <w:t>&lt;/target&gt;</w:t>
      </w:r>
    </w:p>
    <w:p w:rsidR="000774BB" w:rsidRDefault="000774BB" w:rsidP="000774BB">
      <w:r>
        <w:tab/>
      </w:r>
    </w:p>
    <w:p w:rsidR="000774BB" w:rsidRDefault="000774BB" w:rsidP="000774BB">
      <w:pPr>
        <w:rPr>
          <w:b/>
          <w:bCs/>
        </w:rPr>
      </w:pPr>
      <w:r>
        <w:tab/>
      </w:r>
      <w:r>
        <w:rPr>
          <w:b/>
          <w:bCs/>
        </w:rPr>
        <w:t>&lt;target name="generate-service" depends="compile.src"&gt;</w:t>
      </w:r>
    </w:p>
    <w:p w:rsidR="000774BB" w:rsidRDefault="000774BB" w:rsidP="000774BB">
      <w:pPr>
        <w:rPr>
          <w:b/>
          <w:bCs/>
        </w:rPr>
      </w:pPr>
      <w:r>
        <w:rPr>
          <w:b/>
          <w:bCs/>
        </w:rPr>
        <w:tab/>
        <w:t xml:space="preserve">        &lt;wsimport</w:t>
      </w:r>
    </w:p>
    <w:p w:rsidR="000774BB" w:rsidRDefault="000774BB" w:rsidP="000774BB">
      <w:pPr>
        <w:rPr>
          <w:b/>
          <w:bCs/>
        </w:rPr>
      </w:pPr>
      <w:r>
        <w:rPr>
          <w:b/>
          <w:bCs/>
        </w:rPr>
        <w:tab/>
        <w:t xml:space="preserve">                debug="true"</w:t>
      </w:r>
    </w:p>
    <w:p w:rsidR="000774BB" w:rsidRDefault="000774BB" w:rsidP="000774BB">
      <w:pPr>
        <w:rPr>
          <w:b/>
          <w:bCs/>
        </w:rPr>
      </w:pPr>
      <w:r>
        <w:rPr>
          <w:b/>
          <w:bCs/>
        </w:rPr>
        <w:tab/>
        <w:t xml:space="preserve">                verbose="${verbose}"</w:t>
      </w:r>
    </w:p>
    <w:p w:rsidR="000774BB" w:rsidRDefault="000774BB" w:rsidP="000774BB">
      <w:pPr>
        <w:rPr>
          <w:b/>
          <w:bCs/>
        </w:rPr>
      </w:pPr>
      <w:r>
        <w:rPr>
          <w:b/>
          <w:bCs/>
        </w:rPr>
        <w:tab/>
        <w:t xml:space="preserve">                keep="true"</w:t>
      </w:r>
    </w:p>
    <w:p w:rsidR="000774BB" w:rsidRDefault="000774BB" w:rsidP="000774BB">
      <w:pPr>
        <w:rPr>
          <w:b/>
          <w:bCs/>
        </w:rPr>
      </w:pPr>
      <w:r>
        <w:rPr>
          <w:b/>
          <w:bCs/>
        </w:rPr>
        <w:tab/>
        <w:t xml:space="preserve">                destdir="${gensrc.dir}"</w:t>
      </w:r>
    </w:p>
    <w:p w:rsidR="000774BB" w:rsidRDefault="000774BB" w:rsidP="000774BB">
      <w:pPr>
        <w:rPr>
          <w:b/>
          <w:bCs/>
        </w:rPr>
      </w:pPr>
      <w:r>
        <w:rPr>
          <w:b/>
          <w:bCs/>
        </w:rPr>
        <w:lastRenderedPageBreak/>
        <w:tab/>
        <w:t xml:space="preserve">                package="${package.name}"</w:t>
      </w:r>
    </w:p>
    <w:p w:rsidR="000774BB" w:rsidRDefault="000774BB" w:rsidP="000774BB">
      <w:pPr>
        <w:rPr>
          <w:b/>
          <w:bCs/>
        </w:rPr>
      </w:pPr>
      <w:r>
        <w:rPr>
          <w:b/>
          <w:bCs/>
        </w:rPr>
        <w:tab/>
        <w:t xml:space="preserve">                wsdl="${wsdl.path}"&gt;</w:t>
      </w:r>
    </w:p>
    <w:p w:rsidR="000774BB" w:rsidRDefault="000774BB" w:rsidP="000774BB">
      <w:pPr>
        <w:rPr>
          <w:b/>
          <w:bCs/>
        </w:rPr>
      </w:pPr>
      <w:r>
        <w:rPr>
          <w:b/>
          <w:bCs/>
        </w:rPr>
        <w:tab/>
        <w:t xml:space="preserve">        &lt;/wsimport&gt;</w:t>
      </w:r>
    </w:p>
    <w:p w:rsidR="000774BB" w:rsidRDefault="000774BB" w:rsidP="000774BB">
      <w:pPr>
        <w:rPr>
          <w:b/>
          <w:bCs/>
        </w:rPr>
      </w:pPr>
      <w:r>
        <w:rPr>
          <w:b/>
          <w:bCs/>
        </w:rPr>
        <w:tab/>
        <w:t xml:space="preserve">        &lt;javac</w:t>
      </w:r>
    </w:p>
    <w:p w:rsidR="000774BB" w:rsidRDefault="000774BB" w:rsidP="000774BB">
      <w:pPr>
        <w:rPr>
          <w:b/>
          <w:bCs/>
        </w:rPr>
      </w:pPr>
      <w:r>
        <w:rPr>
          <w:b/>
          <w:bCs/>
        </w:rPr>
        <w:tab/>
        <w:t xml:space="preserve">                fork="true"</w:t>
      </w:r>
    </w:p>
    <w:p w:rsidR="000774BB" w:rsidRDefault="000774BB" w:rsidP="000774BB">
      <w:pPr>
        <w:rPr>
          <w:b/>
          <w:bCs/>
        </w:rPr>
      </w:pPr>
      <w:r>
        <w:rPr>
          <w:b/>
          <w:bCs/>
        </w:rPr>
        <w:tab/>
        <w:t xml:space="preserve">                srcdir="${gensrc.dir}"</w:t>
      </w:r>
    </w:p>
    <w:p w:rsidR="000774BB" w:rsidRDefault="000774BB" w:rsidP="000774BB">
      <w:pPr>
        <w:rPr>
          <w:b/>
          <w:bCs/>
        </w:rPr>
      </w:pPr>
      <w:r>
        <w:rPr>
          <w:b/>
          <w:bCs/>
        </w:rPr>
        <w:tab/>
        <w:t xml:space="preserve">                destdir="${build.dir.classes}"</w:t>
      </w:r>
    </w:p>
    <w:p w:rsidR="000774BB" w:rsidRDefault="000774BB" w:rsidP="000774BB">
      <w:pPr>
        <w:rPr>
          <w:b/>
          <w:bCs/>
        </w:rPr>
      </w:pPr>
      <w:r>
        <w:rPr>
          <w:b/>
          <w:bCs/>
        </w:rPr>
        <w:tab/>
        <w:t xml:space="preserve">                includes="**/*.java"&gt;</w:t>
      </w:r>
    </w:p>
    <w:p w:rsidR="000774BB" w:rsidRDefault="000774BB" w:rsidP="000774BB">
      <w:pPr>
        <w:rPr>
          <w:b/>
          <w:bCs/>
        </w:rPr>
      </w:pPr>
      <w:r>
        <w:rPr>
          <w:b/>
          <w:bCs/>
        </w:rPr>
        <w:tab/>
        <w:t xml:space="preserve">            &lt;classpath refid="classpath"/&gt;</w:t>
      </w:r>
    </w:p>
    <w:p w:rsidR="000774BB" w:rsidRDefault="000774BB" w:rsidP="000774BB">
      <w:pPr>
        <w:rPr>
          <w:b/>
          <w:bCs/>
        </w:rPr>
      </w:pPr>
      <w:r>
        <w:rPr>
          <w:b/>
          <w:bCs/>
        </w:rPr>
        <w:tab/>
        <w:t xml:space="preserve">        &lt;/javac&gt;</w:t>
      </w:r>
    </w:p>
    <w:p w:rsidR="000774BB" w:rsidRDefault="000774BB" w:rsidP="000774BB">
      <w:pPr>
        <w:rPr>
          <w:b/>
          <w:bCs/>
        </w:rPr>
      </w:pPr>
      <w:r>
        <w:rPr>
          <w:b/>
          <w:bCs/>
        </w:rPr>
        <w:tab/>
      </w:r>
      <w:r>
        <w:rPr>
          <w:b/>
          <w:bCs/>
        </w:rPr>
        <w:tab/>
        <w:t>&lt;jar destfile="${dist.dir}/genservice.jar" basedir="${build.dir.classes}" /&gt;</w:t>
      </w:r>
    </w:p>
    <w:p w:rsidR="000774BB" w:rsidRDefault="000774BB" w:rsidP="000774BB">
      <w:pPr>
        <w:rPr>
          <w:b/>
          <w:bCs/>
        </w:rPr>
      </w:pPr>
      <w:r>
        <w:rPr>
          <w:b/>
          <w:bCs/>
        </w:rPr>
        <w:tab/>
        <w:t xml:space="preserve">    &lt;/target&gt;</w:t>
      </w:r>
    </w:p>
    <w:p w:rsidR="000774BB" w:rsidRDefault="000774BB" w:rsidP="000774BB"/>
    <w:p w:rsidR="000774BB" w:rsidRDefault="000774BB" w:rsidP="000774BB">
      <w:r>
        <w:tab/>
        <w:t>&lt;!-- Creation of war file --&gt;</w:t>
      </w:r>
    </w:p>
    <w:p w:rsidR="000774BB" w:rsidRDefault="000774BB" w:rsidP="000774BB">
      <w:r>
        <w:tab/>
        <w:t>&lt;target name="createwar" depends="generate-service"&gt;</w:t>
      </w:r>
    </w:p>
    <w:p w:rsidR="000774BB" w:rsidRDefault="000774BB" w:rsidP="000774BB">
      <w:r>
        <w:tab/>
      </w:r>
      <w:r>
        <w:tab/>
        <w:t>&lt;copy todir="${webinf.dir}/lib" flatten="true"&gt;</w:t>
      </w:r>
    </w:p>
    <w:p w:rsidR="000774BB" w:rsidRDefault="000774BB" w:rsidP="000774BB">
      <w:r>
        <w:tab/>
      </w:r>
      <w:r>
        <w:tab/>
      </w:r>
      <w:r>
        <w:tab/>
        <w:t>&lt;fileset dir="${lib.dir}" includes="**/*.jar" /&gt;</w:t>
      </w:r>
    </w:p>
    <w:p w:rsidR="000774BB" w:rsidRDefault="000774BB" w:rsidP="000774BB">
      <w:r>
        <w:tab/>
      </w:r>
      <w:r>
        <w:tab/>
        <w:t>&lt;/copy&gt;</w:t>
      </w:r>
    </w:p>
    <w:p w:rsidR="000774BB" w:rsidRDefault="000774BB" w:rsidP="000774BB">
      <w:r>
        <w:tab/>
      </w:r>
      <w:r>
        <w:tab/>
        <w:t>&lt;copy todir="${webinf.dir}/lib" flatten="true"&gt;</w:t>
      </w:r>
    </w:p>
    <w:p w:rsidR="000774BB" w:rsidRDefault="000774BB" w:rsidP="000774BB">
      <w:r>
        <w:tab/>
      </w:r>
      <w:r>
        <w:tab/>
      </w:r>
      <w:r>
        <w:tab/>
        <w:t>&lt;fileset dir="${dist.dir}" includes="*.jar" /&gt;</w:t>
      </w:r>
    </w:p>
    <w:p w:rsidR="000774BB" w:rsidRDefault="000774BB" w:rsidP="000774BB">
      <w:r>
        <w:tab/>
      </w:r>
      <w:r>
        <w:tab/>
        <w:t>&lt;/copy&gt;</w:t>
      </w:r>
    </w:p>
    <w:p w:rsidR="000774BB" w:rsidRDefault="000774BB" w:rsidP="000774BB">
      <w:r>
        <w:tab/>
      </w:r>
      <w:r>
        <w:tab/>
        <w:t>&lt;copy todir="${webinf.dir}" flatten="true"&gt;</w:t>
      </w:r>
    </w:p>
    <w:p w:rsidR="000774BB" w:rsidRDefault="000774BB" w:rsidP="000774BB">
      <w:r>
        <w:tab/>
      </w:r>
      <w:r>
        <w:tab/>
      </w:r>
      <w:r>
        <w:tab/>
        <w:t>&lt;fileset dir="${server.config.dir}" includes="*.xml" /&gt;</w:t>
      </w:r>
    </w:p>
    <w:p w:rsidR="000774BB" w:rsidRDefault="000774BB" w:rsidP="000774BB">
      <w:r>
        <w:tab/>
      </w:r>
      <w:r>
        <w:tab/>
        <w:t>&lt;/copy&gt;</w:t>
      </w:r>
    </w:p>
    <w:p w:rsidR="000774BB" w:rsidRDefault="000774BB" w:rsidP="000774BB">
      <w:r>
        <w:tab/>
      </w:r>
      <w:r>
        <w:tab/>
        <w:t>&lt;jar destfile="${dist.dir}/${ant.project.name}.war" basedir="${war.dir}" /&gt;</w:t>
      </w:r>
    </w:p>
    <w:p w:rsidR="000774BB" w:rsidRDefault="000774BB" w:rsidP="000774BB">
      <w:r>
        <w:tab/>
        <w:t>&lt;/target&gt;</w:t>
      </w:r>
    </w:p>
    <w:p w:rsidR="000774BB" w:rsidRDefault="000774BB" w:rsidP="000774BB"/>
    <w:p w:rsidR="000774BB" w:rsidRDefault="000774BB" w:rsidP="000774BB">
      <w:r>
        <w:t>&lt;/project&gt;</w:t>
      </w:r>
    </w:p>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Pr>
        <w:rPr>
          <w:b/>
          <w:bCs/>
          <w:u w:val="single"/>
        </w:rPr>
      </w:pPr>
      <w:r>
        <w:rPr>
          <w:b/>
          <w:bCs/>
          <w:u w:val="single"/>
        </w:rPr>
        <w:t>How to consume the web service using Metro web service stub</w:t>
      </w:r>
    </w:p>
    <w:p w:rsidR="000774BB" w:rsidRDefault="000774BB" w:rsidP="000774BB"/>
    <w:p w:rsidR="000774BB" w:rsidRDefault="000774BB" w:rsidP="000774BB">
      <w:pPr>
        <w:rPr>
          <w:b/>
          <w:bCs/>
          <w:u w:val="single"/>
        </w:rPr>
      </w:pPr>
      <w:r>
        <w:rPr>
          <w:b/>
          <w:bCs/>
          <w:u w:val="single"/>
        </w:rPr>
        <w:t>Capsule</w:t>
      </w:r>
    </w:p>
    <w:p w:rsidR="000774BB" w:rsidRDefault="000774BB" w:rsidP="000774BB"/>
    <w:p w:rsidR="000774BB" w:rsidRDefault="000774BB" w:rsidP="000774BB">
      <w:pPr>
        <w:rPr>
          <w:b/>
          <w:bCs/>
        </w:rPr>
      </w:pPr>
      <w:r>
        <w:rPr>
          <w:b/>
          <w:bCs/>
        </w:rPr>
        <w:t>1. Get the wsdl file and store in a directory.</w:t>
      </w:r>
    </w:p>
    <w:p w:rsidR="000774BB" w:rsidRDefault="000774BB" w:rsidP="000774BB">
      <w:pPr>
        <w:rPr>
          <w:b/>
          <w:bCs/>
        </w:rPr>
      </w:pPr>
      <w:r>
        <w:rPr>
          <w:b/>
          <w:bCs/>
        </w:rPr>
        <w:t>2. Run the build script using the commands of wsimport to generate client stub and finally generate the jar file.</w:t>
      </w:r>
    </w:p>
    <w:p w:rsidR="000774BB" w:rsidRDefault="000774BB" w:rsidP="000774BB">
      <w:pPr>
        <w:rPr>
          <w:b/>
          <w:bCs/>
        </w:rPr>
      </w:pPr>
      <w:r>
        <w:rPr>
          <w:b/>
          <w:bCs/>
        </w:rPr>
        <w:t>3. Put the generated jar file in the classpath and write a java program to test it.</w:t>
      </w:r>
    </w:p>
    <w:p w:rsidR="000774BB" w:rsidRDefault="000774BB" w:rsidP="000774BB">
      <w:pPr>
        <w:rPr>
          <w:b/>
          <w:bCs/>
        </w:rPr>
      </w:pPr>
    </w:p>
    <w:p w:rsidR="000774BB" w:rsidRDefault="000774BB" w:rsidP="000774BB">
      <w:r>
        <w:t>See the code below.</w:t>
      </w:r>
    </w:p>
    <w:p w:rsidR="000774BB" w:rsidRDefault="000774BB" w:rsidP="000774BB"/>
    <w:p w:rsidR="000774BB" w:rsidRDefault="000774BB" w:rsidP="000774BB">
      <w:pPr>
        <w:rPr>
          <w:b/>
          <w:bCs/>
          <w:u w:val="single"/>
        </w:rPr>
      </w:pPr>
      <w:r>
        <w:rPr>
          <w:b/>
          <w:bCs/>
          <w:u w:val="single"/>
        </w:rPr>
        <w:t>client-build.xml</w:t>
      </w:r>
    </w:p>
    <w:p w:rsidR="000774BB" w:rsidRDefault="000774BB" w:rsidP="000774BB">
      <w:r>
        <w:t>&lt;project name="simpleobjectwebservice_metro" default="create.client" basedir="."&gt;</w:t>
      </w:r>
    </w:p>
    <w:p w:rsidR="000774BB" w:rsidRDefault="000774BB" w:rsidP="000774BB"/>
    <w:p w:rsidR="000774BB" w:rsidRDefault="000774BB" w:rsidP="000774BB">
      <w:r>
        <w:tab/>
        <w:t xml:space="preserve">   &lt;property name="config.dir"                                       value="${basedir}/config" /&gt;</w:t>
      </w:r>
    </w:p>
    <w:p w:rsidR="000774BB" w:rsidRDefault="000774BB" w:rsidP="000774BB">
      <w:r>
        <w:tab/>
        <w:t xml:space="preserve">   &lt;property name="bin.dir"                                          value="${basedir}/bin" /&gt;</w:t>
      </w:r>
    </w:p>
    <w:p w:rsidR="000774BB" w:rsidRDefault="000774BB" w:rsidP="000774BB">
      <w:r>
        <w:tab/>
        <w:t xml:space="preserve">   &lt;property name="lib.dir"                                          value="${basedir}/lib" /&gt;</w:t>
      </w:r>
    </w:p>
    <w:p w:rsidR="000774BB" w:rsidRDefault="000774BB" w:rsidP="000774BB">
      <w:r>
        <w:lastRenderedPageBreak/>
        <w:tab/>
        <w:t xml:space="preserve">   &lt;property name="dist.dir"                                         value="${basedir}/dist" /&gt;</w:t>
      </w:r>
    </w:p>
    <w:p w:rsidR="000774BB" w:rsidRDefault="000774BB" w:rsidP="000774BB">
      <w:r>
        <w:tab/>
        <w:t xml:space="preserve">   &lt;property name="client.home.src"                                  value="${basedir}/generated_client_src"/&gt;</w:t>
      </w:r>
    </w:p>
    <w:p w:rsidR="000774BB" w:rsidRDefault="000774BB" w:rsidP="000774BB">
      <w:r>
        <w:tab/>
        <w:t xml:space="preserve">   &lt;property name="client.home.bin"                                  value="${basedir}/generated_client_bin"/&gt;</w:t>
      </w:r>
    </w:p>
    <w:p w:rsidR="000774BB" w:rsidRDefault="000774BB" w:rsidP="000774BB">
      <w:r>
        <w:tab/>
        <w:t xml:space="preserve">   &lt;property name="client.jar"                                       value="${dist.dir}/${ant.project.name}.jar"/&gt;</w:t>
      </w:r>
    </w:p>
    <w:p w:rsidR="000774BB" w:rsidRDefault="000774BB" w:rsidP="000774BB">
      <w:r>
        <w:t xml:space="preserve">       &lt;property name="war.dir"                                          value="${basedir}/${ant.project.name}.war" /&gt;</w:t>
      </w:r>
    </w:p>
    <w:p w:rsidR="000774BB" w:rsidRDefault="000774BB" w:rsidP="000774BB">
      <w:r>
        <w:t xml:space="preserve">       &lt;property name="webinf.dir"                                       value="${war.dir}/WEB-INF" /&gt;</w:t>
      </w:r>
    </w:p>
    <w:p w:rsidR="000774BB" w:rsidRDefault="000774BB" w:rsidP="000774BB">
      <w:r>
        <w:t xml:space="preserve">       &lt;property name="webinf.classes.dir"                               value="${war.dir}/WEB-INF/classes" /&gt;</w:t>
      </w:r>
    </w:p>
    <w:p w:rsidR="000774BB" w:rsidRDefault="000774BB" w:rsidP="000774BB">
      <w:r>
        <w:t xml:space="preserve">       &lt;property name="webinf.lib.dir"                                   value="${war.dir}/WEB-INF/lib" /&gt;</w:t>
      </w:r>
    </w:p>
    <w:p w:rsidR="000774BB" w:rsidRDefault="000774BB" w:rsidP="000774BB">
      <w:r>
        <w:t xml:space="preserve">       &lt;property name="webservice.jar"                                   value="${dist.dir}/${ant.project.name}.jar" /&gt;</w:t>
      </w:r>
    </w:p>
    <w:p w:rsidR="000774BB" w:rsidRDefault="000774BB" w:rsidP="000774BB">
      <w:r>
        <w:tab/>
        <w:t xml:space="preserve">   &lt;property name="wsdl.file.name"                                   value="${config.dir}/SimpleWebService.wsdl" /&gt;</w:t>
      </w:r>
    </w:p>
    <w:p w:rsidR="000774BB" w:rsidRDefault="000774BB" w:rsidP="000774BB">
      <w:r>
        <w:t xml:space="preserve">       &lt;property name="java.home"                                        value="${env.JAVA_HOME}"/&gt;</w:t>
      </w:r>
    </w:p>
    <w:p w:rsidR="000774BB" w:rsidRDefault="000774BB" w:rsidP="000774BB">
      <w:r>
        <w:t xml:space="preserve">       &lt;property environment="env"/&gt;</w:t>
      </w:r>
    </w:p>
    <w:p w:rsidR="000774BB" w:rsidRDefault="000774BB" w:rsidP="000774BB"/>
    <w:p w:rsidR="000774BB" w:rsidRDefault="000774BB" w:rsidP="000774BB">
      <w:r>
        <w:tab/>
        <w:t>&lt;path id="classpath"&gt;</w:t>
      </w:r>
    </w:p>
    <w:p w:rsidR="000774BB" w:rsidRDefault="000774BB" w:rsidP="000774BB">
      <w:r>
        <w:tab/>
      </w:r>
      <w:r>
        <w:tab/>
        <w:t>&lt;pathelement location="${java.home}/../lib/tools.jar"/&gt;</w:t>
      </w:r>
    </w:p>
    <w:p w:rsidR="000774BB" w:rsidRDefault="000774BB" w:rsidP="000774BB">
      <w:r>
        <w:tab/>
      </w:r>
      <w:r>
        <w:tab/>
        <w:t>&lt;fileset dir="${lib.dir}"&gt;</w:t>
      </w:r>
    </w:p>
    <w:p w:rsidR="000774BB" w:rsidRDefault="000774BB" w:rsidP="000774BB">
      <w:r>
        <w:tab/>
      </w:r>
      <w:r>
        <w:tab/>
      </w:r>
      <w:r>
        <w:tab/>
        <w:t>&lt;include name="**/*.jar" /&gt;</w:t>
      </w:r>
    </w:p>
    <w:p w:rsidR="000774BB" w:rsidRDefault="000774BB" w:rsidP="000774BB">
      <w:r>
        <w:tab/>
      </w:r>
      <w:r>
        <w:tab/>
        <w:t>&lt;/fileset&gt;</w:t>
      </w:r>
    </w:p>
    <w:p w:rsidR="000774BB" w:rsidRDefault="000774BB" w:rsidP="000774BB">
      <w:r>
        <w:tab/>
        <w:t>&lt;/path&gt;</w:t>
      </w:r>
    </w:p>
    <w:p w:rsidR="000774BB" w:rsidRDefault="000774BB" w:rsidP="000774BB"/>
    <w:p w:rsidR="000774BB" w:rsidRDefault="000774BB" w:rsidP="000774BB">
      <w:pPr>
        <w:rPr>
          <w:b/>
          <w:bCs/>
        </w:rPr>
      </w:pPr>
      <w:r>
        <w:tab/>
      </w:r>
      <w:r>
        <w:rPr>
          <w:b/>
          <w:bCs/>
        </w:rPr>
        <w:t>&lt;taskdef name="apt" classname="com.sun.tools.ws.ant.Apt"&gt;</w:t>
      </w:r>
    </w:p>
    <w:p w:rsidR="000774BB" w:rsidRDefault="000774BB" w:rsidP="000774BB">
      <w:pPr>
        <w:rPr>
          <w:b/>
          <w:bCs/>
        </w:rPr>
      </w:pPr>
      <w:r>
        <w:rPr>
          <w:b/>
          <w:bCs/>
        </w:rPr>
        <w:tab/>
      </w:r>
      <w:r>
        <w:rPr>
          <w:b/>
          <w:bCs/>
        </w:rPr>
        <w:tab/>
        <w:t>&lt;classpath refid="classpath"/&gt;</w:t>
      </w:r>
    </w:p>
    <w:p w:rsidR="000774BB" w:rsidRDefault="000774BB" w:rsidP="000774BB">
      <w:pPr>
        <w:rPr>
          <w:b/>
          <w:bCs/>
        </w:rPr>
      </w:pPr>
      <w:r>
        <w:rPr>
          <w:b/>
          <w:bCs/>
        </w:rPr>
        <w:tab/>
        <w:t>&lt;/taskdef&gt;</w:t>
      </w:r>
    </w:p>
    <w:p w:rsidR="000774BB" w:rsidRDefault="000774BB" w:rsidP="000774BB"/>
    <w:p w:rsidR="000774BB" w:rsidRDefault="000774BB" w:rsidP="000774BB">
      <w:pPr>
        <w:rPr>
          <w:b/>
          <w:bCs/>
        </w:rPr>
      </w:pPr>
      <w:r>
        <w:tab/>
      </w:r>
      <w:r>
        <w:rPr>
          <w:b/>
          <w:bCs/>
        </w:rPr>
        <w:t>&lt;taskdef name="wsimport" classname="com.sun.tools.ws.ant.WsImport"&gt;</w:t>
      </w:r>
    </w:p>
    <w:p w:rsidR="000774BB" w:rsidRDefault="000774BB" w:rsidP="000774BB">
      <w:pPr>
        <w:rPr>
          <w:b/>
          <w:bCs/>
        </w:rPr>
      </w:pPr>
      <w:r>
        <w:rPr>
          <w:b/>
          <w:bCs/>
        </w:rPr>
        <w:tab/>
      </w:r>
      <w:r>
        <w:rPr>
          <w:b/>
          <w:bCs/>
        </w:rPr>
        <w:tab/>
        <w:t>&lt;classpath refid="classpath"/&gt;</w:t>
      </w:r>
    </w:p>
    <w:p w:rsidR="000774BB" w:rsidRDefault="000774BB" w:rsidP="000774BB">
      <w:pPr>
        <w:rPr>
          <w:b/>
          <w:bCs/>
        </w:rPr>
      </w:pPr>
      <w:r>
        <w:rPr>
          <w:b/>
          <w:bCs/>
        </w:rPr>
        <w:tab/>
        <w:t>&lt;/taskdef&gt;</w:t>
      </w:r>
    </w:p>
    <w:p w:rsidR="000774BB" w:rsidRDefault="000774BB" w:rsidP="000774BB"/>
    <w:p w:rsidR="000774BB" w:rsidRDefault="000774BB" w:rsidP="000774BB">
      <w:r>
        <w:tab/>
        <w:t>&lt;target name="clean"&gt;</w:t>
      </w:r>
    </w:p>
    <w:p w:rsidR="000774BB" w:rsidRDefault="000774BB" w:rsidP="000774BB">
      <w:r>
        <w:tab/>
      </w:r>
      <w:r>
        <w:tab/>
        <w:t>&lt;delete dir="${client.home.src}" /&gt;</w:t>
      </w:r>
    </w:p>
    <w:p w:rsidR="000774BB" w:rsidRDefault="000774BB" w:rsidP="000774BB">
      <w:r>
        <w:tab/>
      </w:r>
      <w:r>
        <w:tab/>
        <w:t>&lt;delete dir="${client.home.bin}" /&gt;</w:t>
      </w:r>
    </w:p>
    <w:p w:rsidR="000774BB" w:rsidRDefault="000774BB" w:rsidP="000774BB">
      <w:r>
        <w:tab/>
      </w:r>
      <w:r>
        <w:tab/>
        <w:t>&lt;delete dir="${dist.dir}" /&gt;</w:t>
      </w:r>
    </w:p>
    <w:p w:rsidR="000774BB" w:rsidRDefault="000774BB" w:rsidP="000774BB">
      <w:r>
        <w:tab/>
        <w:t>&lt;/target&gt;</w:t>
      </w:r>
    </w:p>
    <w:p w:rsidR="000774BB" w:rsidRDefault="000774BB" w:rsidP="000774BB"/>
    <w:p w:rsidR="000774BB" w:rsidRDefault="000774BB" w:rsidP="000774BB">
      <w:r>
        <w:tab/>
        <w:t>&lt;target name="init" depends="clean"&gt;</w:t>
      </w:r>
    </w:p>
    <w:p w:rsidR="000774BB" w:rsidRDefault="000774BB" w:rsidP="000774BB">
      <w:r>
        <w:tab/>
      </w:r>
      <w:r>
        <w:tab/>
        <w:t>&lt;mkdir dir="${client.home.src}" /&gt;</w:t>
      </w:r>
    </w:p>
    <w:p w:rsidR="000774BB" w:rsidRDefault="000774BB" w:rsidP="000774BB">
      <w:r>
        <w:tab/>
      </w:r>
      <w:r>
        <w:tab/>
        <w:t>&lt;mkdir dir="${client.home.bin}" /&gt;</w:t>
      </w:r>
    </w:p>
    <w:p w:rsidR="000774BB" w:rsidRDefault="000774BB" w:rsidP="000774BB">
      <w:r>
        <w:tab/>
      </w:r>
      <w:r>
        <w:tab/>
        <w:t>&lt;mkdir dir="${dist.dir}" /&gt;</w:t>
      </w:r>
    </w:p>
    <w:p w:rsidR="000774BB" w:rsidRDefault="000774BB" w:rsidP="000774BB">
      <w:r>
        <w:tab/>
        <w:t>&lt;/target&gt;</w:t>
      </w:r>
    </w:p>
    <w:p w:rsidR="000774BB" w:rsidRDefault="000774BB" w:rsidP="000774BB"/>
    <w:p w:rsidR="000774BB" w:rsidRDefault="000774BB" w:rsidP="000774BB">
      <w:pPr>
        <w:rPr>
          <w:b/>
          <w:bCs/>
        </w:rPr>
      </w:pPr>
      <w:r>
        <w:tab/>
      </w:r>
      <w:r>
        <w:rPr>
          <w:b/>
          <w:bCs/>
        </w:rPr>
        <w:t>&lt;target name="generate.client" depends="init"&gt;</w:t>
      </w:r>
    </w:p>
    <w:p w:rsidR="000774BB" w:rsidRDefault="000774BB" w:rsidP="000774BB">
      <w:pPr>
        <w:rPr>
          <w:b/>
          <w:bCs/>
        </w:rPr>
      </w:pPr>
      <w:r>
        <w:rPr>
          <w:b/>
          <w:bCs/>
        </w:rPr>
        <w:tab/>
      </w:r>
      <w:r>
        <w:rPr>
          <w:b/>
          <w:bCs/>
        </w:rPr>
        <w:tab/>
        <w:t>&lt;wsimport</w:t>
      </w:r>
    </w:p>
    <w:p w:rsidR="000774BB" w:rsidRDefault="000774BB" w:rsidP="000774BB">
      <w:pPr>
        <w:rPr>
          <w:b/>
          <w:bCs/>
        </w:rPr>
      </w:pPr>
      <w:r>
        <w:rPr>
          <w:b/>
          <w:bCs/>
        </w:rPr>
        <w:t xml:space="preserve">                debug="true"</w:t>
      </w:r>
    </w:p>
    <w:p w:rsidR="000774BB" w:rsidRDefault="000774BB" w:rsidP="000774BB">
      <w:pPr>
        <w:rPr>
          <w:b/>
          <w:bCs/>
        </w:rPr>
      </w:pPr>
      <w:r>
        <w:rPr>
          <w:b/>
          <w:bCs/>
        </w:rPr>
        <w:tab/>
      </w:r>
      <w:r>
        <w:rPr>
          <w:b/>
          <w:bCs/>
        </w:rPr>
        <w:tab/>
      </w:r>
      <w:r>
        <w:rPr>
          <w:b/>
          <w:bCs/>
        </w:rPr>
        <w:tab/>
        <w:t xml:space="preserve">    xendorsed="true"</w:t>
      </w:r>
    </w:p>
    <w:p w:rsidR="000774BB" w:rsidRDefault="000774BB" w:rsidP="000774BB">
      <w:pPr>
        <w:rPr>
          <w:b/>
          <w:bCs/>
        </w:rPr>
      </w:pPr>
      <w:r>
        <w:rPr>
          <w:b/>
          <w:bCs/>
        </w:rPr>
        <w:t xml:space="preserve">                verbose="${verbose}"</w:t>
      </w:r>
    </w:p>
    <w:p w:rsidR="000774BB" w:rsidRDefault="000774BB" w:rsidP="000774BB">
      <w:pPr>
        <w:rPr>
          <w:b/>
          <w:bCs/>
        </w:rPr>
      </w:pPr>
      <w:r>
        <w:rPr>
          <w:b/>
          <w:bCs/>
        </w:rPr>
        <w:t xml:space="preserve">                keep="true"</w:t>
      </w:r>
    </w:p>
    <w:p w:rsidR="000774BB" w:rsidRDefault="000774BB" w:rsidP="000774BB">
      <w:pPr>
        <w:rPr>
          <w:b/>
          <w:bCs/>
        </w:rPr>
      </w:pPr>
      <w:r>
        <w:rPr>
          <w:b/>
          <w:bCs/>
        </w:rPr>
        <w:t xml:space="preserve">                destdir="${client.home.src}"</w:t>
      </w:r>
    </w:p>
    <w:p w:rsidR="000774BB" w:rsidRDefault="000774BB" w:rsidP="000774BB">
      <w:pPr>
        <w:rPr>
          <w:b/>
          <w:bCs/>
        </w:rPr>
      </w:pPr>
      <w:r>
        <w:rPr>
          <w:b/>
          <w:bCs/>
        </w:rPr>
        <w:t xml:space="preserve">                package="com.ddlab.client.metro"</w:t>
      </w:r>
    </w:p>
    <w:p w:rsidR="000774BB" w:rsidRDefault="000774BB" w:rsidP="000774BB">
      <w:pPr>
        <w:rPr>
          <w:b/>
          <w:bCs/>
        </w:rPr>
      </w:pPr>
      <w:r>
        <w:rPr>
          <w:b/>
          <w:bCs/>
        </w:rPr>
        <w:t xml:space="preserve">                wsdl="${wsdl.file.name}"&gt;</w:t>
      </w:r>
    </w:p>
    <w:p w:rsidR="000774BB" w:rsidRDefault="000774BB" w:rsidP="000774BB">
      <w:pPr>
        <w:rPr>
          <w:b/>
          <w:bCs/>
        </w:rPr>
      </w:pPr>
      <w:r>
        <w:rPr>
          <w:b/>
          <w:bCs/>
        </w:rPr>
        <w:tab/>
      </w:r>
      <w:r>
        <w:rPr>
          <w:b/>
          <w:bCs/>
        </w:rPr>
        <w:tab/>
        <w:t>&lt;/wsimport&gt;</w:t>
      </w:r>
    </w:p>
    <w:p w:rsidR="000774BB" w:rsidRDefault="000774BB" w:rsidP="000774BB">
      <w:pPr>
        <w:rPr>
          <w:b/>
          <w:bCs/>
        </w:rPr>
      </w:pPr>
      <w:r>
        <w:rPr>
          <w:b/>
          <w:bCs/>
        </w:rPr>
        <w:tab/>
        <w:t>&lt;/target&gt;</w:t>
      </w:r>
    </w:p>
    <w:p w:rsidR="000774BB" w:rsidRDefault="000774BB" w:rsidP="000774BB">
      <w:pPr>
        <w:rPr>
          <w:b/>
          <w:bCs/>
        </w:rPr>
      </w:pPr>
    </w:p>
    <w:p w:rsidR="000774BB" w:rsidRDefault="000774BB" w:rsidP="000774BB">
      <w:r>
        <w:tab/>
        <w:t>&lt;target name="create.client" depends="generate.client"&gt;</w:t>
      </w:r>
    </w:p>
    <w:p w:rsidR="000774BB" w:rsidRDefault="000774BB" w:rsidP="000774BB">
      <w:r>
        <w:tab/>
      </w:r>
      <w:r>
        <w:tab/>
        <w:t>&lt;copy todir="${client.home.bin}"&gt;</w:t>
      </w:r>
    </w:p>
    <w:p w:rsidR="000774BB" w:rsidRDefault="000774BB" w:rsidP="000774BB">
      <w:r>
        <w:tab/>
      </w:r>
      <w:r>
        <w:tab/>
      </w:r>
      <w:r>
        <w:tab/>
        <w:t>&lt;fileset dir="${client.home.src}" includes="**/*.class"/&gt;</w:t>
      </w:r>
    </w:p>
    <w:p w:rsidR="000774BB" w:rsidRDefault="000774BB" w:rsidP="000774BB">
      <w:r>
        <w:tab/>
      </w:r>
      <w:r>
        <w:tab/>
        <w:t>&lt;/copy&gt;</w:t>
      </w:r>
    </w:p>
    <w:p w:rsidR="000774BB" w:rsidRDefault="000774BB" w:rsidP="000774BB">
      <w:r>
        <w:lastRenderedPageBreak/>
        <w:tab/>
      </w:r>
      <w:r>
        <w:tab/>
        <w:t>&lt;jar destfile="${client.jar}" basedir="${client.home.bin}" /&gt;</w:t>
      </w:r>
    </w:p>
    <w:p w:rsidR="000774BB" w:rsidRDefault="000774BB" w:rsidP="000774BB">
      <w:r>
        <w:tab/>
        <w:t>&lt;/target&gt;</w:t>
      </w:r>
    </w:p>
    <w:p w:rsidR="000774BB" w:rsidRDefault="000774BB" w:rsidP="000774BB"/>
    <w:p w:rsidR="000774BB" w:rsidRDefault="000774BB" w:rsidP="000774BB">
      <w:r>
        <w:t>&lt;/project&gt;</w:t>
      </w:r>
    </w:p>
    <w:p w:rsidR="000774BB" w:rsidRDefault="000774BB" w:rsidP="000774BB"/>
    <w:p w:rsidR="000774BB" w:rsidRDefault="000774BB" w:rsidP="000774BB">
      <w:pPr>
        <w:rPr>
          <w:b/>
          <w:bCs/>
          <w:u w:val="single"/>
        </w:rPr>
      </w:pPr>
      <w:r>
        <w:rPr>
          <w:b/>
          <w:bCs/>
          <w:u w:val="single"/>
        </w:rPr>
        <w:t>TestWebServiceClientMetro.java</w:t>
      </w:r>
    </w:p>
    <w:p w:rsidR="000774BB" w:rsidRDefault="000774BB" w:rsidP="000774BB"/>
    <w:p w:rsidR="000774BB" w:rsidRDefault="000774BB" w:rsidP="000774BB">
      <w:r>
        <w:t>import com.ddlab.client.metro.SimpleWebServiceImplService;</w:t>
      </w:r>
    </w:p>
    <w:p w:rsidR="000774BB" w:rsidRDefault="000774BB" w:rsidP="000774BB"/>
    <w:p w:rsidR="000774BB" w:rsidRDefault="000774BB" w:rsidP="000774BB">
      <w:r>
        <w:t xml:space="preserve">public class TestWebServiceClientMetro </w:t>
      </w:r>
    </w:p>
    <w:p w:rsidR="000774BB" w:rsidRDefault="000774BB" w:rsidP="000774BB">
      <w:r>
        <w:t>{</w:t>
      </w:r>
    </w:p>
    <w:p w:rsidR="000774BB" w:rsidRDefault="000774BB" w:rsidP="000774BB">
      <w:r>
        <w:tab/>
        <w:t>public static void main(String[] args) throws Exception</w:t>
      </w:r>
    </w:p>
    <w:p w:rsidR="000774BB" w:rsidRDefault="000774BB" w:rsidP="000774BB">
      <w:r>
        <w:tab/>
        <w:t>{</w:t>
      </w:r>
    </w:p>
    <w:p w:rsidR="000774BB" w:rsidRDefault="000774BB" w:rsidP="000774BB">
      <w:r>
        <w:tab/>
      </w:r>
      <w:r>
        <w:tab/>
        <w:t>String response = new SimpleWebServiceImplService()</w:t>
      </w:r>
    </w:p>
    <w:p w:rsidR="000774BB" w:rsidRDefault="000774BB" w:rsidP="000774BB">
      <w:r>
        <w:tab/>
      </w:r>
      <w:r>
        <w:tab/>
      </w:r>
      <w:r>
        <w:tab/>
      </w:r>
      <w:r>
        <w:tab/>
        <w:t>.getSimpleWebServiceImplPort().getName("Debadatta Mishra");</w:t>
      </w:r>
    </w:p>
    <w:p w:rsidR="000774BB" w:rsidRDefault="000774BB" w:rsidP="000774BB">
      <w:r>
        <w:tab/>
      </w:r>
      <w:r>
        <w:tab/>
        <w:t>System.out.println("Response :::"+response);</w:t>
      </w:r>
    </w:p>
    <w:p w:rsidR="000774BB" w:rsidRDefault="000774BB" w:rsidP="000774BB">
      <w:r>
        <w:tab/>
        <w:t>}</w:t>
      </w:r>
    </w:p>
    <w:p w:rsidR="000774BB" w:rsidRDefault="000774BB" w:rsidP="000774BB"/>
    <w:p w:rsidR="000774BB" w:rsidRDefault="000774BB" w:rsidP="000774BB">
      <w:r>
        <w:t>}</w:t>
      </w:r>
    </w:p>
    <w:p w:rsidR="000774BB" w:rsidRDefault="000774BB" w:rsidP="000774BB"/>
    <w:p w:rsidR="000774BB" w:rsidRDefault="000774BB" w:rsidP="000774BB">
      <w:pPr>
        <w:rPr>
          <w:b/>
          <w:bCs/>
          <w:u w:val="single"/>
        </w:rPr>
      </w:pPr>
      <w:r>
        <w:rPr>
          <w:b/>
          <w:bCs/>
          <w:u w:val="single"/>
        </w:rPr>
        <w:t>NOTE</w:t>
      </w:r>
    </w:p>
    <w:p w:rsidR="000774BB" w:rsidRDefault="000774BB" w:rsidP="000774BB"/>
    <w:p w:rsidR="000774BB" w:rsidRDefault="000774BB" w:rsidP="000774BB">
      <w:r>
        <w:t>1. Build the application with all the jar files available inside the lib.</w:t>
      </w:r>
    </w:p>
    <w:p w:rsidR="000774BB" w:rsidRDefault="000774BB" w:rsidP="000774BB"/>
    <w:p w:rsidR="000774BB" w:rsidRDefault="000774BB" w:rsidP="000774BB">
      <w:r>
        <w:t>2. While running from Eclipse, do not set the following jar files in the classpath</w:t>
      </w:r>
    </w:p>
    <w:p w:rsidR="000774BB" w:rsidRDefault="000774BB" w:rsidP="000774BB">
      <w:r>
        <w:t>webservices-api.jar</w:t>
      </w:r>
    </w:p>
    <w:p w:rsidR="000774BB" w:rsidRDefault="000774BB" w:rsidP="000774BB">
      <w:r>
        <w:t>webservices-extra-api.jar</w:t>
      </w:r>
    </w:p>
    <w:p w:rsidR="000774BB" w:rsidRDefault="000774BB" w:rsidP="000774BB">
      <w:r>
        <w:t>webservices-extra.jar</w:t>
      </w:r>
    </w:p>
    <w:p w:rsidR="000774BB" w:rsidRDefault="000774BB" w:rsidP="000774BB">
      <w:r>
        <w:t>webservices-rt.jar</w:t>
      </w:r>
    </w:p>
    <w:p w:rsidR="000774BB" w:rsidRDefault="000774BB" w:rsidP="000774BB">
      <w:r>
        <w:t>webservices-tools.jar</w:t>
      </w:r>
    </w:p>
    <w:p w:rsidR="000774BB" w:rsidRDefault="000774BB" w:rsidP="000774BB"/>
    <w:p w:rsidR="000774BB" w:rsidRDefault="000774BB" w:rsidP="000774BB">
      <w:r>
        <w:t>Otherwise it throws the following exception.</w:t>
      </w:r>
    </w:p>
    <w:p w:rsidR="000774BB" w:rsidRDefault="000774BB" w:rsidP="000774BB">
      <w:r>
        <w:t>Exception in thread "main" java.lang.NoSuchMethodError: javax.xml.ws.WebFault.messageName()Ljava/lang/String;</w:t>
      </w:r>
    </w:p>
    <w:p w:rsidR="000774BB" w:rsidRDefault="000774BB" w:rsidP="000774BB"/>
    <w:p w:rsidR="000774BB" w:rsidRDefault="000774BB" w:rsidP="000774BB">
      <w:pPr>
        <w:rPr>
          <w:b/>
          <w:bCs/>
          <w:sz w:val="30"/>
          <w:szCs w:val="30"/>
          <w:u w:val="single"/>
        </w:rPr>
      </w:pPr>
      <w:r>
        <w:br w:type="page"/>
      </w:r>
      <w:r>
        <w:lastRenderedPageBreak/>
        <w:tab/>
      </w:r>
      <w:r>
        <w:tab/>
      </w:r>
      <w:r>
        <w:tab/>
      </w:r>
      <w:r>
        <w:rPr>
          <w:b/>
          <w:bCs/>
          <w:sz w:val="30"/>
          <w:szCs w:val="30"/>
          <w:u w:val="single"/>
        </w:rPr>
        <w:t>Webservice Technology JAX-WS</w:t>
      </w:r>
    </w:p>
    <w:p w:rsidR="000774BB" w:rsidRDefault="000774BB" w:rsidP="000774BB"/>
    <w:p w:rsidR="000774BB" w:rsidRDefault="000774BB" w:rsidP="000774BB">
      <w:pPr>
        <w:rPr>
          <w:b/>
          <w:bCs/>
          <w:u w:val="single"/>
        </w:rPr>
      </w:pPr>
      <w:r>
        <w:rPr>
          <w:b/>
          <w:bCs/>
          <w:u w:val="single"/>
        </w:rPr>
        <w:t>How to create a web service using JAX-WS</w:t>
      </w:r>
    </w:p>
    <w:p w:rsidR="000774BB" w:rsidRDefault="000774BB" w:rsidP="000774BB"/>
    <w:p w:rsidR="000774BB" w:rsidRDefault="000774BB" w:rsidP="000774BB">
      <w:pPr>
        <w:rPr>
          <w:b/>
          <w:bCs/>
          <w:u w:val="single"/>
        </w:rPr>
      </w:pPr>
      <w:r>
        <w:rPr>
          <w:b/>
          <w:bCs/>
          <w:u w:val="single"/>
        </w:rPr>
        <w:t>Capsule</w:t>
      </w:r>
    </w:p>
    <w:p w:rsidR="000774BB" w:rsidRDefault="000774BB" w:rsidP="000774BB">
      <w:pPr>
        <w:rPr>
          <w:b/>
          <w:bCs/>
        </w:rPr>
      </w:pPr>
      <w:r>
        <w:rPr>
          <w:b/>
          <w:bCs/>
        </w:rPr>
        <w:t>1. Create a java class with the appropriate method and the parameters and provide the relevent annotation for creating web service.</w:t>
      </w:r>
    </w:p>
    <w:p w:rsidR="000774BB" w:rsidRDefault="000774BB" w:rsidP="000774BB">
      <w:pPr>
        <w:rPr>
          <w:b/>
          <w:bCs/>
        </w:rPr>
      </w:pPr>
      <w:r>
        <w:rPr>
          <w:b/>
          <w:bCs/>
        </w:rPr>
        <w:t>2. Write an xml file called "sun-jaxws.xml" and provide the information for web service name, implementation class and the url pattern.</w:t>
      </w:r>
    </w:p>
    <w:p w:rsidR="000774BB" w:rsidRDefault="000774BB" w:rsidP="000774BB">
      <w:pPr>
        <w:rPr>
          <w:b/>
          <w:bCs/>
        </w:rPr>
      </w:pPr>
      <w:r>
        <w:rPr>
          <w:b/>
          <w:bCs/>
        </w:rPr>
        <w:t>3. Configure the deployment descriptot "web.xml" by using the servlet "com.sun.xml.ws.transport.http.servlet.WSServlet" for JAX-WS.</w:t>
      </w:r>
    </w:p>
    <w:p w:rsidR="000774BB" w:rsidRDefault="000774BB" w:rsidP="000774BB">
      <w:pPr>
        <w:rPr>
          <w:b/>
          <w:bCs/>
        </w:rPr>
      </w:pPr>
      <w:r>
        <w:rPr>
          <w:b/>
          <w:bCs/>
        </w:rPr>
        <w:t>4. Run the build script to package the web application for deployment.</w:t>
      </w:r>
    </w:p>
    <w:p w:rsidR="000774BB" w:rsidRDefault="000774BB" w:rsidP="000774BB"/>
    <w:p w:rsidR="000774BB" w:rsidRDefault="000774BB" w:rsidP="000774BB">
      <w:pPr>
        <w:rPr>
          <w:b/>
          <w:bCs/>
          <w:u w:val="single"/>
        </w:rPr>
      </w:pPr>
      <w:r>
        <w:rPr>
          <w:b/>
          <w:bCs/>
          <w:u w:val="single"/>
        </w:rPr>
        <w:t>NOTE</w:t>
      </w:r>
    </w:p>
    <w:p w:rsidR="000774BB" w:rsidRDefault="000774BB" w:rsidP="000774BB">
      <w:r>
        <w:t>Before building the application , follow the following steps for JDK 6, otherwise</w:t>
      </w:r>
    </w:p>
    <w:p w:rsidR="000774BB" w:rsidRDefault="000774BB" w:rsidP="000774BB">
      <w:r>
        <w:t>you will not be able to build the application.</w:t>
      </w:r>
    </w:p>
    <w:p w:rsidR="000774BB" w:rsidRDefault="000774BB" w:rsidP="000774BB">
      <w:r>
        <w:t xml:space="preserve">1. Create a directory called "endorsed" inside </w:t>
      </w:r>
      <w:r>
        <w:rPr>
          <w:b/>
          <w:bCs/>
        </w:rPr>
        <w:t>&lt;JAVA_HOME&gt;/jre/lib</w:t>
      </w:r>
      <w:r>
        <w:t>. So the path looks like the following.</w:t>
      </w:r>
    </w:p>
    <w:p w:rsidR="000774BB" w:rsidRDefault="000774BB" w:rsidP="000774BB">
      <w:pPr>
        <w:rPr>
          <w:b/>
          <w:bCs/>
        </w:rPr>
      </w:pPr>
      <w:r>
        <w:rPr>
          <w:b/>
          <w:bCs/>
        </w:rPr>
        <w:t>F:\dev\jdk6\jre\lib\endorsed</w:t>
      </w:r>
    </w:p>
    <w:p w:rsidR="000774BB" w:rsidRDefault="000774BB" w:rsidP="000774BB">
      <w:r>
        <w:t>2. Copy the jar files "</w:t>
      </w:r>
      <w:r>
        <w:rPr>
          <w:b/>
          <w:bCs/>
        </w:rPr>
        <w:t>jaxb-api.jar</w:t>
      </w:r>
      <w:r>
        <w:t>" and "</w:t>
      </w:r>
      <w:r>
        <w:rPr>
          <w:b/>
          <w:bCs/>
        </w:rPr>
        <w:t>jaxws-api.jar</w:t>
      </w:r>
      <w:r>
        <w:t>" from JAX-WS and paste</w:t>
      </w:r>
    </w:p>
    <w:p w:rsidR="000774BB" w:rsidRDefault="000774BB" w:rsidP="000774BB">
      <w:r>
        <w:t>it in the above "</w:t>
      </w:r>
      <w:r>
        <w:rPr>
          <w:b/>
          <w:bCs/>
        </w:rPr>
        <w:t>endorsed</w:t>
      </w:r>
      <w:r>
        <w:t>" directory.</w:t>
      </w:r>
    </w:p>
    <w:p w:rsidR="000774BB" w:rsidRDefault="000774BB" w:rsidP="000774BB"/>
    <w:p w:rsidR="000774BB" w:rsidRDefault="000774BB" w:rsidP="000774BB">
      <w:r>
        <w:t xml:space="preserve">Finally the your </w:t>
      </w:r>
      <w:r>
        <w:rPr>
          <w:b/>
          <w:bCs/>
        </w:rPr>
        <w:t>&lt;JAVA_HOME&gt;/jre/lib/endorsed</w:t>
      </w:r>
      <w:r>
        <w:t xml:space="preserve"> directory looks like the following.</w:t>
      </w:r>
    </w:p>
    <w:p w:rsidR="000774BB" w:rsidRDefault="000774BB" w:rsidP="000774BB"/>
    <w:p w:rsidR="000774BB" w:rsidRDefault="000774BB" w:rsidP="000774BB">
      <w:pPr>
        <w:rPr>
          <w:b/>
          <w:bCs/>
        </w:rPr>
      </w:pPr>
      <w:r>
        <w:rPr>
          <w:b/>
          <w:bCs/>
        </w:rPr>
        <w:t>F:/dev/jdk6/jre/lib\endorsed/</w:t>
      </w:r>
    </w:p>
    <w:p w:rsidR="000774BB" w:rsidRDefault="000774BB" w:rsidP="000774BB">
      <w:pPr>
        <w:rPr>
          <w:b/>
          <w:bCs/>
        </w:rPr>
      </w:pPr>
      <w:r>
        <w:rPr>
          <w:b/>
          <w:bCs/>
        </w:rPr>
        <w:t xml:space="preserve">                            | jaxb-api.jar</w:t>
      </w:r>
    </w:p>
    <w:p w:rsidR="000774BB" w:rsidRDefault="000774BB" w:rsidP="000774BB">
      <w:pPr>
        <w:rPr>
          <w:b/>
          <w:bCs/>
        </w:rPr>
      </w:pPr>
      <w:r>
        <w:rPr>
          <w:b/>
          <w:bCs/>
        </w:rPr>
        <w:t xml:space="preserve">                            | jaxws-api.jar</w:t>
      </w:r>
    </w:p>
    <w:p w:rsidR="000774BB" w:rsidRDefault="000774BB" w:rsidP="000774BB"/>
    <w:p w:rsidR="000774BB" w:rsidRDefault="000774BB" w:rsidP="000774BB">
      <w:r>
        <w:t>3. Finally build the application using Apache Ant from command propmt, do not</w:t>
      </w:r>
    </w:p>
    <w:p w:rsidR="000774BB" w:rsidRDefault="000774BB" w:rsidP="000774BB">
      <w:r>
        <w:t>run Ant script from Eclipse.</w:t>
      </w:r>
    </w:p>
    <w:p w:rsidR="000774BB" w:rsidRDefault="000774BB" w:rsidP="000774BB"/>
    <w:p w:rsidR="000774BB" w:rsidRDefault="000774BB" w:rsidP="000774BB">
      <w:r>
        <w:t>4. Deploy the application in Jboss5.1.0GA. It works.</w:t>
      </w:r>
    </w:p>
    <w:p w:rsidR="000774BB" w:rsidRDefault="000774BB" w:rsidP="000774BB"/>
    <w:p w:rsidR="000774BB" w:rsidRDefault="000774BB" w:rsidP="000774BB">
      <w:r>
        <w:t>See the code below.</w:t>
      </w:r>
    </w:p>
    <w:p w:rsidR="000774BB" w:rsidRDefault="000774BB" w:rsidP="000774BB"/>
    <w:p w:rsidR="000774BB" w:rsidRDefault="000774BB" w:rsidP="000774BB">
      <w:pPr>
        <w:rPr>
          <w:b/>
          <w:bCs/>
          <w:u w:val="single"/>
        </w:rPr>
      </w:pPr>
      <w:r>
        <w:rPr>
          <w:b/>
          <w:bCs/>
          <w:u w:val="single"/>
        </w:rPr>
        <w:t>SimpleWebServiceImpl.java</w:t>
      </w:r>
    </w:p>
    <w:p w:rsidR="000774BB" w:rsidRDefault="000774BB" w:rsidP="000774BB"/>
    <w:p w:rsidR="000774BB" w:rsidRDefault="000774BB" w:rsidP="000774BB">
      <w:r>
        <w:t>package com.ddlab.rnd.webservice.jaxws;</w:t>
      </w:r>
    </w:p>
    <w:p w:rsidR="000774BB" w:rsidRDefault="000774BB" w:rsidP="000774BB">
      <w:r>
        <w:t>import javax.jws.WebMethod;</w:t>
      </w:r>
    </w:p>
    <w:p w:rsidR="000774BB" w:rsidRDefault="000774BB" w:rsidP="000774BB">
      <w:r>
        <w:t>import javax.jws.WebService;</w:t>
      </w:r>
    </w:p>
    <w:p w:rsidR="000774BB" w:rsidRDefault="000774BB" w:rsidP="000774BB"/>
    <w:p w:rsidR="000774BB" w:rsidRDefault="000774BB" w:rsidP="000774BB">
      <w:pPr>
        <w:rPr>
          <w:b/>
          <w:bCs/>
        </w:rPr>
      </w:pPr>
      <w:r>
        <w:rPr>
          <w:b/>
          <w:bCs/>
        </w:rPr>
        <w:t>@WebService</w:t>
      </w:r>
    </w:p>
    <w:p w:rsidR="000774BB" w:rsidRDefault="000774BB" w:rsidP="000774BB">
      <w:r>
        <w:t xml:space="preserve">public class SimpleWebServiceImpl </w:t>
      </w:r>
    </w:p>
    <w:p w:rsidR="000774BB" w:rsidRDefault="000774BB" w:rsidP="000774BB">
      <w:r>
        <w:t>{</w:t>
      </w:r>
    </w:p>
    <w:p w:rsidR="000774BB" w:rsidRDefault="000774BB" w:rsidP="000774BB">
      <w:pPr>
        <w:rPr>
          <w:b/>
          <w:bCs/>
        </w:rPr>
      </w:pPr>
      <w:r>
        <w:tab/>
      </w:r>
      <w:r>
        <w:rPr>
          <w:b/>
          <w:bCs/>
        </w:rPr>
        <w:t>@WebMethod</w:t>
      </w:r>
    </w:p>
    <w:p w:rsidR="000774BB" w:rsidRDefault="000774BB" w:rsidP="000774BB">
      <w:r>
        <w:tab/>
        <w:t>public String getName( String name ) throws Exception</w:t>
      </w:r>
    </w:p>
    <w:p w:rsidR="000774BB" w:rsidRDefault="000774BB" w:rsidP="000774BB">
      <w:r>
        <w:tab/>
        <w:t>{</w:t>
      </w:r>
    </w:p>
    <w:p w:rsidR="000774BB" w:rsidRDefault="000774BB" w:rsidP="000774BB">
      <w:r>
        <w:tab/>
      </w:r>
      <w:r>
        <w:tab/>
        <w:t>System.out.println("Name from webservice client---&gt;"+name);</w:t>
      </w:r>
    </w:p>
    <w:p w:rsidR="000774BB" w:rsidRDefault="000774BB" w:rsidP="000774BB">
      <w:r>
        <w:tab/>
      </w:r>
      <w:r>
        <w:tab/>
        <w:t>return "Name from server "+name;</w:t>
      </w:r>
    </w:p>
    <w:p w:rsidR="000774BB" w:rsidRDefault="000774BB" w:rsidP="000774BB">
      <w:r>
        <w:tab/>
        <w:t>}</w:t>
      </w:r>
    </w:p>
    <w:p w:rsidR="000774BB" w:rsidRDefault="000774BB" w:rsidP="000774BB">
      <w:r>
        <w:t>}</w:t>
      </w:r>
    </w:p>
    <w:p w:rsidR="000774BB" w:rsidRDefault="000774BB" w:rsidP="000774BB"/>
    <w:p w:rsidR="000774BB" w:rsidRDefault="000774BB" w:rsidP="000774BB"/>
    <w:p w:rsidR="000774BB" w:rsidRDefault="000774BB" w:rsidP="000774BB"/>
    <w:p w:rsidR="000774BB" w:rsidRDefault="000774BB" w:rsidP="000774BB">
      <w:pPr>
        <w:rPr>
          <w:b/>
          <w:bCs/>
          <w:u w:val="single"/>
        </w:rPr>
      </w:pPr>
      <w:r>
        <w:rPr>
          <w:b/>
          <w:bCs/>
          <w:u w:val="single"/>
        </w:rPr>
        <w:t>sun-jaxws.xml</w:t>
      </w:r>
    </w:p>
    <w:p w:rsidR="000774BB" w:rsidRDefault="000774BB" w:rsidP="000774BB"/>
    <w:p w:rsidR="000774BB" w:rsidRDefault="000774BB" w:rsidP="000774BB">
      <w:r>
        <w:t>&lt;endpoints xmlns="http://java.sun.com/xml/ns/jax-ws/ri/runtime" version="2.0"&gt;</w:t>
      </w:r>
    </w:p>
    <w:p w:rsidR="000774BB" w:rsidRDefault="000774BB" w:rsidP="000774BB">
      <w:r>
        <w:t xml:space="preserve">    &lt;endpoint</w:t>
      </w:r>
    </w:p>
    <w:p w:rsidR="000774BB" w:rsidRDefault="000774BB" w:rsidP="000774BB">
      <w:r>
        <w:lastRenderedPageBreak/>
        <w:t xml:space="preserve">        name="SimpleWebService"</w:t>
      </w:r>
    </w:p>
    <w:p w:rsidR="000774BB" w:rsidRDefault="000774BB" w:rsidP="000774BB">
      <w:r>
        <w:t xml:space="preserve">        implementation="com.ddlab.rnd.webservice.jaxws.SimpleWebServiceImpl"</w:t>
      </w:r>
    </w:p>
    <w:p w:rsidR="000774BB" w:rsidRDefault="000774BB" w:rsidP="000774BB">
      <w:r>
        <w:t xml:space="preserve">        url-pattern="/SimpleWebService"/&gt;</w:t>
      </w:r>
    </w:p>
    <w:p w:rsidR="000774BB" w:rsidRDefault="000774BB" w:rsidP="000774BB">
      <w:r>
        <w:t>&lt;/endpoints&gt;</w:t>
      </w:r>
    </w:p>
    <w:p w:rsidR="000774BB" w:rsidRDefault="000774BB" w:rsidP="000774BB"/>
    <w:p w:rsidR="000774BB" w:rsidRDefault="000774BB" w:rsidP="000774BB">
      <w:pPr>
        <w:rPr>
          <w:b/>
          <w:bCs/>
          <w:u w:val="single"/>
        </w:rPr>
      </w:pPr>
      <w:r>
        <w:rPr>
          <w:b/>
          <w:bCs/>
          <w:u w:val="single"/>
        </w:rPr>
        <w:t>web.xml</w:t>
      </w:r>
    </w:p>
    <w:p w:rsidR="000774BB" w:rsidRDefault="000774BB" w:rsidP="000774BB"/>
    <w:p w:rsidR="000774BB" w:rsidRDefault="000774BB" w:rsidP="000774BB">
      <w:r>
        <w:t>&lt;web-app&gt;</w:t>
      </w:r>
    </w:p>
    <w:p w:rsidR="000774BB" w:rsidRDefault="000774BB" w:rsidP="000774BB">
      <w:r>
        <w:t xml:space="preserve">    &lt;description&gt;SimpleWebService&lt;/description&gt;</w:t>
      </w:r>
    </w:p>
    <w:p w:rsidR="000774BB" w:rsidRDefault="000774BB" w:rsidP="000774BB">
      <w:r>
        <w:t xml:space="preserve">    &lt;display-name&gt;SimpleWebService&lt;/display-name&gt;</w:t>
      </w:r>
    </w:p>
    <w:p w:rsidR="000774BB" w:rsidRDefault="000774BB" w:rsidP="000774BB">
      <w:r>
        <w:t xml:space="preserve">    &lt;listener&gt;</w:t>
      </w:r>
    </w:p>
    <w:p w:rsidR="000774BB" w:rsidRDefault="000774BB" w:rsidP="000774BB">
      <w:r>
        <w:t xml:space="preserve">        &lt;listener-class&gt;com.sun.xml.ws.transport.http.servlet.WSServletContextListener&lt;/listener-class&gt;</w:t>
      </w:r>
    </w:p>
    <w:p w:rsidR="000774BB" w:rsidRDefault="000774BB" w:rsidP="000774BB">
      <w:r>
        <w:t xml:space="preserve">    &lt;/listener&gt;</w:t>
      </w:r>
    </w:p>
    <w:p w:rsidR="000774BB" w:rsidRDefault="000774BB" w:rsidP="000774BB">
      <w:r>
        <w:t xml:space="preserve">    &lt;servlet&gt;</w:t>
      </w:r>
    </w:p>
    <w:p w:rsidR="000774BB" w:rsidRDefault="000774BB" w:rsidP="000774BB">
      <w:r>
        <w:t xml:space="preserve">        &lt;description&gt;JAX-WS endpoint - ZodiacCalculatorService&lt;/description&gt;</w:t>
      </w:r>
    </w:p>
    <w:p w:rsidR="000774BB" w:rsidRDefault="000774BB" w:rsidP="000774BB">
      <w:r>
        <w:t xml:space="preserve">        &lt;display-name&gt;SimpleWebService&lt;/display-name&gt;</w:t>
      </w:r>
    </w:p>
    <w:p w:rsidR="000774BB" w:rsidRDefault="000774BB" w:rsidP="000774BB">
      <w:r>
        <w:t xml:space="preserve">        &lt;servlet-name&gt;SimpleWebService&lt;/servlet-name&gt;</w:t>
      </w:r>
    </w:p>
    <w:p w:rsidR="000774BB" w:rsidRDefault="000774BB" w:rsidP="000774BB">
      <w:pPr>
        <w:rPr>
          <w:b/>
          <w:bCs/>
        </w:rPr>
      </w:pPr>
      <w:r>
        <w:t xml:space="preserve">        </w:t>
      </w:r>
      <w:r>
        <w:rPr>
          <w:b/>
          <w:bCs/>
        </w:rPr>
        <w:t>&lt;servlet-class&gt;com.sun.xml.ws.transport.http.servlet.WSServlet&lt;/servlet-class&gt;</w:t>
      </w:r>
    </w:p>
    <w:p w:rsidR="000774BB" w:rsidRDefault="000774BB" w:rsidP="000774BB">
      <w:r>
        <w:t xml:space="preserve">        &lt;load-on-startup&gt;1&lt;/load-on-startup&gt;</w:t>
      </w:r>
    </w:p>
    <w:p w:rsidR="000774BB" w:rsidRDefault="000774BB" w:rsidP="000774BB">
      <w:r>
        <w:t xml:space="preserve">    &lt;/servlet&gt;</w:t>
      </w:r>
    </w:p>
    <w:p w:rsidR="000774BB" w:rsidRDefault="000774BB" w:rsidP="000774BB">
      <w:r>
        <w:t xml:space="preserve">    &lt;servlet-mapping&gt;</w:t>
      </w:r>
    </w:p>
    <w:p w:rsidR="000774BB" w:rsidRDefault="000774BB" w:rsidP="000774BB">
      <w:r>
        <w:t xml:space="preserve">        &lt;servlet-name&gt;SimpleWebService&lt;/servlet-name&gt;</w:t>
      </w:r>
    </w:p>
    <w:p w:rsidR="000774BB" w:rsidRDefault="000774BB" w:rsidP="000774BB">
      <w:r>
        <w:t xml:space="preserve">        &lt;url-pattern&gt;/SimpleWebService&lt;/url-pattern&gt;</w:t>
      </w:r>
    </w:p>
    <w:p w:rsidR="000774BB" w:rsidRDefault="000774BB" w:rsidP="000774BB">
      <w:r>
        <w:t xml:space="preserve">    &lt;/servlet-mapping&gt;</w:t>
      </w:r>
    </w:p>
    <w:p w:rsidR="000774BB" w:rsidRDefault="000774BB" w:rsidP="000774BB">
      <w:r>
        <w:t xml:space="preserve">    &lt;session-config&gt;</w:t>
      </w:r>
    </w:p>
    <w:p w:rsidR="000774BB" w:rsidRDefault="000774BB" w:rsidP="000774BB">
      <w:r>
        <w:t xml:space="preserve">        &lt;session-timeout&gt;60&lt;/session-timeout&gt;</w:t>
      </w:r>
    </w:p>
    <w:p w:rsidR="000774BB" w:rsidRDefault="000774BB" w:rsidP="000774BB">
      <w:r>
        <w:t xml:space="preserve">    &lt;/session-config&gt;</w:t>
      </w:r>
    </w:p>
    <w:p w:rsidR="000774BB" w:rsidRDefault="000774BB" w:rsidP="000774BB">
      <w:r>
        <w:t>&lt;/web-app&gt;</w:t>
      </w:r>
    </w:p>
    <w:p w:rsidR="000774BB" w:rsidRDefault="000774BB" w:rsidP="000774BB"/>
    <w:p w:rsidR="000774BB" w:rsidRDefault="000774BB" w:rsidP="000774BB">
      <w:pPr>
        <w:rPr>
          <w:b/>
          <w:bCs/>
          <w:u w:val="single"/>
        </w:rPr>
      </w:pPr>
      <w:r>
        <w:rPr>
          <w:b/>
          <w:bCs/>
          <w:u w:val="single"/>
        </w:rPr>
        <w:t>server-build.xml</w:t>
      </w:r>
    </w:p>
    <w:p w:rsidR="000774BB" w:rsidRDefault="000774BB" w:rsidP="000774BB">
      <w:r>
        <w:t>&lt;!--</w:t>
      </w:r>
    </w:p>
    <w:p w:rsidR="000774BB" w:rsidRDefault="000774BB" w:rsidP="000774BB">
      <w:r>
        <w:tab/>
        <w:t>This is a generic ant build script for building the server side code.</w:t>
      </w:r>
    </w:p>
    <w:p w:rsidR="000774BB" w:rsidRDefault="000774BB" w:rsidP="000774BB">
      <w:r>
        <w:tab/>
        <w:t>Upon running the script, it will create a war file and you can</w:t>
      </w:r>
    </w:p>
    <w:p w:rsidR="000774BB" w:rsidRDefault="000774BB" w:rsidP="000774BB">
      <w:r>
        <w:tab/>
        <w:t>deploy in any application server.</w:t>
      </w:r>
    </w:p>
    <w:p w:rsidR="000774BB" w:rsidRDefault="000774BB" w:rsidP="000774BB">
      <w:r>
        <w:tab/>
        <w:t>Author : Debadatta Mishra</w:t>
      </w:r>
    </w:p>
    <w:p w:rsidR="000774BB" w:rsidRDefault="000774BB" w:rsidP="000774BB">
      <w:r>
        <w:t>--&gt;</w:t>
      </w:r>
    </w:p>
    <w:p w:rsidR="000774BB" w:rsidRDefault="000774BB" w:rsidP="000774BB">
      <w:r>
        <w:t>&lt;project name="SimpleWebService_jaxws" default="createwar" basedir="."&gt;</w:t>
      </w:r>
    </w:p>
    <w:p w:rsidR="000774BB" w:rsidRDefault="000774BB" w:rsidP="000774BB">
      <w:r>
        <w:tab/>
      </w:r>
    </w:p>
    <w:p w:rsidR="000774BB" w:rsidRDefault="000774BB" w:rsidP="000774BB">
      <w:r>
        <w:tab/>
        <w:t>&lt;property name="server.config.dir"                           value="${basedir}/server-config" /&gt;</w:t>
      </w:r>
    </w:p>
    <w:p w:rsidR="000774BB" w:rsidRDefault="000774BB" w:rsidP="000774BB">
      <w:r>
        <w:tab/>
        <w:t>&lt;property name="src.dir"                                           value="${basedir}/serversrc" /&gt;</w:t>
      </w:r>
    </w:p>
    <w:p w:rsidR="000774BB" w:rsidRDefault="000774BB" w:rsidP="000774BB">
      <w:r>
        <w:tab/>
        <w:t>&lt;property name="bin.dir"                                           value="${basedir}/bin" /&gt;</w:t>
      </w:r>
    </w:p>
    <w:p w:rsidR="000774BB" w:rsidRDefault="000774BB" w:rsidP="000774BB">
      <w:r>
        <w:tab/>
        <w:t>&lt;property name="lib.dir"                                           value="${basedir}/lib" /&gt;</w:t>
      </w:r>
    </w:p>
    <w:p w:rsidR="000774BB" w:rsidRDefault="000774BB" w:rsidP="000774BB">
      <w:r>
        <w:tab/>
        <w:t>&lt;property name="dist.dir"                                          value="${basedir}/dist" /&gt;</w:t>
      </w:r>
    </w:p>
    <w:p w:rsidR="000774BB" w:rsidRDefault="000774BB" w:rsidP="000774BB">
      <w:r>
        <w:tab/>
        <w:t>&lt;property name="build.dir"                                         value="${basedir}/build" /&gt;</w:t>
      </w:r>
    </w:p>
    <w:p w:rsidR="000774BB" w:rsidRDefault="000774BB" w:rsidP="000774BB">
      <w:r>
        <w:tab/>
        <w:t>&lt;property name="war.dir"                                           value="${basedir}/${ant.project.name}.war" /&gt;</w:t>
      </w:r>
    </w:p>
    <w:p w:rsidR="000774BB" w:rsidRDefault="000774BB" w:rsidP="000774BB">
      <w:r>
        <w:tab/>
        <w:t>&lt;property name="webinf.dir"                                        value="${war.dir}/WEB-INF" /&gt;</w:t>
      </w:r>
    </w:p>
    <w:p w:rsidR="000774BB" w:rsidRDefault="000774BB" w:rsidP="000774BB">
      <w:r>
        <w:tab/>
        <w:t>&lt;property name="webinf.classes.dir"                                value="${war.dir}/WEB-INF/classes" /&gt;</w:t>
      </w:r>
    </w:p>
    <w:p w:rsidR="000774BB" w:rsidRDefault="000774BB" w:rsidP="000774BB">
      <w:r>
        <w:tab/>
        <w:t>&lt;property name="webinf.lib.dir"                                    value="${war.dir}/WEB-INF/lib" /&gt;</w:t>
      </w:r>
    </w:p>
    <w:p w:rsidR="000774BB" w:rsidRDefault="000774BB" w:rsidP="000774BB">
      <w:r>
        <w:tab/>
        <w:t>&lt;property name="webservice.jar"                                    value="${dist.dir}/${ant.project.name}.jar" /&gt;</w:t>
      </w:r>
    </w:p>
    <w:p w:rsidR="000774BB" w:rsidRDefault="000774BB" w:rsidP="000774BB">
      <w:r>
        <w:tab/>
        <w:t>&lt;property name="java.home"                                         value="${env.JAVA_HOME}"/&gt;</w:t>
      </w:r>
    </w:p>
    <w:p w:rsidR="000774BB" w:rsidRDefault="000774BB" w:rsidP="000774BB">
      <w:r>
        <w:tab/>
        <w:t>&lt;property environment="env"/&gt;</w:t>
      </w:r>
    </w:p>
    <w:p w:rsidR="000774BB" w:rsidRDefault="000774BB" w:rsidP="000774BB"/>
    <w:p w:rsidR="000774BB" w:rsidRDefault="000774BB" w:rsidP="000774BB">
      <w:r>
        <w:tab/>
        <w:t>&lt;!-- Setting the ClassPath --&gt;</w:t>
      </w:r>
    </w:p>
    <w:p w:rsidR="000774BB" w:rsidRDefault="000774BB" w:rsidP="000774BB">
      <w:r>
        <w:tab/>
        <w:t>&lt;path id="classpath"&gt;</w:t>
      </w:r>
    </w:p>
    <w:p w:rsidR="000774BB" w:rsidRDefault="000774BB" w:rsidP="000774BB">
      <w:r>
        <w:tab/>
      </w:r>
      <w:r>
        <w:tab/>
        <w:t>&lt;pathelement location="${java.home}/../lib/tools.jar"/&gt;</w:t>
      </w:r>
    </w:p>
    <w:p w:rsidR="000774BB" w:rsidRDefault="000774BB" w:rsidP="000774BB">
      <w:r>
        <w:tab/>
      </w:r>
      <w:r>
        <w:tab/>
        <w:t>&lt;fileset dir="${lib.dir}"&gt;</w:t>
      </w:r>
    </w:p>
    <w:p w:rsidR="000774BB" w:rsidRDefault="000774BB" w:rsidP="000774BB">
      <w:r>
        <w:tab/>
      </w:r>
      <w:r>
        <w:tab/>
      </w:r>
      <w:r>
        <w:tab/>
        <w:t>&lt;include name="**/*.jar"/&gt;</w:t>
      </w:r>
    </w:p>
    <w:p w:rsidR="000774BB" w:rsidRDefault="000774BB" w:rsidP="000774BB">
      <w:r>
        <w:lastRenderedPageBreak/>
        <w:tab/>
      </w:r>
      <w:r>
        <w:tab/>
        <w:t>&lt;/fileset&gt;</w:t>
      </w:r>
    </w:p>
    <w:p w:rsidR="000774BB" w:rsidRDefault="000774BB" w:rsidP="000774BB">
      <w:r>
        <w:tab/>
        <w:t>&lt;/path&gt;</w:t>
      </w:r>
    </w:p>
    <w:p w:rsidR="000774BB" w:rsidRDefault="000774BB" w:rsidP="000774BB"/>
    <w:p w:rsidR="000774BB" w:rsidRDefault="000774BB" w:rsidP="000774BB">
      <w:pPr>
        <w:rPr>
          <w:b/>
          <w:bCs/>
        </w:rPr>
      </w:pPr>
      <w:r>
        <w:tab/>
      </w:r>
      <w:r>
        <w:rPr>
          <w:b/>
          <w:bCs/>
        </w:rPr>
        <w:t>&lt;taskdef name="apt" classname="com.sun.tools.ws.ant.Apt"&gt;</w:t>
      </w:r>
    </w:p>
    <w:p w:rsidR="000774BB" w:rsidRDefault="000774BB" w:rsidP="000774BB">
      <w:pPr>
        <w:rPr>
          <w:b/>
          <w:bCs/>
        </w:rPr>
      </w:pPr>
      <w:r>
        <w:rPr>
          <w:b/>
          <w:bCs/>
        </w:rPr>
        <w:tab/>
      </w:r>
      <w:r>
        <w:rPr>
          <w:b/>
          <w:bCs/>
        </w:rPr>
        <w:tab/>
        <w:t>&lt;classpath refid="classpath"/&gt;</w:t>
      </w:r>
    </w:p>
    <w:p w:rsidR="000774BB" w:rsidRDefault="000774BB" w:rsidP="000774BB">
      <w:pPr>
        <w:rPr>
          <w:b/>
          <w:bCs/>
        </w:rPr>
      </w:pPr>
      <w:r>
        <w:rPr>
          <w:b/>
          <w:bCs/>
        </w:rPr>
        <w:tab/>
        <w:t>&lt;/taskdef&gt;</w:t>
      </w:r>
    </w:p>
    <w:p w:rsidR="000774BB" w:rsidRDefault="000774BB" w:rsidP="000774BB">
      <w:pPr>
        <w:rPr>
          <w:b/>
          <w:bCs/>
        </w:rPr>
      </w:pPr>
    </w:p>
    <w:p w:rsidR="000774BB" w:rsidRDefault="000774BB" w:rsidP="000774BB">
      <w:pPr>
        <w:rPr>
          <w:b/>
          <w:bCs/>
        </w:rPr>
      </w:pPr>
      <w:r>
        <w:rPr>
          <w:b/>
          <w:bCs/>
        </w:rPr>
        <w:tab/>
        <w:t>&lt;taskdef name="wsimport" classname="com.sun.tools.ws.ant.WsImport"&gt;</w:t>
      </w:r>
    </w:p>
    <w:p w:rsidR="000774BB" w:rsidRDefault="000774BB" w:rsidP="000774BB">
      <w:pPr>
        <w:rPr>
          <w:b/>
          <w:bCs/>
        </w:rPr>
      </w:pPr>
      <w:r>
        <w:rPr>
          <w:b/>
          <w:bCs/>
        </w:rPr>
        <w:tab/>
      </w:r>
      <w:r>
        <w:rPr>
          <w:b/>
          <w:bCs/>
        </w:rPr>
        <w:tab/>
        <w:t>&lt;classpath refid="classpath"/&gt;</w:t>
      </w:r>
    </w:p>
    <w:p w:rsidR="000774BB" w:rsidRDefault="000774BB" w:rsidP="000774BB">
      <w:pPr>
        <w:rPr>
          <w:b/>
          <w:bCs/>
        </w:rPr>
      </w:pPr>
      <w:r>
        <w:rPr>
          <w:b/>
          <w:bCs/>
        </w:rPr>
        <w:tab/>
        <w:t>&lt;/taskdef&gt;</w:t>
      </w:r>
    </w:p>
    <w:p w:rsidR="000774BB" w:rsidRDefault="000774BB" w:rsidP="000774BB"/>
    <w:p w:rsidR="000774BB" w:rsidRDefault="000774BB" w:rsidP="000774BB">
      <w:r>
        <w:tab/>
        <w:t>&lt;target name="clean"&gt;</w:t>
      </w:r>
    </w:p>
    <w:p w:rsidR="000774BB" w:rsidRDefault="000774BB" w:rsidP="000774BB">
      <w:r>
        <w:tab/>
      </w:r>
      <w:r>
        <w:tab/>
        <w:t>&lt;delete dir="${dist.dir}" /&gt;</w:t>
      </w:r>
    </w:p>
    <w:p w:rsidR="000774BB" w:rsidRDefault="000774BB" w:rsidP="000774BB">
      <w:r>
        <w:tab/>
      </w:r>
      <w:r>
        <w:tab/>
        <w:t>&lt;delete dir="${bin.dir}" /&gt;</w:t>
      </w:r>
    </w:p>
    <w:p w:rsidR="000774BB" w:rsidRDefault="000774BB" w:rsidP="000774BB">
      <w:r>
        <w:tab/>
      </w:r>
      <w:r>
        <w:tab/>
        <w:t>&lt;delete dir="${war.dir}" /&gt;</w:t>
      </w:r>
    </w:p>
    <w:p w:rsidR="000774BB" w:rsidRDefault="000774BB" w:rsidP="000774BB">
      <w:r>
        <w:tab/>
      </w:r>
      <w:r>
        <w:tab/>
        <w:t>&lt;delete dir="${build.dir}" /&gt;</w:t>
      </w:r>
    </w:p>
    <w:p w:rsidR="000774BB" w:rsidRDefault="000774BB" w:rsidP="000774BB">
      <w:r>
        <w:tab/>
        <w:t>&lt;/target&gt;</w:t>
      </w:r>
    </w:p>
    <w:p w:rsidR="000774BB" w:rsidRDefault="000774BB" w:rsidP="000774BB"/>
    <w:p w:rsidR="000774BB" w:rsidRDefault="000774BB" w:rsidP="000774BB">
      <w:r>
        <w:tab/>
        <w:t>&lt;!-- Delete and create the required directories --&gt;</w:t>
      </w:r>
    </w:p>
    <w:p w:rsidR="000774BB" w:rsidRDefault="000774BB" w:rsidP="000774BB">
      <w:r>
        <w:tab/>
        <w:t>&lt;target name="init" depends="clean" &gt;</w:t>
      </w:r>
    </w:p>
    <w:p w:rsidR="000774BB" w:rsidRDefault="000774BB" w:rsidP="000774BB">
      <w:r>
        <w:tab/>
      </w:r>
      <w:r>
        <w:tab/>
        <w:t>&lt;mkdir dir="${bin.dir}" /&gt;</w:t>
      </w:r>
    </w:p>
    <w:p w:rsidR="000774BB" w:rsidRDefault="000774BB" w:rsidP="000774BB">
      <w:r>
        <w:tab/>
      </w:r>
      <w:r>
        <w:tab/>
        <w:t>&lt;mkdir dir="${dist.dir}" /&gt;</w:t>
      </w:r>
    </w:p>
    <w:p w:rsidR="000774BB" w:rsidRDefault="000774BB" w:rsidP="000774BB">
      <w:r>
        <w:tab/>
      </w:r>
      <w:r>
        <w:tab/>
        <w:t>&lt;mkdir dir="${war.dir}" /&gt;</w:t>
      </w:r>
    </w:p>
    <w:p w:rsidR="000774BB" w:rsidRDefault="000774BB" w:rsidP="000774BB">
      <w:r>
        <w:tab/>
      </w:r>
      <w:r>
        <w:tab/>
        <w:t>&lt;mkdir dir="${build.dir}" /&gt;</w:t>
      </w:r>
    </w:p>
    <w:p w:rsidR="000774BB" w:rsidRDefault="000774BB" w:rsidP="000774BB">
      <w:r>
        <w:tab/>
      </w:r>
      <w:r>
        <w:tab/>
        <w:t>&lt;mkdir dir="${webinf.dir}/classes" /&gt;</w:t>
      </w:r>
    </w:p>
    <w:p w:rsidR="000774BB" w:rsidRDefault="000774BB" w:rsidP="000774BB">
      <w:r>
        <w:tab/>
        <w:t>&lt;/target&gt;</w:t>
      </w:r>
    </w:p>
    <w:p w:rsidR="000774BB" w:rsidRDefault="000774BB" w:rsidP="000774BB"/>
    <w:p w:rsidR="000774BB" w:rsidRDefault="000774BB" w:rsidP="000774BB">
      <w:r>
        <w:tab/>
        <w:t>&lt;!-- Compile the source and create the jar file --&gt;</w:t>
      </w:r>
    </w:p>
    <w:p w:rsidR="000774BB" w:rsidRDefault="000774BB" w:rsidP="000774BB">
      <w:r>
        <w:tab/>
        <w:t>&lt;target name="compile.src" depends="init"&gt;</w:t>
      </w:r>
    </w:p>
    <w:p w:rsidR="000774BB" w:rsidRDefault="000774BB" w:rsidP="000774BB">
      <w:r>
        <w:tab/>
      </w:r>
      <w:r>
        <w:tab/>
        <w:t>&lt;javac srcdir="${src.dir}" destdir="${bin.dir}" debug="on" fork="yes"&gt;</w:t>
      </w:r>
    </w:p>
    <w:p w:rsidR="000774BB" w:rsidRDefault="000774BB" w:rsidP="000774BB">
      <w:r>
        <w:tab/>
      </w:r>
      <w:r>
        <w:tab/>
      </w:r>
      <w:r>
        <w:tab/>
        <w:t>&lt;classpath refid="classpath" /&gt;</w:t>
      </w:r>
    </w:p>
    <w:p w:rsidR="000774BB" w:rsidRDefault="000774BB" w:rsidP="000774BB">
      <w:r>
        <w:tab/>
      </w:r>
      <w:r>
        <w:tab/>
        <w:t>&lt;/javac&gt;</w:t>
      </w:r>
    </w:p>
    <w:p w:rsidR="000774BB" w:rsidRDefault="000774BB" w:rsidP="000774BB">
      <w:r>
        <w:tab/>
      </w:r>
      <w:r>
        <w:tab/>
        <w:t>&lt;jar destfile="${webservice.jar}" basedir="${bin.dir}" /&gt;</w:t>
      </w:r>
    </w:p>
    <w:p w:rsidR="000774BB" w:rsidRDefault="000774BB" w:rsidP="000774BB">
      <w:r>
        <w:tab/>
        <w:t>&lt;/target&gt;</w:t>
      </w:r>
    </w:p>
    <w:p w:rsidR="000774BB" w:rsidRDefault="000774BB" w:rsidP="000774BB"/>
    <w:p w:rsidR="000774BB" w:rsidRDefault="000774BB" w:rsidP="000774BB">
      <w:r>
        <w:tab/>
        <w:t>&lt;!-- Generate the webservice --&gt;</w:t>
      </w:r>
    </w:p>
    <w:p w:rsidR="000774BB" w:rsidRDefault="000774BB" w:rsidP="000774BB">
      <w:pPr>
        <w:rPr>
          <w:b/>
          <w:bCs/>
        </w:rPr>
      </w:pPr>
      <w:r>
        <w:tab/>
      </w:r>
      <w:r>
        <w:rPr>
          <w:b/>
          <w:bCs/>
        </w:rPr>
        <w:t>&lt;target name="generate-service" depends="compile.src"&gt;</w:t>
      </w:r>
    </w:p>
    <w:p w:rsidR="000774BB" w:rsidRDefault="000774BB" w:rsidP="000774BB">
      <w:pPr>
        <w:rPr>
          <w:b/>
          <w:bCs/>
        </w:rPr>
      </w:pPr>
      <w:r>
        <w:rPr>
          <w:b/>
          <w:bCs/>
        </w:rPr>
        <w:tab/>
      </w:r>
      <w:r>
        <w:rPr>
          <w:b/>
          <w:bCs/>
        </w:rPr>
        <w:tab/>
        <w:t>&lt;apt</w:t>
      </w:r>
    </w:p>
    <w:p w:rsidR="000774BB" w:rsidRDefault="000774BB" w:rsidP="000774BB">
      <w:pPr>
        <w:rPr>
          <w:b/>
          <w:bCs/>
        </w:rPr>
      </w:pPr>
      <w:r>
        <w:rPr>
          <w:b/>
          <w:bCs/>
        </w:rPr>
        <w:t xml:space="preserve">                fork="true"</w:t>
      </w:r>
    </w:p>
    <w:p w:rsidR="000774BB" w:rsidRDefault="000774BB" w:rsidP="000774BB">
      <w:pPr>
        <w:rPr>
          <w:b/>
          <w:bCs/>
        </w:rPr>
      </w:pPr>
      <w:r>
        <w:rPr>
          <w:b/>
          <w:bCs/>
        </w:rPr>
        <w:t xml:space="preserve">                debug="true"</w:t>
      </w:r>
    </w:p>
    <w:p w:rsidR="000774BB" w:rsidRDefault="000774BB" w:rsidP="000774BB">
      <w:pPr>
        <w:rPr>
          <w:b/>
          <w:bCs/>
        </w:rPr>
      </w:pPr>
      <w:r>
        <w:rPr>
          <w:b/>
          <w:bCs/>
        </w:rPr>
        <w:t xml:space="preserve">                verbose="${verbose}"</w:t>
      </w:r>
    </w:p>
    <w:p w:rsidR="000774BB" w:rsidRDefault="000774BB" w:rsidP="000774BB">
      <w:pPr>
        <w:rPr>
          <w:b/>
          <w:bCs/>
        </w:rPr>
      </w:pPr>
      <w:r>
        <w:rPr>
          <w:b/>
          <w:bCs/>
        </w:rPr>
        <w:t xml:space="preserve">                destdir="${build.dir}"</w:t>
      </w:r>
    </w:p>
    <w:p w:rsidR="000774BB" w:rsidRDefault="000774BB" w:rsidP="000774BB">
      <w:pPr>
        <w:rPr>
          <w:b/>
          <w:bCs/>
        </w:rPr>
      </w:pPr>
      <w:r>
        <w:rPr>
          <w:b/>
          <w:bCs/>
        </w:rPr>
        <w:t xml:space="preserve">                sourcedestdir="${build.dir}"</w:t>
      </w:r>
    </w:p>
    <w:p w:rsidR="000774BB" w:rsidRDefault="000774BB" w:rsidP="000774BB">
      <w:pPr>
        <w:rPr>
          <w:b/>
          <w:bCs/>
        </w:rPr>
      </w:pPr>
      <w:r>
        <w:rPr>
          <w:b/>
          <w:bCs/>
        </w:rPr>
        <w:t xml:space="preserve">                sourcepath="${src.dir}"&gt;</w:t>
      </w:r>
    </w:p>
    <w:p w:rsidR="000774BB" w:rsidRDefault="000774BB" w:rsidP="000774BB">
      <w:pPr>
        <w:rPr>
          <w:b/>
          <w:bCs/>
        </w:rPr>
      </w:pPr>
      <w:r>
        <w:rPr>
          <w:b/>
          <w:bCs/>
        </w:rPr>
        <w:tab/>
      </w:r>
      <w:r>
        <w:rPr>
          <w:b/>
          <w:bCs/>
        </w:rPr>
        <w:tab/>
      </w:r>
      <w:r>
        <w:rPr>
          <w:b/>
          <w:bCs/>
        </w:rPr>
        <w:tab/>
        <w:t>&lt;classpath&gt;</w:t>
      </w:r>
    </w:p>
    <w:p w:rsidR="000774BB" w:rsidRDefault="000774BB" w:rsidP="000774BB">
      <w:pPr>
        <w:rPr>
          <w:b/>
          <w:bCs/>
        </w:rPr>
      </w:pPr>
      <w:r>
        <w:rPr>
          <w:b/>
          <w:bCs/>
        </w:rPr>
        <w:tab/>
      </w:r>
      <w:r>
        <w:rPr>
          <w:b/>
          <w:bCs/>
        </w:rPr>
        <w:tab/>
      </w:r>
      <w:r>
        <w:rPr>
          <w:b/>
          <w:bCs/>
        </w:rPr>
        <w:tab/>
      </w:r>
      <w:r>
        <w:rPr>
          <w:b/>
          <w:bCs/>
        </w:rPr>
        <w:tab/>
        <w:t>&lt;path refid="classpath"/&gt;</w:t>
      </w:r>
    </w:p>
    <w:p w:rsidR="000774BB" w:rsidRDefault="000774BB" w:rsidP="000774BB">
      <w:pPr>
        <w:rPr>
          <w:b/>
          <w:bCs/>
        </w:rPr>
      </w:pPr>
      <w:r>
        <w:rPr>
          <w:b/>
          <w:bCs/>
        </w:rPr>
        <w:tab/>
      </w:r>
      <w:r>
        <w:rPr>
          <w:b/>
          <w:bCs/>
        </w:rPr>
        <w:tab/>
      </w:r>
      <w:r>
        <w:rPr>
          <w:b/>
          <w:bCs/>
        </w:rPr>
        <w:tab/>
      </w:r>
      <w:r>
        <w:rPr>
          <w:b/>
          <w:bCs/>
        </w:rPr>
        <w:tab/>
        <w:t>&lt;pathelement location="${src.dir}"/&gt;</w:t>
      </w:r>
    </w:p>
    <w:p w:rsidR="000774BB" w:rsidRDefault="000774BB" w:rsidP="000774BB">
      <w:pPr>
        <w:rPr>
          <w:b/>
          <w:bCs/>
        </w:rPr>
      </w:pPr>
      <w:r>
        <w:rPr>
          <w:b/>
          <w:bCs/>
        </w:rPr>
        <w:tab/>
      </w:r>
      <w:r>
        <w:rPr>
          <w:b/>
          <w:bCs/>
        </w:rPr>
        <w:tab/>
      </w:r>
      <w:r>
        <w:rPr>
          <w:b/>
          <w:bCs/>
        </w:rPr>
        <w:tab/>
        <w:t>&lt;/classpath&gt;</w:t>
      </w:r>
    </w:p>
    <w:p w:rsidR="000774BB" w:rsidRDefault="000774BB" w:rsidP="000774BB">
      <w:pPr>
        <w:rPr>
          <w:b/>
          <w:bCs/>
        </w:rPr>
      </w:pPr>
      <w:r>
        <w:rPr>
          <w:b/>
          <w:bCs/>
        </w:rPr>
        <w:tab/>
      </w:r>
      <w:r>
        <w:rPr>
          <w:b/>
          <w:bCs/>
        </w:rPr>
        <w:tab/>
      </w:r>
      <w:r>
        <w:rPr>
          <w:b/>
          <w:bCs/>
        </w:rPr>
        <w:tab/>
        <w:t>&lt;option key="r" value="${build.dir}"/&gt;</w:t>
      </w:r>
    </w:p>
    <w:p w:rsidR="000774BB" w:rsidRDefault="000774BB" w:rsidP="000774BB">
      <w:pPr>
        <w:rPr>
          <w:b/>
          <w:bCs/>
        </w:rPr>
      </w:pPr>
      <w:r>
        <w:rPr>
          <w:b/>
          <w:bCs/>
        </w:rPr>
        <w:tab/>
      </w:r>
      <w:r>
        <w:rPr>
          <w:b/>
          <w:bCs/>
        </w:rPr>
        <w:tab/>
      </w:r>
      <w:r>
        <w:rPr>
          <w:b/>
          <w:bCs/>
        </w:rPr>
        <w:tab/>
      </w:r>
    </w:p>
    <w:p w:rsidR="000774BB" w:rsidRDefault="000774BB" w:rsidP="000774BB">
      <w:pPr>
        <w:rPr>
          <w:b/>
          <w:bCs/>
        </w:rPr>
      </w:pPr>
      <w:r>
        <w:rPr>
          <w:b/>
          <w:bCs/>
        </w:rPr>
        <w:tab/>
      </w:r>
      <w:r>
        <w:rPr>
          <w:b/>
          <w:bCs/>
        </w:rPr>
        <w:tab/>
      </w:r>
      <w:r>
        <w:rPr>
          <w:b/>
          <w:bCs/>
        </w:rPr>
        <w:tab/>
        <w:t>&lt;source dir="${src.dir}"&gt;</w:t>
      </w:r>
    </w:p>
    <w:p w:rsidR="000774BB" w:rsidRDefault="000774BB" w:rsidP="000774BB">
      <w:pPr>
        <w:rPr>
          <w:b/>
          <w:bCs/>
        </w:rPr>
      </w:pPr>
      <w:r>
        <w:rPr>
          <w:b/>
          <w:bCs/>
        </w:rPr>
        <w:tab/>
      </w:r>
      <w:r>
        <w:rPr>
          <w:b/>
          <w:bCs/>
        </w:rPr>
        <w:tab/>
      </w:r>
      <w:r>
        <w:rPr>
          <w:b/>
          <w:bCs/>
        </w:rPr>
        <w:tab/>
      </w:r>
      <w:r>
        <w:rPr>
          <w:b/>
          <w:bCs/>
        </w:rPr>
        <w:tab/>
        <w:t>&lt;include name="**/*.java"/&gt;</w:t>
      </w:r>
    </w:p>
    <w:p w:rsidR="000774BB" w:rsidRDefault="000774BB" w:rsidP="000774BB">
      <w:pPr>
        <w:rPr>
          <w:b/>
          <w:bCs/>
        </w:rPr>
      </w:pPr>
      <w:r>
        <w:rPr>
          <w:b/>
          <w:bCs/>
        </w:rPr>
        <w:tab/>
      </w:r>
      <w:r>
        <w:rPr>
          <w:b/>
          <w:bCs/>
        </w:rPr>
        <w:tab/>
      </w:r>
      <w:r>
        <w:rPr>
          <w:b/>
          <w:bCs/>
        </w:rPr>
        <w:tab/>
        <w:t>&lt;/source&gt;</w:t>
      </w:r>
    </w:p>
    <w:p w:rsidR="000774BB" w:rsidRDefault="000774BB" w:rsidP="000774BB">
      <w:pPr>
        <w:rPr>
          <w:b/>
          <w:bCs/>
        </w:rPr>
      </w:pPr>
      <w:r>
        <w:rPr>
          <w:b/>
          <w:bCs/>
        </w:rPr>
        <w:tab/>
      </w:r>
      <w:r>
        <w:rPr>
          <w:b/>
          <w:bCs/>
        </w:rPr>
        <w:tab/>
        <w:t>&lt;/apt&gt;</w:t>
      </w:r>
    </w:p>
    <w:p w:rsidR="000774BB" w:rsidRDefault="000774BB" w:rsidP="000774BB">
      <w:pPr>
        <w:rPr>
          <w:b/>
          <w:bCs/>
        </w:rPr>
      </w:pPr>
      <w:r>
        <w:rPr>
          <w:b/>
          <w:bCs/>
        </w:rPr>
        <w:tab/>
      </w:r>
      <w:r>
        <w:rPr>
          <w:b/>
          <w:bCs/>
        </w:rPr>
        <w:tab/>
        <w:t>&lt;copy todir="${build.dir}/classes"&gt;</w:t>
      </w:r>
    </w:p>
    <w:p w:rsidR="000774BB" w:rsidRDefault="000774BB" w:rsidP="000774BB">
      <w:pPr>
        <w:rPr>
          <w:b/>
          <w:bCs/>
        </w:rPr>
      </w:pPr>
      <w:r>
        <w:rPr>
          <w:b/>
          <w:bCs/>
        </w:rPr>
        <w:tab/>
      </w:r>
      <w:r>
        <w:rPr>
          <w:b/>
          <w:bCs/>
        </w:rPr>
        <w:tab/>
      </w:r>
      <w:r>
        <w:rPr>
          <w:b/>
          <w:bCs/>
        </w:rPr>
        <w:tab/>
        <w:t>&lt;fileset dir="${build.dir}" includes="**/*.class"/&gt;</w:t>
      </w:r>
    </w:p>
    <w:p w:rsidR="000774BB" w:rsidRDefault="000774BB" w:rsidP="000774BB">
      <w:pPr>
        <w:rPr>
          <w:b/>
          <w:bCs/>
        </w:rPr>
      </w:pPr>
      <w:r>
        <w:rPr>
          <w:b/>
          <w:bCs/>
        </w:rPr>
        <w:tab/>
      </w:r>
      <w:r>
        <w:rPr>
          <w:b/>
          <w:bCs/>
        </w:rPr>
        <w:tab/>
        <w:t>&lt;/copy&gt;</w:t>
      </w:r>
    </w:p>
    <w:p w:rsidR="000774BB" w:rsidRDefault="000774BB" w:rsidP="000774BB">
      <w:pPr>
        <w:rPr>
          <w:b/>
          <w:bCs/>
        </w:rPr>
      </w:pPr>
      <w:r>
        <w:rPr>
          <w:b/>
          <w:bCs/>
        </w:rPr>
        <w:lastRenderedPageBreak/>
        <w:tab/>
      </w:r>
      <w:r>
        <w:rPr>
          <w:b/>
          <w:bCs/>
        </w:rPr>
        <w:tab/>
        <w:t>&lt;jar destfile="${webservice.jar}" basedir="${build.dir}/classes" /&gt;</w:t>
      </w:r>
    </w:p>
    <w:p w:rsidR="000774BB" w:rsidRDefault="000774BB" w:rsidP="000774BB">
      <w:pPr>
        <w:rPr>
          <w:b/>
          <w:bCs/>
        </w:rPr>
      </w:pPr>
      <w:r>
        <w:rPr>
          <w:b/>
          <w:bCs/>
        </w:rPr>
        <w:tab/>
        <w:t>&lt;/target&gt;</w:t>
      </w:r>
    </w:p>
    <w:p w:rsidR="000774BB" w:rsidRDefault="000774BB" w:rsidP="000774BB">
      <w:pPr>
        <w:rPr>
          <w:b/>
          <w:bCs/>
        </w:rPr>
      </w:pPr>
    </w:p>
    <w:p w:rsidR="000774BB" w:rsidRDefault="000774BB" w:rsidP="000774BB">
      <w:r>
        <w:tab/>
        <w:t>&lt;!-- Creation of war file --&gt;</w:t>
      </w:r>
    </w:p>
    <w:p w:rsidR="000774BB" w:rsidRDefault="000774BB" w:rsidP="000774BB">
      <w:r>
        <w:tab/>
        <w:t>&lt;target name="createwar" depends="generate-service"&gt;</w:t>
      </w:r>
    </w:p>
    <w:p w:rsidR="000774BB" w:rsidRDefault="000774BB" w:rsidP="000774BB">
      <w:r>
        <w:tab/>
      </w:r>
      <w:r>
        <w:tab/>
        <w:t>&lt;copy todir="${webinf.dir}/lib" flatten="true"&gt;</w:t>
      </w:r>
    </w:p>
    <w:p w:rsidR="000774BB" w:rsidRDefault="000774BB" w:rsidP="000774BB">
      <w:r>
        <w:tab/>
      </w:r>
      <w:r>
        <w:tab/>
      </w:r>
      <w:r>
        <w:tab/>
        <w:t>&lt;fileset dir="${lib.dir}" includes="**/*.jar" /&gt;</w:t>
      </w:r>
    </w:p>
    <w:p w:rsidR="000774BB" w:rsidRDefault="000774BB" w:rsidP="000774BB">
      <w:r>
        <w:tab/>
      </w:r>
      <w:r>
        <w:tab/>
        <w:t>&lt;/copy&gt;</w:t>
      </w:r>
    </w:p>
    <w:p w:rsidR="000774BB" w:rsidRDefault="000774BB" w:rsidP="000774BB">
      <w:r>
        <w:tab/>
      </w:r>
      <w:r>
        <w:tab/>
        <w:t>&lt;copy todir="${webinf.dir}/lib" flatten="true"&gt;</w:t>
      </w:r>
    </w:p>
    <w:p w:rsidR="000774BB" w:rsidRDefault="000774BB" w:rsidP="000774BB">
      <w:r>
        <w:tab/>
      </w:r>
      <w:r>
        <w:tab/>
      </w:r>
      <w:r>
        <w:tab/>
        <w:t>&lt;fileset dir="${dist.dir}" includes="*.jar" /&gt;</w:t>
      </w:r>
    </w:p>
    <w:p w:rsidR="000774BB" w:rsidRDefault="000774BB" w:rsidP="000774BB">
      <w:r>
        <w:tab/>
      </w:r>
      <w:r>
        <w:tab/>
        <w:t>&lt;/copy&gt;</w:t>
      </w:r>
    </w:p>
    <w:p w:rsidR="000774BB" w:rsidRDefault="000774BB" w:rsidP="000774BB">
      <w:r>
        <w:tab/>
      </w:r>
      <w:r>
        <w:tab/>
        <w:t>&lt;copy todir="${webinf.dir}" flatten="true"&gt;</w:t>
      </w:r>
    </w:p>
    <w:p w:rsidR="000774BB" w:rsidRDefault="000774BB" w:rsidP="000774BB">
      <w:r>
        <w:tab/>
      </w:r>
      <w:r>
        <w:tab/>
      </w:r>
      <w:r>
        <w:tab/>
        <w:t>&lt;fileset dir="${server.config.dir}" includes="*.xml" /&gt;</w:t>
      </w:r>
    </w:p>
    <w:p w:rsidR="000774BB" w:rsidRDefault="000774BB" w:rsidP="000774BB">
      <w:r>
        <w:tab/>
      </w:r>
      <w:r>
        <w:tab/>
        <w:t>&lt;/copy&gt;</w:t>
      </w:r>
    </w:p>
    <w:p w:rsidR="000774BB" w:rsidRDefault="000774BB" w:rsidP="000774BB">
      <w:r>
        <w:tab/>
      </w:r>
      <w:r>
        <w:tab/>
        <w:t>&lt;jar destfile="${dist.dir}/${ant.project.name}.war" basedir="${war.dir}" /&gt;</w:t>
      </w:r>
    </w:p>
    <w:p w:rsidR="000774BB" w:rsidRDefault="000774BB" w:rsidP="000774BB">
      <w:r>
        <w:tab/>
        <w:t>&lt;/target&gt;</w:t>
      </w:r>
    </w:p>
    <w:p w:rsidR="000774BB" w:rsidRDefault="000774BB" w:rsidP="000774BB"/>
    <w:p w:rsidR="000774BB" w:rsidRDefault="000774BB" w:rsidP="000774BB">
      <w:r>
        <w:t>&lt;/project&gt;</w:t>
      </w:r>
    </w:p>
    <w:p w:rsidR="000774BB" w:rsidRDefault="000774BB" w:rsidP="000774BB"/>
    <w:p w:rsidR="000774BB" w:rsidRDefault="000774BB" w:rsidP="000774BB"/>
    <w:p w:rsidR="000774BB" w:rsidRDefault="000774BB" w:rsidP="000774BB">
      <w:r>
        <w:t>The following jar files are required for development.</w:t>
      </w:r>
    </w:p>
    <w:p w:rsidR="000774BB" w:rsidRDefault="000774BB" w:rsidP="000774BB">
      <w:r>
        <w:t xml:space="preserve"> jaxws-2.2.5/activation.jar</w:t>
      </w:r>
    </w:p>
    <w:p w:rsidR="000774BB" w:rsidRDefault="000774BB" w:rsidP="000774BB">
      <w:r>
        <w:t xml:space="preserve"> jaxws-2.2.5/FastInfoset.jar</w:t>
      </w:r>
    </w:p>
    <w:p w:rsidR="000774BB" w:rsidRDefault="000774BB" w:rsidP="000774BB">
      <w:r>
        <w:t xml:space="preserve"> jaxws-2.2.5/gmbal-api-only.jar</w:t>
      </w:r>
    </w:p>
    <w:p w:rsidR="000774BB" w:rsidRDefault="000774BB" w:rsidP="000774BB">
      <w:r>
        <w:t xml:space="preserve"> jaxws-2.2.5/ha-api.jar</w:t>
      </w:r>
    </w:p>
    <w:p w:rsidR="000774BB" w:rsidRDefault="000774BB" w:rsidP="000774BB">
      <w:r>
        <w:t xml:space="preserve"> jaxws-2.2.5/http.jar</w:t>
      </w:r>
    </w:p>
    <w:p w:rsidR="000774BB" w:rsidRDefault="000774BB" w:rsidP="000774BB">
      <w:r>
        <w:t xml:space="preserve"> jaxws-2.2.5/jaxb-api.jar</w:t>
      </w:r>
    </w:p>
    <w:p w:rsidR="000774BB" w:rsidRDefault="000774BB" w:rsidP="000774BB">
      <w:r>
        <w:t xml:space="preserve"> jaxws-2.2.5/jaxb-impl.jar</w:t>
      </w:r>
    </w:p>
    <w:p w:rsidR="000774BB" w:rsidRDefault="000774BB" w:rsidP="000774BB">
      <w:r>
        <w:t xml:space="preserve"> jaxws-2.2.5/jaxb-xjc.jar</w:t>
      </w:r>
    </w:p>
    <w:p w:rsidR="000774BB" w:rsidRDefault="000774BB" w:rsidP="000774BB">
      <w:r>
        <w:t xml:space="preserve"> jaxws-2.2.5/jaxws-api.jar</w:t>
      </w:r>
    </w:p>
    <w:p w:rsidR="000774BB" w:rsidRDefault="000774BB" w:rsidP="000774BB">
      <w:r>
        <w:t xml:space="preserve"> jaxws-2.2.5/jaxws-rt.jar</w:t>
      </w:r>
    </w:p>
    <w:p w:rsidR="000774BB" w:rsidRDefault="000774BB" w:rsidP="000774BB">
      <w:r>
        <w:t xml:space="preserve"> jaxws-2.2.5/jaxws-tools.jar</w:t>
      </w:r>
    </w:p>
    <w:p w:rsidR="000774BB" w:rsidRDefault="000774BB" w:rsidP="000774BB">
      <w:r>
        <w:t xml:space="preserve"> jaxws-2.2.5/jsr173_api.jar</w:t>
      </w:r>
    </w:p>
    <w:p w:rsidR="000774BB" w:rsidRDefault="000774BB" w:rsidP="000774BB">
      <w:r>
        <w:t xml:space="preserve"> jaxws-2.2.5/jsr181-api.jar</w:t>
      </w:r>
    </w:p>
    <w:p w:rsidR="000774BB" w:rsidRDefault="000774BB" w:rsidP="000774BB">
      <w:r>
        <w:t xml:space="preserve"> jaxws-2.2.5/jsr250-api.jar</w:t>
      </w:r>
    </w:p>
    <w:p w:rsidR="000774BB" w:rsidRDefault="000774BB" w:rsidP="000774BB">
      <w:r>
        <w:t xml:space="preserve"> jaxws-2.2.5/management-api.jar</w:t>
      </w:r>
    </w:p>
    <w:p w:rsidR="000774BB" w:rsidRDefault="000774BB" w:rsidP="000774BB">
      <w:r>
        <w:t xml:space="preserve"> jaxws-2.2.5/mimepull.jar</w:t>
      </w:r>
    </w:p>
    <w:p w:rsidR="000774BB" w:rsidRDefault="000774BB" w:rsidP="000774BB">
      <w:r>
        <w:t xml:space="preserve"> jaxws-2.2.5/policy.jar</w:t>
      </w:r>
    </w:p>
    <w:p w:rsidR="000774BB" w:rsidRDefault="000774BB" w:rsidP="000774BB">
      <w:r>
        <w:t xml:space="preserve"> jaxws-2.2.5/resolver.jar</w:t>
      </w:r>
    </w:p>
    <w:p w:rsidR="000774BB" w:rsidRDefault="000774BB" w:rsidP="000774BB">
      <w:r>
        <w:t xml:space="preserve"> jaxws-2.2.5/saaj-api.jar</w:t>
      </w:r>
    </w:p>
    <w:p w:rsidR="000774BB" w:rsidRDefault="000774BB" w:rsidP="000774BB">
      <w:r>
        <w:t xml:space="preserve"> jaxws-2.2.5/saaj-impl.jar</w:t>
      </w:r>
    </w:p>
    <w:p w:rsidR="000774BB" w:rsidRDefault="000774BB" w:rsidP="000774BB">
      <w:r>
        <w:t xml:space="preserve"> jaxws-2.2.5/stax-ex.jar</w:t>
      </w:r>
    </w:p>
    <w:p w:rsidR="000774BB" w:rsidRDefault="000774BB" w:rsidP="000774BB">
      <w:r>
        <w:t xml:space="preserve"> jaxws-2.2.5/streambuffer.jar</w:t>
      </w:r>
    </w:p>
    <w:p w:rsidR="000774BB" w:rsidRDefault="000774BB" w:rsidP="000774BB">
      <w:r>
        <w:t xml:space="preserve"> jaxws-2.2.5/woodstox.jar</w:t>
      </w:r>
    </w:p>
    <w:p w:rsidR="000774BB" w:rsidRDefault="000774BB" w:rsidP="000774BB"/>
    <w:p w:rsidR="000774BB" w:rsidRDefault="000774BB" w:rsidP="000774BB">
      <w:pPr>
        <w:rPr>
          <w:b/>
          <w:bCs/>
          <w:u w:val="single"/>
        </w:rPr>
      </w:pPr>
      <w:r>
        <w:rPr>
          <w:b/>
          <w:bCs/>
          <w:u w:val="single"/>
        </w:rPr>
        <w:t xml:space="preserve"> How to consume web service using JAX-WS client stub</w:t>
      </w:r>
    </w:p>
    <w:p w:rsidR="000774BB" w:rsidRDefault="000774BB" w:rsidP="000774BB"/>
    <w:p w:rsidR="000774BB" w:rsidRDefault="000774BB" w:rsidP="000774BB">
      <w:pPr>
        <w:rPr>
          <w:b/>
          <w:bCs/>
          <w:u w:val="single"/>
        </w:rPr>
      </w:pPr>
      <w:r>
        <w:rPr>
          <w:b/>
          <w:bCs/>
          <w:u w:val="single"/>
        </w:rPr>
        <w:t>Capsule</w:t>
      </w:r>
    </w:p>
    <w:p w:rsidR="000774BB" w:rsidRDefault="000774BB" w:rsidP="000774BB">
      <w:pPr>
        <w:rPr>
          <w:b/>
          <w:bCs/>
        </w:rPr>
      </w:pPr>
      <w:r>
        <w:rPr>
          <w:b/>
          <w:bCs/>
        </w:rPr>
        <w:t xml:space="preserve"> 1. Store the wsdl file in a directory.</w:t>
      </w:r>
    </w:p>
    <w:p w:rsidR="000774BB" w:rsidRDefault="000774BB" w:rsidP="000774BB">
      <w:pPr>
        <w:rPr>
          <w:b/>
          <w:bCs/>
        </w:rPr>
      </w:pPr>
      <w:r>
        <w:rPr>
          <w:b/>
          <w:bCs/>
        </w:rPr>
        <w:t xml:space="preserve"> 2. Run the build script using wsimport to generate client classes and finally create the jar file.</w:t>
      </w:r>
    </w:p>
    <w:p w:rsidR="000774BB" w:rsidRDefault="000774BB" w:rsidP="000774BB">
      <w:pPr>
        <w:rPr>
          <w:b/>
          <w:bCs/>
        </w:rPr>
      </w:pPr>
      <w:r>
        <w:rPr>
          <w:b/>
          <w:bCs/>
        </w:rPr>
        <w:t xml:space="preserve"> 3. Put the above generated jar file in the class path and write a JAX-WS specific class to test.</w:t>
      </w:r>
    </w:p>
    <w:p w:rsidR="000774BB" w:rsidRDefault="000774BB" w:rsidP="000774BB"/>
    <w:p w:rsidR="000774BB" w:rsidRDefault="000774BB" w:rsidP="000774BB">
      <w:r>
        <w:t xml:space="preserve"> See the code below.</w:t>
      </w:r>
    </w:p>
    <w:p w:rsidR="000774BB" w:rsidRDefault="000774BB" w:rsidP="000774BB"/>
    <w:p w:rsidR="000774BB" w:rsidRDefault="000774BB" w:rsidP="000774BB">
      <w:pPr>
        <w:rPr>
          <w:b/>
          <w:bCs/>
          <w:u w:val="single"/>
        </w:rPr>
      </w:pPr>
      <w:r>
        <w:rPr>
          <w:b/>
          <w:bCs/>
          <w:u w:val="single"/>
        </w:rPr>
        <w:t xml:space="preserve"> client-build.xml</w:t>
      </w:r>
    </w:p>
    <w:p w:rsidR="000774BB" w:rsidRDefault="000774BB" w:rsidP="000774BB"/>
    <w:p w:rsidR="000774BB" w:rsidRDefault="000774BB" w:rsidP="000774BB">
      <w:r>
        <w:t xml:space="preserve"> &lt;project name="simpleobjectwebservice_jaxws" default="create.client" basedir="."&gt;</w:t>
      </w:r>
    </w:p>
    <w:p w:rsidR="000774BB" w:rsidRDefault="000774BB" w:rsidP="000774BB"/>
    <w:p w:rsidR="000774BB" w:rsidRDefault="000774BB" w:rsidP="000774BB">
      <w:r>
        <w:tab/>
        <w:t xml:space="preserve">   &lt;property name="config.dir"                                       value="${basedir}/config" /&gt;</w:t>
      </w:r>
    </w:p>
    <w:p w:rsidR="000774BB" w:rsidRDefault="000774BB" w:rsidP="000774BB">
      <w:r>
        <w:tab/>
        <w:t xml:space="preserve">   &lt;property name="bin.dir"                                          value="${basedir}/bin" /&gt;</w:t>
      </w:r>
    </w:p>
    <w:p w:rsidR="000774BB" w:rsidRDefault="000774BB" w:rsidP="000774BB">
      <w:r>
        <w:tab/>
        <w:t xml:space="preserve">   &lt;property name="lib.dir"                                          value="${basedir}/lib" /&gt;</w:t>
      </w:r>
    </w:p>
    <w:p w:rsidR="000774BB" w:rsidRDefault="000774BB" w:rsidP="000774BB">
      <w:r>
        <w:tab/>
        <w:t xml:space="preserve">   &lt;property name="dist.dir"                                         value="${basedir}/dist" /&gt;</w:t>
      </w:r>
    </w:p>
    <w:p w:rsidR="000774BB" w:rsidRDefault="000774BB" w:rsidP="000774BB">
      <w:r>
        <w:tab/>
        <w:t xml:space="preserve">   &lt;property name="client.home.src"                                  value="${basedir}/generated_client_src"/&gt;</w:t>
      </w:r>
    </w:p>
    <w:p w:rsidR="000774BB" w:rsidRDefault="000774BB" w:rsidP="000774BB">
      <w:r>
        <w:tab/>
        <w:t xml:space="preserve">   &lt;property name="client.home.bin"                                  value="${basedir}/generated_client_bin"/&gt;</w:t>
      </w:r>
    </w:p>
    <w:p w:rsidR="000774BB" w:rsidRDefault="000774BB" w:rsidP="000774BB">
      <w:r>
        <w:tab/>
        <w:t xml:space="preserve">   &lt;property name="client.jar"                                       value="${dist.dir}/${ant.project.name}.jar"/&gt;</w:t>
      </w:r>
    </w:p>
    <w:p w:rsidR="000774BB" w:rsidRDefault="000774BB" w:rsidP="000774BB">
      <w:r>
        <w:t xml:space="preserve">       &lt;property name="war.dir"                                          value="${basedir}/${ant.project.name}.war" /&gt;</w:t>
      </w:r>
    </w:p>
    <w:p w:rsidR="000774BB" w:rsidRDefault="000774BB" w:rsidP="000774BB">
      <w:r>
        <w:t xml:space="preserve">       &lt;property name="webinf.dir"                                       value="${war.dir}/WEB-INF" /&gt;</w:t>
      </w:r>
    </w:p>
    <w:p w:rsidR="000774BB" w:rsidRDefault="000774BB" w:rsidP="000774BB">
      <w:r>
        <w:t xml:space="preserve">       &lt;property name="webinf.classes.dir"                               value="${war.dir}/WEB-INF/classes" /&gt;</w:t>
      </w:r>
    </w:p>
    <w:p w:rsidR="000774BB" w:rsidRDefault="000774BB" w:rsidP="000774BB">
      <w:r>
        <w:t xml:space="preserve">       &lt;property name="webinf.lib.dir"                                   value="${war.dir}/WEB-INF/lib" /&gt;</w:t>
      </w:r>
    </w:p>
    <w:p w:rsidR="000774BB" w:rsidRDefault="000774BB" w:rsidP="000774BB">
      <w:r>
        <w:t xml:space="preserve">       &lt;property name="webservice.jar"                                   value="${dist.dir}/${ant.project.name}.jar" /&gt;</w:t>
      </w:r>
    </w:p>
    <w:p w:rsidR="000774BB" w:rsidRDefault="000774BB" w:rsidP="000774BB">
      <w:r>
        <w:tab/>
        <w:t xml:space="preserve">   &lt;property name="wsdl.file.name"                                   value="${config.dir}/SimpleWebService.wsdl" /&gt;</w:t>
      </w:r>
    </w:p>
    <w:p w:rsidR="000774BB" w:rsidRDefault="000774BB" w:rsidP="000774BB">
      <w:r>
        <w:t xml:space="preserve">       &lt;property name="java.home"                                        value="${env.JAVA_HOME}"/&gt;</w:t>
      </w:r>
    </w:p>
    <w:p w:rsidR="000774BB" w:rsidRDefault="000774BB" w:rsidP="000774BB">
      <w:r>
        <w:t xml:space="preserve">       &lt;property environment="env"/&gt;</w:t>
      </w:r>
    </w:p>
    <w:p w:rsidR="000774BB" w:rsidRDefault="000774BB" w:rsidP="000774BB"/>
    <w:p w:rsidR="000774BB" w:rsidRDefault="000774BB" w:rsidP="000774BB">
      <w:r>
        <w:tab/>
        <w:t>&lt;path id="classpath"&gt;</w:t>
      </w:r>
    </w:p>
    <w:p w:rsidR="000774BB" w:rsidRDefault="000774BB" w:rsidP="000774BB">
      <w:r>
        <w:tab/>
      </w:r>
      <w:r>
        <w:tab/>
        <w:t>&lt;pathelement location="${java.home}/../lib/tools.jar"/&gt;</w:t>
      </w:r>
    </w:p>
    <w:p w:rsidR="000774BB" w:rsidRDefault="000774BB" w:rsidP="000774BB">
      <w:r>
        <w:tab/>
      </w:r>
      <w:r>
        <w:tab/>
        <w:t>&lt;fileset dir="${lib.dir}"&gt;</w:t>
      </w:r>
    </w:p>
    <w:p w:rsidR="000774BB" w:rsidRDefault="000774BB" w:rsidP="000774BB">
      <w:r>
        <w:tab/>
      </w:r>
      <w:r>
        <w:tab/>
      </w:r>
      <w:r>
        <w:tab/>
        <w:t>&lt;include name="**/*.jar" /&gt;</w:t>
      </w:r>
    </w:p>
    <w:p w:rsidR="000774BB" w:rsidRDefault="000774BB" w:rsidP="000774BB">
      <w:r>
        <w:tab/>
      </w:r>
      <w:r>
        <w:tab/>
        <w:t>&lt;/fileset&gt;</w:t>
      </w:r>
    </w:p>
    <w:p w:rsidR="000774BB" w:rsidRDefault="000774BB" w:rsidP="000774BB">
      <w:r>
        <w:tab/>
        <w:t>&lt;/path&gt;</w:t>
      </w:r>
    </w:p>
    <w:p w:rsidR="000774BB" w:rsidRDefault="000774BB" w:rsidP="000774BB"/>
    <w:p w:rsidR="000774BB" w:rsidRDefault="000774BB" w:rsidP="000774BB">
      <w:pPr>
        <w:rPr>
          <w:b/>
          <w:bCs/>
        </w:rPr>
      </w:pPr>
      <w:r>
        <w:tab/>
      </w:r>
      <w:r>
        <w:rPr>
          <w:b/>
          <w:bCs/>
        </w:rPr>
        <w:t>&lt;taskdef name="apt" classname="com.sun.tools.ws.ant.Apt"&gt;</w:t>
      </w:r>
    </w:p>
    <w:p w:rsidR="000774BB" w:rsidRDefault="000774BB" w:rsidP="000774BB">
      <w:pPr>
        <w:rPr>
          <w:b/>
          <w:bCs/>
        </w:rPr>
      </w:pPr>
      <w:r>
        <w:rPr>
          <w:b/>
          <w:bCs/>
        </w:rPr>
        <w:tab/>
      </w:r>
      <w:r>
        <w:rPr>
          <w:b/>
          <w:bCs/>
        </w:rPr>
        <w:tab/>
        <w:t>&lt;classpath refid="classpath"/&gt;</w:t>
      </w:r>
    </w:p>
    <w:p w:rsidR="000774BB" w:rsidRDefault="000774BB" w:rsidP="000774BB">
      <w:pPr>
        <w:rPr>
          <w:b/>
          <w:bCs/>
        </w:rPr>
      </w:pPr>
      <w:r>
        <w:rPr>
          <w:b/>
          <w:bCs/>
        </w:rPr>
        <w:tab/>
        <w:t>&lt;/taskdef&gt;</w:t>
      </w:r>
    </w:p>
    <w:p w:rsidR="000774BB" w:rsidRDefault="000774BB" w:rsidP="000774BB"/>
    <w:p w:rsidR="000774BB" w:rsidRDefault="000774BB" w:rsidP="000774BB">
      <w:pPr>
        <w:rPr>
          <w:b/>
          <w:bCs/>
        </w:rPr>
      </w:pPr>
      <w:r>
        <w:tab/>
      </w:r>
      <w:r>
        <w:rPr>
          <w:b/>
          <w:bCs/>
        </w:rPr>
        <w:t>&lt;taskdef name="wsimport" classname="com.sun.tools.ws.ant.WsImport"&gt;</w:t>
      </w:r>
    </w:p>
    <w:p w:rsidR="000774BB" w:rsidRDefault="000774BB" w:rsidP="000774BB">
      <w:pPr>
        <w:rPr>
          <w:b/>
          <w:bCs/>
        </w:rPr>
      </w:pPr>
      <w:r>
        <w:rPr>
          <w:b/>
          <w:bCs/>
        </w:rPr>
        <w:tab/>
      </w:r>
      <w:r>
        <w:rPr>
          <w:b/>
          <w:bCs/>
        </w:rPr>
        <w:tab/>
        <w:t>&lt;classpath refid="classpath"/&gt;</w:t>
      </w:r>
    </w:p>
    <w:p w:rsidR="000774BB" w:rsidRDefault="000774BB" w:rsidP="000774BB">
      <w:pPr>
        <w:rPr>
          <w:b/>
          <w:bCs/>
        </w:rPr>
      </w:pPr>
      <w:r>
        <w:rPr>
          <w:b/>
          <w:bCs/>
        </w:rPr>
        <w:tab/>
        <w:t>&lt;/taskdef&gt;</w:t>
      </w:r>
    </w:p>
    <w:p w:rsidR="000774BB" w:rsidRDefault="000774BB" w:rsidP="000774BB"/>
    <w:p w:rsidR="000774BB" w:rsidRDefault="000774BB" w:rsidP="000774BB">
      <w:r>
        <w:tab/>
        <w:t>&lt;target name="clean"&gt;</w:t>
      </w:r>
    </w:p>
    <w:p w:rsidR="000774BB" w:rsidRDefault="000774BB" w:rsidP="000774BB">
      <w:r>
        <w:tab/>
      </w:r>
      <w:r>
        <w:tab/>
        <w:t>&lt;delete dir="${client.home.src}" /&gt;</w:t>
      </w:r>
    </w:p>
    <w:p w:rsidR="000774BB" w:rsidRDefault="000774BB" w:rsidP="000774BB">
      <w:r>
        <w:tab/>
      </w:r>
      <w:r>
        <w:tab/>
        <w:t>&lt;delete dir="${client.home.bin}" /&gt;</w:t>
      </w:r>
    </w:p>
    <w:p w:rsidR="000774BB" w:rsidRDefault="000774BB" w:rsidP="000774BB">
      <w:r>
        <w:tab/>
      </w:r>
      <w:r>
        <w:tab/>
        <w:t>&lt;delete dir="${dist.dir}" /&gt;</w:t>
      </w:r>
    </w:p>
    <w:p w:rsidR="000774BB" w:rsidRDefault="000774BB" w:rsidP="000774BB">
      <w:r>
        <w:tab/>
        <w:t>&lt;/target&gt;</w:t>
      </w:r>
    </w:p>
    <w:p w:rsidR="000774BB" w:rsidRDefault="000774BB" w:rsidP="000774BB"/>
    <w:p w:rsidR="000774BB" w:rsidRDefault="000774BB" w:rsidP="000774BB">
      <w:r>
        <w:tab/>
        <w:t>&lt;target name="init" depends="clean"&gt;</w:t>
      </w:r>
    </w:p>
    <w:p w:rsidR="000774BB" w:rsidRDefault="000774BB" w:rsidP="000774BB">
      <w:r>
        <w:tab/>
      </w:r>
      <w:r>
        <w:tab/>
        <w:t>&lt;mkdir dir="${client.home.src}" /&gt;</w:t>
      </w:r>
    </w:p>
    <w:p w:rsidR="000774BB" w:rsidRDefault="000774BB" w:rsidP="000774BB">
      <w:r>
        <w:tab/>
      </w:r>
      <w:r>
        <w:tab/>
        <w:t>&lt;mkdir dir="${client.home.bin}" /&gt;</w:t>
      </w:r>
    </w:p>
    <w:p w:rsidR="000774BB" w:rsidRDefault="000774BB" w:rsidP="000774BB">
      <w:r>
        <w:tab/>
      </w:r>
      <w:r>
        <w:tab/>
        <w:t>&lt;mkdir dir="${dist.dir}" /&gt;</w:t>
      </w:r>
    </w:p>
    <w:p w:rsidR="000774BB" w:rsidRDefault="000774BB" w:rsidP="000774BB">
      <w:r>
        <w:tab/>
        <w:t>&lt;/target&gt;</w:t>
      </w:r>
    </w:p>
    <w:p w:rsidR="000774BB" w:rsidRDefault="000774BB" w:rsidP="000774BB"/>
    <w:p w:rsidR="000774BB" w:rsidRDefault="000774BB" w:rsidP="000774BB">
      <w:pPr>
        <w:rPr>
          <w:b/>
          <w:bCs/>
        </w:rPr>
      </w:pPr>
      <w:r>
        <w:tab/>
      </w:r>
      <w:r>
        <w:rPr>
          <w:b/>
          <w:bCs/>
        </w:rPr>
        <w:t>&lt;target name="generate.client" depends="init"&gt;</w:t>
      </w:r>
    </w:p>
    <w:p w:rsidR="000774BB" w:rsidRDefault="000774BB" w:rsidP="000774BB">
      <w:pPr>
        <w:rPr>
          <w:b/>
          <w:bCs/>
        </w:rPr>
      </w:pPr>
      <w:r>
        <w:rPr>
          <w:b/>
          <w:bCs/>
        </w:rPr>
        <w:tab/>
      </w:r>
      <w:r>
        <w:rPr>
          <w:b/>
          <w:bCs/>
        </w:rPr>
        <w:tab/>
        <w:t>&lt;wsimport</w:t>
      </w:r>
    </w:p>
    <w:p w:rsidR="000774BB" w:rsidRDefault="000774BB" w:rsidP="000774BB">
      <w:pPr>
        <w:rPr>
          <w:b/>
          <w:bCs/>
        </w:rPr>
      </w:pPr>
      <w:r>
        <w:rPr>
          <w:b/>
          <w:bCs/>
        </w:rPr>
        <w:t xml:space="preserve">                debug="true"</w:t>
      </w:r>
    </w:p>
    <w:p w:rsidR="000774BB" w:rsidRDefault="000774BB" w:rsidP="000774BB">
      <w:pPr>
        <w:rPr>
          <w:b/>
          <w:bCs/>
        </w:rPr>
      </w:pPr>
      <w:r>
        <w:rPr>
          <w:b/>
          <w:bCs/>
        </w:rPr>
        <w:tab/>
      </w:r>
      <w:r>
        <w:rPr>
          <w:b/>
          <w:bCs/>
        </w:rPr>
        <w:tab/>
      </w:r>
      <w:r>
        <w:rPr>
          <w:b/>
          <w:bCs/>
        </w:rPr>
        <w:tab/>
        <w:t xml:space="preserve">    xendorsed="true"</w:t>
      </w:r>
    </w:p>
    <w:p w:rsidR="000774BB" w:rsidRDefault="000774BB" w:rsidP="000774BB">
      <w:pPr>
        <w:rPr>
          <w:b/>
          <w:bCs/>
        </w:rPr>
      </w:pPr>
      <w:r>
        <w:rPr>
          <w:b/>
          <w:bCs/>
        </w:rPr>
        <w:t xml:space="preserve">                verbose="${verbose}"</w:t>
      </w:r>
    </w:p>
    <w:p w:rsidR="000774BB" w:rsidRDefault="000774BB" w:rsidP="000774BB">
      <w:pPr>
        <w:rPr>
          <w:b/>
          <w:bCs/>
        </w:rPr>
      </w:pPr>
      <w:r>
        <w:rPr>
          <w:b/>
          <w:bCs/>
        </w:rPr>
        <w:t xml:space="preserve">                keep="true"</w:t>
      </w:r>
    </w:p>
    <w:p w:rsidR="000774BB" w:rsidRDefault="000774BB" w:rsidP="000774BB">
      <w:pPr>
        <w:rPr>
          <w:b/>
          <w:bCs/>
        </w:rPr>
      </w:pPr>
      <w:r>
        <w:rPr>
          <w:b/>
          <w:bCs/>
        </w:rPr>
        <w:t xml:space="preserve">                destdir="${client.home.src}"</w:t>
      </w:r>
    </w:p>
    <w:p w:rsidR="000774BB" w:rsidRDefault="000774BB" w:rsidP="000774BB">
      <w:pPr>
        <w:rPr>
          <w:b/>
          <w:bCs/>
        </w:rPr>
      </w:pPr>
      <w:r>
        <w:rPr>
          <w:b/>
          <w:bCs/>
        </w:rPr>
        <w:t xml:space="preserve">                package="com.ddlab.client.jaxws"</w:t>
      </w:r>
    </w:p>
    <w:p w:rsidR="000774BB" w:rsidRDefault="000774BB" w:rsidP="000774BB">
      <w:pPr>
        <w:rPr>
          <w:b/>
          <w:bCs/>
        </w:rPr>
      </w:pPr>
      <w:r>
        <w:rPr>
          <w:b/>
          <w:bCs/>
        </w:rPr>
        <w:t xml:space="preserve">                wsdl="${wsdl.file.name}"&gt;</w:t>
      </w:r>
    </w:p>
    <w:p w:rsidR="000774BB" w:rsidRDefault="000774BB" w:rsidP="000774BB">
      <w:pPr>
        <w:rPr>
          <w:b/>
          <w:bCs/>
        </w:rPr>
      </w:pPr>
      <w:r>
        <w:rPr>
          <w:b/>
          <w:bCs/>
        </w:rPr>
        <w:tab/>
      </w:r>
      <w:r>
        <w:rPr>
          <w:b/>
          <w:bCs/>
        </w:rPr>
        <w:tab/>
        <w:t>&lt;/wsimport&gt;</w:t>
      </w:r>
    </w:p>
    <w:p w:rsidR="000774BB" w:rsidRDefault="000774BB" w:rsidP="000774BB">
      <w:pPr>
        <w:rPr>
          <w:b/>
          <w:bCs/>
        </w:rPr>
      </w:pPr>
      <w:r>
        <w:rPr>
          <w:b/>
          <w:bCs/>
        </w:rPr>
        <w:tab/>
        <w:t>&lt;/target&gt;</w:t>
      </w:r>
    </w:p>
    <w:p w:rsidR="000774BB" w:rsidRDefault="000774BB" w:rsidP="000774BB"/>
    <w:p w:rsidR="000774BB" w:rsidRDefault="000774BB" w:rsidP="000774BB"/>
    <w:p w:rsidR="000774BB" w:rsidRDefault="000774BB" w:rsidP="000774BB">
      <w:r>
        <w:tab/>
        <w:t>&lt;target name="create.client" depends="generate.client"&gt;</w:t>
      </w:r>
    </w:p>
    <w:p w:rsidR="000774BB" w:rsidRDefault="000774BB" w:rsidP="000774BB">
      <w:r>
        <w:tab/>
      </w:r>
      <w:r>
        <w:tab/>
        <w:t>&lt;copy todir="${client.home.bin}"&gt;</w:t>
      </w:r>
    </w:p>
    <w:p w:rsidR="000774BB" w:rsidRDefault="000774BB" w:rsidP="000774BB">
      <w:r>
        <w:tab/>
      </w:r>
      <w:r>
        <w:tab/>
      </w:r>
      <w:r>
        <w:tab/>
        <w:t>&lt;fileset dir="${client.home.src}" includes="**/*.class"/&gt;</w:t>
      </w:r>
    </w:p>
    <w:p w:rsidR="000774BB" w:rsidRDefault="000774BB" w:rsidP="000774BB">
      <w:r>
        <w:tab/>
      </w:r>
      <w:r>
        <w:tab/>
        <w:t>&lt;/copy&gt;</w:t>
      </w:r>
    </w:p>
    <w:p w:rsidR="000774BB" w:rsidRDefault="000774BB" w:rsidP="000774BB">
      <w:r>
        <w:tab/>
      </w:r>
      <w:r>
        <w:tab/>
        <w:t>&lt;jar destfile="${client.jar}" basedir="${client.home.bin}" /&gt;</w:t>
      </w:r>
    </w:p>
    <w:p w:rsidR="000774BB" w:rsidRDefault="000774BB" w:rsidP="000774BB">
      <w:r>
        <w:tab/>
        <w:t>&lt;/target&gt;</w:t>
      </w:r>
    </w:p>
    <w:p w:rsidR="000774BB" w:rsidRDefault="000774BB" w:rsidP="000774BB"/>
    <w:p w:rsidR="000774BB" w:rsidRDefault="000774BB" w:rsidP="000774BB">
      <w:r>
        <w:t>&lt;/project&gt;</w:t>
      </w:r>
    </w:p>
    <w:p w:rsidR="000774BB" w:rsidRDefault="000774BB" w:rsidP="000774BB"/>
    <w:p w:rsidR="000774BB" w:rsidRDefault="000774BB" w:rsidP="000774BB">
      <w:pPr>
        <w:rPr>
          <w:b/>
          <w:bCs/>
          <w:u w:val="single"/>
        </w:rPr>
      </w:pPr>
      <w:r>
        <w:rPr>
          <w:b/>
          <w:bCs/>
          <w:u w:val="single"/>
        </w:rPr>
        <w:t>TestWebServiceClient.java</w:t>
      </w:r>
    </w:p>
    <w:p w:rsidR="000774BB" w:rsidRDefault="000774BB" w:rsidP="000774BB"/>
    <w:p w:rsidR="000774BB" w:rsidRDefault="000774BB" w:rsidP="000774BB">
      <w:r>
        <w:t>import com.ddlab.client.jaxws.SimpleWebServiceImpl;</w:t>
      </w:r>
    </w:p>
    <w:p w:rsidR="000774BB" w:rsidRDefault="000774BB" w:rsidP="000774BB">
      <w:r>
        <w:t>import com.ddlab.client.jaxws.SimpleWebServiceImplService;</w:t>
      </w:r>
    </w:p>
    <w:p w:rsidR="000774BB" w:rsidRDefault="000774BB" w:rsidP="000774BB"/>
    <w:p w:rsidR="000774BB" w:rsidRDefault="000774BB" w:rsidP="000774BB">
      <w:r>
        <w:t xml:space="preserve">public class TestWebServiceClient </w:t>
      </w:r>
    </w:p>
    <w:p w:rsidR="000774BB" w:rsidRDefault="000774BB" w:rsidP="000774BB">
      <w:r>
        <w:t>{</w:t>
      </w:r>
    </w:p>
    <w:p w:rsidR="000774BB" w:rsidRDefault="000774BB" w:rsidP="000774BB">
      <w:r>
        <w:tab/>
        <w:t>public static void main(String[] args) throws Exception</w:t>
      </w:r>
    </w:p>
    <w:p w:rsidR="000774BB" w:rsidRDefault="000774BB" w:rsidP="000774BB">
      <w:r>
        <w:tab/>
        <w:t>{</w:t>
      </w:r>
    </w:p>
    <w:p w:rsidR="000774BB" w:rsidRDefault="000774BB" w:rsidP="000774BB">
      <w:r>
        <w:tab/>
      </w:r>
      <w:r>
        <w:tab/>
        <w:t>String wsdlLocation = "http://localhost:8080/SimpleWebService_jaxws/SimpleWebService?wsdl";</w:t>
      </w:r>
    </w:p>
    <w:p w:rsidR="000774BB" w:rsidRDefault="000774BB" w:rsidP="000774BB">
      <w:r>
        <w:tab/>
      </w:r>
      <w:r>
        <w:tab/>
        <w:t>SimpleWebServiceImpl ss =  new SimpleWebServiceImplService().getSimpleWebServiceImplPort();</w:t>
      </w:r>
    </w:p>
    <w:p w:rsidR="000774BB" w:rsidRDefault="000774BB" w:rsidP="000774BB">
      <w:r>
        <w:tab/>
      </w:r>
      <w:r>
        <w:tab/>
        <w:t>String response = ss.getName("I am the Test");</w:t>
      </w:r>
    </w:p>
    <w:p w:rsidR="000774BB" w:rsidRDefault="000774BB" w:rsidP="000774BB">
      <w:r>
        <w:tab/>
      </w:r>
      <w:r>
        <w:tab/>
        <w:t>System.out.println("Response :::"+response);</w:t>
      </w:r>
    </w:p>
    <w:p w:rsidR="000774BB" w:rsidRDefault="000774BB" w:rsidP="000774BB">
      <w:r>
        <w:tab/>
        <w:t>}</w:t>
      </w:r>
    </w:p>
    <w:p w:rsidR="000774BB" w:rsidRDefault="000774BB" w:rsidP="000774BB">
      <w:r>
        <w:t>}</w:t>
      </w:r>
    </w:p>
    <w:p w:rsidR="000774BB" w:rsidRDefault="000774BB" w:rsidP="000774BB"/>
    <w:p w:rsidR="000774BB" w:rsidRDefault="000774BB" w:rsidP="000774BB">
      <w:pPr>
        <w:rPr>
          <w:b/>
          <w:bCs/>
          <w:u w:val="single"/>
        </w:rPr>
      </w:pPr>
      <w:r>
        <w:rPr>
          <w:b/>
          <w:bCs/>
          <w:u w:val="single"/>
        </w:rPr>
        <w:t>NOTE</w:t>
      </w:r>
    </w:p>
    <w:p w:rsidR="000774BB" w:rsidRDefault="000774BB" w:rsidP="000774BB"/>
    <w:p w:rsidR="000774BB" w:rsidRDefault="000774BB" w:rsidP="000774BB">
      <w:r>
        <w:t>1. Build the application with all the jar files available inside the lib.</w:t>
      </w:r>
    </w:p>
    <w:p w:rsidR="000774BB" w:rsidRDefault="000774BB" w:rsidP="000774BB"/>
    <w:p w:rsidR="000774BB" w:rsidRDefault="000774BB" w:rsidP="000774BB">
      <w:r>
        <w:t>2. While running from Eclipse, do not set the following jar files in the classpath</w:t>
      </w:r>
    </w:p>
    <w:p w:rsidR="000774BB" w:rsidRDefault="000774BB" w:rsidP="000774BB">
      <w:r>
        <w:t>jaxb-api.jar</w:t>
      </w:r>
    </w:p>
    <w:p w:rsidR="000774BB" w:rsidRDefault="000774BB" w:rsidP="000774BB">
      <w:r>
        <w:t>jaxb-impl.jar</w:t>
      </w:r>
    </w:p>
    <w:p w:rsidR="000774BB" w:rsidRDefault="000774BB" w:rsidP="000774BB">
      <w:r>
        <w:t>jaxb-xjc.jar</w:t>
      </w:r>
    </w:p>
    <w:p w:rsidR="000774BB" w:rsidRDefault="000774BB" w:rsidP="000774BB">
      <w:r>
        <w:t>jaxws-api.jar</w:t>
      </w:r>
    </w:p>
    <w:p w:rsidR="000774BB" w:rsidRDefault="000774BB" w:rsidP="000774BB">
      <w:r>
        <w:t>jaxws-rt.jar</w:t>
      </w:r>
    </w:p>
    <w:p w:rsidR="000774BB" w:rsidRDefault="000774BB" w:rsidP="000774BB">
      <w:r>
        <w:t>jaxws-tools.jar</w:t>
      </w:r>
    </w:p>
    <w:p w:rsidR="000774BB" w:rsidRDefault="000774BB" w:rsidP="000774BB"/>
    <w:p w:rsidR="000774BB" w:rsidRDefault="000774BB" w:rsidP="000774BB">
      <w:r>
        <w:t>Otherwise it throws the following exception.</w:t>
      </w:r>
    </w:p>
    <w:p w:rsidR="000774BB" w:rsidRDefault="000774BB" w:rsidP="000774BB">
      <w:r>
        <w:t>Exception in thread "main" java.lang.NoSuchMethodError: javax.xml.ws.WebFault.messageName()Ljava/lang/String;</w:t>
      </w:r>
    </w:p>
    <w:p w:rsidR="000774BB" w:rsidRDefault="000774BB" w:rsidP="000774BB">
      <w:pPr>
        <w:rPr>
          <w:b/>
          <w:bCs/>
          <w:sz w:val="30"/>
          <w:szCs w:val="30"/>
          <w:u w:val="single"/>
        </w:rPr>
      </w:pPr>
      <w:r>
        <w:tab/>
      </w:r>
      <w:r>
        <w:tab/>
      </w:r>
      <w:r>
        <w:tab/>
      </w:r>
      <w:r>
        <w:rPr>
          <w:b/>
          <w:bCs/>
          <w:sz w:val="30"/>
          <w:szCs w:val="30"/>
          <w:u w:val="single"/>
        </w:rPr>
        <w:t>Web service technology – Spring WS</w:t>
      </w:r>
    </w:p>
    <w:p w:rsidR="000774BB" w:rsidRDefault="000774BB" w:rsidP="000774BB">
      <w:pPr>
        <w:rPr>
          <w:b/>
          <w:bCs/>
          <w:u w:val="single"/>
        </w:rPr>
      </w:pPr>
      <w:r>
        <w:rPr>
          <w:b/>
          <w:bCs/>
          <w:u w:val="single"/>
        </w:rPr>
        <w:t>Web service creation using Spring WS framework</w:t>
      </w:r>
    </w:p>
    <w:p w:rsidR="000774BB" w:rsidRDefault="000774BB" w:rsidP="000774BB"/>
    <w:p w:rsidR="000774BB" w:rsidRDefault="000774BB" w:rsidP="000774BB">
      <w:r>
        <w:t>You can also create a web service using Spring WS framework.</w:t>
      </w:r>
    </w:p>
    <w:p w:rsidR="000774BB" w:rsidRDefault="000774BB" w:rsidP="000774BB">
      <w:pPr>
        <w:rPr>
          <w:b/>
          <w:bCs/>
          <w:u w:val="single"/>
        </w:rPr>
      </w:pPr>
      <w:r>
        <w:rPr>
          <w:b/>
          <w:bCs/>
          <w:u w:val="single"/>
        </w:rPr>
        <w:t>Capsule</w:t>
      </w:r>
    </w:p>
    <w:p w:rsidR="000774BB" w:rsidRDefault="000774BB" w:rsidP="000774BB"/>
    <w:p w:rsidR="000774BB" w:rsidRDefault="000774BB" w:rsidP="000774BB">
      <w:pPr>
        <w:rPr>
          <w:b/>
          <w:bCs/>
        </w:rPr>
      </w:pPr>
      <w:r>
        <w:rPr>
          <w:b/>
          <w:bCs/>
        </w:rPr>
        <w:t>1. Create an interface with various methods and parameters. These methods will be the web service methods or operations.</w:t>
      </w:r>
    </w:p>
    <w:p w:rsidR="000774BB" w:rsidRDefault="000774BB" w:rsidP="000774BB">
      <w:pPr>
        <w:rPr>
          <w:b/>
          <w:bCs/>
        </w:rPr>
      </w:pPr>
      <w:r>
        <w:rPr>
          <w:b/>
          <w:bCs/>
        </w:rPr>
        <w:t>2. Create a class that will implement the above interface. This is the implementation class.</w:t>
      </w:r>
    </w:p>
    <w:p w:rsidR="000774BB" w:rsidRDefault="000774BB" w:rsidP="000774BB">
      <w:pPr>
        <w:rPr>
          <w:b/>
          <w:bCs/>
        </w:rPr>
      </w:pPr>
      <w:r>
        <w:rPr>
          <w:b/>
          <w:bCs/>
        </w:rPr>
        <w:t>3. Create an XML Schema using any tool in relation with the interface methods.</w:t>
      </w:r>
    </w:p>
    <w:p w:rsidR="000774BB" w:rsidRDefault="000774BB" w:rsidP="000774BB">
      <w:pPr>
        <w:rPr>
          <w:b/>
          <w:bCs/>
        </w:rPr>
      </w:pPr>
      <w:r>
        <w:rPr>
          <w:b/>
          <w:bCs/>
        </w:rPr>
        <w:t>4. Write a class using Spring EndPoint extending AbstractDomPayloadEndpoint provide the implementation using xml parsing inside the method invokeInternal()</w:t>
      </w:r>
    </w:p>
    <w:p w:rsidR="000774BB" w:rsidRDefault="000774BB" w:rsidP="000774BB">
      <w:pPr>
        <w:rPr>
          <w:b/>
          <w:bCs/>
        </w:rPr>
      </w:pPr>
      <w:r>
        <w:rPr>
          <w:b/>
          <w:bCs/>
        </w:rPr>
        <w:t>5. Configure web.xml file with the appropriate MessageDispatcherServlet of Spring for web service expose.</w:t>
      </w:r>
    </w:p>
    <w:p w:rsidR="000774BB" w:rsidRDefault="000774BB" w:rsidP="000774BB">
      <w:pPr>
        <w:rPr>
          <w:b/>
          <w:bCs/>
        </w:rPr>
      </w:pPr>
      <w:r>
        <w:rPr>
          <w:b/>
          <w:bCs/>
        </w:rPr>
        <w:t>6. Configure the default schema in the configuration file.</w:t>
      </w:r>
    </w:p>
    <w:p w:rsidR="000774BB" w:rsidRDefault="000774BB" w:rsidP="000774BB">
      <w:pPr>
        <w:rPr>
          <w:b/>
          <w:bCs/>
        </w:rPr>
      </w:pPr>
      <w:r>
        <w:rPr>
          <w:b/>
          <w:bCs/>
        </w:rPr>
        <w:t>7. Create -servlet.xml file called the IOC meta data configuration file</w:t>
      </w:r>
    </w:p>
    <w:p w:rsidR="000774BB" w:rsidRDefault="000774BB" w:rsidP="000774BB">
      <w:pPr>
        <w:rPr>
          <w:b/>
          <w:bCs/>
        </w:rPr>
      </w:pPr>
      <w:r>
        <w:rPr>
          <w:b/>
          <w:bCs/>
        </w:rPr>
        <w:lastRenderedPageBreak/>
        <w:t>with the configuration for the following.</w:t>
      </w:r>
    </w:p>
    <w:p w:rsidR="000774BB" w:rsidRDefault="000774BB" w:rsidP="000774BB">
      <w:pPr>
        <w:rPr>
          <w:b/>
          <w:bCs/>
        </w:rPr>
      </w:pPr>
      <w:r>
        <w:rPr>
          <w:b/>
          <w:bCs/>
        </w:rPr>
        <w:t xml:space="preserve">    i). Configuration for the implementation class.</w:t>
      </w:r>
    </w:p>
    <w:p w:rsidR="000774BB" w:rsidRDefault="000774BB" w:rsidP="000774BB">
      <w:pPr>
        <w:rPr>
          <w:b/>
          <w:bCs/>
        </w:rPr>
      </w:pPr>
      <w:r>
        <w:rPr>
          <w:b/>
          <w:bCs/>
        </w:rPr>
        <w:t xml:space="preserve">    ii). Configuration for the End point and pass the implementation class as reference.</w:t>
      </w:r>
    </w:p>
    <w:p w:rsidR="000774BB" w:rsidRDefault="000774BB" w:rsidP="000774BB">
      <w:pPr>
        <w:rPr>
          <w:b/>
          <w:bCs/>
        </w:rPr>
      </w:pPr>
      <w:r>
        <w:rPr>
          <w:b/>
          <w:bCs/>
        </w:rPr>
        <w:t xml:space="preserve">    iii). Configure the default payload mapping.</w:t>
      </w:r>
    </w:p>
    <w:p w:rsidR="000774BB" w:rsidRDefault="000774BB" w:rsidP="000774BB">
      <w:pPr>
        <w:rPr>
          <w:b/>
          <w:bCs/>
        </w:rPr>
      </w:pPr>
      <w:r>
        <w:rPr>
          <w:b/>
          <w:bCs/>
        </w:rPr>
        <w:t xml:space="preserve">    iv). Configure the final web service bean with the parameters for the schema, location uri and port name</w:t>
      </w:r>
    </w:p>
    <w:p w:rsidR="000774BB" w:rsidRDefault="000774BB" w:rsidP="000774BB">
      <w:pPr>
        <w:rPr>
          <w:b/>
          <w:bCs/>
        </w:rPr>
      </w:pPr>
      <w:r>
        <w:rPr>
          <w:b/>
          <w:bCs/>
        </w:rPr>
        <w:t xml:space="preserve">8. Build and deploy the application in J2EE server.    </w:t>
      </w:r>
    </w:p>
    <w:p w:rsidR="000774BB" w:rsidRDefault="000774BB" w:rsidP="000774BB">
      <w:pPr>
        <w:rPr>
          <w:b/>
          <w:bCs/>
        </w:rPr>
      </w:pPr>
    </w:p>
    <w:p w:rsidR="000774BB" w:rsidRDefault="000774BB" w:rsidP="000774BB">
      <w:r>
        <w:t>See the code below.</w:t>
      </w:r>
    </w:p>
    <w:p w:rsidR="000774BB" w:rsidRDefault="000774BB" w:rsidP="000774BB"/>
    <w:p w:rsidR="000774BB" w:rsidRDefault="000774BB" w:rsidP="000774BB">
      <w:pPr>
        <w:rPr>
          <w:b/>
          <w:bCs/>
          <w:u w:val="single"/>
        </w:rPr>
      </w:pPr>
      <w:r>
        <w:rPr>
          <w:b/>
          <w:bCs/>
          <w:u w:val="single"/>
        </w:rPr>
        <w:t>WebCalculatorService.java</w:t>
      </w:r>
    </w:p>
    <w:p w:rsidR="000774BB" w:rsidRDefault="000774BB" w:rsidP="000774BB"/>
    <w:p w:rsidR="000774BB" w:rsidRDefault="000774BB" w:rsidP="000774BB">
      <w:r>
        <w:t>package com.ddlab.rnd.webservice.spring;</w:t>
      </w:r>
    </w:p>
    <w:p w:rsidR="000774BB" w:rsidRDefault="000774BB" w:rsidP="000774BB"/>
    <w:p w:rsidR="000774BB" w:rsidRDefault="000774BB" w:rsidP="000774BB">
      <w:r>
        <w:t xml:space="preserve">public interface WebCalculatorService </w:t>
      </w:r>
    </w:p>
    <w:p w:rsidR="000774BB" w:rsidRDefault="000774BB" w:rsidP="000774BB">
      <w:r>
        <w:t>{</w:t>
      </w:r>
    </w:p>
    <w:p w:rsidR="000774BB" w:rsidRDefault="000774BB" w:rsidP="000774BB">
      <w:r>
        <w:tab/>
        <w:t>public int add( int firstNo , int secondNo );</w:t>
      </w:r>
    </w:p>
    <w:p w:rsidR="000774BB" w:rsidRDefault="000774BB" w:rsidP="000774BB">
      <w:r>
        <w:tab/>
        <w:t>public int sub( int firstNo , int secondNo );</w:t>
      </w:r>
    </w:p>
    <w:p w:rsidR="000774BB" w:rsidRDefault="000774BB" w:rsidP="000774BB">
      <w:r>
        <w:t>}</w:t>
      </w:r>
    </w:p>
    <w:p w:rsidR="000774BB" w:rsidRDefault="000774BB" w:rsidP="000774BB"/>
    <w:p w:rsidR="000774BB" w:rsidRDefault="000774BB" w:rsidP="000774BB">
      <w:pPr>
        <w:rPr>
          <w:b/>
          <w:bCs/>
          <w:u w:val="single"/>
        </w:rPr>
      </w:pPr>
      <w:r>
        <w:rPr>
          <w:b/>
          <w:bCs/>
          <w:u w:val="single"/>
        </w:rPr>
        <w:t>WebCalculatorServiceImpl.java</w:t>
      </w:r>
    </w:p>
    <w:p w:rsidR="000774BB" w:rsidRDefault="000774BB" w:rsidP="000774BB"/>
    <w:p w:rsidR="000774BB" w:rsidRDefault="000774BB" w:rsidP="000774BB">
      <w:r>
        <w:t>package com.ddlab.rnd.webservice.spring;</w:t>
      </w:r>
    </w:p>
    <w:p w:rsidR="000774BB" w:rsidRDefault="000774BB" w:rsidP="000774BB"/>
    <w:p w:rsidR="000774BB" w:rsidRDefault="000774BB" w:rsidP="000774BB">
      <w:r>
        <w:t xml:space="preserve">public class WebCalculatorServiceImpl implements WebCalculatorService </w:t>
      </w:r>
    </w:p>
    <w:p w:rsidR="000774BB" w:rsidRDefault="000774BB" w:rsidP="000774BB">
      <w:r>
        <w:t>{</w:t>
      </w:r>
    </w:p>
    <w:p w:rsidR="000774BB" w:rsidRDefault="000774BB" w:rsidP="000774BB">
      <w:r>
        <w:tab/>
        <w:t>@Override</w:t>
      </w:r>
    </w:p>
    <w:p w:rsidR="000774BB" w:rsidRDefault="000774BB" w:rsidP="000774BB">
      <w:r>
        <w:tab/>
        <w:t xml:space="preserve">public int add(int firstNo, int secondNo) </w:t>
      </w:r>
    </w:p>
    <w:p w:rsidR="000774BB" w:rsidRDefault="000774BB" w:rsidP="000774BB">
      <w:r>
        <w:tab/>
        <w:t>{</w:t>
      </w:r>
    </w:p>
    <w:p w:rsidR="000774BB" w:rsidRDefault="000774BB" w:rsidP="000774BB">
      <w:r>
        <w:tab/>
      </w:r>
      <w:r>
        <w:tab/>
        <w:t>return firstNo+secondNo;</w:t>
      </w:r>
    </w:p>
    <w:p w:rsidR="000774BB" w:rsidRDefault="000774BB" w:rsidP="000774BB">
      <w:r>
        <w:tab/>
        <w:t>}</w:t>
      </w:r>
    </w:p>
    <w:p w:rsidR="000774BB" w:rsidRDefault="000774BB" w:rsidP="000774BB"/>
    <w:p w:rsidR="000774BB" w:rsidRDefault="000774BB" w:rsidP="000774BB">
      <w:r>
        <w:tab/>
        <w:t>@Override</w:t>
      </w:r>
    </w:p>
    <w:p w:rsidR="000774BB" w:rsidRDefault="000774BB" w:rsidP="000774BB">
      <w:r>
        <w:tab/>
        <w:t xml:space="preserve">public int sub(int firstNo, int secondNo) </w:t>
      </w:r>
    </w:p>
    <w:p w:rsidR="000774BB" w:rsidRDefault="000774BB" w:rsidP="000774BB">
      <w:r>
        <w:tab/>
        <w:t>{</w:t>
      </w:r>
    </w:p>
    <w:p w:rsidR="000774BB" w:rsidRDefault="000774BB" w:rsidP="000774BB">
      <w:r>
        <w:tab/>
      </w:r>
      <w:r>
        <w:tab/>
        <w:t>return firstNo-secondNo;</w:t>
      </w:r>
    </w:p>
    <w:p w:rsidR="000774BB" w:rsidRDefault="000774BB" w:rsidP="000774BB">
      <w:r>
        <w:tab/>
        <w:t>}</w:t>
      </w:r>
    </w:p>
    <w:p w:rsidR="000774BB" w:rsidRDefault="000774BB" w:rsidP="000774BB"/>
    <w:p w:rsidR="000774BB" w:rsidRDefault="000774BB" w:rsidP="000774BB">
      <w:r>
        <w:t>}</w:t>
      </w:r>
    </w:p>
    <w:p w:rsidR="000774BB" w:rsidRDefault="000774BB" w:rsidP="000774BB"/>
    <w:p w:rsidR="000774BB" w:rsidRDefault="000774BB" w:rsidP="000774BB">
      <w:pPr>
        <w:rPr>
          <w:b/>
          <w:bCs/>
          <w:u w:val="single"/>
        </w:rPr>
      </w:pPr>
      <w:r>
        <w:rPr>
          <w:b/>
          <w:bCs/>
          <w:u w:val="single"/>
        </w:rPr>
        <w:t>WebCalculatorServiceEndPoint.java</w:t>
      </w:r>
    </w:p>
    <w:p w:rsidR="000774BB" w:rsidRDefault="000774BB" w:rsidP="000774BB"/>
    <w:p w:rsidR="000774BB" w:rsidRDefault="000774BB" w:rsidP="000774BB">
      <w:r>
        <w:t>package com.ddlab.rnd.webservice.spring;</w:t>
      </w:r>
    </w:p>
    <w:p w:rsidR="000774BB" w:rsidRDefault="000774BB" w:rsidP="000774BB">
      <w:r>
        <w:t>import java.io.StringWriter;</w:t>
      </w:r>
    </w:p>
    <w:p w:rsidR="000774BB" w:rsidRDefault="000774BB" w:rsidP="000774BB">
      <w:r>
        <w:t>import javax.xml.transform.OutputKeys;</w:t>
      </w:r>
    </w:p>
    <w:p w:rsidR="000774BB" w:rsidRDefault="000774BB" w:rsidP="000774BB">
      <w:r>
        <w:t>import javax.xml.transform.Transformer;</w:t>
      </w:r>
    </w:p>
    <w:p w:rsidR="000774BB" w:rsidRDefault="000774BB" w:rsidP="000774BB">
      <w:r>
        <w:t>import javax.xml.transform.TransformerFactory;</w:t>
      </w:r>
    </w:p>
    <w:p w:rsidR="000774BB" w:rsidRDefault="000774BB" w:rsidP="000774BB">
      <w:r>
        <w:t>import javax.xml.transform.dom.DOMSource;</w:t>
      </w:r>
    </w:p>
    <w:p w:rsidR="000774BB" w:rsidRDefault="000774BB" w:rsidP="000774BB">
      <w:r>
        <w:t>import javax.xml.transform.stream.StreamResult;</w:t>
      </w:r>
    </w:p>
    <w:p w:rsidR="000774BB" w:rsidRDefault="000774BB" w:rsidP="000774BB">
      <w:r>
        <w:t>import org.springframework.ws.server.endpoint.AbstractDomPayloadEndpoint;</w:t>
      </w:r>
    </w:p>
    <w:p w:rsidR="000774BB" w:rsidRDefault="000774BB" w:rsidP="000774BB">
      <w:r>
        <w:t>import org.w3c.dom.Document;</w:t>
      </w:r>
    </w:p>
    <w:p w:rsidR="000774BB" w:rsidRDefault="000774BB" w:rsidP="000774BB">
      <w:r>
        <w:t>import org.w3c.dom.Element;</w:t>
      </w:r>
    </w:p>
    <w:p w:rsidR="000774BB" w:rsidRDefault="000774BB" w:rsidP="000774BB">
      <w:r>
        <w:t>import org.w3c.dom.Node;</w:t>
      </w:r>
    </w:p>
    <w:p w:rsidR="000774BB" w:rsidRDefault="000774BB" w:rsidP="000774BB">
      <w:r>
        <w:t>import org.w3c.dom.NodeList;</w:t>
      </w:r>
    </w:p>
    <w:p w:rsidR="000774BB" w:rsidRDefault="000774BB" w:rsidP="000774BB">
      <w:r>
        <w:t>import org.w3c.dom.Text;</w:t>
      </w:r>
    </w:p>
    <w:p w:rsidR="000774BB" w:rsidRDefault="000774BB" w:rsidP="000774BB"/>
    <w:p w:rsidR="000774BB" w:rsidRDefault="000774BB" w:rsidP="000774BB">
      <w:r>
        <w:t>@SuppressWarnings("deprecation")</w:t>
      </w:r>
    </w:p>
    <w:p w:rsidR="000774BB" w:rsidRDefault="000774BB" w:rsidP="000774BB">
      <w:pPr>
        <w:rPr>
          <w:b/>
          <w:bCs/>
        </w:rPr>
      </w:pPr>
      <w:r>
        <w:rPr>
          <w:b/>
          <w:bCs/>
        </w:rPr>
        <w:t>public class WebCalculatorServiceEndPoint extends AbstractDomPayloadEndpoint</w:t>
      </w:r>
    </w:p>
    <w:p w:rsidR="000774BB" w:rsidRDefault="000774BB" w:rsidP="000774BB">
      <w:r>
        <w:lastRenderedPageBreak/>
        <w:t>{</w:t>
      </w:r>
    </w:p>
    <w:p w:rsidR="000774BB" w:rsidRDefault="000774BB" w:rsidP="000774BB">
      <w:r>
        <w:tab/>
        <w:t>public static final String NAMESPACE = "http://www.ddlabinc.com";</w:t>
      </w:r>
    </w:p>
    <w:p w:rsidR="000774BB" w:rsidRDefault="000774BB" w:rsidP="000774BB">
      <w:r>
        <w:tab/>
        <w:t>private WebCalculatorService webCalculator = null;</w:t>
      </w:r>
    </w:p>
    <w:p w:rsidR="000774BB" w:rsidRDefault="000774BB" w:rsidP="000774BB"/>
    <w:p w:rsidR="000774BB" w:rsidRDefault="000774BB" w:rsidP="000774BB">
      <w:r>
        <w:tab/>
        <w:t>public WebCalculatorService getWebCalculator() {</w:t>
      </w:r>
    </w:p>
    <w:p w:rsidR="000774BB" w:rsidRDefault="000774BB" w:rsidP="000774BB">
      <w:r>
        <w:tab/>
      </w:r>
      <w:r>
        <w:tab/>
        <w:t>return webCalculator;</w:t>
      </w:r>
    </w:p>
    <w:p w:rsidR="000774BB" w:rsidRDefault="000774BB" w:rsidP="000774BB">
      <w:r>
        <w:tab/>
        <w:t>}</w:t>
      </w:r>
    </w:p>
    <w:p w:rsidR="000774BB" w:rsidRDefault="000774BB" w:rsidP="000774BB"/>
    <w:p w:rsidR="000774BB" w:rsidRDefault="000774BB" w:rsidP="000774BB">
      <w:r>
        <w:tab/>
        <w:t>public void setWebCalculator(WebCalculatorService webCalculator) {</w:t>
      </w:r>
    </w:p>
    <w:p w:rsidR="000774BB" w:rsidRDefault="000774BB" w:rsidP="000774BB">
      <w:r>
        <w:tab/>
      </w:r>
      <w:r>
        <w:tab/>
        <w:t>this.webCalculator = webCalculator;</w:t>
      </w:r>
    </w:p>
    <w:p w:rsidR="000774BB" w:rsidRDefault="000774BB" w:rsidP="000774BB">
      <w:r>
        <w:tab/>
        <w:t>}</w:t>
      </w:r>
    </w:p>
    <w:p w:rsidR="000774BB" w:rsidRDefault="000774BB" w:rsidP="000774BB">
      <w:r>
        <w:tab/>
      </w:r>
    </w:p>
    <w:p w:rsidR="000774BB" w:rsidRDefault="000774BB" w:rsidP="000774BB">
      <w:r>
        <w:tab/>
        <w:t>public void showIncomingMessage( Document doc ) throws Exception</w:t>
      </w:r>
    </w:p>
    <w:p w:rsidR="000774BB" w:rsidRDefault="000774BB" w:rsidP="000774BB">
      <w:r>
        <w:tab/>
        <w:t>{</w:t>
      </w:r>
    </w:p>
    <w:p w:rsidR="000774BB" w:rsidRDefault="000774BB" w:rsidP="000774BB">
      <w:r>
        <w:tab/>
      </w:r>
      <w:r>
        <w:tab/>
        <w:t>Transformer transformer = TransformerFactory.newInstance().newTransformer();</w:t>
      </w:r>
    </w:p>
    <w:p w:rsidR="000774BB" w:rsidRDefault="000774BB" w:rsidP="000774BB">
      <w:r>
        <w:tab/>
      </w:r>
      <w:r>
        <w:tab/>
        <w:t>transformer.setOutputProperty(OutputKeys.INDENT, "yes");</w:t>
      </w:r>
    </w:p>
    <w:p w:rsidR="000774BB" w:rsidRDefault="000774BB" w:rsidP="000774BB"/>
    <w:p w:rsidR="000774BB" w:rsidRDefault="000774BB" w:rsidP="000774BB">
      <w:r>
        <w:tab/>
      </w:r>
      <w:r>
        <w:tab/>
        <w:t>//initialize StreamResult with File object to save to file</w:t>
      </w:r>
    </w:p>
    <w:p w:rsidR="000774BB" w:rsidRDefault="000774BB" w:rsidP="000774BB">
      <w:r>
        <w:tab/>
      </w:r>
      <w:r>
        <w:tab/>
        <w:t>StreamResult result = new StreamResult(new StringWriter());</w:t>
      </w:r>
    </w:p>
    <w:p w:rsidR="000774BB" w:rsidRDefault="000774BB" w:rsidP="000774BB">
      <w:r>
        <w:tab/>
      </w:r>
      <w:r>
        <w:tab/>
        <w:t>DOMSource source = new DOMSource(doc);</w:t>
      </w:r>
    </w:p>
    <w:p w:rsidR="000774BB" w:rsidRDefault="000774BB" w:rsidP="000774BB">
      <w:r>
        <w:tab/>
      </w:r>
      <w:r>
        <w:tab/>
        <w:t>transformer.transform(source, result);</w:t>
      </w:r>
    </w:p>
    <w:p w:rsidR="000774BB" w:rsidRDefault="000774BB" w:rsidP="000774BB"/>
    <w:p w:rsidR="000774BB" w:rsidRDefault="000774BB" w:rsidP="000774BB">
      <w:r>
        <w:tab/>
      </w:r>
      <w:r>
        <w:tab/>
        <w:t>String xmlString = result.getWriter().toString();</w:t>
      </w:r>
    </w:p>
    <w:p w:rsidR="000774BB" w:rsidRDefault="000774BB" w:rsidP="000774BB">
      <w:r>
        <w:tab/>
      </w:r>
      <w:r>
        <w:tab/>
        <w:t>System.out.println("Incoming XML Message \n"+xmlString);</w:t>
      </w:r>
    </w:p>
    <w:p w:rsidR="000774BB" w:rsidRDefault="000774BB" w:rsidP="000774BB">
      <w:r>
        <w:tab/>
      </w:r>
      <w:r>
        <w:tab/>
      </w:r>
    </w:p>
    <w:p w:rsidR="000774BB" w:rsidRDefault="000774BB" w:rsidP="000774BB">
      <w:r>
        <w:tab/>
        <w:t>}</w:t>
      </w:r>
    </w:p>
    <w:p w:rsidR="000774BB" w:rsidRDefault="000774BB" w:rsidP="000774BB"/>
    <w:p w:rsidR="000774BB" w:rsidRDefault="000774BB" w:rsidP="000774BB">
      <w:r>
        <w:tab/>
        <w:t>@Override</w:t>
      </w:r>
    </w:p>
    <w:p w:rsidR="000774BB" w:rsidRDefault="000774BB" w:rsidP="000774BB">
      <w:r>
        <w:tab/>
        <w:t xml:space="preserve">protected Element invokeInternal(Element element, Document doc)throws Exception </w:t>
      </w:r>
    </w:p>
    <w:p w:rsidR="000774BB" w:rsidRDefault="000774BB" w:rsidP="000774BB">
      <w:r>
        <w:tab/>
        <w:t>{</w:t>
      </w:r>
    </w:p>
    <w:p w:rsidR="000774BB" w:rsidRDefault="000774BB" w:rsidP="000774BB">
      <w:r>
        <w:tab/>
      </w:r>
      <w:r>
        <w:tab/>
        <w:t>Element responseElement = null;</w:t>
      </w:r>
    </w:p>
    <w:p w:rsidR="000774BB" w:rsidRDefault="000774BB" w:rsidP="000774BB">
      <w:r>
        <w:tab/>
      </w:r>
      <w:r>
        <w:tab/>
        <w:t>String requestText = element.getTextContent();</w:t>
      </w:r>
    </w:p>
    <w:p w:rsidR="000774BB" w:rsidRDefault="000774BB" w:rsidP="000774BB">
      <w:r>
        <w:tab/>
      </w:r>
      <w:r>
        <w:tab/>
        <w:t>System.out.println("Total Request Element :::"+requestText);</w:t>
      </w:r>
    </w:p>
    <w:p w:rsidR="000774BB" w:rsidRDefault="000774BB" w:rsidP="000774BB">
      <w:r>
        <w:tab/>
      </w:r>
      <w:r>
        <w:tab/>
        <w:t xml:space="preserve">try </w:t>
      </w:r>
    </w:p>
    <w:p w:rsidR="000774BB" w:rsidRDefault="000774BB" w:rsidP="000774BB">
      <w:r>
        <w:tab/>
      </w:r>
      <w:r>
        <w:tab/>
        <w:t>{</w:t>
      </w:r>
    </w:p>
    <w:p w:rsidR="000774BB" w:rsidRDefault="000774BB" w:rsidP="000774BB">
      <w:r>
        <w:tab/>
      </w:r>
      <w:r>
        <w:tab/>
      </w:r>
      <w:r>
        <w:tab/>
        <w:t>showIncomingMessage(doc);</w:t>
      </w:r>
    </w:p>
    <w:p w:rsidR="000774BB" w:rsidRDefault="000774BB" w:rsidP="000774BB">
      <w:r>
        <w:tab/>
      </w:r>
      <w:r>
        <w:tab/>
      </w:r>
      <w:r>
        <w:tab/>
        <w:t>System.out.println("Web service method called for web calculation ...");</w:t>
      </w:r>
    </w:p>
    <w:p w:rsidR="000774BB" w:rsidRDefault="000774BB" w:rsidP="000774BB">
      <w:r>
        <w:tab/>
      </w:r>
      <w:r>
        <w:tab/>
      </w:r>
      <w:r>
        <w:tab/>
        <w:t>System.out.println("Element element------&gt;"+element);</w:t>
      </w:r>
    </w:p>
    <w:p w:rsidR="000774BB" w:rsidRDefault="000774BB" w:rsidP="000774BB">
      <w:r>
        <w:tab/>
      </w:r>
      <w:r>
        <w:tab/>
      </w:r>
      <w:r>
        <w:tab/>
        <w:t>System.out.println("Document doc------&gt;"+doc);</w:t>
      </w:r>
    </w:p>
    <w:p w:rsidR="000774BB" w:rsidRDefault="000774BB" w:rsidP="000774BB"/>
    <w:p w:rsidR="000774BB" w:rsidRDefault="000774BB" w:rsidP="000774BB">
      <w:r>
        <w:tab/>
      </w:r>
      <w:r>
        <w:tab/>
      </w:r>
      <w:r>
        <w:tab/>
        <w:t>if( element !=  null )</w:t>
      </w:r>
    </w:p>
    <w:p w:rsidR="000774BB" w:rsidRDefault="000774BB" w:rsidP="000774BB">
      <w:r>
        <w:tab/>
      </w:r>
      <w:r>
        <w:tab/>
      </w:r>
      <w:r>
        <w:tab/>
        <w:t>{</w:t>
      </w:r>
    </w:p>
    <w:p w:rsidR="000774BB" w:rsidRDefault="000774BB" w:rsidP="000774BB">
      <w:r>
        <w:tab/>
      </w:r>
      <w:r>
        <w:tab/>
      </w:r>
      <w:r>
        <w:tab/>
      </w:r>
      <w:r>
        <w:tab/>
        <w:t>String methodTagName = element.getTagName();</w:t>
      </w:r>
    </w:p>
    <w:p w:rsidR="000774BB" w:rsidRDefault="000774BB" w:rsidP="000774BB">
      <w:r>
        <w:tab/>
      </w:r>
      <w:r>
        <w:tab/>
      </w:r>
      <w:r>
        <w:tab/>
      </w:r>
      <w:r>
        <w:tab/>
        <w:t>System.out.println("Element Tag Name :::"+methodTagName);</w:t>
      </w:r>
    </w:p>
    <w:p w:rsidR="000774BB" w:rsidRDefault="000774BB" w:rsidP="000774BB">
      <w:r>
        <w:tab/>
      </w:r>
      <w:r>
        <w:tab/>
      </w:r>
      <w:r>
        <w:tab/>
      </w:r>
      <w:r>
        <w:tab/>
        <w:t>if( methodTagName.equals("addRequest"))</w:t>
      </w:r>
    </w:p>
    <w:p w:rsidR="000774BB" w:rsidRDefault="000774BB" w:rsidP="000774BB">
      <w:r>
        <w:tab/>
      </w:r>
      <w:r>
        <w:tab/>
      </w:r>
      <w:r>
        <w:tab/>
      </w:r>
      <w:r>
        <w:tab/>
        <w:t>{</w:t>
      </w:r>
    </w:p>
    <w:p w:rsidR="000774BB" w:rsidRDefault="000774BB" w:rsidP="000774BB">
      <w:r>
        <w:tab/>
      </w:r>
      <w:r>
        <w:tab/>
      </w:r>
      <w:r>
        <w:tab/>
      </w:r>
      <w:r>
        <w:tab/>
      </w:r>
      <w:r>
        <w:tab/>
        <w:t>responseElement = handleAddRequest(element,doc);</w:t>
      </w:r>
    </w:p>
    <w:p w:rsidR="000774BB" w:rsidRDefault="000774BB" w:rsidP="000774BB">
      <w:r>
        <w:tab/>
      </w:r>
      <w:r>
        <w:tab/>
      </w:r>
      <w:r>
        <w:tab/>
      </w:r>
      <w:r>
        <w:tab/>
        <w:t>}</w:t>
      </w:r>
    </w:p>
    <w:p w:rsidR="000774BB" w:rsidRDefault="000774BB" w:rsidP="000774BB">
      <w:r>
        <w:tab/>
      </w:r>
      <w:r>
        <w:tab/>
      </w:r>
      <w:r>
        <w:tab/>
      </w:r>
      <w:r>
        <w:tab/>
        <w:t>else if( methodTagName.equals("subRequest"))</w:t>
      </w:r>
    </w:p>
    <w:p w:rsidR="000774BB" w:rsidRDefault="000774BB" w:rsidP="000774BB">
      <w:r>
        <w:tab/>
      </w:r>
      <w:r>
        <w:tab/>
      </w:r>
      <w:r>
        <w:tab/>
      </w:r>
      <w:r>
        <w:tab/>
        <w:t>{</w:t>
      </w:r>
    </w:p>
    <w:p w:rsidR="000774BB" w:rsidRDefault="000774BB" w:rsidP="000774BB">
      <w:r>
        <w:tab/>
      </w:r>
      <w:r>
        <w:tab/>
      </w:r>
      <w:r>
        <w:tab/>
      </w:r>
      <w:r>
        <w:tab/>
      </w:r>
      <w:r>
        <w:tab/>
        <w:t>responseElement = handleSubRequest(element,doc);</w:t>
      </w:r>
    </w:p>
    <w:p w:rsidR="000774BB" w:rsidRDefault="000774BB" w:rsidP="000774BB">
      <w:r>
        <w:tab/>
      </w:r>
      <w:r>
        <w:tab/>
      </w:r>
      <w:r>
        <w:tab/>
      </w:r>
      <w:r>
        <w:tab/>
        <w:t>}</w:t>
      </w:r>
    </w:p>
    <w:p w:rsidR="000774BB" w:rsidRDefault="000774BB" w:rsidP="000774BB">
      <w:r>
        <w:tab/>
      </w:r>
      <w:r>
        <w:tab/>
      </w:r>
      <w:r>
        <w:tab/>
        <w:t>}</w:t>
      </w:r>
    </w:p>
    <w:p w:rsidR="000774BB" w:rsidRDefault="000774BB" w:rsidP="000774BB">
      <w:r>
        <w:tab/>
      </w:r>
      <w:r>
        <w:tab/>
        <w:t>}</w:t>
      </w:r>
    </w:p>
    <w:p w:rsidR="000774BB" w:rsidRDefault="000774BB" w:rsidP="000774BB">
      <w:r>
        <w:tab/>
      </w:r>
      <w:r>
        <w:tab/>
        <w:t xml:space="preserve">catch (Exception e) </w:t>
      </w:r>
    </w:p>
    <w:p w:rsidR="000774BB" w:rsidRDefault="000774BB" w:rsidP="000774BB">
      <w:r>
        <w:tab/>
      </w:r>
      <w:r>
        <w:tab/>
        <w:t>{</w:t>
      </w:r>
    </w:p>
    <w:p w:rsidR="000774BB" w:rsidRDefault="000774BB" w:rsidP="000774BB">
      <w:r>
        <w:tab/>
      </w:r>
      <w:r>
        <w:tab/>
      </w:r>
      <w:r>
        <w:tab/>
        <w:t>e.printStackTrace();</w:t>
      </w:r>
    </w:p>
    <w:p w:rsidR="000774BB" w:rsidRDefault="000774BB" w:rsidP="000774BB">
      <w:r>
        <w:lastRenderedPageBreak/>
        <w:tab/>
      </w:r>
      <w:r>
        <w:tab/>
      </w:r>
      <w:r>
        <w:tab/>
        <w:t>throw e;</w:t>
      </w:r>
    </w:p>
    <w:p w:rsidR="000774BB" w:rsidRDefault="000774BB" w:rsidP="000774BB">
      <w:r>
        <w:tab/>
      </w:r>
      <w:r>
        <w:tab/>
        <w:t>}</w:t>
      </w:r>
    </w:p>
    <w:p w:rsidR="000774BB" w:rsidRDefault="000774BB" w:rsidP="000774BB">
      <w:r>
        <w:tab/>
      </w:r>
      <w:r>
        <w:tab/>
        <w:t>return responseElement;</w:t>
      </w:r>
    </w:p>
    <w:p w:rsidR="000774BB" w:rsidRDefault="000774BB" w:rsidP="000774BB">
      <w:r>
        <w:tab/>
        <w:t>}</w:t>
      </w:r>
    </w:p>
    <w:p w:rsidR="000774BB" w:rsidRDefault="000774BB" w:rsidP="000774BB"/>
    <w:p w:rsidR="000774BB" w:rsidRDefault="000774BB" w:rsidP="000774BB">
      <w:r>
        <w:tab/>
        <w:t xml:space="preserve">private Element handleSubRequest(Element element,Document doc) </w:t>
      </w:r>
    </w:p>
    <w:p w:rsidR="000774BB" w:rsidRDefault="000774BB" w:rsidP="000774BB">
      <w:r>
        <w:tab/>
        <w:t>{</w:t>
      </w:r>
    </w:p>
    <w:p w:rsidR="000774BB" w:rsidRDefault="000774BB" w:rsidP="000774BB">
      <w:r>
        <w:tab/>
      </w:r>
      <w:r>
        <w:tab/>
        <w:t>System.out.println("------------- handleSubRequest() ------------------------");</w:t>
      </w:r>
    </w:p>
    <w:p w:rsidR="000774BB" w:rsidRDefault="000774BB" w:rsidP="000774BB">
      <w:r>
        <w:tab/>
      </w:r>
      <w:r>
        <w:tab/>
        <w:t>Element responseElement = null;</w:t>
      </w:r>
    </w:p>
    <w:p w:rsidR="000774BB" w:rsidRDefault="000774BB" w:rsidP="000774BB">
      <w:r>
        <w:tab/>
      </w:r>
      <w:r>
        <w:tab/>
        <w:t xml:space="preserve">try </w:t>
      </w:r>
    </w:p>
    <w:p w:rsidR="000774BB" w:rsidRDefault="000774BB" w:rsidP="000774BB">
      <w:r>
        <w:tab/>
      </w:r>
      <w:r>
        <w:tab/>
        <w:t>{</w:t>
      </w:r>
    </w:p>
    <w:p w:rsidR="000774BB" w:rsidRDefault="000774BB" w:rsidP="000774BB">
      <w:r>
        <w:tab/>
      </w:r>
      <w:r>
        <w:tab/>
      </w:r>
      <w:r>
        <w:tab/>
        <w:t>Node node = element.getChildNodes().item(0);</w:t>
      </w:r>
    </w:p>
    <w:p w:rsidR="000774BB" w:rsidRDefault="000774BB" w:rsidP="000774BB">
      <w:r>
        <w:tab/>
      </w:r>
      <w:r>
        <w:tab/>
      </w:r>
      <w:r>
        <w:tab/>
        <w:t>NodeList childNodesList = node.getChildNodes();</w:t>
      </w:r>
    </w:p>
    <w:p w:rsidR="000774BB" w:rsidRDefault="000774BB" w:rsidP="000774BB">
      <w:r>
        <w:tab/>
      </w:r>
      <w:r>
        <w:tab/>
      </w:r>
      <w:r>
        <w:tab/>
        <w:t>String firstNo = null;</w:t>
      </w:r>
    </w:p>
    <w:p w:rsidR="000774BB" w:rsidRDefault="000774BB" w:rsidP="000774BB">
      <w:r>
        <w:tab/>
      </w:r>
      <w:r>
        <w:tab/>
      </w:r>
      <w:r>
        <w:tab/>
        <w:t>String secondNo = null;</w:t>
      </w:r>
    </w:p>
    <w:p w:rsidR="000774BB" w:rsidRDefault="000774BB" w:rsidP="000774BB">
      <w:r>
        <w:tab/>
      </w:r>
      <w:r>
        <w:tab/>
      </w:r>
      <w:r>
        <w:tab/>
        <w:t>String result = "Some Testing Data Now ...";</w:t>
      </w:r>
    </w:p>
    <w:p w:rsidR="000774BB" w:rsidRDefault="000774BB" w:rsidP="000774BB">
      <w:r>
        <w:tab/>
      </w:r>
      <w:r>
        <w:tab/>
      </w:r>
      <w:r>
        <w:tab/>
        <w:t>for( int i = 0 ; i &lt; childNodesList.getLength() ; i++ )</w:t>
      </w:r>
    </w:p>
    <w:p w:rsidR="000774BB" w:rsidRDefault="000774BB" w:rsidP="000774BB">
      <w:r>
        <w:tab/>
      </w:r>
      <w:r>
        <w:tab/>
      </w:r>
      <w:r>
        <w:tab/>
        <w:t>{</w:t>
      </w:r>
    </w:p>
    <w:p w:rsidR="000774BB" w:rsidRDefault="000774BB" w:rsidP="000774BB">
      <w:r>
        <w:tab/>
      </w:r>
      <w:r>
        <w:tab/>
      </w:r>
      <w:r>
        <w:tab/>
      </w:r>
      <w:r>
        <w:tab/>
        <w:t>Node childNode = childNodesList.item(i);</w:t>
      </w:r>
    </w:p>
    <w:p w:rsidR="000774BB" w:rsidRDefault="000774BB" w:rsidP="000774BB">
      <w:r>
        <w:tab/>
      </w:r>
      <w:r>
        <w:tab/>
      </w:r>
      <w:r>
        <w:tab/>
      </w:r>
      <w:r>
        <w:tab/>
        <w:t>if( childNode.getNodeType() == Node.ELEMENT_NODE )</w:t>
      </w:r>
    </w:p>
    <w:p w:rsidR="000774BB" w:rsidRDefault="000774BB" w:rsidP="000774BB">
      <w:r>
        <w:tab/>
      </w:r>
      <w:r>
        <w:tab/>
      </w:r>
      <w:r>
        <w:tab/>
      </w:r>
      <w:r>
        <w:tab/>
        <w:t>{</w:t>
      </w:r>
    </w:p>
    <w:p w:rsidR="000774BB" w:rsidRDefault="000774BB" w:rsidP="000774BB">
      <w:r>
        <w:tab/>
      </w:r>
      <w:r>
        <w:tab/>
      </w:r>
      <w:r>
        <w:tab/>
      </w:r>
      <w:r>
        <w:tab/>
      </w:r>
      <w:r>
        <w:tab/>
        <w:t>Element childEl = (Element)childNode;</w:t>
      </w:r>
    </w:p>
    <w:p w:rsidR="000774BB" w:rsidRDefault="000774BB" w:rsidP="000774BB">
      <w:r>
        <w:tab/>
      </w:r>
      <w:r>
        <w:tab/>
      </w:r>
      <w:r>
        <w:tab/>
      </w:r>
      <w:r>
        <w:tab/>
      </w:r>
      <w:r>
        <w:tab/>
        <w:t>System.out.println("Element Tag Name :::"+childEl.getTagName());</w:t>
      </w:r>
    </w:p>
    <w:p w:rsidR="000774BB" w:rsidRDefault="000774BB" w:rsidP="000774BB">
      <w:r>
        <w:tab/>
      </w:r>
      <w:r>
        <w:tab/>
      </w:r>
      <w:r>
        <w:tab/>
      </w:r>
      <w:r>
        <w:tab/>
      </w:r>
      <w:r>
        <w:tab/>
        <w:t>if( childEl.getTagName().equals("FirstNo") ) firstNo = childEl.getTextContent();</w:t>
      </w:r>
    </w:p>
    <w:p w:rsidR="000774BB" w:rsidRDefault="000774BB" w:rsidP="000774BB">
      <w:r>
        <w:tab/>
      </w:r>
      <w:r>
        <w:tab/>
      </w:r>
      <w:r>
        <w:tab/>
      </w:r>
      <w:r>
        <w:tab/>
      </w:r>
      <w:r>
        <w:tab/>
        <w:t>else if( childEl.getTagName().equals("SecondNo") ) secondNo = childEl.getTextContent();</w:t>
      </w:r>
    </w:p>
    <w:p w:rsidR="000774BB" w:rsidRDefault="000774BB" w:rsidP="000774BB">
      <w:r>
        <w:tab/>
      </w:r>
      <w:r>
        <w:tab/>
      </w:r>
      <w:r>
        <w:tab/>
      </w:r>
      <w:r>
        <w:tab/>
      </w:r>
      <w:r>
        <w:tab/>
        <w:t>System.out.println(childEl.getTagName()+"--------"+childEl.getTextContent());</w:t>
      </w:r>
    </w:p>
    <w:p w:rsidR="000774BB" w:rsidRDefault="000774BB" w:rsidP="000774BB">
      <w:r>
        <w:tab/>
      </w:r>
      <w:r>
        <w:tab/>
      </w:r>
      <w:r>
        <w:tab/>
      </w:r>
      <w:r>
        <w:tab/>
        <w:t>}</w:t>
      </w:r>
    </w:p>
    <w:p w:rsidR="000774BB" w:rsidRDefault="000774BB" w:rsidP="000774BB">
      <w:r>
        <w:tab/>
      </w:r>
      <w:r>
        <w:tab/>
      </w:r>
      <w:r>
        <w:tab/>
        <w:t>}</w:t>
      </w:r>
    </w:p>
    <w:p w:rsidR="000774BB" w:rsidRDefault="000774BB" w:rsidP="000774BB">
      <w:r>
        <w:tab/>
      </w:r>
      <w:r>
        <w:tab/>
      </w:r>
      <w:r>
        <w:tab/>
        <w:t>System.out.println("FirstNo :::"+firstNo);</w:t>
      </w:r>
    </w:p>
    <w:p w:rsidR="000774BB" w:rsidRDefault="000774BB" w:rsidP="000774BB">
      <w:r>
        <w:tab/>
      </w:r>
      <w:r>
        <w:tab/>
      </w:r>
      <w:r>
        <w:tab/>
        <w:t>System.out.println("SecondNo :::"+secondNo);</w:t>
      </w:r>
    </w:p>
    <w:p w:rsidR="000774BB" w:rsidRDefault="000774BB" w:rsidP="000774BB">
      <w:r>
        <w:tab/>
      </w:r>
      <w:r>
        <w:tab/>
      </w:r>
      <w:r>
        <w:tab/>
        <w:t>result = String.valueOf(webCalculator.sub(Integer.parseInt(firstNo),</w:t>
      </w:r>
    </w:p>
    <w:p w:rsidR="000774BB" w:rsidRDefault="000774BB" w:rsidP="000774BB">
      <w:r>
        <w:tab/>
      </w:r>
      <w:r>
        <w:tab/>
      </w:r>
      <w:r>
        <w:tab/>
      </w:r>
      <w:r>
        <w:tab/>
      </w:r>
      <w:r>
        <w:tab/>
        <w:t>Integer.parseInt(secondNo)));</w:t>
      </w:r>
    </w:p>
    <w:p w:rsidR="000774BB" w:rsidRDefault="000774BB" w:rsidP="000774BB">
      <w:r>
        <w:tab/>
      </w:r>
      <w:r>
        <w:tab/>
      </w:r>
      <w:r>
        <w:tab/>
        <w:t>responseElement = doc.createElementNS(</w:t>
      </w:r>
    </w:p>
    <w:p w:rsidR="000774BB" w:rsidRDefault="000774BB" w:rsidP="000774BB">
      <w:r>
        <w:tab/>
      </w:r>
      <w:r>
        <w:tab/>
      </w:r>
      <w:r>
        <w:tab/>
      </w:r>
      <w:r>
        <w:tab/>
      </w:r>
      <w:r>
        <w:tab/>
        <w:t>NAMESPACE, "subResponse");</w:t>
      </w:r>
    </w:p>
    <w:p w:rsidR="000774BB" w:rsidRDefault="000774BB" w:rsidP="000774BB">
      <w:r>
        <w:tab/>
      </w:r>
      <w:r>
        <w:tab/>
      </w:r>
      <w:r>
        <w:tab/>
        <w:t>Text responseText = doc.createTextNode(result);</w:t>
      </w:r>
    </w:p>
    <w:p w:rsidR="000774BB" w:rsidRDefault="000774BB" w:rsidP="000774BB">
      <w:r>
        <w:tab/>
      </w:r>
      <w:r>
        <w:tab/>
      </w:r>
      <w:r>
        <w:tab/>
        <w:t>responseElement.appendChild(responseText);</w:t>
      </w:r>
    </w:p>
    <w:p w:rsidR="000774BB" w:rsidRDefault="000774BB" w:rsidP="000774BB">
      <w:r>
        <w:tab/>
      </w:r>
      <w:r>
        <w:tab/>
      </w:r>
      <w:r>
        <w:tab/>
        <w:t>System.out.println("Final Result :::"+result);</w:t>
      </w:r>
    </w:p>
    <w:p w:rsidR="000774BB" w:rsidRDefault="000774BB" w:rsidP="000774BB">
      <w:r>
        <w:tab/>
      </w:r>
      <w:r>
        <w:tab/>
        <w:t>}</w:t>
      </w:r>
    </w:p>
    <w:p w:rsidR="000774BB" w:rsidRDefault="000774BB" w:rsidP="000774BB">
      <w:r>
        <w:tab/>
      </w:r>
      <w:r>
        <w:tab/>
        <w:t xml:space="preserve">catch (Exception e) </w:t>
      </w:r>
    </w:p>
    <w:p w:rsidR="000774BB" w:rsidRDefault="000774BB" w:rsidP="000774BB">
      <w:r>
        <w:tab/>
      </w:r>
      <w:r>
        <w:tab/>
        <w:t>{</w:t>
      </w:r>
    </w:p>
    <w:p w:rsidR="000774BB" w:rsidRDefault="000774BB" w:rsidP="000774BB">
      <w:r>
        <w:tab/>
      </w:r>
      <w:r>
        <w:tab/>
      </w:r>
      <w:r>
        <w:tab/>
        <w:t>e.printStackTrace();</w:t>
      </w:r>
    </w:p>
    <w:p w:rsidR="000774BB" w:rsidRDefault="000774BB" w:rsidP="000774BB">
      <w:r>
        <w:tab/>
      </w:r>
      <w:r>
        <w:tab/>
        <w:t>}</w:t>
      </w:r>
    </w:p>
    <w:p w:rsidR="000774BB" w:rsidRDefault="000774BB" w:rsidP="000774BB">
      <w:r>
        <w:tab/>
      </w:r>
      <w:r>
        <w:tab/>
      </w:r>
    </w:p>
    <w:p w:rsidR="000774BB" w:rsidRDefault="000774BB" w:rsidP="000774BB">
      <w:r>
        <w:tab/>
      </w:r>
      <w:r>
        <w:tab/>
      </w:r>
    </w:p>
    <w:p w:rsidR="000774BB" w:rsidRDefault="000774BB" w:rsidP="000774BB">
      <w:r>
        <w:tab/>
      </w:r>
      <w:r>
        <w:tab/>
        <w:t>return responseElement;</w:t>
      </w:r>
    </w:p>
    <w:p w:rsidR="000774BB" w:rsidRDefault="000774BB" w:rsidP="000774BB">
      <w:r>
        <w:tab/>
        <w:t>}</w:t>
      </w:r>
    </w:p>
    <w:p w:rsidR="000774BB" w:rsidRDefault="000774BB" w:rsidP="000774BB"/>
    <w:p w:rsidR="000774BB" w:rsidRDefault="000774BB" w:rsidP="000774BB">
      <w:r>
        <w:tab/>
        <w:t>private Element handleAddRequest(Element element , Document doc)</w:t>
      </w:r>
    </w:p>
    <w:p w:rsidR="000774BB" w:rsidRDefault="000774BB" w:rsidP="000774BB">
      <w:r>
        <w:tab/>
        <w:t>{</w:t>
      </w:r>
    </w:p>
    <w:p w:rsidR="000774BB" w:rsidRDefault="000774BB" w:rsidP="000774BB">
      <w:r>
        <w:tab/>
      </w:r>
      <w:r>
        <w:tab/>
        <w:t>System.out.println("------------- handleAddRequest() ------------------------");</w:t>
      </w:r>
    </w:p>
    <w:p w:rsidR="000774BB" w:rsidRDefault="000774BB" w:rsidP="000774BB">
      <w:r>
        <w:tab/>
      </w:r>
      <w:r>
        <w:tab/>
        <w:t>Element responseElement = null;</w:t>
      </w:r>
    </w:p>
    <w:p w:rsidR="000774BB" w:rsidRDefault="000774BB" w:rsidP="000774BB">
      <w:r>
        <w:tab/>
      </w:r>
      <w:r>
        <w:tab/>
        <w:t xml:space="preserve">try </w:t>
      </w:r>
    </w:p>
    <w:p w:rsidR="000774BB" w:rsidRDefault="000774BB" w:rsidP="000774BB">
      <w:r>
        <w:tab/>
      </w:r>
      <w:r>
        <w:tab/>
        <w:t>{</w:t>
      </w:r>
    </w:p>
    <w:p w:rsidR="000774BB" w:rsidRDefault="000774BB" w:rsidP="000774BB">
      <w:r>
        <w:tab/>
      </w:r>
      <w:r>
        <w:tab/>
      </w:r>
      <w:r>
        <w:tab/>
        <w:t>Node node = element.getChildNodes().item(0);</w:t>
      </w:r>
    </w:p>
    <w:p w:rsidR="000774BB" w:rsidRDefault="000774BB" w:rsidP="000774BB">
      <w:r>
        <w:lastRenderedPageBreak/>
        <w:tab/>
      </w:r>
      <w:r>
        <w:tab/>
      </w:r>
      <w:r>
        <w:tab/>
        <w:t>NodeList childNodesList = node.getChildNodes();</w:t>
      </w:r>
    </w:p>
    <w:p w:rsidR="000774BB" w:rsidRDefault="000774BB" w:rsidP="000774BB">
      <w:r>
        <w:tab/>
      </w:r>
      <w:r>
        <w:tab/>
      </w:r>
      <w:r>
        <w:tab/>
      </w:r>
    </w:p>
    <w:p w:rsidR="000774BB" w:rsidRDefault="000774BB" w:rsidP="000774BB">
      <w:r>
        <w:tab/>
      </w:r>
      <w:r>
        <w:tab/>
      </w:r>
      <w:r>
        <w:tab/>
        <w:t>String firstNo = null;</w:t>
      </w:r>
    </w:p>
    <w:p w:rsidR="000774BB" w:rsidRDefault="000774BB" w:rsidP="000774BB">
      <w:r>
        <w:tab/>
      </w:r>
      <w:r>
        <w:tab/>
      </w:r>
      <w:r>
        <w:tab/>
        <w:t>String secondNo = null;</w:t>
      </w:r>
    </w:p>
    <w:p w:rsidR="000774BB" w:rsidRDefault="000774BB" w:rsidP="000774BB">
      <w:r>
        <w:tab/>
      </w:r>
      <w:r>
        <w:tab/>
      </w:r>
      <w:r>
        <w:tab/>
        <w:t>String result = "Some Testing Data Now ...";</w:t>
      </w:r>
    </w:p>
    <w:p w:rsidR="000774BB" w:rsidRDefault="000774BB" w:rsidP="000774BB">
      <w:r>
        <w:tab/>
      </w:r>
      <w:r>
        <w:tab/>
      </w:r>
      <w:r>
        <w:tab/>
        <w:t>for( int i = 0 ; i &lt; childNodesList.getLength() ; i++ )</w:t>
      </w:r>
    </w:p>
    <w:p w:rsidR="000774BB" w:rsidRDefault="000774BB" w:rsidP="000774BB">
      <w:r>
        <w:tab/>
      </w:r>
      <w:r>
        <w:tab/>
      </w:r>
      <w:r>
        <w:tab/>
        <w:t>{</w:t>
      </w:r>
    </w:p>
    <w:p w:rsidR="000774BB" w:rsidRDefault="000774BB" w:rsidP="000774BB">
      <w:r>
        <w:tab/>
      </w:r>
      <w:r>
        <w:tab/>
      </w:r>
      <w:r>
        <w:tab/>
      </w:r>
      <w:r>
        <w:tab/>
        <w:t>Node childNode = childNodesList.item(i);</w:t>
      </w:r>
    </w:p>
    <w:p w:rsidR="000774BB" w:rsidRDefault="000774BB" w:rsidP="000774BB">
      <w:r>
        <w:tab/>
      </w:r>
      <w:r>
        <w:tab/>
      </w:r>
      <w:r>
        <w:tab/>
      </w:r>
      <w:r>
        <w:tab/>
        <w:t>if( childNode.getNodeType() == Node.ELEMENT_NODE )</w:t>
      </w:r>
    </w:p>
    <w:p w:rsidR="000774BB" w:rsidRDefault="000774BB" w:rsidP="000774BB">
      <w:r>
        <w:tab/>
      </w:r>
      <w:r>
        <w:tab/>
      </w:r>
      <w:r>
        <w:tab/>
      </w:r>
      <w:r>
        <w:tab/>
        <w:t>{</w:t>
      </w:r>
    </w:p>
    <w:p w:rsidR="000774BB" w:rsidRDefault="000774BB" w:rsidP="000774BB">
      <w:r>
        <w:tab/>
      </w:r>
      <w:r>
        <w:tab/>
      </w:r>
      <w:r>
        <w:tab/>
      </w:r>
      <w:r>
        <w:tab/>
      </w:r>
      <w:r>
        <w:tab/>
        <w:t>Element childEl = (Element)childNode;</w:t>
      </w:r>
    </w:p>
    <w:p w:rsidR="000774BB" w:rsidRDefault="000774BB" w:rsidP="000774BB">
      <w:r>
        <w:tab/>
      </w:r>
      <w:r>
        <w:tab/>
      </w:r>
      <w:r>
        <w:tab/>
      </w:r>
      <w:r>
        <w:tab/>
      </w:r>
      <w:r>
        <w:tab/>
        <w:t>System.out.println("Element Tag Name :::"+childEl.getTagName());</w:t>
      </w:r>
    </w:p>
    <w:p w:rsidR="000774BB" w:rsidRDefault="000774BB" w:rsidP="000774BB">
      <w:r>
        <w:tab/>
      </w:r>
      <w:r>
        <w:tab/>
      </w:r>
      <w:r>
        <w:tab/>
      </w:r>
      <w:r>
        <w:tab/>
      </w:r>
      <w:r>
        <w:tab/>
        <w:t>if( childEl.getTagName().equals("FirstNo") ) firstNo = childEl.getTextContent();</w:t>
      </w:r>
    </w:p>
    <w:p w:rsidR="000774BB" w:rsidRDefault="000774BB" w:rsidP="000774BB">
      <w:r>
        <w:tab/>
      </w:r>
      <w:r>
        <w:tab/>
      </w:r>
      <w:r>
        <w:tab/>
      </w:r>
      <w:r>
        <w:tab/>
      </w:r>
      <w:r>
        <w:tab/>
        <w:t>else if( childEl.getTagName().equals("SecondNo") ) secondNo = childEl.getTextContent();</w:t>
      </w:r>
    </w:p>
    <w:p w:rsidR="000774BB" w:rsidRDefault="000774BB" w:rsidP="000774BB">
      <w:r>
        <w:tab/>
      </w:r>
      <w:r>
        <w:tab/>
      </w:r>
      <w:r>
        <w:tab/>
      </w:r>
      <w:r>
        <w:tab/>
      </w:r>
      <w:r>
        <w:tab/>
        <w:t>System.out.println(childEl.getTagName()+"--------"+childEl.getTextContent());</w:t>
      </w:r>
    </w:p>
    <w:p w:rsidR="000774BB" w:rsidRDefault="000774BB" w:rsidP="000774BB">
      <w:r>
        <w:tab/>
      </w:r>
      <w:r>
        <w:tab/>
      </w:r>
      <w:r>
        <w:tab/>
      </w:r>
      <w:r>
        <w:tab/>
        <w:t>}</w:t>
      </w:r>
    </w:p>
    <w:p w:rsidR="000774BB" w:rsidRDefault="000774BB" w:rsidP="000774BB">
      <w:r>
        <w:tab/>
      </w:r>
      <w:r>
        <w:tab/>
      </w:r>
      <w:r>
        <w:tab/>
        <w:t>}</w:t>
      </w:r>
    </w:p>
    <w:p w:rsidR="000774BB" w:rsidRDefault="000774BB" w:rsidP="000774BB">
      <w:r>
        <w:tab/>
      </w:r>
      <w:r>
        <w:tab/>
      </w:r>
      <w:r>
        <w:tab/>
        <w:t>System.out.println("FirstNo :::"+firstNo);</w:t>
      </w:r>
    </w:p>
    <w:p w:rsidR="000774BB" w:rsidRDefault="000774BB" w:rsidP="000774BB">
      <w:r>
        <w:tab/>
      </w:r>
      <w:r>
        <w:tab/>
      </w:r>
      <w:r>
        <w:tab/>
        <w:t>System.out.println("SecondNo :::"+secondNo);</w:t>
      </w:r>
    </w:p>
    <w:p w:rsidR="000774BB" w:rsidRDefault="000774BB" w:rsidP="000774BB">
      <w:r>
        <w:tab/>
      </w:r>
      <w:r>
        <w:tab/>
      </w:r>
      <w:r>
        <w:tab/>
        <w:t>result = String.valueOf(webCalculator.add(Integer.parseInt(firstNo),</w:t>
      </w:r>
    </w:p>
    <w:p w:rsidR="000774BB" w:rsidRDefault="000774BB" w:rsidP="000774BB">
      <w:r>
        <w:tab/>
      </w:r>
      <w:r>
        <w:tab/>
      </w:r>
      <w:r>
        <w:tab/>
      </w:r>
      <w:r>
        <w:tab/>
      </w:r>
      <w:r>
        <w:tab/>
        <w:t>Integer.parseInt(secondNo)));</w:t>
      </w:r>
    </w:p>
    <w:p w:rsidR="000774BB" w:rsidRDefault="000774BB" w:rsidP="000774BB">
      <w:r>
        <w:tab/>
      </w:r>
      <w:r>
        <w:tab/>
      </w:r>
      <w:r>
        <w:tab/>
        <w:t>System.out.println("Final Result :::"+result);</w:t>
      </w:r>
    </w:p>
    <w:p w:rsidR="000774BB" w:rsidRDefault="000774BB" w:rsidP="000774BB">
      <w:r>
        <w:tab/>
      </w:r>
      <w:r>
        <w:tab/>
      </w:r>
      <w:r>
        <w:tab/>
        <w:t>responseElement = doc.createElementNS(</w:t>
      </w:r>
    </w:p>
    <w:p w:rsidR="000774BB" w:rsidRDefault="000774BB" w:rsidP="000774BB">
      <w:r>
        <w:tab/>
      </w:r>
      <w:r>
        <w:tab/>
      </w:r>
      <w:r>
        <w:tab/>
      </w:r>
      <w:r>
        <w:tab/>
      </w:r>
      <w:r>
        <w:tab/>
        <w:t>NAMESPACE, "addResponse");</w:t>
      </w:r>
    </w:p>
    <w:p w:rsidR="000774BB" w:rsidRDefault="000774BB" w:rsidP="000774BB">
      <w:r>
        <w:tab/>
      </w:r>
      <w:r>
        <w:tab/>
      </w:r>
      <w:r>
        <w:tab/>
        <w:t>Text responseText = doc.createTextNode(result);</w:t>
      </w:r>
    </w:p>
    <w:p w:rsidR="000774BB" w:rsidRDefault="000774BB" w:rsidP="000774BB">
      <w:r>
        <w:tab/>
      </w:r>
      <w:r>
        <w:tab/>
      </w:r>
      <w:r>
        <w:tab/>
        <w:t>responseElement.appendChild(responseText);</w:t>
      </w:r>
    </w:p>
    <w:p w:rsidR="000774BB" w:rsidRDefault="000774BB" w:rsidP="000774BB">
      <w:r>
        <w:tab/>
      </w:r>
      <w:r>
        <w:tab/>
        <w:t>}</w:t>
      </w:r>
    </w:p>
    <w:p w:rsidR="000774BB" w:rsidRDefault="000774BB" w:rsidP="000774BB">
      <w:r>
        <w:tab/>
      </w:r>
      <w:r>
        <w:tab/>
        <w:t xml:space="preserve">catch (Exception e) </w:t>
      </w:r>
    </w:p>
    <w:p w:rsidR="000774BB" w:rsidRDefault="000774BB" w:rsidP="000774BB">
      <w:r>
        <w:tab/>
      </w:r>
      <w:r>
        <w:tab/>
        <w:t>{</w:t>
      </w:r>
    </w:p>
    <w:p w:rsidR="000774BB" w:rsidRDefault="000774BB" w:rsidP="000774BB">
      <w:r>
        <w:tab/>
      </w:r>
      <w:r>
        <w:tab/>
      </w:r>
      <w:r>
        <w:tab/>
        <w:t>e.printStackTrace();</w:t>
      </w:r>
    </w:p>
    <w:p w:rsidR="000774BB" w:rsidRDefault="000774BB" w:rsidP="000774BB">
      <w:r>
        <w:tab/>
      </w:r>
      <w:r>
        <w:tab/>
        <w:t>}</w:t>
      </w:r>
    </w:p>
    <w:p w:rsidR="000774BB" w:rsidRDefault="000774BB" w:rsidP="000774BB">
      <w:r>
        <w:tab/>
      </w:r>
      <w:r>
        <w:tab/>
        <w:t>return responseElement;</w:t>
      </w:r>
    </w:p>
    <w:p w:rsidR="000774BB" w:rsidRDefault="000774BB" w:rsidP="000774BB">
      <w:r>
        <w:tab/>
        <w:t>}</w:t>
      </w:r>
    </w:p>
    <w:p w:rsidR="000774BB" w:rsidRDefault="000774BB" w:rsidP="000774BB"/>
    <w:p w:rsidR="000774BB" w:rsidRDefault="000774BB" w:rsidP="000774BB">
      <w:r>
        <w:t>}</w:t>
      </w:r>
    </w:p>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 w:rsidR="000774BB" w:rsidRDefault="000774BB" w:rsidP="000774BB">
      <w:pPr>
        <w:rPr>
          <w:b/>
          <w:bCs/>
          <w:u w:val="single"/>
        </w:rPr>
      </w:pPr>
      <w:r>
        <w:rPr>
          <w:b/>
          <w:bCs/>
          <w:u w:val="single"/>
        </w:rPr>
        <w:t>WebCalculator-schema.xsd</w:t>
      </w:r>
    </w:p>
    <w:p w:rsidR="000774BB" w:rsidRDefault="000774BB" w:rsidP="000774BB"/>
    <w:p w:rsidR="000774BB" w:rsidRDefault="000774BB" w:rsidP="000774BB">
      <w:r>
        <w:t>&lt;?xml version = "1.0" encoding = "utf-8"?&gt;</w:t>
      </w:r>
    </w:p>
    <w:p w:rsidR="000774BB" w:rsidRDefault="000774BB" w:rsidP="000774BB">
      <w:r>
        <w:t>&lt;xs:schema xmlns="http://www.ddlabinc.com" targetNamespace="http://www.ddlabinc.com"</w:t>
      </w:r>
    </w:p>
    <w:p w:rsidR="000774BB" w:rsidRDefault="000774BB" w:rsidP="000774BB">
      <w:r>
        <w:tab/>
        <w:t>xmlns:xs="http://www.w3.org/2001/XMLSchema" elementFormDefault="qualified"</w:t>
      </w:r>
    </w:p>
    <w:p w:rsidR="000774BB" w:rsidRDefault="000774BB" w:rsidP="000774BB">
      <w:r>
        <w:tab/>
        <w:t>attributeFormDefault="unqualified"&gt;</w:t>
      </w:r>
    </w:p>
    <w:p w:rsidR="000774BB" w:rsidRDefault="000774BB" w:rsidP="000774BB">
      <w:r>
        <w:tab/>
        <w:t>&lt;xs:element name="addRequest"&gt;</w:t>
      </w:r>
    </w:p>
    <w:p w:rsidR="000774BB" w:rsidRDefault="000774BB" w:rsidP="000774BB">
      <w:r>
        <w:tab/>
      </w:r>
      <w:r>
        <w:tab/>
        <w:t>&lt;xs:complexType&gt;</w:t>
      </w:r>
    </w:p>
    <w:p w:rsidR="000774BB" w:rsidRDefault="000774BB" w:rsidP="000774BB">
      <w:r>
        <w:tab/>
      </w:r>
      <w:r>
        <w:tab/>
      </w:r>
      <w:r>
        <w:tab/>
        <w:t>&lt;xs:sequence&gt;</w:t>
      </w:r>
    </w:p>
    <w:p w:rsidR="000774BB" w:rsidRDefault="000774BB" w:rsidP="000774BB">
      <w:r>
        <w:tab/>
      </w:r>
      <w:r>
        <w:tab/>
      </w:r>
      <w:r>
        <w:tab/>
      </w:r>
      <w:r>
        <w:tab/>
        <w:t>&lt;xs:element ref="Calculation" /&gt;</w:t>
      </w:r>
    </w:p>
    <w:p w:rsidR="000774BB" w:rsidRDefault="000774BB" w:rsidP="000774BB">
      <w:r>
        <w:tab/>
      </w:r>
      <w:r>
        <w:tab/>
      </w:r>
      <w:r>
        <w:tab/>
        <w:t>&lt;/xs:sequence&gt;</w:t>
      </w:r>
    </w:p>
    <w:p w:rsidR="000774BB" w:rsidRDefault="000774BB" w:rsidP="000774BB">
      <w:r>
        <w:tab/>
      </w:r>
      <w:r>
        <w:tab/>
        <w:t>&lt;/xs:complexType&gt;</w:t>
      </w:r>
    </w:p>
    <w:p w:rsidR="000774BB" w:rsidRDefault="000774BB" w:rsidP="000774BB">
      <w:r>
        <w:lastRenderedPageBreak/>
        <w:tab/>
        <w:t>&lt;/xs:element&gt;</w:t>
      </w:r>
    </w:p>
    <w:p w:rsidR="000774BB" w:rsidRDefault="000774BB" w:rsidP="000774BB">
      <w:r>
        <w:tab/>
        <w:t>&lt;xs:element name="subRequest"&gt;</w:t>
      </w:r>
    </w:p>
    <w:p w:rsidR="000774BB" w:rsidRDefault="000774BB" w:rsidP="000774BB">
      <w:r>
        <w:t xml:space="preserve">        &lt;xs:complexType&gt;</w:t>
      </w:r>
    </w:p>
    <w:p w:rsidR="000774BB" w:rsidRDefault="000774BB" w:rsidP="000774BB">
      <w:r>
        <w:t xml:space="preserve">            &lt;xs:sequence&gt;</w:t>
      </w:r>
    </w:p>
    <w:p w:rsidR="000774BB" w:rsidRDefault="000774BB" w:rsidP="000774BB">
      <w:r>
        <w:t xml:space="preserve">                &lt;xs:element ref="Calculation" /&gt;</w:t>
      </w:r>
    </w:p>
    <w:p w:rsidR="000774BB" w:rsidRDefault="000774BB" w:rsidP="000774BB">
      <w:r>
        <w:t xml:space="preserve">            &lt;/xs:sequence&gt;</w:t>
      </w:r>
    </w:p>
    <w:p w:rsidR="000774BB" w:rsidRDefault="000774BB" w:rsidP="000774BB">
      <w:r>
        <w:t xml:space="preserve">        &lt;/xs:complexType&gt;</w:t>
      </w:r>
    </w:p>
    <w:p w:rsidR="000774BB" w:rsidRDefault="000774BB" w:rsidP="000774BB">
      <w:r>
        <w:t xml:space="preserve">    &lt;/xs:element&gt;</w:t>
      </w:r>
    </w:p>
    <w:p w:rsidR="000774BB" w:rsidRDefault="000774BB" w:rsidP="000774BB">
      <w:r>
        <w:tab/>
        <w:t>&lt;xs:element name="Calculation"&gt;</w:t>
      </w:r>
    </w:p>
    <w:p w:rsidR="000774BB" w:rsidRDefault="000774BB" w:rsidP="000774BB">
      <w:r>
        <w:tab/>
      </w:r>
      <w:r>
        <w:tab/>
        <w:t>&lt;xs:complexType&gt;</w:t>
      </w:r>
    </w:p>
    <w:p w:rsidR="000774BB" w:rsidRDefault="000774BB" w:rsidP="000774BB">
      <w:r>
        <w:tab/>
      </w:r>
      <w:r>
        <w:tab/>
      </w:r>
      <w:r>
        <w:tab/>
        <w:t>&lt;xs:sequence&gt;</w:t>
      </w:r>
    </w:p>
    <w:p w:rsidR="000774BB" w:rsidRDefault="000774BB" w:rsidP="000774BB">
      <w:r>
        <w:tab/>
      </w:r>
      <w:r>
        <w:tab/>
      </w:r>
      <w:r>
        <w:tab/>
      </w:r>
      <w:r>
        <w:tab/>
        <w:t>&lt;xs:element ref="FirstNo" /&gt;</w:t>
      </w:r>
    </w:p>
    <w:p w:rsidR="000774BB" w:rsidRDefault="000774BB" w:rsidP="000774BB">
      <w:r>
        <w:tab/>
      </w:r>
      <w:r>
        <w:tab/>
      </w:r>
      <w:r>
        <w:tab/>
      </w:r>
      <w:r>
        <w:tab/>
        <w:t>&lt;xs:element ref="SecondNo" /&gt;</w:t>
      </w:r>
    </w:p>
    <w:p w:rsidR="000774BB" w:rsidRDefault="000774BB" w:rsidP="000774BB">
      <w:r>
        <w:tab/>
      </w:r>
      <w:r>
        <w:tab/>
      </w:r>
      <w:r>
        <w:tab/>
        <w:t>&lt;/xs:sequence&gt;</w:t>
      </w:r>
    </w:p>
    <w:p w:rsidR="000774BB" w:rsidRDefault="000774BB" w:rsidP="000774BB">
      <w:r>
        <w:tab/>
      </w:r>
      <w:r>
        <w:tab/>
        <w:t>&lt;/xs:complexType&gt;</w:t>
      </w:r>
    </w:p>
    <w:p w:rsidR="000774BB" w:rsidRDefault="000774BB" w:rsidP="000774BB">
      <w:r>
        <w:tab/>
        <w:t>&lt;/xs:element&gt;</w:t>
      </w:r>
    </w:p>
    <w:p w:rsidR="000774BB" w:rsidRDefault="000774BB" w:rsidP="000774BB">
      <w:r>
        <w:tab/>
        <w:t>&lt;xs:element name="FirstNo" type="xs:string" /&gt;</w:t>
      </w:r>
    </w:p>
    <w:p w:rsidR="000774BB" w:rsidRDefault="000774BB" w:rsidP="000774BB">
      <w:r>
        <w:tab/>
        <w:t>&lt;xs:element name="SecondNo" type="xs:string" /&gt;</w:t>
      </w:r>
    </w:p>
    <w:p w:rsidR="000774BB" w:rsidRDefault="000774BB" w:rsidP="000774BB">
      <w:r>
        <w:t xml:space="preserve">    &lt;xs:element name="addResponse" type="xs:string" /&gt; &lt;!-- Response for the add method --&gt;</w:t>
      </w:r>
    </w:p>
    <w:p w:rsidR="000774BB" w:rsidRDefault="000774BB" w:rsidP="000774BB">
      <w:r>
        <w:t xml:space="preserve">    &lt;xs:element name="subResponse" type="xs:string" /&gt; &lt;!-- Response for the sub method --&gt;</w:t>
      </w:r>
    </w:p>
    <w:p w:rsidR="000774BB" w:rsidRDefault="000774BB" w:rsidP="000774BB">
      <w:r>
        <w:t>&lt;/xs:schema&gt;</w:t>
      </w:r>
    </w:p>
    <w:p w:rsidR="000774BB" w:rsidRDefault="000774BB" w:rsidP="000774BB"/>
    <w:p w:rsidR="000774BB" w:rsidRDefault="000774BB" w:rsidP="000774BB">
      <w:pPr>
        <w:rPr>
          <w:b/>
          <w:bCs/>
          <w:u w:val="single"/>
        </w:rPr>
      </w:pPr>
      <w:r>
        <w:rPr>
          <w:b/>
          <w:bCs/>
          <w:u w:val="single"/>
        </w:rPr>
        <w:t>web.xml</w:t>
      </w:r>
    </w:p>
    <w:p w:rsidR="000774BB" w:rsidRDefault="000774BB" w:rsidP="000774BB"/>
    <w:p w:rsidR="000774BB" w:rsidRDefault="000774BB" w:rsidP="000774BB">
      <w:r>
        <w:t>&lt;?xml version="1.0" encoding="ISO-8859-1"?&gt;</w:t>
      </w:r>
    </w:p>
    <w:p w:rsidR="000774BB" w:rsidRDefault="000774BB" w:rsidP="000774BB"/>
    <w:p w:rsidR="000774BB" w:rsidRDefault="000774BB" w:rsidP="000774BB">
      <w:r>
        <w:t>&lt;!DOCTYPE web-app PUBLIC</w:t>
      </w:r>
    </w:p>
    <w:p w:rsidR="000774BB" w:rsidRDefault="000774BB" w:rsidP="000774BB">
      <w:r>
        <w:t xml:space="preserve">    "-//Sun Microsystems, Inc.//DTD Web Application 2.3//EN"</w:t>
      </w:r>
    </w:p>
    <w:p w:rsidR="000774BB" w:rsidRDefault="000774BB" w:rsidP="000774BB">
      <w:r>
        <w:t xml:space="preserve">    "http://java.sun.com/dtd/web-app_2_3.dtd"&gt;</w:t>
      </w:r>
    </w:p>
    <w:p w:rsidR="000774BB" w:rsidRDefault="000774BB" w:rsidP="000774BB"/>
    <w:p w:rsidR="000774BB" w:rsidRDefault="000774BB" w:rsidP="000774BB">
      <w:r>
        <w:t>&lt;web-app&gt;</w:t>
      </w:r>
    </w:p>
    <w:p w:rsidR="000774BB" w:rsidRDefault="000774BB" w:rsidP="000774BB">
      <w:r>
        <w:t xml:space="preserve">    &lt;display-name&gt;String Reversal Service Demo using Spring WebService&lt;/display-name&gt;</w:t>
      </w:r>
    </w:p>
    <w:p w:rsidR="000774BB" w:rsidRDefault="000774BB" w:rsidP="000774BB"/>
    <w:p w:rsidR="000774BB" w:rsidRDefault="000774BB" w:rsidP="000774BB">
      <w:r>
        <w:t xml:space="preserve">    &lt;servlet&gt;</w:t>
      </w:r>
    </w:p>
    <w:p w:rsidR="000774BB" w:rsidRDefault="000774BB" w:rsidP="000774BB">
      <w:r>
        <w:t xml:space="preserve">        &lt;servlet-name&gt;webcalculatorservice&lt;/servlet-name&gt;</w:t>
      </w:r>
    </w:p>
    <w:p w:rsidR="000774BB" w:rsidRDefault="000774BB" w:rsidP="000774BB">
      <w:pPr>
        <w:rPr>
          <w:b/>
          <w:bCs/>
        </w:rPr>
      </w:pPr>
      <w:r>
        <w:t xml:space="preserve"> </w:t>
      </w:r>
      <w:r>
        <w:rPr>
          <w:b/>
          <w:bCs/>
        </w:rPr>
        <w:t>&lt;servlet-class&gt;org.springframework.ws.transport.http.MessageDispatcherServlet&lt;/servlet-class&gt;</w:t>
      </w:r>
    </w:p>
    <w:p w:rsidR="000774BB" w:rsidRDefault="000774BB" w:rsidP="000774BB">
      <w:r>
        <w:t xml:space="preserve">        &lt;init-param&gt;</w:t>
      </w:r>
    </w:p>
    <w:p w:rsidR="000774BB" w:rsidRDefault="000774BB" w:rsidP="000774BB">
      <w:r>
        <w:t xml:space="preserve">            &lt;param-name&gt;transformWsdlLocations&lt;/param-name&gt;</w:t>
      </w:r>
    </w:p>
    <w:p w:rsidR="000774BB" w:rsidRDefault="000774BB" w:rsidP="000774BB">
      <w:r>
        <w:t xml:space="preserve">            &lt;param-value&gt;true&lt;/param-value&gt;</w:t>
      </w:r>
    </w:p>
    <w:p w:rsidR="000774BB" w:rsidRDefault="000774BB" w:rsidP="000774BB">
      <w:r>
        <w:t xml:space="preserve">        &lt;/init-param&gt;</w:t>
      </w:r>
    </w:p>
    <w:p w:rsidR="000774BB" w:rsidRDefault="000774BB" w:rsidP="000774BB">
      <w:r>
        <w:t xml:space="preserve">    &lt;/servlet&gt;</w:t>
      </w:r>
    </w:p>
    <w:p w:rsidR="000774BB" w:rsidRDefault="000774BB" w:rsidP="000774BB"/>
    <w:p w:rsidR="000774BB" w:rsidRDefault="000774BB" w:rsidP="000774BB">
      <w:r>
        <w:t xml:space="preserve">    &lt;servlet-mapping&gt;</w:t>
      </w:r>
    </w:p>
    <w:p w:rsidR="000774BB" w:rsidRDefault="000774BB" w:rsidP="000774BB">
      <w:r>
        <w:t xml:space="preserve">        &lt;servlet-name&gt;webcalculatorservice&lt;/servlet-name&gt;</w:t>
      </w:r>
    </w:p>
    <w:p w:rsidR="000774BB" w:rsidRDefault="000774BB" w:rsidP="000774BB">
      <w:r>
        <w:t xml:space="preserve">        &lt;url-pattern&gt;/*&lt;/url-pattern&gt;</w:t>
      </w:r>
    </w:p>
    <w:p w:rsidR="000774BB" w:rsidRDefault="000774BB" w:rsidP="000774BB">
      <w:r>
        <w:t xml:space="preserve">    &lt;/servlet-mapping&gt;</w:t>
      </w:r>
    </w:p>
    <w:p w:rsidR="000774BB" w:rsidRDefault="000774BB" w:rsidP="000774BB">
      <w:r>
        <w:t>&lt;/web-app&gt;</w:t>
      </w:r>
    </w:p>
    <w:p w:rsidR="000774BB" w:rsidRDefault="000774BB" w:rsidP="000774BB"/>
    <w:p w:rsidR="000774BB" w:rsidRPr="008B6F8A" w:rsidRDefault="000774BB" w:rsidP="000774BB">
      <w:pPr>
        <w:rPr>
          <w:b/>
          <w:bCs/>
          <w:u w:val="single"/>
        </w:rPr>
      </w:pPr>
      <w:r>
        <w:rPr>
          <w:b/>
          <w:bCs/>
          <w:u w:val="single"/>
        </w:rPr>
        <w:t>webcalculatorservice-servlet.xml</w:t>
      </w:r>
    </w:p>
    <w:p w:rsidR="000774BB" w:rsidRDefault="000774BB" w:rsidP="000774BB">
      <w:r>
        <w:t>&lt;?xml version="1.0" encoding="UTF-8"?&gt;</w:t>
      </w:r>
    </w:p>
    <w:p w:rsidR="000774BB" w:rsidRDefault="000774BB" w:rsidP="000774BB">
      <w:r>
        <w:t>&lt;beans xmlns="http://www.springframework.org/schema/beans"</w:t>
      </w:r>
    </w:p>
    <w:p w:rsidR="000774BB" w:rsidRDefault="000774BB" w:rsidP="000774BB">
      <w:r>
        <w:tab/>
        <w:t>xmlns:xsi="http://www.w3.org/2001/XMLSchema-instance" xmlns:context="http://www.springframework.org/schema/context"</w:t>
      </w:r>
    </w:p>
    <w:p w:rsidR="000774BB" w:rsidRDefault="000774BB" w:rsidP="000774BB">
      <w:r>
        <w:tab/>
        <w:t>xmlns:sws="http://www.springframework.org/schema/web-services"</w:t>
      </w:r>
    </w:p>
    <w:p w:rsidR="000774BB" w:rsidRDefault="000774BB" w:rsidP="000774BB">
      <w:r>
        <w:tab/>
        <w:t>xsi:schemaLocation="http://www.springframework.org/schema/beans http://www.springframework.org/schema/beans/spring-beans-3.0.xsd</w:t>
      </w:r>
    </w:p>
    <w:p w:rsidR="000774BB" w:rsidRDefault="000774BB" w:rsidP="000774BB">
      <w:r>
        <w:t xml:space="preserve">       http://www.springframework.org/schema/web-services http://www.springframework.org/schema/web-</w:t>
      </w:r>
      <w:r>
        <w:lastRenderedPageBreak/>
        <w:t>services/web-services-2.0.xsd</w:t>
      </w:r>
    </w:p>
    <w:p w:rsidR="000774BB" w:rsidRDefault="000774BB" w:rsidP="000774BB">
      <w:r>
        <w:t xml:space="preserve">       http://www.springframework.org/schema/context http://www.springframework.org/schema/context/spring-context-3.0.xsd"&gt;</w:t>
      </w:r>
    </w:p>
    <w:p w:rsidR="000774BB" w:rsidRDefault="000774BB" w:rsidP="000774BB"/>
    <w:p w:rsidR="000774BB" w:rsidRDefault="000774BB" w:rsidP="000774BB">
      <w:r>
        <w:tab/>
        <w:t>&lt;bean id="webcalculatorserviceimpl"</w:t>
      </w:r>
    </w:p>
    <w:p w:rsidR="000774BB" w:rsidRDefault="000774BB" w:rsidP="000774BB">
      <w:r>
        <w:tab/>
      </w:r>
      <w:r>
        <w:tab/>
        <w:t>class="com.ddlab.rnd.webservice.spring.WebCalculatorServiceImpl"&gt;</w:t>
      </w:r>
    </w:p>
    <w:p w:rsidR="000774BB" w:rsidRDefault="000774BB" w:rsidP="000774BB">
      <w:r>
        <w:tab/>
        <w:t>&lt;/bean&gt;</w:t>
      </w:r>
    </w:p>
    <w:p w:rsidR="000774BB" w:rsidRDefault="000774BB" w:rsidP="000774BB"/>
    <w:p w:rsidR="000774BB" w:rsidRDefault="000774BB" w:rsidP="000774BB">
      <w:r>
        <w:tab/>
        <w:t>&lt;bean id="webcalculatorserviceEndpoint"</w:t>
      </w:r>
    </w:p>
    <w:p w:rsidR="000774BB" w:rsidRDefault="000774BB" w:rsidP="000774BB">
      <w:r>
        <w:tab/>
      </w:r>
      <w:r>
        <w:tab/>
        <w:t>class="com.ddlab.rnd.webservice.spring.WebCalculatorServiceEndPoint"&gt;</w:t>
      </w:r>
    </w:p>
    <w:p w:rsidR="000774BB" w:rsidRDefault="000774BB" w:rsidP="000774BB">
      <w:r>
        <w:tab/>
      </w:r>
      <w:r>
        <w:tab/>
        <w:t>&lt;property name="webCalculator" ref="webcalculatorserviceimpl" /&gt;</w:t>
      </w:r>
    </w:p>
    <w:p w:rsidR="000774BB" w:rsidRDefault="000774BB" w:rsidP="000774BB">
      <w:r>
        <w:tab/>
        <w:t>&lt;/bean&gt;</w:t>
      </w:r>
    </w:p>
    <w:p w:rsidR="000774BB" w:rsidRDefault="000774BB" w:rsidP="000774BB"/>
    <w:p w:rsidR="000774BB" w:rsidRDefault="000774BB" w:rsidP="000774BB">
      <w:r>
        <w:tab/>
        <w:t>&lt;bean id="payloadMapping"</w:t>
      </w:r>
    </w:p>
    <w:p w:rsidR="000774BB" w:rsidRDefault="000774BB" w:rsidP="000774BB">
      <w:r>
        <w:tab/>
      </w:r>
      <w:r>
        <w:tab/>
        <w:t>class="org.springframework.ws.server.endpoint.mapping.PayloadRootQNameEndpointMapping"&gt;</w:t>
      </w:r>
    </w:p>
    <w:p w:rsidR="000774BB" w:rsidRDefault="000774BB" w:rsidP="000774BB">
      <w:r>
        <w:tab/>
      </w:r>
      <w:r>
        <w:tab/>
        <w:t>&lt;property name="defaultEndpoint" ref="webcalculatorserviceEndpoint" /&gt;</w:t>
      </w:r>
    </w:p>
    <w:p w:rsidR="000774BB" w:rsidRDefault="000774BB" w:rsidP="000774BB">
      <w:r>
        <w:tab/>
        <w:t>&lt;/bean&gt;</w:t>
      </w:r>
    </w:p>
    <w:p w:rsidR="000774BB" w:rsidRDefault="000774BB" w:rsidP="000774BB"/>
    <w:p w:rsidR="000774BB" w:rsidRDefault="000774BB" w:rsidP="000774BB">
      <w:r>
        <w:tab/>
        <w:t>&lt;bean id="webcalculatorSchema" class="org.springframework.xml.xsd.SimpleXsdSchema"&gt;</w:t>
      </w:r>
    </w:p>
    <w:p w:rsidR="000774BB" w:rsidRDefault="000774BB" w:rsidP="000774BB">
      <w:r>
        <w:tab/>
      </w:r>
      <w:r>
        <w:tab/>
        <w:t>&lt;property name="xsd" value="/WEB-INF/WebCalculator-schema.xsd" /&gt;</w:t>
      </w:r>
    </w:p>
    <w:p w:rsidR="000774BB" w:rsidRDefault="000774BB" w:rsidP="000774BB">
      <w:r>
        <w:tab/>
        <w:t>&lt;/bean&gt;</w:t>
      </w:r>
    </w:p>
    <w:p w:rsidR="000774BB" w:rsidRDefault="000774BB" w:rsidP="000774BB"/>
    <w:p w:rsidR="000774BB" w:rsidRDefault="000774BB" w:rsidP="000774BB">
      <w:r>
        <w:t xml:space="preserve">    &lt;!-- The following bean id is the webservice name --&gt;</w:t>
      </w:r>
    </w:p>
    <w:p w:rsidR="000774BB" w:rsidRDefault="000774BB" w:rsidP="000774BB">
      <w:r>
        <w:tab/>
        <w:t>&lt;bean id="webcalculator"</w:t>
      </w:r>
    </w:p>
    <w:p w:rsidR="000774BB" w:rsidRDefault="000774BB" w:rsidP="000774BB">
      <w:r>
        <w:tab/>
      </w:r>
      <w:r>
        <w:tab/>
        <w:t>class="org.springframework.ws.wsdl.wsdl11.DefaultWsdl11Definition"&gt;</w:t>
      </w:r>
    </w:p>
    <w:p w:rsidR="000774BB" w:rsidRDefault="000774BB" w:rsidP="000774BB">
      <w:r>
        <w:tab/>
      </w:r>
      <w:r>
        <w:tab/>
        <w:t>&lt;property name="schema" ref="webcalculatorSchema" /&gt;</w:t>
      </w:r>
    </w:p>
    <w:p w:rsidR="000774BB" w:rsidRDefault="000774BB" w:rsidP="000774BB">
      <w:r>
        <w:tab/>
      </w:r>
      <w:r>
        <w:tab/>
        <w:t>&lt;property name="portTypeName" value="myport" /&gt;&lt;!-- calculate, It is a name of your choice --&gt;</w:t>
      </w:r>
    </w:p>
    <w:p w:rsidR="000774BB" w:rsidRDefault="000774BB" w:rsidP="000774BB">
      <w:r>
        <w:tab/>
      </w:r>
      <w:r>
        <w:tab/>
        <w:t>&lt;property name="locationUri"</w:t>
      </w:r>
    </w:p>
    <w:p w:rsidR="000774BB" w:rsidRDefault="000774BB" w:rsidP="000774BB">
      <w:r>
        <w:tab/>
      </w:r>
      <w:r>
        <w:tab/>
      </w:r>
      <w:r>
        <w:tab/>
        <w:t>value="http://localhost:8080/webcalculatorservice/services" /&gt;</w:t>
      </w:r>
    </w:p>
    <w:p w:rsidR="000774BB" w:rsidRDefault="000774BB" w:rsidP="000774BB">
      <w:r>
        <w:tab/>
        <w:t>&lt;/bean&gt;</w:t>
      </w:r>
    </w:p>
    <w:p w:rsidR="000774BB" w:rsidRDefault="000774BB" w:rsidP="000774BB"/>
    <w:p w:rsidR="000774BB" w:rsidRDefault="000774BB" w:rsidP="000774BB">
      <w:r>
        <w:t>&lt;/beans&gt;</w:t>
      </w:r>
    </w:p>
    <w:p w:rsidR="000774BB" w:rsidRDefault="000774BB" w:rsidP="000774BB"/>
    <w:p w:rsidR="000774BB" w:rsidRPr="008B6F8A" w:rsidRDefault="000774BB" w:rsidP="000774BB">
      <w:pPr>
        <w:rPr>
          <w:b/>
          <w:bCs/>
          <w:u w:val="single"/>
        </w:rPr>
      </w:pPr>
      <w:r>
        <w:rPr>
          <w:b/>
          <w:bCs/>
          <w:u w:val="single"/>
        </w:rPr>
        <w:t>server-build.xml</w:t>
      </w:r>
    </w:p>
    <w:p w:rsidR="000774BB" w:rsidRDefault="000774BB" w:rsidP="000774BB">
      <w:r>
        <w:t>&lt;!--</w:t>
      </w:r>
    </w:p>
    <w:p w:rsidR="000774BB" w:rsidRDefault="000774BB" w:rsidP="000774BB">
      <w:r>
        <w:t xml:space="preserve">    Author : Debadatta Mishra</w:t>
      </w:r>
    </w:p>
    <w:p w:rsidR="000774BB" w:rsidRDefault="000774BB" w:rsidP="000774BB">
      <w:r>
        <w:t xml:space="preserve">    This is a generic script to build and deploy Spring web service</w:t>
      </w:r>
    </w:p>
    <w:p w:rsidR="000774BB" w:rsidRDefault="000774BB" w:rsidP="000774BB">
      <w:r>
        <w:t>--&gt;</w:t>
      </w:r>
    </w:p>
    <w:p w:rsidR="000774BB" w:rsidRDefault="000774BB" w:rsidP="000774BB">
      <w:r>
        <w:t>&lt;project name="webcalculatorservice" basedir="." default="create.war"&gt;</w:t>
      </w:r>
    </w:p>
    <w:p w:rsidR="000774BB" w:rsidRDefault="000774BB" w:rsidP="000774BB">
      <w:r>
        <w:tab/>
        <w:t>&lt;property name="server.src.dir"</w:t>
      </w:r>
      <w:r>
        <w:tab/>
      </w:r>
      <w:r>
        <w:tab/>
      </w:r>
      <w:r>
        <w:tab/>
        <w:t>value="${basedir}/serversrc" /&gt;</w:t>
      </w:r>
    </w:p>
    <w:p w:rsidR="000774BB" w:rsidRDefault="000774BB" w:rsidP="000774BB">
      <w:r>
        <w:tab/>
        <w:t>&lt;property name="lib.dir"</w:t>
      </w:r>
      <w:r>
        <w:tab/>
      </w:r>
      <w:r>
        <w:tab/>
      </w:r>
      <w:r>
        <w:tab/>
      </w:r>
      <w:r>
        <w:tab/>
        <w:t>value="${basedir}/lib" /&gt;</w:t>
      </w:r>
    </w:p>
    <w:p w:rsidR="000774BB" w:rsidRDefault="000774BB" w:rsidP="000774BB">
      <w:r>
        <w:tab/>
        <w:t xml:space="preserve">&lt;property name="build.dir" </w:t>
      </w:r>
      <w:r>
        <w:tab/>
      </w:r>
      <w:r>
        <w:tab/>
      </w:r>
      <w:r>
        <w:tab/>
      </w:r>
      <w:r>
        <w:tab/>
        <w:t>value="${basedir}/build"/&gt;</w:t>
      </w:r>
    </w:p>
    <w:p w:rsidR="000774BB" w:rsidRDefault="000774BB" w:rsidP="000774BB">
      <w:r>
        <w:tab/>
        <w:t xml:space="preserve">&lt;property name="dist.dir" </w:t>
      </w:r>
      <w:r>
        <w:tab/>
      </w:r>
      <w:r>
        <w:tab/>
      </w:r>
      <w:r>
        <w:tab/>
      </w:r>
      <w:r>
        <w:tab/>
        <w:t>value="${basedir}/dist"/&gt;</w:t>
      </w:r>
    </w:p>
    <w:p w:rsidR="000774BB" w:rsidRDefault="000774BB" w:rsidP="000774BB">
      <w:r>
        <w:tab/>
        <w:t xml:space="preserve">&lt;property name="web.dir" </w:t>
      </w:r>
      <w:r>
        <w:tab/>
      </w:r>
      <w:r>
        <w:tab/>
      </w:r>
      <w:r>
        <w:tab/>
      </w:r>
      <w:r>
        <w:tab/>
        <w:t>value="${basedir}/web"/&gt;</w:t>
      </w:r>
    </w:p>
    <w:p w:rsidR="000774BB" w:rsidRDefault="000774BB" w:rsidP="000774BB">
      <w:r>
        <w:tab/>
        <w:t xml:space="preserve">&lt;property name="webinf.dir" </w:t>
      </w:r>
      <w:r>
        <w:tab/>
      </w:r>
      <w:r>
        <w:tab/>
      </w:r>
      <w:r>
        <w:tab/>
        <w:t>value="${web.dir}/WEB-INF"/&gt;</w:t>
      </w:r>
    </w:p>
    <w:p w:rsidR="000774BB" w:rsidRDefault="000774BB" w:rsidP="000774BB">
      <w:r>
        <w:tab/>
        <w:t>&lt;property name="jar.file.name"          value="${ant.project.name}.jar"/&gt;</w:t>
      </w:r>
    </w:p>
    <w:p w:rsidR="000774BB" w:rsidRDefault="000774BB" w:rsidP="000774BB">
      <w:r>
        <w:tab/>
        <w:t xml:space="preserve">&lt;property name="war.file.name" </w:t>
      </w:r>
      <w:r>
        <w:tab/>
      </w:r>
      <w:r>
        <w:tab/>
      </w:r>
      <w:r>
        <w:tab/>
        <w:t>value="${ant.project.name}.war"/&gt;</w:t>
      </w:r>
    </w:p>
    <w:p w:rsidR="000774BB" w:rsidRDefault="000774BB" w:rsidP="000774BB">
      <w:r>
        <w:tab/>
        <w:t>&lt;property name="xsd.dir.name"           value="${basedir}/xsd"/&gt;</w:t>
      </w:r>
    </w:p>
    <w:p w:rsidR="000774BB" w:rsidRDefault="000774BB" w:rsidP="000774BB"/>
    <w:p w:rsidR="000774BB" w:rsidRDefault="000774BB" w:rsidP="000774BB">
      <w:r>
        <w:tab/>
        <w:t>&lt;!-- Create classpath setting --&gt;</w:t>
      </w:r>
    </w:p>
    <w:p w:rsidR="000774BB" w:rsidRDefault="000774BB" w:rsidP="000774BB">
      <w:r>
        <w:tab/>
        <w:t>&lt;path id="build.classpath"&gt;</w:t>
      </w:r>
    </w:p>
    <w:p w:rsidR="000774BB" w:rsidRDefault="000774BB" w:rsidP="000774BB">
      <w:r>
        <w:tab/>
      </w:r>
      <w:r>
        <w:tab/>
        <w:t>&lt;fileset dir="${lib.dir}"&gt;</w:t>
      </w:r>
    </w:p>
    <w:p w:rsidR="000774BB" w:rsidRDefault="000774BB" w:rsidP="000774BB">
      <w:r>
        <w:tab/>
      </w:r>
      <w:r>
        <w:tab/>
      </w:r>
      <w:r>
        <w:tab/>
        <w:t>&lt;include name="**/*.jar"/&gt;</w:t>
      </w:r>
    </w:p>
    <w:p w:rsidR="000774BB" w:rsidRDefault="000774BB" w:rsidP="000774BB">
      <w:r>
        <w:tab/>
      </w:r>
      <w:r>
        <w:tab/>
        <w:t>&lt;/fileset&gt;</w:t>
      </w:r>
    </w:p>
    <w:p w:rsidR="000774BB" w:rsidRDefault="000774BB" w:rsidP="000774BB">
      <w:r>
        <w:tab/>
        <w:t>&lt;/path&gt;</w:t>
      </w:r>
    </w:p>
    <w:p w:rsidR="000774BB" w:rsidRDefault="000774BB" w:rsidP="000774BB">
      <w:r>
        <w:tab/>
      </w:r>
    </w:p>
    <w:p w:rsidR="000774BB" w:rsidRDefault="000774BB" w:rsidP="000774BB">
      <w:r>
        <w:tab/>
        <w:t>&lt;!-- Delete directories --&gt;</w:t>
      </w:r>
    </w:p>
    <w:p w:rsidR="000774BB" w:rsidRDefault="000774BB" w:rsidP="000774BB">
      <w:r>
        <w:lastRenderedPageBreak/>
        <w:tab/>
      </w:r>
      <w:r>
        <w:tab/>
        <w:t>&lt;target name="clean"&gt;</w:t>
      </w:r>
    </w:p>
    <w:p w:rsidR="000774BB" w:rsidRDefault="000774BB" w:rsidP="000774BB">
      <w:r>
        <w:tab/>
      </w:r>
      <w:r>
        <w:tab/>
      </w:r>
      <w:r>
        <w:tab/>
        <w:t>&lt;delete dir="${build.dir}"/&gt;</w:t>
      </w:r>
    </w:p>
    <w:p w:rsidR="000774BB" w:rsidRDefault="000774BB" w:rsidP="000774BB">
      <w:r>
        <w:tab/>
      </w:r>
      <w:r>
        <w:tab/>
      </w:r>
      <w:r>
        <w:tab/>
        <w:t>&lt;delete dir="${dist.dir}"/&gt;</w:t>
      </w:r>
    </w:p>
    <w:p w:rsidR="000774BB" w:rsidRDefault="000774BB" w:rsidP="000774BB">
      <w:r>
        <w:tab/>
      </w:r>
      <w:r>
        <w:tab/>
      </w:r>
      <w:r>
        <w:tab/>
        <w:t>&lt;delete dir="${webinf.dir}/lib"/&gt;</w:t>
      </w:r>
    </w:p>
    <w:p w:rsidR="000774BB" w:rsidRDefault="000774BB" w:rsidP="000774BB">
      <w:r>
        <w:tab/>
      </w:r>
      <w:r>
        <w:tab/>
        <w:t>&lt;/target&gt;</w:t>
      </w:r>
    </w:p>
    <w:p w:rsidR="000774BB" w:rsidRDefault="000774BB" w:rsidP="000774BB"/>
    <w:p w:rsidR="000774BB" w:rsidRDefault="000774BB" w:rsidP="000774BB">
      <w:r>
        <w:tab/>
        <w:t>&lt;!-- Delete and Create the required directories --&gt;</w:t>
      </w:r>
    </w:p>
    <w:p w:rsidR="000774BB" w:rsidRDefault="000774BB" w:rsidP="000774BB">
      <w:r>
        <w:tab/>
        <w:t>&lt;target name="init"&gt;</w:t>
      </w:r>
    </w:p>
    <w:p w:rsidR="000774BB" w:rsidRDefault="000774BB" w:rsidP="000774BB">
      <w:r>
        <w:tab/>
      </w:r>
      <w:r>
        <w:tab/>
        <w:t>&lt;delete dir="${build.dir}"/&gt;</w:t>
      </w:r>
    </w:p>
    <w:p w:rsidR="000774BB" w:rsidRDefault="000774BB" w:rsidP="000774BB">
      <w:r>
        <w:tab/>
      </w:r>
      <w:r>
        <w:tab/>
        <w:t>&lt;delete dir="${dist.dir}"/&gt;</w:t>
      </w:r>
    </w:p>
    <w:p w:rsidR="000774BB" w:rsidRDefault="000774BB" w:rsidP="000774BB">
      <w:r>
        <w:tab/>
      </w:r>
      <w:r>
        <w:tab/>
        <w:t>&lt;mkdir dir="${build.dir}"/&gt;</w:t>
      </w:r>
    </w:p>
    <w:p w:rsidR="000774BB" w:rsidRDefault="000774BB" w:rsidP="000774BB">
      <w:r>
        <w:tab/>
      </w:r>
      <w:r>
        <w:tab/>
        <w:t>&lt;mkdir dir="${dist.dir}"/&gt;</w:t>
      </w:r>
    </w:p>
    <w:p w:rsidR="000774BB" w:rsidRDefault="000774BB" w:rsidP="000774BB">
      <w:r>
        <w:tab/>
      </w:r>
      <w:r>
        <w:tab/>
        <w:t>&lt;mkdir dir="${build.dir}/classes"/&gt;</w:t>
      </w:r>
    </w:p>
    <w:p w:rsidR="000774BB" w:rsidRDefault="000774BB" w:rsidP="000774BB">
      <w:r>
        <w:tab/>
        <w:t>&lt;/target&gt;</w:t>
      </w:r>
    </w:p>
    <w:p w:rsidR="000774BB" w:rsidRDefault="000774BB" w:rsidP="000774BB"/>
    <w:p w:rsidR="000774BB" w:rsidRDefault="000774BB" w:rsidP="000774BB">
      <w:r>
        <w:tab/>
        <w:t>&lt;!-- Compile the services --&gt;</w:t>
      </w:r>
    </w:p>
    <w:p w:rsidR="000774BB" w:rsidRDefault="000774BB" w:rsidP="000774BB">
      <w:r>
        <w:tab/>
        <w:t>&lt;target name="compile.service" depends="init"&gt;</w:t>
      </w:r>
    </w:p>
    <w:p w:rsidR="000774BB" w:rsidRDefault="000774BB" w:rsidP="000774BB">
      <w:r>
        <w:tab/>
      </w:r>
      <w:r>
        <w:tab/>
        <w:t xml:space="preserve">&lt;javac debug="on" </w:t>
      </w:r>
    </w:p>
    <w:p w:rsidR="000774BB" w:rsidRDefault="000774BB" w:rsidP="000774BB">
      <w:r>
        <w:t xml:space="preserve">               fork="true"</w:t>
      </w:r>
    </w:p>
    <w:p w:rsidR="000774BB" w:rsidRDefault="000774BB" w:rsidP="000774BB">
      <w:r>
        <w:t xml:space="preserve">               destdir="${build.dir}/classes" </w:t>
      </w:r>
    </w:p>
    <w:p w:rsidR="000774BB" w:rsidRDefault="000774BB" w:rsidP="000774BB">
      <w:r>
        <w:t xml:space="preserve">               srcdir="${server.src.dir}"</w:t>
      </w:r>
    </w:p>
    <w:p w:rsidR="000774BB" w:rsidRDefault="000774BB" w:rsidP="000774BB">
      <w:r>
        <w:t xml:space="preserve">               classpathref="build.classpath"&gt;</w:t>
      </w:r>
    </w:p>
    <w:p w:rsidR="000774BB" w:rsidRDefault="000774BB" w:rsidP="000774BB">
      <w:r>
        <w:tab/>
      </w:r>
      <w:r>
        <w:tab/>
        <w:t>&lt;/javac&gt;</w:t>
      </w:r>
    </w:p>
    <w:p w:rsidR="000774BB" w:rsidRDefault="000774BB" w:rsidP="000774BB">
      <w:r>
        <w:tab/>
      </w:r>
      <w:r>
        <w:tab/>
        <w:t>&lt;jar destfile="${build.dir}/${jar.file.name}" &gt;</w:t>
      </w:r>
    </w:p>
    <w:p w:rsidR="000774BB" w:rsidRDefault="000774BB" w:rsidP="000774BB">
      <w:r>
        <w:t xml:space="preserve">            &lt;fileset dir="${build.dir}/classes"/&gt;</w:t>
      </w:r>
    </w:p>
    <w:p w:rsidR="000774BB" w:rsidRDefault="000774BB" w:rsidP="000774BB">
      <w:r>
        <w:t xml:space="preserve">        &lt;/jar&gt;</w:t>
      </w:r>
    </w:p>
    <w:p w:rsidR="000774BB" w:rsidRDefault="000774BB" w:rsidP="000774BB">
      <w:r>
        <w:tab/>
        <w:t>&lt;/target&gt;</w:t>
      </w:r>
    </w:p>
    <w:p w:rsidR="000774BB" w:rsidRDefault="000774BB" w:rsidP="000774BB"/>
    <w:p w:rsidR="000774BB" w:rsidRDefault="000774BB" w:rsidP="000774BB">
      <w:r>
        <w:tab/>
        <w:t>&lt;!-- Generate the Services --&gt;</w:t>
      </w:r>
    </w:p>
    <w:p w:rsidR="000774BB" w:rsidRDefault="000774BB" w:rsidP="000774BB">
      <w:r>
        <w:tab/>
        <w:t>&lt;target name="generate.service" depends="compile.service"&gt;</w:t>
      </w:r>
    </w:p>
    <w:p w:rsidR="000774BB" w:rsidRDefault="000774BB" w:rsidP="000774BB">
      <w:r>
        <w:tab/>
      </w:r>
      <w:r>
        <w:tab/>
        <w:t>&lt;copy toDir="${build.dir}/classes" failonerror="false"&gt;</w:t>
      </w:r>
    </w:p>
    <w:p w:rsidR="000774BB" w:rsidRDefault="000774BB" w:rsidP="000774BB">
      <w:r>
        <w:tab/>
      </w:r>
      <w:r>
        <w:tab/>
      </w:r>
      <w:r>
        <w:tab/>
        <w:t>&lt;fileset dir="${basedir}/resources"&gt;</w:t>
      </w:r>
    </w:p>
    <w:p w:rsidR="000774BB" w:rsidRDefault="000774BB" w:rsidP="000774BB">
      <w:r>
        <w:tab/>
      </w:r>
      <w:r>
        <w:tab/>
      </w:r>
      <w:r>
        <w:tab/>
      </w:r>
      <w:r>
        <w:tab/>
        <w:t>&lt;include name="**/*.xml"/&gt;</w:t>
      </w:r>
    </w:p>
    <w:p w:rsidR="000774BB" w:rsidRDefault="000774BB" w:rsidP="000774BB">
      <w:r>
        <w:tab/>
      </w:r>
      <w:r>
        <w:tab/>
      </w:r>
      <w:r>
        <w:tab/>
        <w:t>&lt;/fileset&gt;</w:t>
      </w:r>
    </w:p>
    <w:p w:rsidR="000774BB" w:rsidRDefault="000774BB" w:rsidP="000774BB">
      <w:r>
        <w:tab/>
      </w:r>
      <w:r>
        <w:tab/>
        <w:t>&lt;/copy&gt;</w:t>
      </w:r>
    </w:p>
    <w:p w:rsidR="000774BB" w:rsidRDefault="000774BB" w:rsidP="000774BB">
      <w:r>
        <w:tab/>
      </w:r>
      <w:r>
        <w:tab/>
        <w:t>&lt;jar destfile="${build.dir}/${aar.file.name}" &gt;</w:t>
      </w:r>
    </w:p>
    <w:p w:rsidR="000774BB" w:rsidRDefault="000774BB" w:rsidP="000774BB">
      <w:r>
        <w:tab/>
      </w:r>
      <w:r>
        <w:tab/>
      </w:r>
      <w:r>
        <w:tab/>
        <w:t>&lt;fileset dir="${build.dir}/classes"/&gt;</w:t>
      </w:r>
    </w:p>
    <w:p w:rsidR="000774BB" w:rsidRDefault="000774BB" w:rsidP="000774BB">
      <w:r>
        <w:tab/>
      </w:r>
      <w:r>
        <w:tab/>
        <w:t>&lt;/jar&gt;</w:t>
      </w:r>
    </w:p>
    <w:p w:rsidR="000774BB" w:rsidRDefault="000774BB" w:rsidP="000774BB">
      <w:r>
        <w:tab/>
        <w:t>&lt;/target&gt;</w:t>
      </w:r>
    </w:p>
    <w:p w:rsidR="000774BB" w:rsidRDefault="000774BB" w:rsidP="000774BB"/>
    <w:p w:rsidR="000774BB" w:rsidRDefault="000774BB" w:rsidP="000774BB">
      <w:r>
        <w:tab/>
        <w:t>&lt;!-- create the .war file to deploy into server --&gt;</w:t>
      </w:r>
    </w:p>
    <w:p w:rsidR="000774BB" w:rsidRDefault="000774BB" w:rsidP="000774BB">
      <w:r>
        <w:tab/>
        <w:t>&lt;target name="create.war" depends="compile.service"&gt;</w:t>
      </w:r>
    </w:p>
    <w:p w:rsidR="000774BB" w:rsidRDefault="000774BB" w:rsidP="000774BB">
      <w:r>
        <w:tab/>
      </w:r>
      <w:r>
        <w:tab/>
        <w:t>&lt;delete dir="${webinf.dir}/lib"/&gt;</w:t>
      </w:r>
    </w:p>
    <w:p w:rsidR="000774BB" w:rsidRDefault="000774BB" w:rsidP="000774BB">
      <w:r>
        <w:tab/>
      </w:r>
      <w:r>
        <w:tab/>
        <w:t>&lt;mkdir dir="${webinf.dir}/lib"/&gt;</w:t>
      </w:r>
    </w:p>
    <w:p w:rsidR="000774BB" w:rsidRDefault="000774BB" w:rsidP="000774BB">
      <w:r>
        <w:tab/>
      </w:r>
      <w:r>
        <w:tab/>
        <w:t>&lt;copy toDir="${webinf.dir}/lib" flatten="true"&gt;</w:t>
      </w:r>
    </w:p>
    <w:p w:rsidR="000774BB" w:rsidRDefault="000774BB" w:rsidP="000774BB">
      <w:r>
        <w:tab/>
      </w:r>
      <w:r>
        <w:tab/>
      </w:r>
      <w:r>
        <w:tab/>
        <w:t>&lt;fileset dir="${lib.dir}" includes="**/*.jar" /&gt;</w:t>
      </w:r>
    </w:p>
    <w:p w:rsidR="000774BB" w:rsidRDefault="000774BB" w:rsidP="000774BB">
      <w:r>
        <w:tab/>
      </w:r>
      <w:r>
        <w:tab/>
      </w:r>
      <w:r>
        <w:tab/>
        <w:t>&lt;fileset dir="${build.dir}" includes="**/*.jar" /&gt;</w:t>
      </w:r>
    </w:p>
    <w:p w:rsidR="000774BB" w:rsidRDefault="000774BB" w:rsidP="000774BB">
      <w:r>
        <w:tab/>
      </w:r>
      <w:r>
        <w:tab/>
        <w:t>&lt;/copy&gt;</w:t>
      </w:r>
    </w:p>
    <w:p w:rsidR="000774BB" w:rsidRDefault="000774BB" w:rsidP="000774BB">
      <w:r>
        <w:tab/>
      </w:r>
      <w:r>
        <w:tab/>
        <w:t>&lt;copy toDir="${webinf.dir}"&gt;</w:t>
      </w:r>
    </w:p>
    <w:p w:rsidR="000774BB" w:rsidRDefault="000774BB" w:rsidP="000774BB">
      <w:r>
        <w:tab/>
        <w:t xml:space="preserve">         &lt;fileset dir="${xsd.dir.name}"&gt;</w:t>
      </w:r>
    </w:p>
    <w:p w:rsidR="000774BB" w:rsidRDefault="000774BB" w:rsidP="000774BB">
      <w:r>
        <w:t xml:space="preserve">                &lt;include name="**/*.xsd"/&gt;</w:t>
      </w:r>
    </w:p>
    <w:p w:rsidR="000774BB" w:rsidRDefault="000774BB" w:rsidP="000774BB">
      <w:r>
        <w:t xml:space="preserve">            &lt;/fileset&gt;</w:t>
      </w:r>
    </w:p>
    <w:p w:rsidR="000774BB" w:rsidRDefault="000774BB" w:rsidP="000774BB">
      <w:r>
        <w:tab/>
      </w:r>
      <w:r>
        <w:tab/>
        <w:t>&lt;/copy&gt;</w:t>
      </w:r>
    </w:p>
    <w:p w:rsidR="000774BB" w:rsidRDefault="000774BB" w:rsidP="000774BB">
      <w:r>
        <w:tab/>
      </w:r>
      <w:r>
        <w:tab/>
        <w:t>&lt;jar destfile="${dist.dir}/${war.file.name}"&gt;</w:t>
      </w:r>
    </w:p>
    <w:p w:rsidR="000774BB" w:rsidRDefault="000774BB" w:rsidP="000774BB">
      <w:r>
        <w:tab/>
      </w:r>
      <w:r>
        <w:tab/>
      </w:r>
      <w:r>
        <w:tab/>
        <w:t>&lt;fileset dir="${web.dir}"/&gt;</w:t>
      </w:r>
    </w:p>
    <w:p w:rsidR="000774BB" w:rsidRDefault="000774BB" w:rsidP="000774BB">
      <w:r>
        <w:tab/>
      </w:r>
      <w:r>
        <w:tab/>
        <w:t>&lt;/jar&gt;</w:t>
      </w:r>
    </w:p>
    <w:p w:rsidR="000774BB" w:rsidRDefault="000774BB" w:rsidP="000774BB">
      <w:r>
        <w:tab/>
        <w:t>&lt;/target&gt;</w:t>
      </w:r>
    </w:p>
    <w:p w:rsidR="000774BB" w:rsidRDefault="000774BB" w:rsidP="000774BB">
      <w:r>
        <w:lastRenderedPageBreak/>
        <w:t>&lt;/project&gt;</w:t>
      </w:r>
    </w:p>
    <w:p w:rsidR="000774BB" w:rsidRDefault="000774BB" w:rsidP="000774BB"/>
    <w:p w:rsidR="000774BB" w:rsidRDefault="000774BB" w:rsidP="000774BB">
      <w:r>
        <w:t>For the above application the following jar files are required.</w:t>
      </w:r>
    </w:p>
    <w:p w:rsidR="000774BB" w:rsidRDefault="000774BB" w:rsidP="000774BB"/>
    <w:p w:rsidR="000774BB" w:rsidRDefault="000774BB" w:rsidP="000774BB">
      <w:r>
        <w:t xml:space="preserve"> commons-logging/commons-logging-1.1.1.jar</w:t>
      </w:r>
    </w:p>
    <w:p w:rsidR="000774BB" w:rsidRDefault="000774BB" w:rsidP="000774BB">
      <w:r>
        <w:t xml:space="preserve"> log4j/log4j-1.2.16.jar</w:t>
      </w:r>
    </w:p>
    <w:p w:rsidR="000774BB" w:rsidRDefault="000774BB" w:rsidP="000774BB">
      <w:r>
        <w:t xml:space="preserve"> servlet/servlet-api.jar</w:t>
      </w:r>
    </w:p>
    <w:p w:rsidR="000774BB" w:rsidRDefault="000774BB" w:rsidP="000774BB">
      <w:r>
        <w:t xml:space="preserve"> spring3.0/org.springframework.aop-3.0.5.RELEASE.jar</w:t>
      </w:r>
    </w:p>
    <w:p w:rsidR="000774BB" w:rsidRDefault="000774BB" w:rsidP="000774BB">
      <w:r>
        <w:t xml:space="preserve"> spring3.0/org.springframework.asm-3.0.5.RELEASE.jar</w:t>
      </w:r>
    </w:p>
    <w:p w:rsidR="000774BB" w:rsidRDefault="000774BB" w:rsidP="000774BB">
      <w:r>
        <w:t xml:space="preserve"> spring3.0/org.springframework.aspects-3.0.5.RELEASE.jar</w:t>
      </w:r>
    </w:p>
    <w:p w:rsidR="000774BB" w:rsidRDefault="000774BB" w:rsidP="000774BB">
      <w:r>
        <w:t xml:space="preserve"> spring3.0/org.springframework.beans-3.0.5.RELEASE.jar</w:t>
      </w:r>
    </w:p>
    <w:p w:rsidR="000774BB" w:rsidRDefault="000774BB" w:rsidP="000774BB">
      <w:r>
        <w:t xml:space="preserve"> spring3.0/org.springframework.context-3.0.5.RELEASE.jar</w:t>
      </w:r>
    </w:p>
    <w:p w:rsidR="000774BB" w:rsidRDefault="000774BB" w:rsidP="000774BB">
      <w:r>
        <w:t xml:space="preserve"> spring3.0/org.springframework.context.support-3.0.5.RELEASE.jar</w:t>
      </w:r>
    </w:p>
    <w:p w:rsidR="000774BB" w:rsidRDefault="000774BB" w:rsidP="000774BB">
      <w:r>
        <w:t xml:space="preserve"> spring3.0/org.springframework.core-3.0.5.RELEASE.jar</w:t>
      </w:r>
    </w:p>
    <w:p w:rsidR="000774BB" w:rsidRDefault="000774BB" w:rsidP="000774BB">
      <w:r>
        <w:t xml:space="preserve"> spring3.0/org.springframework.expression-3.0.5.RELEASE.jar</w:t>
      </w:r>
    </w:p>
    <w:p w:rsidR="000774BB" w:rsidRDefault="000774BB" w:rsidP="000774BB">
      <w:r>
        <w:t xml:space="preserve"> spring3.0/org.springframework.instrument-3.0.5.RELEASE.jar</w:t>
      </w:r>
    </w:p>
    <w:p w:rsidR="000774BB" w:rsidRDefault="000774BB" w:rsidP="000774BB">
      <w:r>
        <w:t xml:space="preserve"> spring3.0/org.springframework.instrument.tomcat-3.0.5.RELEASE.jar</w:t>
      </w:r>
    </w:p>
    <w:p w:rsidR="000774BB" w:rsidRDefault="000774BB" w:rsidP="000774BB">
      <w:r>
        <w:t xml:space="preserve"> spring3.0/org.springframework.jdbc-3.0.5.RELEASE.jar</w:t>
      </w:r>
    </w:p>
    <w:p w:rsidR="000774BB" w:rsidRDefault="000774BB" w:rsidP="000774BB">
      <w:r>
        <w:t xml:space="preserve"> spring3.0/org.springframework.jms-3.0.5.RELEASE.jar</w:t>
      </w:r>
    </w:p>
    <w:p w:rsidR="000774BB" w:rsidRDefault="000774BB" w:rsidP="000774BB">
      <w:r>
        <w:t xml:space="preserve"> spring3.0/org.springframework.orm-3.0.5.RELEASE.jar</w:t>
      </w:r>
    </w:p>
    <w:p w:rsidR="000774BB" w:rsidRDefault="000774BB" w:rsidP="000774BB">
      <w:r>
        <w:t xml:space="preserve"> spring3.0/org.springframework.oxm-3.0.5.RELEASE.jar</w:t>
      </w:r>
    </w:p>
    <w:p w:rsidR="000774BB" w:rsidRDefault="000774BB" w:rsidP="000774BB">
      <w:r>
        <w:t xml:space="preserve"> spring3.0/org.springframework.test-3.0.5.RELEASE.jar</w:t>
      </w:r>
    </w:p>
    <w:p w:rsidR="000774BB" w:rsidRDefault="000774BB" w:rsidP="000774BB">
      <w:r>
        <w:t xml:space="preserve"> spring3.0/org.springframework.transaction-3.0.5.RELEASE.jar</w:t>
      </w:r>
    </w:p>
    <w:p w:rsidR="000774BB" w:rsidRDefault="000774BB" w:rsidP="000774BB">
      <w:r>
        <w:t xml:space="preserve"> spring3.0/org.springframework.web-3.0.5.RELEASE.jar</w:t>
      </w:r>
    </w:p>
    <w:p w:rsidR="000774BB" w:rsidRDefault="000774BB" w:rsidP="000774BB">
      <w:r>
        <w:t xml:space="preserve"> pring3.0/org.springframework.web.portlet-3.0.5.RELEASE.jar</w:t>
      </w:r>
    </w:p>
    <w:p w:rsidR="000774BB" w:rsidRDefault="000774BB" w:rsidP="000774BB">
      <w:r>
        <w:t xml:space="preserve"> spring3.0/org.springframework.web.servlet-3.0.5.RELEASE.jar</w:t>
      </w:r>
    </w:p>
    <w:p w:rsidR="000774BB" w:rsidRDefault="000774BB" w:rsidP="000774BB">
      <w:r>
        <w:t xml:space="preserve"> spring3.0/org.springframework.web.struts-3.0.5.RELEASE.jar</w:t>
      </w:r>
    </w:p>
    <w:p w:rsidR="000774BB" w:rsidRDefault="000774BB" w:rsidP="000774BB">
      <w:r>
        <w:t xml:space="preserve"> springws2.0/spring-ws-2.0.2.RELEASE-all.jar</w:t>
      </w:r>
    </w:p>
    <w:p w:rsidR="000774BB" w:rsidRDefault="000774BB" w:rsidP="000774BB">
      <w:r>
        <w:t xml:space="preserve"> wsdl4j/wsdl4j-1.6.1.jar</w:t>
      </w:r>
    </w:p>
    <w:p w:rsidR="000774BB" w:rsidRDefault="000774BB" w:rsidP="000774BB"/>
    <w:p w:rsidR="000774BB" w:rsidRDefault="000774BB" w:rsidP="000774BB">
      <w:pPr>
        <w:rPr>
          <w:b/>
          <w:bCs/>
          <w:u w:val="single"/>
        </w:rPr>
      </w:pPr>
      <w:r>
        <w:rPr>
          <w:b/>
          <w:bCs/>
          <w:u w:val="single"/>
        </w:rPr>
        <w:t xml:space="preserve"> How to consume a web service using Spring WS framework</w:t>
      </w:r>
    </w:p>
    <w:p w:rsidR="000774BB" w:rsidRDefault="000774BB" w:rsidP="000774BB">
      <w:r>
        <w:t xml:space="preserve"> To consume a web service using Spring, you have to manually or dynamically create an XML file and you have to connect to that service.  See the code below.</w:t>
      </w:r>
    </w:p>
    <w:p w:rsidR="000774BB" w:rsidRDefault="000774BB" w:rsidP="000774BB">
      <w:pPr>
        <w:rPr>
          <w:b/>
          <w:bCs/>
          <w:u w:val="single"/>
        </w:rPr>
      </w:pPr>
      <w:r>
        <w:rPr>
          <w:b/>
          <w:bCs/>
          <w:u w:val="single"/>
        </w:rPr>
        <w:t>TesSpringWebService.java</w:t>
      </w:r>
    </w:p>
    <w:p w:rsidR="000774BB" w:rsidRDefault="000774BB" w:rsidP="000774BB">
      <w:r>
        <w:t>import java.io.File;</w:t>
      </w:r>
    </w:p>
    <w:p w:rsidR="000774BB" w:rsidRDefault="000774BB" w:rsidP="000774BB">
      <w:r>
        <w:t>import java.io.FileInputStream;</w:t>
      </w:r>
    </w:p>
    <w:p w:rsidR="000774BB" w:rsidRDefault="000774BB" w:rsidP="000774BB">
      <w:r>
        <w:t>import java.io.InputStream;</w:t>
      </w:r>
    </w:p>
    <w:p w:rsidR="000774BB" w:rsidRDefault="000774BB" w:rsidP="000774BB">
      <w:r>
        <w:t>import java.io.StringReader;</w:t>
      </w:r>
    </w:p>
    <w:p w:rsidR="000774BB" w:rsidRDefault="000774BB" w:rsidP="000774BB">
      <w:r>
        <w:t>import javax.xml.transform.stream.StreamResult;</w:t>
      </w:r>
    </w:p>
    <w:p w:rsidR="000774BB" w:rsidRDefault="000774BB" w:rsidP="000774BB">
      <w:r>
        <w:t>import javax.xml.transform.stream.StreamSource;</w:t>
      </w:r>
    </w:p>
    <w:p w:rsidR="000774BB" w:rsidRDefault="000774BB" w:rsidP="000774BB">
      <w:r>
        <w:t>import org.springframework.ws.client.core.WebServiceTemplate;</w:t>
      </w:r>
    </w:p>
    <w:p w:rsidR="000774BB" w:rsidRDefault="000774BB" w:rsidP="000774BB"/>
    <w:p w:rsidR="000774BB" w:rsidRDefault="000774BB" w:rsidP="000774BB">
      <w:r>
        <w:t>public class TesSpringWebService  {</w:t>
      </w:r>
    </w:p>
    <w:p w:rsidR="000774BB" w:rsidRDefault="000774BB" w:rsidP="000774BB">
      <w:r>
        <w:tab/>
        <w:t>public static String getXmlContents( String filePath ) throws Exception</w:t>
      </w:r>
    </w:p>
    <w:p w:rsidR="000774BB" w:rsidRDefault="000774BB" w:rsidP="000774BB">
      <w:r>
        <w:tab/>
        <w:t>{</w:t>
      </w:r>
    </w:p>
    <w:p w:rsidR="000774BB" w:rsidRDefault="000774BB" w:rsidP="000774BB">
      <w:r>
        <w:tab/>
      </w:r>
      <w:r>
        <w:tab/>
        <w:t>String contents = null;</w:t>
      </w:r>
    </w:p>
    <w:p w:rsidR="000774BB" w:rsidRDefault="000774BB" w:rsidP="000774BB">
      <w:r>
        <w:tab/>
      </w:r>
      <w:r>
        <w:tab/>
        <w:t>File file = new File( filePath);</w:t>
      </w:r>
    </w:p>
    <w:p w:rsidR="000774BB" w:rsidRDefault="000774BB" w:rsidP="000774BB">
      <w:r>
        <w:tab/>
      </w:r>
      <w:r>
        <w:tab/>
        <w:t>byte[] buffer = new byte[(int)file.length()];</w:t>
      </w:r>
    </w:p>
    <w:p w:rsidR="000774BB" w:rsidRDefault="000774BB" w:rsidP="000774BB">
      <w:r>
        <w:tab/>
      </w:r>
      <w:r>
        <w:tab/>
        <w:t>InputStream inStream = new FileInputStream(file);</w:t>
      </w:r>
    </w:p>
    <w:p w:rsidR="000774BB" w:rsidRDefault="000774BB" w:rsidP="000774BB">
      <w:r>
        <w:tab/>
      </w:r>
      <w:r>
        <w:tab/>
        <w:t>inStream.read(buffer);</w:t>
      </w:r>
    </w:p>
    <w:p w:rsidR="000774BB" w:rsidRDefault="000774BB" w:rsidP="000774BB">
      <w:r>
        <w:tab/>
      </w:r>
      <w:r>
        <w:tab/>
        <w:t>contents = new String( buffer );</w:t>
      </w:r>
    </w:p>
    <w:p w:rsidR="000774BB" w:rsidRDefault="000774BB" w:rsidP="000774BB">
      <w:r>
        <w:tab/>
      </w:r>
      <w:r>
        <w:tab/>
        <w:t>inStream.close();</w:t>
      </w:r>
    </w:p>
    <w:p w:rsidR="000774BB" w:rsidRDefault="000774BB" w:rsidP="000774BB">
      <w:r>
        <w:tab/>
      </w:r>
      <w:r>
        <w:tab/>
        <w:t>return contents;</w:t>
      </w:r>
    </w:p>
    <w:p w:rsidR="000774BB" w:rsidRDefault="000774BB" w:rsidP="000774BB">
      <w:r>
        <w:tab/>
        <w:t>}</w:t>
      </w:r>
    </w:p>
    <w:p w:rsidR="000774BB" w:rsidRDefault="000774BB" w:rsidP="000774BB">
      <w:r>
        <w:tab/>
        <w:t>public static void main(String[] args) throws Exception</w:t>
      </w:r>
    </w:p>
    <w:p w:rsidR="000774BB" w:rsidRDefault="000774BB" w:rsidP="000774BB">
      <w:r>
        <w:tab/>
        <w:t>{</w:t>
      </w:r>
    </w:p>
    <w:p w:rsidR="000774BB" w:rsidRDefault="000774BB" w:rsidP="000774BB">
      <w:r>
        <w:tab/>
      </w:r>
      <w:r>
        <w:tab/>
        <w:t>String wsdlUrl = "http://localhost:8080/webcalculatorservice/services/webcalculator.wsdl";</w:t>
      </w:r>
    </w:p>
    <w:p w:rsidR="000774BB" w:rsidRDefault="000774BB" w:rsidP="000774BB">
      <w:r>
        <w:lastRenderedPageBreak/>
        <w:tab/>
      </w:r>
      <w:r>
        <w:tab/>
        <w:t>String filePath = "sampledata/webservicerequest.xml";</w:t>
      </w:r>
    </w:p>
    <w:p w:rsidR="000774BB" w:rsidRDefault="000774BB" w:rsidP="000774BB">
      <w:r>
        <w:tab/>
      </w:r>
      <w:r>
        <w:tab/>
        <w:t>String xmlRequest = getXmlContents(filePath);</w:t>
      </w:r>
    </w:p>
    <w:p w:rsidR="000774BB" w:rsidRDefault="000774BB" w:rsidP="000774BB">
      <w:r>
        <w:t>//</w:t>
      </w:r>
      <w:r>
        <w:tab/>
      </w:r>
      <w:r>
        <w:tab/>
        <w:t>System.out.println(xmlRequest);</w:t>
      </w:r>
    </w:p>
    <w:p w:rsidR="000774BB" w:rsidRDefault="000774BB" w:rsidP="000774BB">
      <w:r>
        <w:t xml:space="preserve">        StreamSource requestMessage = new StreamSource(new StringReader(xmlRequest));</w:t>
      </w:r>
    </w:p>
    <w:p w:rsidR="000774BB" w:rsidRDefault="000774BB" w:rsidP="000774BB">
      <w:r>
        <w:t xml:space="preserve">        StreamResult responseMessage = new StreamResult(System.out);</w:t>
      </w:r>
    </w:p>
    <w:p w:rsidR="000774BB" w:rsidRDefault="000774BB" w:rsidP="000774BB">
      <w:pPr>
        <w:rPr>
          <w:b/>
          <w:bCs/>
        </w:rPr>
      </w:pPr>
      <w:r>
        <w:t xml:space="preserve">       </w:t>
      </w:r>
      <w:r>
        <w:rPr>
          <w:b/>
          <w:bCs/>
        </w:rPr>
        <w:t xml:space="preserve"> WebServiceTemplate template = new WebServiceTemplate();</w:t>
      </w:r>
    </w:p>
    <w:p w:rsidR="000774BB" w:rsidRDefault="000774BB" w:rsidP="000774BB">
      <w:r>
        <w:t xml:space="preserve">        System.out.println("----&gt;"+requestMessage.getReader());</w:t>
      </w:r>
    </w:p>
    <w:p w:rsidR="000774BB" w:rsidRDefault="000774BB" w:rsidP="000774BB">
      <w:r>
        <w:t xml:space="preserve">        </w:t>
      </w:r>
      <w:r>
        <w:rPr>
          <w:b/>
          <w:bCs/>
        </w:rPr>
        <w:t>template.sendSourceAndReceiveToResult(wsdlUrl, requestMessage, responseMessage);</w:t>
      </w:r>
      <w:r>
        <w:rPr>
          <w:b/>
          <w:bCs/>
        </w:rPr>
        <w:tab/>
      </w:r>
      <w:r>
        <w:tab/>
      </w:r>
    </w:p>
    <w:p w:rsidR="000774BB" w:rsidRDefault="000774BB" w:rsidP="000774BB">
      <w:r>
        <w:tab/>
        <w:t>}</w:t>
      </w:r>
    </w:p>
    <w:p w:rsidR="000774BB" w:rsidRDefault="000774BB" w:rsidP="000774BB">
      <w:r>
        <w:t>}</w:t>
      </w:r>
    </w:p>
    <w:p w:rsidR="000774BB" w:rsidRDefault="000774BB" w:rsidP="000774BB"/>
    <w:p w:rsidR="000774BB" w:rsidRDefault="000774BB" w:rsidP="000774BB">
      <w:r>
        <w:t>The sample request XML file is given below.</w:t>
      </w:r>
    </w:p>
    <w:p w:rsidR="000774BB" w:rsidRDefault="000774BB" w:rsidP="000774BB">
      <w:r>
        <w:t>&lt;?xml version="1.0" encoding="UTF-8"?&gt;</w:t>
      </w:r>
    </w:p>
    <w:p w:rsidR="000774BB" w:rsidRDefault="000774BB" w:rsidP="000774BB">
      <w:r>
        <w:t>&lt;addRequest xmlns="http://www.ddlabinc.com"&gt;&lt;Calculation&gt;&lt;FirstNo&gt;12&lt;/FirstNo&gt;&lt;SecondNo&gt;13&lt;/SecondNo&gt;&lt;/Calculation&gt;&lt;/addRequest&gt;</w:t>
      </w:r>
    </w:p>
    <w:p w:rsidR="000774BB" w:rsidRDefault="000774BB" w:rsidP="000774BB">
      <w:pPr>
        <w:rPr>
          <w:b/>
          <w:bCs/>
          <w:sz w:val="30"/>
          <w:szCs w:val="30"/>
          <w:u w:val="single"/>
        </w:rPr>
      </w:pPr>
      <w:r>
        <w:tab/>
      </w:r>
      <w:r>
        <w:tab/>
      </w:r>
      <w:r>
        <w:tab/>
      </w:r>
      <w:r>
        <w:tab/>
      </w:r>
      <w:r>
        <w:rPr>
          <w:b/>
          <w:bCs/>
          <w:sz w:val="30"/>
          <w:szCs w:val="30"/>
          <w:u w:val="single"/>
        </w:rPr>
        <w:t>Types of web service development</w:t>
      </w:r>
    </w:p>
    <w:p w:rsidR="000774BB" w:rsidRDefault="000774BB" w:rsidP="000774BB">
      <w:r>
        <w:t xml:space="preserve">When creating Web services, there are two development styles: </w:t>
      </w:r>
      <w:r>
        <w:rPr>
          <w:b/>
          <w:bCs/>
        </w:rPr>
        <w:t>Contract Last and Contract First</w:t>
      </w:r>
      <w:r>
        <w:t xml:space="preserve">. </w:t>
      </w:r>
    </w:p>
    <w:p w:rsidR="000774BB" w:rsidRDefault="000774BB" w:rsidP="000774BB">
      <w:r>
        <w:t xml:space="preserve">When using a contract-last approach, you start with the Java code, and let the Web service contract </w:t>
      </w:r>
    </w:p>
    <w:p w:rsidR="000774BB" w:rsidRDefault="000774BB" w:rsidP="000774BB">
      <w:r>
        <w:t xml:space="preserve">be generated from that. When using contract-first, you start with the WSDL contract, and use Java to </w:t>
      </w:r>
    </w:p>
    <w:p w:rsidR="000774BB" w:rsidRDefault="000774BB" w:rsidP="000774BB">
      <w:r>
        <w:t>implement said contract. “Code First or Contract First?”. This has been a hot topic in the Web services world for many years among the Web service developers. Some developers argue that the Contract First approach is the best and some others argue that the Code First approach is the best when it comes to developing Web services. Try to understand contract-first and contract-last from the view point of WSDL. In case of contract-first, first thing is the generation of WSDL file. In case of Code-first or contract-last approach , WSDL generation will happen later.</w:t>
      </w:r>
    </w:p>
    <w:p w:rsidR="000774BB" w:rsidRDefault="000774BB" w:rsidP="000774BB"/>
    <w:p w:rsidR="000774BB" w:rsidRDefault="000774BB" w:rsidP="000774BB">
      <w:pPr>
        <w:rPr>
          <w:b/>
          <w:bCs/>
          <w:u w:val="single"/>
        </w:rPr>
      </w:pPr>
      <w:r>
        <w:rPr>
          <w:b/>
          <w:bCs/>
          <w:u w:val="single"/>
        </w:rPr>
        <w:t>Introduction</w:t>
      </w:r>
    </w:p>
    <w:p w:rsidR="000774BB" w:rsidRDefault="000774BB" w:rsidP="000774BB">
      <w:r>
        <w:t>When it comes to developing Web services, there are two main approaches: “</w:t>
      </w:r>
      <w:r>
        <w:rPr>
          <w:b/>
          <w:bCs/>
        </w:rPr>
        <w:t>Code First</w:t>
      </w:r>
      <w:r>
        <w:t>” and “</w:t>
      </w:r>
      <w:r>
        <w:rPr>
          <w:b/>
          <w:bCs/>
        </w:rPr>
        <w:t>Contract First</w:t>
      </w:r>
      <w:r>
        <w:t>”. This has been a hot topic in the Web services world for many years among the Web service developers. Some developers argue that the Contract First approach is the best and some others argue that the Code First approach is the best when it comes to developing Web services.</w:t>
      </w:r>
    </w:p>
    <w:p w:rsidR="000774BB" w:rsidRDefault="000774BB" w:rsidP="000774BB"/>
    <w:p w:rsidR="000774BB" w:rsidRDefault="000774BB" w:rsidP="000774BB">
      <w:pPr>
        <w:rPr>
          <w:b/>
          <w:bCs/>
        </w:rPr>
      </w:pPr>
      <w:r>
        <w:rPr>
          <w:b/>
          <w:bCs/>
        </w:rPr>
        <w:t>Web Services Description Language (WSDL) is used to define a contract between a Web service and a client who is consuming the service</w:t>
      </w:r>
      <w:r>
        <w:t xml:space="preserve">. </w:t>
      </w:r>
      <w:r>
        <w:rPr>
          <w:b/>
          <w:bCs/>
        </w:rPr>
        <w:t>This contract acts as an agreement on all aspects of a Web service</w:t>
      </w:r>
      <w:r>
        <w:t xml:space="preserve">. </w:t>
      </w:r>
      <w:r>
        <w:rPr>
          <w:b/>
          <w:bCs/>
        </w:rPr>
        <w:t>So in the Contract First approach, the service provider defines the WSDL document first and develops the service according to it and publishes the WSDL after deploying the service inside a Web service engine</w:t>
      </w:r>
      <w:r>
        <w:t xml:space="preserve">. </w:t>
      </w:r>
      <w:r>
        <w:rPr>
          <w:b/>
          <w:bCs/>
        </w:rPr>
        <w:t>But in the Code First approach, Web service developer writes his business logic first and deploys it as a Web service inside a Web service engine. The engine generates the WSDL for the developer who finally publishes the generated WSDL.</w:t>
      </w:r>
    </w:p>
    <w:p w:rsidR="000774BB" w:rsidRDefault="000774BB" w:rsidP="000774BB">
      <w:r>
        <w:t xml:space="preserve">The core responsibility of a Web service engine is to support deployment of Web services. All well known Web service engines support both Contract First and Code First approaches. In order to support the above 2 approches, there are </w:t>
      </w:r>
      <w:r>
        <w:rPr>
          <w:b/>
          <w:bCs/>
        </w:rPr>
        <w:t>WSDL to code and code to WSDL</w:t>
      </w:r>
      <w:r>
        <w:t xml:space="preserve"> tools which comes with such Web service engines. If the developer is trying to use the Code First approach, he just has to write his code and deploy in the engine which internally generates the WSDL. Even if the developer is using the Contract First approach, he can use a WSDL to code tool to generate the skeleton of the service. Then he can fill up the business logic and deploy the service with the WSDL.</w:t>
      </w:r>
    </w:p>
    <w:p w:rsidR="000774BB" w:rsidRDefault="000774BB" w:rsidP="000774BB"/>
    <w:p w:rsidR="000774BB" w:rsidRDefault="000774BB" w:rsidP="000774BB">
      <w:r>
        <w:t>WSO2 Web Services Application Server (WSO2 WSAS)  is one such well known Web service engine, using which you can develop your services easily. WSO2 Web Services Application Server (WSO2 WSAS) supports deployment of many different service types. Through those, WSO2 Web Services Application Server (WSO2 WSAS) supports both Code First and Contract First approaches in many ways. It is extremely important to have a knowledge on these approaches if you are developing long running business applications. Here, I'm going to discuss the topic “Contract First or Code First”, in the context of WSO2 Web Services Application Server (WSO2 WSAS) 3.x.</w:t>
      </w:r>
    </w:p>
    <w:p w:rsidR="000774BB" w:rsidRDefault="000774BB" w:rsidP="000774BB">
      <w:r>
        <w:t>Code First Approach</w:t>
      </w:r>
    </w:p>
    <w:p w:rsidR="000774BB" w:rsidRDefault="000774BB" w:rsidP="000774BB"/>
    <w:p w:rsidR="000774BB" w:rsidRDefault="000774BB" w:rsidP="000774BB">
      <w:r>
        <w:rPr>
          <w:b/>
          <w:bCs/>
        </w:rPr>
        <w:t xml:space="preserve">In the Code First approach, development of the service is started from a code. So the developer can write a </w:t>
      </w:r>
      <w:r>
        <w:rPr>
          <w:b/>
          <w:bCs/>
        </w:rPr>
        <w:lastRenderedPageBreak/>
        <w:t>service without knowing anything about WSDL.</w:t>
      </w:r>
      <w:r>
        <w:t xml:space="preserve"> When it comes to WSO2 Web Services Application Server (WSO2 WSAS), what he has to do is to write his business logic as a set of java classes and deploy it in WSO2 Web Services Application Server (WSO2 WSAS). WSO2 Web Services Application Server (WSO2 WSAS) will generate the WSDL file and make his code a Web service.</w:t>
      </w:r>
    </w:p>
    <w:p w:rsidR="000774BB" w:rsidRDefault="000774BB" w:rsidP="000774BB">
      <w:r>
        <w:t>There are four simple mechanisms in WSO2 Web Services Application Server (WSO2 WSAS) to support Code First approach. In all these mechanisms, WSDL is generated by WSO2 Web Services Application Server (WSO2 WSAS).</w:t>
      </w:r>
    </w:p>
    <w:p w:rsidR="000774BB" w:rsidRDefault="000774BB" w:rsidP="000774BB">
      <w:r>
        <w:t>POJO services – Converts a single Java class (without packages) into a Web service</w:t>
      </w:r>
    </w:p>
    <w:p w:rsidR="000774BB" w:rsidRDefault="000774BB" w:rsidP="000774BB">
      <w:r>
        <w:t>Jar Services – Converts a set of Java classes (packaged as a Jar) into one or more Web services</w:t>
      </w:r>
    </w:p>
    <w:p w:rsidR="000774BB" w:rsidRDefault="000774BB" w:rsidP="000774BB">
      <w:r>
        <w:t>AAR Code First Services – Converts a set of Java classes with a services.xml file into one or more Web services. In this case, you don't have to include a WSDL file in the AAR archive.</w:t>
      </w:r>
    </w:p>
    <w:p w:rsidR="000774BB" w:rsidRDefault="000774BB" w:rsidP="000774BB">
      <w:r>
        <w:t>Spring Services – Converts Spring beans into Web services</w:t>
      </w:r>
    </w:p>
    <w:p w:rsidR="000774BB" w:rsidRDefault="000774BB" w:rsidP="000774BB">
      <w:r>
        <w:t>EJB Services – Converts Enterprise Java Beans (EJBs) into Web services</w:t>
      </w:r>
    </w:p>
    <w:p w:rsidR="000774BB" w:rsidRDefault="000774BB" w:rsidP="000774BB">
      <w:r>
        <w:t xml:space="preserve">JAX-WS Code First services – Converts a set of annotated (JAX-WS 2.0 [3]) Java classes into a Web Service. </w:t>
      </w:r>
    </w:p>
    <w:p w:rsidR="000774BB" w:rsidRDefault="000774BB" w:rsidP="000774BB">
      <w:r>
        <w:rPr>
          <w:b/>
          <w:bCs/>
        </w:rPr>
        <w:t xml:space="preserve">The Code First approach is simple, less time consuming and easy to use for people who are not familiar with Web services standards because WSDL is somewhat hard to understand and use for a beginner. And also, Code First is a good approach to convert a legacy code into a Web service. </w:t>
      </w:r>
      <w:r>
        <w:t>Jar Service and AAR Services in WSO2 Web Services Application Server (WSO2 WSAS) can be used for such purposes. But this approach provides less control over the service contract as the WSDL is generated by WSO2 Web Services Application Server (WSO2 WSAS). If someone changes the service code, WSDL will be changed accordingly. And also the generated WSDL can have minor differences in different versions of WSO2 Web Services Application Server (WSO2 WSAS). Normally a WSDL definition is a contract between the service provider and the client. Therefore, such time to time changes in the WSDL should not be allowed. In addition to that, performance of Code First services are less in WSO2 Web Services Application Server (WSO2 WSAS) compared to Contract First services. This also becomes a disadvantage if the application is performance critical.</w:t>
      </w:r>
    </w:p>
    <w:p w:rsidR="000774BB" w:rsidRDefault="000774BB" w:rsidP="000774BB">
      <w:r>
        <w:t>Contract First Approach</w:t>
      </w:r>
    </w:p>
    <w:p w:rsidR="000774BB" w:rsidRDefault="000774BB" w:rsidP="000774BB"/>
    <w:p w:rsidR="000774BB" w:rsidRDefault="000774BB" w:rsidP="000774BB">
      <w:r>
        <w:rPr>
          <w:b/>
          <w:bCs/>
        </w:rPr>
        <w:t>In the Contract First approach, development of the service is started from a WSDL definition, which becomes a contract between the service provider and the client. In this approach,</w:t>
      </w:r>
      <w:r>
        <w:t xml:space="preserve"> WSDL definition is defined using Web services standards and the service implementation is done after that according to this contract. However, as mentioned in the introduction, manually implementing the service according to a WSDL definition is not very easy and it's time consuming. Therefore, WSO2 Web Services Application Server (WSO2 WSAS) provides the WSDL2Java tool which can generate the service code. So what you have to do is to generate server side code and fill the business logic and deploy the service. If you are using Contract First JAX-WS services, you can generate code using wsimport tool which comes with JDK. There are two simple mechanisms in WSO2 Web Services Application Server (WSO2 WSAS) to support Contract First approach. AAR Contract First Services – Here you can have your service classes, WSDL file, services.xml file and custom Message Receivers in the AAR archive. JAX-WS Contract First Services – Here you can have your annotated service classes and the WSDL file in the Jar archive. </w:t>
      </w:r>
      <w:r>
        <w:rPr>
          <w:b/>
          <w:bCs/>
        </w:rPr>
        <w:t>Contract First approach is more complex compared to Code First approach</w:t>
      </w:r>
      <w:r>
        <w:t>. And also it requires an in depth understanding of Web services standards. But it is the recommended approach in the Web services world. In this approach, the contract between the service provider and the client is kept constant. Therefore even if the business logic of the service implementation changes, it doesn't affect the client. Most importantly, Contract First approach can provide better performance in the context of WSO2 Web Services Application Server (WSO2 WSAS). When you generate code for your WSDL document, you can specify the appropriate data binding framework which suites your application. And also WSO2 Web Services Application Server (WSO2 WSAS) code generator can generate a custom Message Receiver for you and it helps a lot to improve performance of your service. In simple terms, the service is optimized according to the WSDL.</w:t>
      </w:r>
    </w:p>
    <w:p w:rsidR="000774BB" w:rsidRDefault="000774BB" w:rsidP="000774BB">
      <w:r>
        <w:t>Code First or Contract First?</w:t>
      </w:r>
    </w:p>
    <w:p w:rsidR="000774BB" w:rsidRDefault="000774BB" w:rsidP="000774BB"/>
    <w:p w:rsidR="000774BB" w:rsidRDefault="000774BB" w:rsidP="000774BB">
      <w:r>
        <w:t>Now we know about both approaches and how to use both approaches in WSO2 Web Services Application Server (WSO2 WSAS). So which approach is the best? The answer depends on the service developer's requirement. When it comes to testing purposes or converting legacy code into Web services, Code First approach is far more convenient. But for a long running, performance critical business application, Contract First approach can be highly recommended.</w:t>
      </w:r>
    </w:p>
    <w:p w:rsidR="000774BB" w:rsidRDefault="000774BB" w:rsidP="000774BB"/>
    <w:p w:rsidR="000774BB" w:rsidRDefault="000774BB" w:rsidP="000774BB">
      <w:r>
        <w:t xml:space="preserve">Even if you are not familiar with Web services standards, still there is a way to achieve the advantages of Contract First development using WSO2 Web Services Application Server (WSO2 WSAS). In that case, you can initially </w:t>
      </w:r>
      <w:r>
        <w:lastRenderedPageBreak/>
        <w:t>write the service in the Code First manner and get the generated WSDL contract from WSO2 Web Services Application Server (WSO2 WSAS). You can use the Java2WSDL tool which comes with WSO2 Web Services Application Server (WSO2 WSAS) to generate the WSDL. Then if you want, you can modify the generated WSDL according to your requirements. Now you have the contract. Therefore, this contract can be used to generate code and create a service using the Contract First approach.</w:t>
      </w:r>
    </w:p>
    <w:p w:rsidR="000774BB" w:rsidRDefault="000774BB" w:rsidP="000774BB"/>
    <w:p w:rsidR="000774BB" w:rsidRDefault="000774BB" w:rsidP="000774BB">
      <w:r>
        <w:t>Finally, I can summarize the</w:t>
      </w:r>
      <w:r>
        <w:rPr>
          <w:b/>
          <w:bCs/>
        </w:rPr>
        <w:t xml:space="preserve"> </w:t>
      </w:r>
      <w:r>
        <w:t>advantages and disadvantages of Code First and Contract First approaches as follows. Please note that, as I mentioned above, this is in the context of WSO2 Web Services Application Server (WSO2 WSAS). But some points applies generally as well.</w:t>
      </w:r>
    </w:p>
    <w:p w:rsidR="000774BB" w:rsidRDefault="000774BB" w:rsidP="000774BB"/>
    <w:p w:rsidR="000774BB" w:rsidRDefault="000774BB" w:rsidP="000774BB"/>
    <w:p w:rsidR="000774BB" w:rsidRDefault="000774BB" w:rsidP="000774BB"/>
    <w:p w:rsidR="000774BB" w:rsidRDefault="000774BB" w:rsidP="000774BB">
      <w:pPr>
        <w:rPr>
          <w:b/>
          <w:bCs/>
          <w:u w:val="single"/>
        </w:rPr>
      </w:pPr>
      <w:r>
        <w:rPr>
          <w:b/>
          <w:bCs/>
          <w:u w:val="single"/>
        </w:rPr>
        <w:t>Code First or Contract-Last</w:t>
      </w:r>
    </w:p>
    <w:p w:rsidR="000774BB" w:rsidRDefault="000774BB" w:rsidP="000774BB"/>
    <w:p w:rsidR="000774BB" w:rsidRDefault="000774BB" w:rsidP="000774BB">
      <w:pPr>
        <w:rPr>
          <w:b/>
          <w:bCs/>
          <w:u w:val="single"/>
        </w:rPr>
      </w:pPr>
      <w:r>
        <w:rPr>
          <w:b/>
          <w:bCs/>
          <w:u w:val="single"/>
        </w:rPr>
        <w:t>Advantages</w:t>
      </w:r>
    </w:p>
    <w:p w:rsidR="000774BB" w:rsidRDefault="000774BB" w:rsidP="000774BB">
      <w:r>
        <w:t>Easy to use</w:t>
      </w:r>
    </w:p>
    <w:p w:rsidR="000774BB" w:rsidRDefault="000774BB" w:rsidP="000774BB">
      <w:r>
        <w:t>Simple and less time consuming</w:t>
      </w:r>
    </w:p>
    <w:p w:rsidR="000774BB" w:rsidRDefault="000774BB" w:rsidP="000774BB">
      <w:r>
        <w:t>No need of in-depth knowledge on WSDL</w:t>
      </w:r>
    </w:p>
    <w:p w:rsidR="000774BB" w:rsidRDefault="000774BB" w:rsidP="000774BB">
      <w:r>
        <w:t>Useful at development stage</w:t>
      </w:r>
    </w:p>
    <w:p w:rsidR="000774BB" w:rsidRDefault="000774BB" w:rsidP="000774BB">
      <w:r>
        <w:t>Can be used to make Web services out of legacy systems</w:t>
      </w:r>
    </w:p>
    <w:p w:rsidR="000774BB" w:rsidRDefault="000774BB" w:rsidP="000774BB"/>
    <w:p w:rsidR="000774BB" w:rsidRDefault="000774BB" w:rsidP="000774BB">
      <w:pPr>
        <w:rPr>
          <w:b/>
          <w:bCs/>
          <w:u w:val="single"/>
        </w:rPr>
      </w:pPr>
      <w:r>
        <w:rPr>
          <w:b/>
          <w:bCs/>
          <w:u w:val="single"/>
        </w:rPr>
        <w:t>Disadvantages</w:t>
      </w:r>
    </w:p>
    <w:p w:rsidR="000774BB" w:rsidRDefault="000774BB" w:rsidP="000774BB">
      <w:r>
        <w:t>Less performance</w:t>
      </w:r>
    </w:p>
    <w:p w:rsidR="000774BB" w:rsidRDefault="000774BB" w:rsidP="000774BB">
      <w:r>
        <w:t>Can't guarantee the integrity of the WSDL</w:t>
      </w:r>
    </w:p>
    <w:p w:rsidR="000774BB" w:rsidRDefault="000774BB" w:rsidP="000774BB"/>
    <w:p w:rsidR="000774BB" w:rsidRDefault="000774BB" w:rsidP="000774BB">
      <w:pPr>
        <w:rPr>
          <w:b/>
          <w:bCs/>
          <w:u w:val="single"/>
        </w:rPr>
      </w:pPr>
      <w:r>
        <w:rPr>
          <w:b/>
          <w:bCs/>
          <w:u w:val="single"/>
        </w:rPr>
        <w:t>Contract First</w:t>
      </w:r>
    </w:p>
    <w:p w:rsidR="000774BB" w:rsidRDefault="000774BB" w:rsidP="000774BB"/>
    <w:p w:rsidR="000774BB" w:rsidRDefault="000774BB" w:rsidP="000774BB">
      <w:pPr>
        <w:rPr>
          <w:b/>
          <w:bCs/>
          <w:u w:val="single"/>
        </w:rPr>
      </w:pPr>
      <w:r>
        <w:rPr>
          <w:b/>
          <w:bCs/>
          <w:u w:val="single"/>
        </w:rPr>
        <w:t>Advantages</w:t>
      </w:r>
    </w:p>
    <w:p w:rsidR="000774BB" w:rsidRDefault="000774BB" w:rsidP="000774BB">
      <w:r>
        <w:t>Can achieve better performance</w:t>
      </w:r>
    </w:p>
    <w:p w:rsidR="000774BB" w:rsidRDefault="000774BB" w:rsidP="000774BB">
      <w:r>
        <w:t>Integrity of the WSDL is assured</w:t>
      </w:r>
    </w:p>
    <w:p w:rsidR="000774BB" w:rsidRDefault="000774BB" w:rsidP="000774BB">
      <w:r>
        <w:t>Useful for long running business critical service development</w:t>
      </w:r>
    </w:p>
    <w:p w:rsidR="000774BB" w:rsidRDefault="000774BB" w:rsidP="000774BB"/>
    <w:p w:rsidR="000774BB" w:rsidRDefault="000774BB" w:rsidP="000774BB">
      <w:pPr>
        <w:rPr>
          <w:b/>
          <w:bCs/>
          <w:u w:val="single"/>
        </w:rPr>
      </w:pPr>
      <w:r>
        <w:rPr>
          <w:b/>
          <w:bCs/>
          <w:u w:val="single"/>
        </w:rPr>
        <w:t>Disadvantages</w:t>
      </w:r>
    </w:p>
    <w:p w:rsidR="000774BB" w:rsidRDefault="000774BB" w:rsidP="000774BB">
      <w:r>
        <w:t>Complex than Code First</w:t>
      </w:r>
    </w:p>
    <w:p w:rsidR="000774BB" w:rsidRDefault="000774BB" w:rsidP="000774BB">
      <w:r>
        <w:t>Need a better understanding on WSDL</w:t>
      </w:r>
    </w:p>
    <w:p w:rsidR="000774BB" w:rsidRDefault="000774BB" w:rsidP="000774BB"/>
    <w:p w:rsidR="000774BB" w:rsidRDefault="000774BB" w:rsidP="000774BB">
      <w:r>
        <w:t>When it comes to developing Web services, it is always better to consider the requirements and select the approach which suites the best. This will always allow you to find the best solution for the existing problem. Specially, if the services you are developing is business critical and log running ones, it is almost a must to take the best approach to gain the maximum outcome.</w:t>
      </w:r>
    </w:p>
    <w:p w:rsidR="000774BB" w:rsidRDefault="000774BB" w:rsidP="000774BB"/>
    <w:p w:rsidR="000774BB" w:rsidRDefault="000774BB" w:rsidP="000774BB">
      <w:pPr>
        <w:rPr>
          <w:b/>
          <w:bCs/>
          <w:u w:val="single"/>
        </w:rPr>
      </w:pPr>
      <w:r>
        <w:rPr>
          <w:b/>
          <w:bCs/>
          <w:u w:val="single"/>
        </w:rPr>
        <w:t>Some Other Thoughts</w:t>
      </w:r>
    </w:p>
    <w:p w:rsidR="000774BB" w:rsidRDefault="000774BB" w:rsidP="000774BB">
      <w:r>
        <w:t>When implementing Web services, there are two alternative development paths you can take: the code-first approach and the contract-first approach. This article drills down into the contract-first approach in detail and shows how the Axis2 code generator can be used to generate code for the server side with the contract-first approach.</w:t>
      </w:r>
    </w:p>
    <w:p w:rsidR="000774BB" w:rsidRDefault="000774BB" w:rsidP="000774BB">
      <w:pPr>
        <w:rPr>
          <w:b/>
          <w:bCs/>
          <w:u w:val="single"/>
        </w:rPr>
      </w:pPr>
      <w:r>
        <w:rPr>
          <w:b/>
          <w:bCs/>
          <w:u w:val="single"/>
        </w:rPr>
        <w:t>Why Not Code First?</w:t>
      </w:r>
    </w:p>
    <w:p w:rsidR="000774BB" w:rsidRDefault="000774BB" w:rsidP="000774BB">
      <w:r>
        <w:t>Usually when developing Web services, developers like to code the business logic first and then expose that logic as a Web service. This is convenient because developers' core competency is the particular programming language they use. It also happens to be much more convenient for exposing existing programs as Web services. However, the code-first approach has several drawbacks. The developer has less control over the process of exposing code as services. A change to the code may mean a regeneration of the publicly visible Web services interfaces, and often it is difficult to agree on such a generated interface from a business perspective. The client programs often are generated using the</w:t>
      </w:r>
    </w:p>
    <w:p w:rsidR="000774BB" w:rsidRDefault="000774BB" w:rsidP="000774BB">
      <w:r>
        <w:t xml:space="preserve">service's WSDL file; if the service WSDL file is likely to change, then the point of having generated clients becomes less obvious. The code for the service process is likely to change between service frameworks and even framework versions, and it becomes difficult to maintain a single interface across versions. It is true that by using </w:t>
      </w:r>
      <w:r>
        <w:lastRenderedPageBreak/>
        <w:t>annotations the impact of some of these issues can be lessened. Annotations help the developer take control of the process of exposing code. However, there is no such</w:t>
      </w:r>
    </w:p>
    <w:p w:rsidR="000774BB" w:rsidRDefault="000774BB" w:rsidP="000774BB">
      <w:r>
        <w:t xml:space="preserve">thing as a generic annotation scheme to make it universally applicable over multiple languages and multiple frameworks! </w:t>
      </w:r>
    </w:p>
    <w:p w:rsidR="000774BB" w:rsidRDefault="000774BB" w:rsidP="000774BB">
      <w:pPr>
        <w:rPr>
          <w:b/>
          <w:bCs/>
          <w:u w:val="single"/>
        </w:rPr>
      </w:pPr>
      <w:r>
        <w:rPr>
          <w:b/>
          <w:bCs/>
          <w:u w:val="single"/>
        </w:rPr>
        <w:t>"Contract First" - What is So Special About It?</w:t>
      </w:r>
    </w:p>
    <w:p w:rsidR="000774BB" w:rsidRDefault="000774BB" w:rsidP="000774BB">
      <w:r>
        <w:t>As opposed to code first, the contract-first approach takes the contract as the primary artifact. The "contract" in a Web service interaction obviously is the WSDL document; therefore, in the contract-first approach, the focus is on creating the WSDL file and the associated XML schema. The WSDL file and the schema clearly define the message formats, the operation and interface names, and other relevant information for a complete Web service interaction, and can be agreed on by multiple parties. Almost all major Web service frameworks allow service generation from WSDLs, and it becomes easier for the service implementer too; because the major portion of the code is generated, only the necessary business logic would need to be filled in. It should be noted that the contract-first approach has its own</w:t>
      </w:r>
    </w:p>
    <w:p w:rsidR="000774BB" w:rsidRDefault="000774BB" w:rsidP="000774BB">
      <w:r>
        <w:t>problems, the most notable one being the need for WSDL and schema expertise. One can argue whether the Web service implementers would need to do anything with WSDL since the primary requirement of the WSDL is in providing a description of the service rather than providing the service itself. This would have been a major problem in earlier times, but now some very good visual</w:t>
      </w:r>
    </w:p>
    <w:p w:rsidR="000774BB" w:rsidRDefault="000774BB" w:rsidP="000774BB">
      <w:r>
        <w:t>tools are available, both free and commercial, allowing easy construction of WSDLs. The Resources section provides links to one such free WSDL editor.</w:t>
      </w:r>
    </w:p>
    <w:p w:rsidR="000774BB" w:rsidRDefault="000774BB" w:rsidP="000774BB"/>
    <w:p w:rsidR="000774BB" w:rsidRDefault="000774BB" w:rsidP="000774BB">
      <w:r>
        <w:t xml:space="preserve">References </w:t>
      </w:r>
    </w:p>
    <w:p w:rsidR="000774BB" w:rsidRDefault="000774BB" w:rsidP="000774BB">
      <w:hyperlink r:id="rId7" w:history="1">
        <w:r>
          <w:rPr>
            <w:rStyle w:val="Hyperlink"/>
          </w:rPr>
          <w:t>http://wso2.org/library/articles/code-first-or-contract-first-wso2-wsas</w:t>
        </w:r>
      </w:hyperlink>
    </w:p>
    <w:p w:rsidR="000774BB" w:rsidRDefault="000774BB" w:rsidP="000774BB">
      <w:hyperlink r:id="rId8" w:history="1">
        <w:r>
          <w:rPr>
            <w:rStyle w:val="Hyperlink"/>
          </w:rPr>
          <w:t>http://today.java.net/pub/a/today/2006/08/08/contract-first-web-services-with-axis2.html</w:t>
        </w:r>
      </w:hyperlink>
    </w:p>
    <w:p w:rsidR="000774BB" w:rsidRDefault="000774BB" w:rsidP="000774BB"/>
    <w:p w:rsidR="000774BB" w:rsidRDefault="000774BB" w:rsidP="000774BB"/>
    <w:p w:rsidR="000774BB" w:rsidRDefault="000774BB" w:rsidP="000774BB">
      <w:pPr>
        <w:rPr>
          <w:sz w:val="22"/>
          <w:szCs w:val="22"/>
        </w:rPr>
      </w:pPr>
      <w:r>
        <w:br w:type="page"/>
      </w:r>
      <w:r>
        <w:rPr>
          <w:sz w:val="22"/>
          <w:szCs w:val="22"/>
        </w:rPr>
        <w:lastRenderedPageBreak/>
        <w:tab/>
      </w:r>
      <w:r>
        <w:rPr>
          <w:b/>
          <w:bCs/>
          <w:sz w:val="22"/>
          <w:szCs w:val="22"/>
          <w:u w:val="single"/>
        </w:rPr>
        <w:t>Web service Creation and Consumption using Apache CXF – By Debadatta Mishra</w:t>
      </w:r>
    </w:p>
    <w:p w:rsidR="000774BB" w:rsidRDefault="000774BB" w:rsidP="000774BB">
      <w:pPr>
        <w:rPr>
          <w:sz w:val="22"/>
          <w:szCs w:val="22"/>
        </w:rPr>
      </w:pPr>
      <w:r>
        <w:rPr>
          <w:sz w:val="22"/>
          <w:szCs w:val="22"/>
        </w:rPr>
        <w:t>First of all you have understand that Apache CXF works well with Spring.</w:t>
      </w:r>
    </w:p>
    <w:p w:rsidR="000774BB" w:rsidRDefault="000774BB" w:rsidP="000774BB">
      <w:pPr>
        <w:rPr>
          <w:sz w:val="22"/>
          <w:szCs w:val="22"/>
        </w:rPr>
      </w:pPr>
    </w:p>
    <w:p w:rsidR="000774BB" w:rsidRDefault="000774BB" w:rsidP="000774BB">
      <w:pPr>
        <w:rPr>
          <w:sz w:val="22"/>
          <w:szCs w:val="22"/>
        </w:rPr>
      </w:pPr>
      <w:r>
        <w:rPr>
          <w:b/>
          <w:bCs/>
          <w:sz w:val="22"/>
          <w:szCs w:val="22"/>
          <w:u w:val="single"/>
        </w:rPr>
        <w:t>Web service Creation</w:t>
      </w:r>
    </w:p>
    <w:p w:rsidR="000774BB" w:rsidRDefault="000774BB" w:rsidP="000774BB">
      <w:pPr>
        <w:rPr>
          <w:sz w:val="22"/>
          <w:szCs w:val="22"/>
        </w:rPr>
      </w:pPr>
      <w:r>
        <w:rPr>
          <w:sz w:val="22"/>
          <w:szCs w:val="22"/>
        </w:rPr>
        <w:t>Step by Step by process to create a web service using Apache CXF</w:t>
      </w:r>
    </w:p>
    <w:p w:rsidR="000774BB" w:rsidRDefault="000774BB" w:rsidP="000774BB">
      <w:pPr>
        <w:rPr>
          <w:sz w:val="22"/>
          <w:szCs w:val="22"/>
        </w:rPr>
      </w:pPr>
      <w:r>
        <w:rPr>
          <w:sz w:val="22"/>
          <w:szCs w:val="22"/>
        </w:rPr>
        <w:t xml:space="preserve">1. Create an Interface having methods for Webservice invocation and Write the annotation called </w:t>
      </w:r>
      <w:r>
        <w:rPr>
          <w:b/>
          <w:bCs/>
          <w:sz w:val="22"/>
          <w:szCs w:val="22"/>
        </w:rPr>
        <w:t>@WebService</w:t>
      </w:r>
      <w:r>
        <w:rPr>
          <w:sz w:val="22"/>
          <w:szCs w:val="22"/>
        </w:rPr>
        <w:t>.</w:t>
      </w:r>
    </w:p>
    <w:p w:rsidR="000774BB" w:rsidRDefault="000774BB" w:rsidP="000774BB">
      <w:pPr>
        <w:rPr>
          <w:sz w:val="22"/>
          <w:szCs w:val="22"/>
        </w:rPr>
      </w:pPr>
      <w:r>
        <w:rPr>
          <w:sz w:val="22"/>
          <w:szCs w:val="22"/>
        </w:rPr>
        <w:t>2. Write an implementation class for the above interface by providing the annotation like below.</w:t>
      </w:r>
    </w:p>
    <w:p w:rsidR="000774BB" w:rsidRDefault="000774BB" w:rsidP="000774BB">
      <w:pPr>
        <w:rPr>
          <w:sz w:val="22"/>
          <w:szCs w:val="22"/>
        </w:rPr>
      </w:pPr>
    </w:p>
    <w:p w:rsidR="000774BB" w:rsidRDefault="000774BB" w:rsidP="000774BB">
      <w:pPr>
        <w:rPr>
          <w:sz w:val="22"/>
          <w:szCs w:val="22"/>
        </w:rPr>
      </w:pPr>
      <w:r>
        <w:rPr>
          <w:b/>
          <w:bCs/>
          <w:sz w:val="22"/>
          <w:szCs w:val="22"/>
        </w:rPr>
        <w:t>@WebService(endpointInterface = "com.ddlab.ws.cxf.SimpleWebService",serviceName = "simplewebservice")</w:t>
      </w:r>
    </w:p>
    <w:p w:rsidR="000774BB" w:rsidRDefault="000774BB" w:rsidP="000774BB">
      <w:pPr>
        <w:rPr>
          <w:sz w:val="22"/>
          <w:szCs w:val="22"/>
        </w:rPr>
      </w:pPr>
      <w:r>
        <w:rPr>
          <w:sz w:val="22"/>
          <w:szCs w:val="22"/>
        </w:rPr>
        <w:t>3. Write an XML file called "</w:t>
      </w:r>
      <w:r>
        <w:rPr>
          <w:b/>
          <w:bCs/>
          <w:sz w:val="22"/>
          <w:szCs w:val="22"/>
        </w:rPr>
        <w:t>cxf-servlet.xml</w:t>
      </w:r>
      <w:r>
        <w:rPr>
          <w:sz w:val="22"/>
          <w:szCs w:val="22"/>
        </w:rPr>
        <w:t>" which should be inside the directory "WEB-INF". This xml file</w:t>
      </w:r>
    </w:p>
    <w:p w:rsidR="000774BB" w:rsidRDefault="000774BB" w:rsidP="000774BB">
      <w:pPr>
        <w:rPr>
          <w:sz w:val="22"/>
          <w:szCs w:val="22"/>
        </w:rPr>
      </w:pPr>
      <w:r>
        <w:rPr>
          <w:sz w:val="22"/>
          <w:szCs w:val="22"/>
        </w:rPr>
        <w:t>contains information about the interface name and implementation class which you have written. It also contains the url or address for the service.</w:t>
      </w:r>
    </w:p>
    <w:p w:rsidR="000774BB" w:rsidRDefault="000774BB" w:rsidP="000774BB">
      <w:pPr>
        <w:rPr>
          <w:sz w:val="22"/>
          <w:szCs w:val="22"/>
        </w:rPr>
      </w:pPr>
      <w:r>
        <w:rPr>
          <w:sz w:val="22"/>
          <w:szCs w:val="22"/>
        </w:rPr>
        <w:t>4. Write the web.xml file by providing CXF servlet ie "</w:t>
      </w:r>
      <w:r>
        <w:rPr>
          <w:b/>
          <w:bCs/>
          <w:sz w:val="22"/>
          <w:szCs w:val="22"/>
        </w:rPr>
        <w:t>org.apache.cxf.transport.servlet.CXFServlet</w:t>
      </w:r>
      <w:r>
        <w:rPr>
          <w:sz w:val="22"/>
          <w:szCs w:val="22"/>
        </w:rPr>
        <w:t>".</w:t>
      </w:r>
    </w:p>
    <w:p w:rsidR="000774BB" w:rsidRDefault="000774BB" w:rsidP="000774BB">
      <w:pPr>
        <w:rPr>
          <w:sz w:val="22"/>
          <w:szCs w:val="22"/>
        </w:rPr>
      </w:pPr>
      <w:r>
        <w:rPr>
          <w:sz w:val="22"/>
          <w:szCs w:val="22"/>
        </w:rPr>
        <w:t>5. Write the build script and deploy the application in application server.</w:t>
      </w:r>
    </w:p>
    <w:p w:rsidR="000774BB" w:rsidRDefault="000774BB" w:rsidP="000774BB">
      <w:pPr>
        <w:rPr>
          <w:sz w:val="22"/>
          <w:szCs w:val="22"/>
        </w:rPr>
      </w:pPr>
    </w:p>
    <w:p w:rsidR="000774BB" w:rsidRDefault="000774BB" w:rsidP="000774BB">
      <w:pPr>
        <w:rPr>
          <w:sz w:val="22"/>
          <w:szCs w:val="22"/>
        </w:rPr>
      </w:pPr>
      <w:r>
        <w:rPr>
          <w:sz w:val="22"/>
          <w:szCs w:val="22"/>
        </w:rPr>
        <w:t>Let us see the complete code details.</w:t>
      </w:r>
    </w:p>
    <w:p w:rsidR="000774BB" w:rsidRDefault="000774BB" w:rsidP="000774BB">
      <w:pPr>
        <w:rPr>
          <w:sz w:val="22"/>
          <w:szCs w:val="22"/>
        </w:rPr>
      </w:pPr>
    </w:p>
    <w:p w:rsidR="000774BB" w:rsidRDefault="000774BB" w:rsidP="000774BB">
      <w:pPr>
        <w:rPr>
          <w:sz w:val="22"/>
          <w:szCs w:val="22"/>
        </w:rPr>
      </w:pPr>
      <w:r>
        <w:rPr>
          <w:b/>
          <w:bCs/>
          <w:sz w:val="22"/>
          <w:szCs w:val="22"/>
          <w:u w:val="single"/>
        </w:rPr>
        <w:t>SimpleWebService.java</w:t>
      </w:r>
    </w:p>
    <w:p w:rsidR="000774BB" w:rsidRDefault="000774BB" w:rsidP="000774BB">
      <w:pPr>
        <w:rPr>
          <w:sz w:val="22"/>
          <w:szCs w:val="22"/>
        </w:rPr>
      </w:pPr>
      <w:r>
        <w:rPr>
          <w:sz w:val="22"/>
          <w:szCs w:val="22"/>
        </w:rPr>
        <w:t>package com.ddlab.ws.cxf;</w:t>
      </w:r>
    </w:p>
    <w:p w:rsidR="000774BB" w:rsidRDefault="000774BB" w:rsidP="000774BB">
      <w:pPr>
        <w:rPr>
          <w:sz w:val="22"/>
          <w:szCs w:val="22"/>
        </w:rPr>
      </w:pPr>
      <w:r>
        <w:rPr>
          <w:sz w:val="22"/>
          <w:szCs w:val="22"/>
        </w:rPr>
        <w:t>import javax.jws.WebService;</w:t>
      </w:r>
    </w:p>
    <w:p w:rsidR="000774BB" w:rsidRDefault="000774BB" w:rsidP="000774BB">
      <w:pPr>
        <w:rPr>
          <w:sz w:val="22"/>
          <w:szCs w:val="22"/>
        </w:rPr>
      </w:pPr>
    </w:p>
    <w:p w:rsidR="000774BB" w:rsidRDefault="000774BB" w:rsidP="000774BB">
      <w:pPr>
        <w:rPr>
          <w:sz w:val="22"/>
          <w:szCs w:val="22"/>
        </w:rPr>
      </w:pPr>
      <w:r>
        <w:rPr>
          <w:sz w:val="22"/>
          <w:szCs w:val="22"/>
        </w:rPr>
        <w:t>@WebService</w:t>
      </w:r>
    </w:p>
    <w:p w:rsidR="000774BB" w:rsidRDefault="000774BB" w:rsidP="000774BB">
      <w:pPr>
        <w:rPr>
          <w:sz w:val="22"/>
          <w:szCs w:val="22"/>
        </w:rPr>
      </w:pPr>
      <w:r>
        <w:rPr>
          <w:sz w:val="22"/>
          <w:szCs w:val="22"/>
        </w:rPr>
        <w:t xml:space="preserve">public interface SimpleWebService </w:t>
      </w:r>
    </w:p>
    <w:p w:rsidR="000774BB" w:rsidRDefault="000774BB" w:rsidP="000774BB">
      <w:pPr>
        <w:rPr>
          <w:sz w:val="22"/>
          <w:szCs w:val="22"/>
        </w:rPr>
      </w:pPr>
      <w:r>
        <w:rPr>
          <w:sz w:val="22"/>
          <w:szCs w:val="22"/>
        </w:rPr>
        <w:t>{</w:t>
      </w:r>
    </w:p>
    <w:p w:rsidR="000774BB" w:rsidRDefault="000774BB" w:rsidP="000774BB">
      <w:pPr>
        <w:rPr>
          <w:sz w:val="22"/>
          <w:szCs w:val="22"/>
        </w:rPr>
      </w:pPr>
      <w:r>
        <w:rPr>
          <w:sz w:val="22"/>
          <w:szCs w:val="22"/>
        </w:rPr>
        <w:tab/>
        <w:t>public String getName( String name );</w:t>
      </w:r>
    </w:p>
    <w:p w:rsidR="000774BB" w:rsidRDefault="000774BB" w:rsidP="000774BB">
      <w:pPr>
        <w:rPr>
          <w:sz w:val="22"/>
          <w:szCs w:val="22"/>
        </w:rPr>
      </w:pPr>
      <w:r>
        <w:rPr>
          <w:sz w:val="22"/>
          <w:szCs w:val="22"/>
        </w:rPr>
        <w:t>}</w:t>
      </w:r>
    </w:p>
    <w:p w:rsidR="000774BB" w:rsidRDefault="000774BB" w:rsidP="000774BB">
      <w:pPr>
        <w:rPr>
          <w:sz w:val="22"/>
          <w:szCs w:val="22"/>
        </w:rPr>
      </w:pPr>
    </w:p>
    <w:p w:rsidR="000774BB" w:rsidRDefault="000774BB" w:rsidP="000774BB">
      <w:pPr>
        <w:rPr>
          <w:sz w:val="22"/>
          <w:szCs w:val="22"/>
        </w:rPr>
      </w:pPr>
      <w:r>
        <w:rPr>
          <w:b/>
          <w:bCs/>
          <w:sz w:val="22"/>
          <w:szCs w:val="22"/>
          <w:u w:val="single"/>
        </w:rPr>
        <w:t>SimpleWebServiceImpl.java</w:t>
      </w:r>
    </w:p>
    <w:p w:rsidR="000774BB" w:rsidRDefault="000774BB" w:rsidP="000774BB">
      <w:pPr>
        <w:rPr>
          <w:sz w:val="22"/>
          <w:szCs w:val="22"/>
        </w:rPr>
      </w:pPr>
      <w:r>
        <w:rPr>
          <w:sz w:val="22"/>
          <w:szCs w:val="22"/>
        </w:rPr>
        <w:t>package com.ddlab.ws.cxf;</w:t>
      </w:r>
    </w:p>
    <w:p w:rsidR="000774BB" w:rsidRDefault="000774BB" w:rsidP="000774BB">
      <w:pPr>
        <w:rPr>
          <w:sz w:val="22"/>
          <w:szCs w:val="22"/>
        </w:rPr>
      </w:pPr>
      <w:r>
        <w:rPr>
          <w:sz w:val="22"/>
          <w:szCs w:val="22"/>
        </w:rPr>
        <w:t>import javax.jws.WebService;</w:t>
      </w:r>
    </w:p>
    <w:p w:rsidR="000774BB" w:rsidRDefault="000774BB" w:rsidP="000774BB">
      <w:pPr>
        <w:rPr>
          <w:sz w:val="22"/>
          <w:szCs w:val="22"/>
        </w:rPr>
      </w:pPr>
    </w:p>
    <w:p w:rsidR="000774BB" w:rsidRDefault="000774BB" w:rsidP="000774BB">
      <w:pPr>
        <w:rPr>
          <w:sz w:val="22"/>
          <w:szCs w:val="22"/>
        </w:rPr>
      </w:pPr>
      <w:r>
        <w:rPr>
          <w:sz w:val="22"/>
          <w:szCs w:val="22"/>
        </w:rPr>
        <w:t>@WebService(endpointInterface = "com.ddlab.ws.cxf.SimpleWebService",</w:t>
      </w:r>
    </w:p>
    <w:p w:rsidR="000774BB" w:rsidRDefault="000774BB" w:rsidP="000774BB">
      <w:pPr>
        <w:rPr>
          <w:sz w:val="22"/>
          <w:szCs w:val="22"/>
        </w:rPr>
      </w:pPr>
      <w:r>
        <w:rPr>
          <w:sz w:val="22"/>
          <w:szCs w:val="22"/>
        </w:rPr>
        <w:t>serviceName = "simplewebservice")</w:t>
      </w:r>
    </w:p>
    <w:p w:rsidR="000774BB" w:rsidRDefault="000774BB" w:rsidP="000774BB">
      <w:pPr>
        <w:rPr>
          <w:sz w:val="22"/>
          <w:szCs w:val="22"/>
        </w:rPr>
      </w:pPr>
      <w:r>
        <w:rPr>
          <w:sz w:val="22"/>
          <w:szCs w:val="22"/>
        </w:rPr>
        <w:t>public class SimpleWebServiceImpl implements SimpleWebService</w:t>
      </w:r>
    </w:p>
    <w:p w:rsidR="000774BB" w:rsidRDefault="000774BB" w:rsidP="000774BB">
      <w:pPr>
        <w:rPr>
          <w:sz w:val="22"/>
          <w:szCs w:val="22"/>
        </w:rPr>
      </w:pPr>
      <w:r>
        <w:rPr>
          <w:sz w:val="22"/>
          <w:szCs w:val="22"/>
        </w:rPr>
        <w:t>{</w:t>
      </w:r>
    </w:p>
    <w:p w:rsidR="000774BB" w:rsidRDefault="000774BB" w:rsidP="000774BB">
      <w:pPr>
        <w:rPr>
          <w:sz w:val="22"/>
          <w:szCs w:val="22"/>
        </w:rPr>
      </w:pPr>
      <w:r>
        <w:rPr>
          <w:sz w:val="22"/>
          <w:szCs w:val="22"/>
        </w:rPr>
        <w:tab/>
        <w:t>public String getName( String name )</w:t>
      </w:r>
    </w:p>
    <w:p w:rsidR="000774BB" w:rsidRDefault="000774BB" w:rsidP="000774BB">
      <w:pPr>
        <w:rPr>
          <w:sz w:val="22"/>
          <w:szCs w:val="22"/>
        </w:rPr>
      </w:pPr>
      <w:r>
        <w:rPr>
          <w:sz w:val="22"/>
          <w:szCs w:val="22"/>
        </w:rPr>
        <w:tab/>
        <w:t>{</w:t>
      </w:r>
    </w:p>
    <w:p w:rsidR="000774BB" w:rsidRDefault="000774BB" w:rsidP="000774BB">
      <w:pPr>
        <w:rPr>
          <w:sz w:val="22"/>
          <w:szCs w:val="22"/>
        </w:rPr>
      </w:pPr>
      <w:r>
        <w:rPr>
          <w:sz w:val="22"/>
          <w:szCs w:val="22"/>
        </w:rPr>
        <w:tab/>
      </w:r>
      <w:r>
        <w:rPr>
          <w:sz w:val="22"/>
          <w:szCs w:val="22"/>
        </w:rPr>
        <w:tab/>
        <w:t>System.out.println("Name from webservice client---&gt;"+name);</w:t>
      </w:r>
    </w:p>
    <w:p w:rsidR="000774BB" w:rsidRDefault="000774BB" w:rsidP="000774BB">
      <w:pPr>
        <w:rPr>
          <w:sz w:val="22"/>
          <w:szCs w:val="22"/>
        </w:rPr>
      </w:pPr>
      <w:r>
        <w:rPr>
          <w:sz w:val="22"/>
          <w:szCs w:val="22"/>
        </w:rPr>
        <w:tab/>
      </w:r>
      <w:r>
        <w:rPr>
          <w:sz w:val="22"/>
          <w:szCs w:val="22"/>
        </w:rPr>
        <w:tab/>
        <w:t>return "Name from server "+name;</w:t>
      </w:r>
    </w:p>
    <w:p w:rsidR="000774BB" w:rsidRDefault="000774BB" w:rsidP="000774BB">
      <w:pPr>
        <w:rPr>
          <w:sz w:val="22"/>
          <w:szCs w:val="22"/>
        </w:rPr>
      </w:pPr>
      <w:r>
        <w:rPr>
          <w:sz w:val="22"/>
          <w:szCs w:val="22"/>
        </w:rPr>
        <w:tab/>
        <w:t>}</w:t>
      </w:r>
    </w:p>
    <w:p w:rsidR="000774BB" w:rsidRDefault="000774BB" w:rsidP="000774BB">
      <w:pPr>
        <w:rPr>
          <w:sz w:val="22"/>
          <w:szCs w:val="22"/>
        </w:rPr>
      </w:pPr>
      <w:r>
        <w:rPr>
          <w:sz w:val="22"/>
          <w:szCs w:val="22"/>
        </w:rPr>
        <w:t>}</w:t>
      </w:r>
    </w:p>
    <w:p w:rsidR="000774BB" w:rsidRDefault="000774BB" w:rsidP="000774BB">
      <w:pPr>
        <w:rPr>
          <w:sz w:val="22"/>
          <w:szCs w:val="22"/>
        </w:rPr>
      </w:pPr>
    </w:p>
    <w:p w:rsidR="000774BB" w:rsidRDefault="000774BB" w:rsidP="000774BB">
      <w:pPr>
        <w:rPr>
          <w:sz w:val="22"/>
          <w:szCs w:val="22"/>
        </w:rPr>
      </w:pPr>
      <w:r>
        <w:rPr>
          <w:b/>
          <w:bCs/>
          <w:sz w:val="22"/>
          <w:szCs w:val="22"/>
          <w:u w:val="single"/>
        </w:rPr>
        <w:t>cxf-servlet.xml</w:t>
      </w:r>
    </w:p>
    <w:p w:rsidR="000774BB" w:rsidRDefault="000774BB" w:rsidP="000774BB">
      <w:pPr>
        <w:rPr>
          <w:sz w:val="22"/>
          <w:szCs w:val="22"/>
        </w:rPr>
      </w:pPr>
      <w:r>
        <w:rPr>
          <w:sz w:val="22"/>
          <w:szCs w:val="22"/>
        </w:rPr>
        <w:t>&lt;?xml version="1.0" encoding="UTF-8"?&gt;</w:t>
      </w:r>
    </w:p>
    <w:p w:rsidR="000774BB" w:rsidRDefault="000774BB" w:rsidP="000774BB">
      <w:pPr>
        <w:rPr>
          <w:sz w:val="22"/>
          <w:szCs w:val="22"/>
        </w:rPr>
      </w:pPr>
      <w:r>
        <w:rPr>
          <w:sz w:val="22"/>
          <w:szCs w:val="22"/>
        </w:rPr>
        <w:t>&lt;beans xmlns="http://www.springframework.org/schema/beans"</w:t>
      </w:r>
    </w:p>
    <w:p w:rsidR="000774BB" w:rsidRDefault="000774BB" w:rsidP="000774BB">
      <w:pPr>
        <w:rPr>
          <w:sz w:val="22"/>
          <w:szCs w:val="22"/>
        </w:rPr>
      </w:pPr>
      <w:r>
        <w:rPr>
          <w:sz w:val="22"/>
          <w:szCs w:val="22"/>
        </w:rPr>
        <w:t xml:space="preserve">      xmlns:xsi="http://www.w3.org/2001/XMLSchema-instance"</w:t>
      </w:r>
    </w:p>
    <w:p w:rsidR="000774BB" w:rsidRDefault="000774BB" w:rsidP="000774BB">
      <w:pPr>
        <w:rPr>
          <w:sz w:val="22"/>
          <w:szCs w:val="22"/>
        </w:rPr>
      </w:pPr>
      <w:r>
        <w:rPr>
          <w:sz w:val="22"/>
          <w:szCs w:val="22"/>
        </w:rPr>
        <w:t xml:space="preserve">      xmlns:jaxws="http://cxf.apache.org/jaxws"</w:t>
      </w:r>
    </w:p>
    <w:p w:rsidR="000774BB" w:rsidRDefault="000774BB" w:rsidP="000774BB">
      <w:pPr>
        <w:rPr>
          <w:sz w:val="22"/>
          <w:szCs w:val="22"/>
        </w:rPr>
      </w:pPr>
      <w:r>
        <w:rPr>
          <w:sz w:val="22"/>
          <w:szCs w:val="22"/>
        </w:rPr>
        <w:t xml:space="preserve">      xmlns:soap="http://cxf.apache.org/bindings/soap"</w:t>
      </w:r>
    </w:p>
    <w:p w:rsidR="000774BB" w:rsidRDefault="000774BB" w:rsidP="000774BB">
      <w:pPr>
        <w:rPr>
          <w:sz w:val="22"/>
          <w:szCs w:val="22"/>
        </w:rPr>
      </w:pPr>
      <w:r>
        <w:rPr>
          <w:sz w:val="22"/>
          <w:szCs w:val="22"/>
        </w:rPr>
        <w:t xml:space="preserve">      xsi:schemaLocation="</w:t>
      </w:r>
    </w:p>
    <w:p w:rsidR="000774BB" w:rsidRDefault="000774BB" w:rsidP="000774BB">
      <w:pPr>
        <w:rPr>
          <w:sz w:val="22"/>
          <w:szCs w:val="22"/>
        </w:rPr>
      </w:pPr>
      <w:r>
        <w:rPr>
          <w:sz w:val="22"/>
          <w:szCs w:val="22"/>
        </w:rPr>
        <w:t>http://www.springframework.org/schema/beans http://www.springframework.org/schema/beans/spring-beans.xsd</w:t>
      </w:r>
    </w:p>
    <w:p w:rsidR="000774BB" w:rsidRDefault="000774BB" w:rsidP="000774BB">
      <w:pPr>
        <w:rPr>
          <w:sz w:val="22"/>
          <w:szCs w:val="22"/>
        </w:rPr>
      </w:pPr>
      <w:r>
        <w:rPr>
          <w:sz w:val="22"/>
          <w:szCs w:val="22"/>
        </w:rPr>
        <w:t>http://cxf.apache.org/bindings/soap http://cxf.apache.org/schemas/configuration/soap.xsd</w:t>
      </w:r>
    </w:p>
    <w:p w:rsidR="000774BB" w:rsidRDefault="000774BB" w:rsidP="000774BB">
      <w:pPr>
        <w:rPr>
          <w:sz w:val="22"/>
          <w:szCs w:val="22"/>
        </w:rPr>
      </w:pPr>
      <w:r>
        <w:rPr>
          <w:sz w:val="22"/>
          <w:szCs w:val="22"/>
        </w:rPr>
        <w:t>http://cxf.apache.org/jaxws</w:t>
      </w:r>
    </w:p>
    <w:p w:rsidR="000774BB" w:rsidRDefault="000774BB" w:rsidP="000774BB">
      <w:pPr>
        <w:rPr>
          <w:sz w:val="22"/>
          <w:szCs w:val="22"/>
        </w:rPr>
      </w:pPr>
      <w:r>
        <w:rPr>
          <w:sz w:val="22"/>
          <w:szCs w:val="22"/>
        </w:rPr>
        <w:t>http://cxf.apache.org/schemas/jaxws.xsd"&gt;</w:t>
      </w:r>
    </w:p>
    <w:p w:rsidR="000774BB" w:rsidRDefault="000774BB" w:rsidP="000774BB">
      <w:pPr>
        <w:rPr>
          <w:b/>
          <w:bCs/>
          <w:sz w:val="22"/>
          <w:szCs w:val="22"/>
        </w:rPr>
      </w:pPr>
      <w:r>
        <w:rPr>
          <w:sz w:val="22"/>
          <w:szCs w:val="22"/>
        </w:rPr>
        <w:t xml:space="preserve">  </w:t>
      </w:r>
      <w:r>
        <w:rPr>
          <w:b/>
          <w:bCs/>
          <w:sz w:val="22"/>
          <w:szCs w:val="22"/>
        </w:rPr>
        <w:t>&lt;jaxws:server id="jaxwsService" serviceClass="com.ddlab.ws.cxf.SimpleWebService" address="/simplewebservice"&gt;</w:t>
      </w:r>
    </w:p>
    <w:p w:rsidR="000774BB" w:rsidRDefault="000774BB" w:rsidP="000774BB">
      <w:pPr>
        <w:rPr>
          <w:b/>
          <w:bCs/>
          <w:sz w:val="22"/>
          <w:szCs w:val="22"/>
        </w:rPr>
      </w:pPr>
      <w:r>
        <w:rPr>
          <w:b/>
          <w:bCs/>
          <w:sz w:val="22"/>
          <w:szCs w:val="22"/>
        </w:rPr>
        <w:t xml:space="preserve">  </w:t>
      </w:r>
      <w:r>
        <w:rPr>
          <w:b/>
          <w:bCs/>
          <w:sz w:val="22"/>
          <w:szCs w:val="22"/>
        </w:rPr>
        <w:tab/>
        <w:t>&lt;jaxws:serviceBean&gt;</w:t>
      </w:r>
    </w:p>
    <w:p w:rsidR="000774BB" w:rsidRDefault="000774BB" w:rsidP="000774BB">
      <w:pPr>
        <w:rPr>
          <w:b/>
          <w:bCs/>
          <w:sz w:val="22"/>
          <w:szCs w:val="22"/>
        </w:rPr>
      </w:pPr>
      <w:r>
        <w:rPr>
          <w:b/>
          <w:bCs/>
          <w:sz w:val="22"/>
          <w:szCs w:val="22"/>
        </w:rPr>
        <w:t xml:space="preserve">  </w:t>
      </w:r>
      <w:r>
        <w:rPr>
          <w:b/>
          <w:bCs/>
          <w:sz w:val="22"/>
          <w:szCs w:val="22"/>
        </w:rPr>
        <w:tab/>
      </w:r>
      <w:r>
        <w:rPr>
          <w:b/>
          <w:bCs/>
          <w:sz w:val="22"/>
          <w:szCs w:val="22"/>
        </w:rPr>
        <w:tab/>
        <w:t>&lt;bean class="com.ddlab.ws.cxf.SimpleWebServiceImpl" /&gt;</w:t>
      </w:r>
    </w:p>
    <w:p w:rsidR="000774BB" w:rsidRDefault="000774BB" w:rsidP="000774BB">
      <w:pPr>
        <w:rPr>
          <w:b/>
          <w:bCs/>
          <w:sz w:val="22"/>
          <w:szCs w:val="22"/>
        </w:rPr>
      </w:pPr>
      <w:r>
        <w:rPr>
          <w:b/>
          <w:bCs/>
          <w:sz w:val="22"/>
          <w:szCs w:val="22"/>
        </w:rPr>
        <w:t xml:space="preserve">  </w:t>
      </w:r>
      <w:r>
        <w:rPr>
          <w:b/>
          <w:bCs/>
          <w:sz w:val="22"/>
          <w:szCs w:val="22"/>
        </w:rPr>
        <w:tab/>
        <w:t>&lt;/jaxws:serviceBean&gt;</w:t>
      </w:r>
    </w:p>
    <w:p w:rsidR="000774BB" w:rsidRDefault="000774BB" w:rsidP="000774BB">
      <w:pPr>
        <w:rPr>
          <w:b/>
          <w:bCs/>
          <w:sz w:val="22"/>
          <w:szCs w:val="22"/>
        </w:rPr>
      </w:pPr>
      <w:r>
        <w:rPr>
          <w:b/>
          <w:bCs/>
          <w:sz w:val="22"/>
          <w:szCs w:val="22"/>
        </w:rPr>
        <w:t xml:space="preserve">  &lt;/jaxws:server&gt;</w:t>
      </w:r>
    </w:p>
    <w:p w:rsidR="000774BB" w:rsidRDefault="000774BB" w:rsidP="000774BB">
      <w:pPr>
        <w:rPr>
          <w:sz w:val="22"/>
          <w:szCs w:val="22"/>
        </w:rPr>
      </w:pPr>
      <w:r>
        <w:rPr>
          <w:b/>
          <w:bCs/>
          <w:sz w:val="22"/>
          <w:szCs w:val="22"/>
        </w:rPr>
        <w:t>&lt;/beans&gt;</w:t>
      </w:r>
    </w:p>
    <w:p w:rsidR="000774BB" w:rsidRDefault="000774BB" w:rsidP="000774BB">
      <w:pPr>
        <w:rPr>
          <w:sz w:val="22"/>
          <w:szCs w:val="22"/>
        </w:rPr>
      </w:pPr>
    </w:p>
    <w:p w:rsidR="000774BB" w:rsidRDefault="000774BB" w:rsidP="000774BB">
      <w:pPr>
        <w:rPr>
          <w:sz w:val="22"/>
          <w:szCs w:val="22"/>
        </w:rPr>
      </w:pPr>
      <w:r>
        <w:rPr>
          <w:b/>
          <w:bCs/>
          <w:sz w:val="22"/>
          <w:szCs w:val="22"/>
          <w:u w:val="single"/>
        </w:rPr>
        <w:t>web.xml</w:t>
      </w:r>
    </w:p>
    <w:p w:rsidR="000774BB" w:rsidRDefault="000774BB" w:rsidP="000774BB">
      <w:pPr>
        <w:rPr>
          <w:sz w:val="22"/>
          <w:szCs w:val="22"/>
        </w:rPr>
      </w:pPr>
      <w:r>
        <w:rPr>
          <w:sz w:val="22"/>
          <w:szCs w:val="22"/>
        </w:rPr>
        <w:lastRenderedPageBreak/>
        <w:t>&lt;?xml version="1.0" encoding="UTF-8"?&gt;</w:t>
      </w:r>
    </w:p>
    <w:p w:rsidR="000774BB" w:rsidRDefault="000774BB" w:rsidP="000774BB">
      <w:pPr>
        <w:rPr>
          <w:sz w:val="22"/>
          <w:szCs w:val="22"/>
        </w:rPr>
      </w:pPr>
      <w:r>
        <w:rPr>
          <w:sz w:val="22"/>
          <w:szCs w:val="22"/>
        </w:rPr>
        <w:t>&lt;web-app version="2.5" xmlns="http://java.sun.com/xml/ns/javaee"</w:t>
      </w:r>
    </w:p>
    <w:p w:rsidR="000774BB" w:rsidRDefault="000774BB" w:rsidP="000774BB">
      <w:pPr>
        <w:rPr>
          <w:sz w:val="22"/>
          <w:szCs w:val="22"/>
        </w:rPr>
      </w:pPr>
      <w:r>
        <w:rPr>
          <w:sz w:val="22"/>
          <w:szCs w:val="22"/>
        </w:rPr>
        <w:t xml:space="preserve">         xmlns:xsi="http://www.w3.org/2001/XMLSchema-instance"</w:t>
      </w:r>
    </w:p>
    <w:p w:rsidR="000774BB" w:rsidRDefault="000774BB" w:rsidP="000774BB">
      <w:pPr>
        <w:rPr>
          <w:sz w:val="22"/>
          <w:szCs w:val="22"/>
        </w:rPr>
      </w:pPr>
      <w:r>
        <w:rPr>
          <w:sz w:val="22"/>
          <w:szCs w:val="22"/>
        </w:rPr>
        <w:t xml:space="preserve">         xsi:schemaLocation="http://java.sun.com/xml/ns/javaee </w:t>
      </w:r>
    </w:p>
    <w:p w:rsidR="000774BB" w:rsidRDefault="000774BB" w:rsidP="000774BB">
      <w:pPr>
        <w:rPr>
          <w:sz w:val="22"/>
          <w:szCs w:val="22"/>
        </w:rPr>
      </w:pPr>
      <w:r>
        <w:rPr>
          <w:sz w:val="22"/>
          <w:szCs w:val="22"/>
        </w:rPr>
        <w:t xml:space="preserve">         http://java.sun.com/xml/ns/javaee/web-app_2_5.xsd"&gt;</w:t>
      </w:r>
    </w:p>
    <w:p w:rsidR="000774BB" w:rsidRDefault="000774BB" w:rsidP="000774BB">
      <w:pPr>
        <w:rPr>
          <w:sz w:val="22"/>
          <w:szCs w:val="22"/>
        </w:rPr>
      </w:pPr>
      <w:r>
        <w:rPr>
          <w:sz w:val="22"/>
          <w:szCs w:val="22"/>
        </w:rPr>
        <w:t xml:space="preserve">    &lt;display-name&gt;cxf&lt;/display-name&gt;</w:t>
      </w:r>
    </w:p>
    <w:p w:rsidR="000774BB" w:rsidRDefault="000774BB" w:rsidP="000774BB">
      <w:pPr>
        <w:rPr>
          <w:sz w:val="22"/>
          <w:szCs w:val="22"/>
        </w:rPr>
      </w:pPr>
    </w:p>
    <w:p w:rsidR="000774BB" w:rsidRDefault="000774BB" w:rsidP="000774BB">
      <w:pPr>
        <w:rPr>
          <w:b/>
          <w:bCs/>
          <w:sz w:val="22"/>
          <w:szCs w:val="22"/>
        </w:rPr>
      </w:pPr>
      <w:r>
        <w:rPr>
          <w:sz w:val="22"/>
          <w:szCs w:val="22"/>
        </w:rPr>
        <w:t xml:space="preserve">    </w:t>
      </w:r>
      <w:r>
        <w:rPr>
          <w:b/>
          <w:bCs/>
          <w:sz w:val="22"/>
          <w:szCs w:val="22"/>
        </w:rPr>
        <w:t>&lt;servlet&gt;</w:t>
      </w:r>
    </w:p>
    <w:p w:rsidR="000774BB" w:rsidRDefault="000774BB" w:rsidP="000774BB">
      <w:pPr>
        <w:rPr>
          <w:b/>
          <w:bCs/>
          <w:sz w:val="22"/>
          <w:szCs w:val="22"/>
        </w:rPr>
      </w:pPr>
      <w:r>
        <w:rPr>
          <w:b/>
          <w:bCs/>
          <w:sz w:val="22"/>
          <w:szCs w:val="22"/>
        </w:rPr>
        <w:t xml:space="preserve">        &lt;servlet-name&gt;cxf&lt;/servlet-name&gt;</w:t>
      </w:r>
    </w:p>
    <w:p w:rsidR="000774BB" w:rsidRDefault="000774BB" w:rsidP="000774BB">
      <w:pPr>
        <w:rPr>
          <w:b/>
          <w:bCs/>
          <w:sz w:val="22"/>
          <w:szCs w:val="22"/>
        </w:rPr>
      </w:pPr>
      <w:r>
        <w:rPr>
          <w:b/>
          <w:bCs/>
          <w:sz w:val="22"/>
          <w:szCs w:val="22"/>
        </w:rPr>
        <w:t xml:space="preserve">        &lt;display-name&gt;cxf&lt;/display-name&gt;</w:t>
      </w:r>
    </w:p>
    <w:p w:rsidR="000774BB" w:rsidRDefault="000774BB" w:rsidP="000774BB">
      <w:pPr>
        <w:rPr>
          <w:b/>
          <w:bCs/>
          <w:sz w:val="22"/>
          <w:szCs w:val="22"/>
        </w:rPr>
      </w:pPr>
      <w:r>
        <w:rPr>
          <w:b/>
          <w:bCs/>
          <w:sz w:val="22"/>
          <w:szCs w:val="22"/>
        </w:rPr>
        <w:t xml:space="preserve">        &lt;description&gt;Apache CXF Endpoint&lt;/description&gt;</w:t>
      </w:r>
    </w:p>
    <w:p w:rsidR="000774BB" w:rsidRDefault="000774BB" w:rsidP="000774BB">
      <w:pPr>
        <w:rPr>
          <w:b/>
          <w:bCs/>
          <w:sz w:val="22"/>
          <w:szCs w:val="22"/>
        </w:rPr>
      </w:pPr>
      <w:r>
        <w:rPr>
          <w:b/>
          <w:bCs/>
          <w:sz w:val="22"/>
          <w:szCs w:val="22"/>
        </w:rPr>
        <w:t xml:space="preserve">        &lt;servlet-class&gt;org.apache.cxf.transport.servlet.CXFServlet&lt;/servlet-class&gt;</w:t>
      </w:r>
    </w:p>
    <w:p w:rsidR="000774BB" w:rsidRDefault="000774BB" w:rsidP="000774BB">
      <w:pPr>
        <w:rPr>
          <w:b/>
          <w:bCs/>
          <w:sz w:val="22"/>
          <w:szCs w:val="22"/>
        </w:rPr>
      </w:pPr>
      <w:r>
        <w:rPr>
          <w:b/>
          <w:bCs/>
          <w:sz w:val="22"/>
          <w:szCs w:val="22"/>
        </w:rPr>
        <w:t xml:space="preserve">        &lt;load-on-startup&gt;1&lt;/load-on-startup&gt;</w:t>
      </w:r>
    </w:p>
    <w:p w:rsidR="000774BB" w:rsidRDefault="000774BB" w:rsidP="000774BB">
      <w:pPr>
        <w:rPr>
          <w:sz w:val="22"/>
          <w:szCs w:val="22"/>
        </w:rPr>
      </w:pPr>
      <w:r>
        <w:rPr>
          <w:b/>
          <w:bCs/>
          <w:sz w:val="22"/>
          <w:szCs w:val="22"/>
        </w:rPr>
        <w:t xml:space="preserve">    &lt;/servlet&gt;</w:t>
      </w:r>
    </w:p>
    <w:p w:rsidR="000774BB" w:rsidRDefault="000774BB" w:rsidP="000774BB">
      <w:pPr>
        <w:rPr>
          <w:sz w:val="22"/>
          <w:szCs w:val="22"/>
        </w:rPr>
      </w:pPr>
    </w:p>
    <w:p w:rsidR="000774BB" w:rsidRDefault="000774BB" w:rsidP="000774BB">
      <w:pPr>
        <w:rPr>
          <w:sz w:val="22"/>
          <w:szCs w:val="22"/>
        </w:rPr>
      </w:pPr>
      <w:r>
        <w:rPr>
          <w:sz w:val="22"/>
          <w:szCs w:val="22"/>
        </w:rPr>
        <w:t xml:space="preserve">    &lt;servlet-mapping&gt;</w:t>
      </w:r>
    </w:p>
    <w:p w:rsidR="000774BB" w:rsidRDefault="000774BB" w:rsidP="000774BB">
      <w:pPr>
        <w:rPr>
          <w:sz w:val="22"/>
          <w:szCs w:val="22"/>
        </w:rPr>
      </w:pPr>
      <w:r>
        <w:rPr>
          <w:sz w:val="22"/>
          <w:szCs w:val="22"/>
        </w:rPr>
        <w:t xml:space="preserve">        &lt;servlet-name&gt;cxf&lt;/servlet-name&gt;</w:t>
      </w:r>
    </w:p>
    <w:p w:rsidR="000774BB" w:rsidRDefault="000774BB" w:rsidP="000774BB">
      <w:pPr>
        <w:rPr>
          <w:sz w:val="22"/>
          <w:szCs w:val="22"/>
        </w:rPr>
      </w:pPr>
      <w:r>
        <w:rPr>
          <w:sz w:val="22"/>
          <w:szCs w:val="22"/>
        </w:rPr>
        <w:t xml:space="preserve">        &lt;url-pattern&gt;/services/*&lt;/url-pattern&gt;</w:t>
      </w:r>
    </w:p>
    <w:p w:rsidR="000774BB" w:rsidRDefault="000774BB" w:rsidP="000774BB">
      <w:pPr>
        <w:rPr>
          <w:sz w:val="22"/>
          <w:szCs w:val="22"/>
        </w:rPr>
      </w:pPr>
      <w:r>
        <w:rPr>
          <w:sz w:val="22"/>
          <w:szCs w:val="22"/>
        </w:rPr>
        <w:t xml:space="preserve">    &lt;/servlet-mapping&gt;</w:t>
      </w:r>
    </w:p>
    <w:p w:rsidR="000774BB" w:rsidRDefault="000774BB" w:rsidP="000774BB">
      <w:pPr>
        <w:rPr>
          <w:sz w:val="22"/>
          <w:szCs w:val="22"/>
        </w:rPr>
      </w:pPr>
    </w:p>
    <w:p w:rsidR="000774BB" w:rsidRDefault="000774BB" w:rsidP="000774BB">
      <w:pPr>
        <w:rPr>
          <w:sz w:val="22"/>
          <w:szCs w:val="22"/>
        </w:rPr>
      </w:pPr>
      <w:r>
        <w:rPr>
          <w:sz w:val="22"/>
          <w:szCs w:val="22"/>
        </w:rPr>
        <w:t xml:space="preserve">    &lt;session-config&gt;</w:t>
      </w:r>
    </w:p>
    <w:p w:rsidR="000774BB" w:rsidRDefault="000774BB" w:rsidP="000774BB">
      <w:pPr>
        <w:rPr>
          <w:sz w:val="22"/>
          <w:szCs w:val="22"/>
        </w:rPr>
      </w:pPr>
      <w:r>
        <w:rPr>
          <w:sz w:val="22"/>
          <w:szCs w:val="22"/>
        </w:rPr>
        <w:t xml:space="preserve">        &lt;session-timeout&gt;60&lt;/session-timeout&gt;</w:t>
      </w:r>
    </w:p>
    <w:p w:rsidR="000774BB" w:rsidRDefault="000774BB" w:rsidP="000774BB">
      <w:pPr>
        <w:rPr>
          <w:sz w:val="22"/>
          <w:szCs w:val="22"/>
        </w:rPr>
      </w:pPr>
      <w:r>
        <w:rPr>
          <w:sz w:val="22"/>
          <w:szCs w:val="22"/>
        </w:rPr>
        <w:t xml:space="preserve">    &lt;/session-config&gt;</w:t>
      </w:r>
    </w:p>
    <w:p w:rsidR="000774BB" w:rsidRDefault="000774BB" w:rsidP="000774BB">
      <w:pPr>
        <w:rPr>
          <w:sz w:val="22"/>
          <w:szCs w:val="22"/>
        </w:rPr>
      </w:pPr>
    </w:p>
    <w:p w:rsidR="000774BB" w:rsidRDefault="000774BB" w:rsidP="000774BB">
      <w:pPr>
        <w:rPr>
          <w:sz w:val="22"/>
          <w:szCs w:val="22"/>
        </w:rPr>
      </w:pPr>
      <w:r>
        <w:rPr>
          <w:sz w:val="22"/>
          <w:szCs w:val="22"/>
        </w:rPr>
        <w:t>&lt;/web-app&gt;</w:t>
      </w:r>
    </w:p>
    <w:p w:rsidR="000774BB" w:rsidRDefault="000774BB" w:rsidP="000774BB">
      <w:pPr>
        <w:rPr>
          <w:sz w:val="22"/>
          <w:szCs w:val="22"/>
        </w:rPr>
      </w:pPr>
    </w:p>
    <w:p w:rsidR="000774BB" w:rsidRDefault="000774BB" w:rsidP="000774BB">
      <w:pPr>
        <w:rPr>
          <w:sz w:val="22"/>
          <w:szCs w:val="22"/>
        </w:rPr>
      </w:pPr>
      <w:r>
        <w:rPr>
          <w:b/>
          <w:bCs/>
          <w:sz w:val="22"/>
          <w:szCs w:val="22"/>
          <w:u w:val="single"/>
        </w:rPr>
        <w:t>server-build.xml</w:t>
      </w:r>
    </w:p>
    <w:p w:rsidR="000774BB" w:rsidRDefault="000774BB" w:rsidP="000774BB">
      <w:pPr>
        <w:rPr>
          <w:sz w:val="22"/>
          <w:szCs w:val="22"/>
        </w:rPr>
      </w:pPr>
      <w:r>
        <w:rPr>
          <w:sz w:val="22"/>
          <w:szCs w:val="22"/>
        </w:rPr>
        <w:t>&lt;!--</w:t>
      </w:r>
    </w:p>
    <w:p w:rsidR="000774BB" w:rsidRDefault="000774BB" w:rsidP="000774BB">
      <w:pPr>
        <w:rPr>
          <w:sz w:val="22"/>
          <w:szCs w:val="22"/>
        </w:rPr>
      </w:pPr>
      <w:r>
        <w:rPr>
          <w:sz w:val="22"/>
          <w:szCs w:val="22"/>
        </w:rPr>
        <w:t xml:space="preserve">    Author : Debadatta Mishra</w:t>
      </w:r>
    </w:p>
    <w:p w:rsidR="000774BB" w:rsidRDefault="000774BB" w:rsidP="000774BB">
      <w:pPr>
        <w:rPr>
          <w:sz w:val="22"/>
          <w:szCs w:val="22"/>
        </w:rPr>
      </w:pPr>
      <w:r>
        <w:rPr>
          <w:sz w:val="22"/>
          <w:szCs w:val="22"/>
        </w:rPr>
        <w:t xml:space="preserve">    A generic script to create a web service.</w:t>
      </w:r>
    </w:p>
    <w:p w:rsidR="000774BB" w:rsidRDefault="000774BB" w:rsidP="000774BB">
      <w:pPr>
        <w:rPr>
          <w:sz w:val="22"/>
          <w:szCs w:val="22"/>
        </w:rPr>
      </w:pPr>
      <w:r>
        <w:rPr>
          <w:sz w:val="22"/>
          <w:szCs w:val="22"/>
        </w:rPr>
        <w:t xml:space="preserve">    This script helps to create .war file as a web service </w:t>
      </w:r>
    </w:p>
    <w:p w:rsidR="000774BB" w:rsidRDefault="000774BB" w:rsidP="000774BB">
      <w:pPr>
        <w:rPr>
          <w:sz w:val="22"/>
          <w:szCs w:val="22"/>
        </w:rPr>
      </w:pPr>
      <w:r>
        <w:rPr>
          <w:sz w:val="22"/>
          <w:szCs w:val="22"/>
        </w:rPr>
        <w:t xml:space="preserve">    to deploy in J2EE server.</w:t>
      </w:r>
    </w:p>
    <w:p w:rsidR="000774BB" w:rsidRDefault="000774BB" w:rsidP="000774BB">
      <w:pPr>
        <w:rPr>
          <w:sz w:val="22"/>
          <w:szCs w:val="22"/>
        </w:rPr>
      </w:pPr>
      <w:r>
        <w:rPr>
          <w:sz w:val="22"/>
          <w:szCs w:val="22"/>
        </w:rPr>
        <w:t>--&gt;</w:t>
      </w:r>
    </w:p>
    <w:p w:rsidR="000774BB" w:rsidRDefault="000774BB" w:rsidP="000774BB">
      <w:pPr>
        <w:rPr>
          <w:sz w:val="22"/>
          <w:szCs w:val="22"/>
        </w:rPr>
      </w:pPr>
    </w:p>
    <w:p w:rsidR="000774BB" w:rsidRDefault="000774BB" w:rsidP="000774BB">
      <w:pPr>
        <w:rPr>
          <w:sz w:val="22"/>
          <w:szCs w:val="22"/>
        </w:rPr>
      </w:pPr>
      <w:r>
        <w:rPr>
          <w:sz w:val="22"/>
          <w:szCs w:val="22"/>
        </w:rPr>
        <w:t>&lt;project name="pojoservice" basedir="." default="create.war"&gt;</w:t>
      </w:r>
    </w:p>
    <w:p w:rsidR="000774BB" w:rsidRDefault="000774BB" w:rsidP="000774BB">
      <w:pPr>
        <w:rPr>
          <w:sz w:val="22"/>
          <w:szCs w:val="22"/>
        </w:rPr>
      </w:pPr>
    </w:p>
    <w:p w:rsidR="000774BB" w:rsidRDefault="000774BB" w:rsidP="000774BB">
      <w:pPr>
        <w:rPr>
          <w:sz w:val="22"/>
          <w:szCs w:val="22"/>
        </w:rPr>
      </w:pPr>
      <w:r>
        <w:rPr>
          <w:sz w:val="22"/>
          <w:szCs w:val="22"/>
        </w:rPr>
        <w:tab/>
        <w:t>&lt;property name="server.src.dir"</w:t>
      </w:r>
      <w:r>
        <w:rPr>
          <w:sz w:val="22"/>
          <w:szCs w:val="22"/>
        </w:rPr>
        <w:tab/>
      </w:r>
      <w:r>
        <w:rPr>
          <w:sz w:val="22"/>
          <w:szCs w:val="22"/>
        </w:rPr>
        <w:tab/>
      </w:r>
      <w:r>
        <w:rPr>
          <w:sz w:val="22"/>
          <w:szCs w:val="22"/>
        </w:rPr>
        <w:tab/>
        <w:t>value="${basedir}/src" /&gt;</w:t>
      </w:r>
    </w:p>
    <w:p w:rsidR="000774BB" w:rsidRDefault="000774BB" w:rsidP="000774BB">
      <w:pPr>
        <w:rPr>
          <w:sz w:val="22"/>
          <w:szCs w:val="22"/>
        </w:rPr>
      </w:pPr>
      <w:r>
        <w:rPr>
          <w:sz w:val="22"/>
          <w:szCs w:val="22"/>
        </w:rPr>
        <w:tab/>
        <w:t>&lt;property name="cfx.home"</w:t>
      </w:r>
      <w:r>
        <w:rPr>
          <w:sz w:val="22"/>
          <w:szCs w:val="22"/>
        </w:rPr>
        <w:tab/>
      </w:r>
      <w:r>
        <w:rPr>
          <w:sz w:val="22"/>
          <w:szCs w:val="22"/>
        </w:rPr>
        <w:tab/>
      </w:r>
      <w:r>
        <w:rPr>
          <w:sz w:val="22"/>
          <w:szCs w:val="22"/>
        </w:rPr>
        <w:tab/>
      </w:r>
      <w:r>
        <w:rPr>
          <w:sz w:val="22"/>
          <w:szCs w:val="22"/>
        </w:rPr>
        <w:tab/>
        <w:t>value="E:/devsoft/webserviceframeworks/apache-cxf-2.6.1"/&gt;</w:t>
      </w:r>
    </w:p>
    <w:p w:rsidR="000774BB" w:rsidRDefault="000774BB" w:rsidP="000774BB">
      <w:pPr>
        <w:rPr>
          <w:sz w:val="22"/>
          <w:szCs w:val="22"/>
        </w:rPr>
      </w:pPr>
      <w:r>
        <w:rPr>
          <w:sz w:val="22"/>
          <w:szCs w:val="22"/>
        </w:rPr>
        <w:tab/>
        <w:t>&lt;property name="cfx.lib.dir"</w:t>
      </w:r>
      <w:r>
        <w:rPr>
          <w:sz w:val="22"/>
          <w:szCs w:val="22"/>
        </w:rPr>
        <w:tab/>
      </w:r>
      <w:r>
        <w:rPr>
          <w:sz w:val="22"/>
          <w:szCs w:val="22"/>
        </w:rPr>
        <w:tab/>
      </w:r>
      <w:r>
        <w:rPr>
          <w:sz w:val="22"/>
          <w:szCs w:val="22"/>
        </w:rPr>
        <w:tab/>
        <w:t>value="${cfx.home}/lib"/&gt;</w:t>
      </w:r>
    </w:p>
    <w:p w:rsidR="000774BB" w:rsidRDefault="000774BB" w:rsidP="000774BB">
      <w:pPr>
        <w:rPr>
          <w:sz w:val="22"/>
          <w:szCs w:val="22"/>
        </w:rPr>
      </w:pPr>
      <w:r>
        <w:rPr>
          <w:sz w:val="22"/>
          <w:szCs w:val="22"/>
        </w:rPr>
        <w:tab/>
        <w:t xml:space="preserve">&lt;property name="wsdl.dir" </w:t>
      </w:r>
      <w:r>
        <w:rPr>
          <w:sz w:val="22"/>
          <w:szCs w:val="22"/>
        </w:rPr>
        <w:tab/>
      </w:r>
      <w:r>
        <w:rPr>
          <w:sz w:val="22"/>
          <w:szCs w:val="22"/>
        </w:rPr>
        <w:tab/>
      </w:r>
      <w:r>
        <w:rPr>
          <w:sz w:val="22"/>
          <w:szCs w:val="22"/>
        </w:rPr>
        <w:tab/>
      </w:r>
      <w:r>
        <w:rPr>
          <w:sz w:val="22"/>
          <w:szCs w:val="22"/>
        </w:rPr>
        <w:tab/>
        <w:t>value="${basedir}/wsdl"/&gt;</w:t>
      </w:r>
    </w:p>
    <w:p w:rsidR="000774BB" w:rsidRDefault="000774BB" w:rsidP="000774BB">
      <w:pPr>
        <w:rPr>
          <w:sz w:val="22"/>
          <w:szCs w:val="22"/>
        </w:rPr>
      </w:pPr>
      <w:r>
        <w:rPr>
          <w:sz w:val="22"/>
          <w:szCs w:val="22"/>
        </w:rPr>
        <w:tab/>
        <w:t xml:space="preserve">&lt;property name="wsdl.file.name" </w:t>
      </w:r>
      <w:r>
        <w:rPr>
          <w:sz w:val="22"/>
          <w:szCs w:val="22"/>
        </w:rPr>
        <w:tab/>
      </w:r>
      <w:r>
        <w:rPr>
          <w:sz w:val="22"/>
          <w:szCs w:val="22"/>
        </w:rPr>
        <w:tab/>
        <w:t>value="${wsdl.dir}/${ant.project.name}.wsdl"/&gt;</w:t>
      </w:r>
    </w:p>
    <w:p w:rsidR="000774BB" w:rsidRDefault="000774BB" w:rsidP="000774BB">
      <w:pPr>
        <w:rPr>
          <w:sz w:val="22"/>
          <w:szCs w:val="22"/>
        </w:rPr>
      </w:pPr>
      <w:r>
        <w:rPr>
          <w:sz w:val="22"/>
          <w:szCs w:val="22"/>
        </w:rPr>
        <w:tab/>
        <w:t xml:space="preserve">&lt;property name="build.dir" </w:t>
      </w:r>
      <w:r>
        <w:rPr>
          <w:sz w:val="22"/>
          <w:szCs w:val="22"/>
        </w:rPr>
        <w:tab/>
      </w:r>
      <w:r>
        <w:rPr>
          <w:sz w:val="22"/>
          <w:szCs w:val="22"/>
        </w:rPr>
        <w:tab/>
      </w:r>
      <w:r>
        <w:rPr>
          <w:sz w:val="22"/>
          <w:szCs w:val="22"/>
        </w:rPr>
        <w:tab/>
      </w:r>
      <w:r>
        <w:rPr>
          <w:sz w:val="22"/>
          <w:szCs w:val="22"/>
        </w:rPr>
        <w:tab/>
        <w:t>value="${basedir}/build"/&gt;</w:t>
      </w:r>
    </w:p>
    <w:p w:rsidR="000774BB" w:rsidRDefault="000774BB" w:rsidP="000774BB">
      <w:pPr>
        <w:rPr>
          <w:sz w:val="22"/>
          <w:szCs w:val="22"/>
        </w:rPr>
      </w:pPr>
      <w:r>
        <w:rPr>
          <w:sz w:val="22"/>
          <w:szCs w:val="22"/>
        </w:rPr>
        <w:tab/>
        <w:t xml:space="preserve">&lt;property name="dist.dir" </w:t>
      </w:r>
      <w:r>
        <w:rPr>
          <w:sz w:val="22"/>
          <w:szCs w:val="22"/>
        </w:rPr>
        <w:tab/>
      </w:r>
      <w:r>
        <w:rPr>
          <w:sz w:val="22"/>
          <w:szCs w:val="22"/>
        </w:rPr>
        <w:tab/>
      </w:r>
      <w:r>
        <w:rPr>
          <w:sz w:val="22"/>
          <w:szCs w:val="22"/>
        </w:rPr>
        <w:tab/>
      </w:r>
      <w:r>
        <w:rPr>
          <w:sz w:val="22"/>
          <w:szCs w:val="22"/>
        </w:rPr>
        <w:tab/>
        <w:t>value="${basedir}/dist"/&gt;</w:t>
      </w:r>
    </w:p>
    <w:p w:rsidR="000774BB" w:rsidRDefault="000774BB" w:rsidP="000774BB">
      <w:pPr>
        <w:rPr>
          <w:sz w:val="22"/>
          <w:szCs w:val="22"/>
        </w:rPr>
      </w:pPr>
      <w:r>
        <w:rPr>
          <w:sz w:val="22"/>
          <w:szCs w:val="22"/>
        </w:rPr>
        <w:tab/>
        <w:t xml:space="preserve">&lt;property name="web.dir" </w:t>
      </w:r>
      <w:r>
        <w:rPr>
          <w:sz w:val="22"/>
          <w:szCs w:val="22"/>
        </w:rPr>
        <w:tab/>
      </w:r>
      <w:r>
        <w:rPr>
          <w:sz w:val="22"/>
          <w:szCs w:val="22"/>
        </w:rPr>
        <w:tab/>
      </w:r>
      <w:r>
        <w:rPr>
          <w:sz w:val="22"/>
          <w:szCs w:val="22"/>
        </w:rPr>
        <w:tab/>
      </w:r>
      <w:r>
        <w:rPr>
          <w:sz w:val="22"/>
          <w:szCs w:val="22"/>
        </w:rPr>
        <w:tab/>
        <w:t>value="${basedir}/web"/&gt;</w:t>
      </w:r>
    </w:p>
    <w:p w:rsidR="000774BB" w:rsidRDefault="000774BB" w:rsidP="000774BB">
      <w:pPr>
        <w:rPr>
          <w:sz w:val="22"/>
          <w:szCs w:val="22"/>
        </w:rPr>
      </w:pPr>
      <w:r>
        <w:rPr>
          <w:sz w:val="22"/>
          <w:szCs w:val="22"/>
        </w:rPr>
        <w:tab/>
        <w:t xml:space="preserve">&lt;property name="webinf.dir" </w:t>
      </w:r>
      <w:r>
        <w:rPr>
          <w:sz w:val="22"/>
          <w:szCs w:val="22"/>
        </w:rPr>
        <w:tab/>
      </w:r>
      <w:r>
        <w:rPr>
          <w:sz w:val="22"/>
          <w:szCs w:val="22"/>
        </w:rPr>
        <w:tab/>
      </w:r>
      <w:r>
        <w:rPr>
          <w:sz w:val="22"/>
          <w:szCs w:val="22"/>
        </w:rPr>
        <w:tab/>
        <w:t>value="${web.dir}/WEB-INF"/&gt;</w:t>
      </w:r>
    </w:p>
    <w:p w:rsidR="000774BB" w:rsidRDefault="000774BB" w:rsidP="000774BB">
      <w:pPr>
        <w:rPr>
          <w:sz w:val="22"/>
          <w:szCs w:val="22"/>
        </w:rPr>
      </w:pPr>
      <w:r>
        <w:rPr>
          <w:sz w:val="22"/>
          <w:szCs w:val="22"/>
        </w:rPr>
        <w:tab/>
        <w:t>&lt;property name="service.class.name"</w:t>
      </w:r>
      <w:r>
        <w:rPr>
          <w:sz w:val="22"/>
          <w:szCs w:val="22"/>
        </w:rPr>
        <w:tab/>
      </w:r>
      <w:r>
        <w:rPr>
          <w:sz w:val="22"/>
          <w:szCs w:val="22"/>
        </w:rPr>
        <w:tab/>
        <w:t>value="com.ddlab.ws.cxf.SimpleWebService"/&gt;</w:t>
      </w:r>
    </w:p>
    <w:p w:rsidR="000774BB" w:rsidRDefault="000774BB" w:rsidP="000774BB">
      <w:pPr>
        <w:rPr>
          <w:sz w:val="22"/>
          <w:szCs w:val="22"/>
        </w:rPr>
      </w:pPr>
      <w:r>
        <w:rPr>
          <w:sz w:val="22"/>
          <w:szCs w:val="22"/>
        </w:rPr>
        <w:tab/>
        <w:t xml:space="preserve">&lt;property name="war.file.name" </w:t>
      </w:r>
      <w:r>
        <w:rPr>
          <w:sz w:val="22"/>
          <w:szCs w:val="22"/>
        </w:rPr>
        <w:tab/>
      </w:r>
      <w:r>
        <w:rPr>
          <w:sz w:val="22"/>
          <w:szCs w:val="22"/>
        </w:rPr>
        <w:tab/>
      </w:r>
      <w:r>
        <w:rPr>
          <w:sz w:val="22"/>
          <w:szCs w:val="22"/>
        </w:rPr>
        <w:tab/>
        <w:t>value="${ant.project.name}.war"/&gt;</w:t>
      </w:r>
    </w:p>
    <w:p w:rsidR="000774BB" w:rsidRDefault="000774BB" w:rsidP="000774BB">
      <w:pPr>
        <w:rPr>
          <w:sz w:val="22"/>
          <w:szCs w:val="22"/>
        </w:rPr>
      </w:pPr>
      <w:r>
        <w:rPr>
          <w:sz w:val="22"/>
          <w:szCs w:val="22"/>
        </w:rPr>
        <w:tab/>
        <w:t>&lt;property name="service.name"</w:t>
      </w:r>
      <w:r>
        <w:rPr>
          <w:sz w:val="22"/>
          <w:szCs w:val="22"/>
        </w:rPr>
        <w:tab/>
      </w:r>
      <w:r>
        <w:rPr>
          <w:sz w:val="22"/>
          <w:szCs w:val="22"/>
        </w:rPr>
        <w:tab/>
      </w:r>
      <w:r>
        <w:rPr>
          <w:sz w:val="22"/>
          <w:szCs w:val="22"/>
        </w:rPr>
        <w:tab/>
        <w:t>value="simplewebservice"/&gt;</w:t>
      </w:r>
    </w:p>
    <w:p w:rsidR="000774BB" w:rsidRDefault="000774BB" w:rsidP="000774BB">
      <w:pPr>
        <w:rPr>
          <w:sz w:val="22"/>
          <w:szCs w:val="22"/>
        </w:rPr>
      </w:pPr>
      <w:r>
        <w:rPr>
          <w:sz w:val="22"/>
          <w:szCs w:val="22"/>
        </w:rPr>
        <w:tab/>
      </w:r>
    </w:p>
    <w:p w:rsidR="000774BB" w:rsidRDefault="000774BB" w:rsidP="000774BB">
      <w:pPr>
        <w:rPr>
          <w:sz w:val="22"/>
          <w:szCs w:val="22"/>
        </w:rPr>
      </w:pPr>
    </w:p>
    <w:p w:rsidR="000774BB" w:rsidRDefault="000774BB" w:rsidP="000774BB">
      <w:pPr>
        <w:rPr>
          <w:sz w:val="22"/>
          <w:szCs w:val="22"/>
        </w:rPr>
      </w:pPr>
      <w:r>
        <w:rPr>
          <w:sz w:val="22"/>
          <w:szCs w:val="22"/>
        </w:rPr>
        <w:tab/>
        <w:t>&lt;!-- Create classpath setting --&gt;</w:t>
      </w:r>
    </w:p>
    <w:p w:rsidR="000774BB" w:rsidRDefault="000774BB" w:rsidP="000774BB">
      <w:pPr>
        <w:rPr>
          <w:sz w:val="22"/>
          <w:szCs w:val="22"/>
        </w:rPr>
      </w:pPr>
      <w:r>
        <w:rPr>
          <w:sz w:val="22"/>
          <w:szCs w:val="22"/>
        </w:rPr>
        <w:tab/>
        <w:t>&lt;path id="cxf.classpath"&gt;</w:t>
      </w:r>
    </w:p>
    <w:p w:rsidR="000774BB" w:rsidRDefault="000774BB" w:rsidP="000774BB">
      <w:pPr>
        <w:rPr>
          <w:sz w:val="22"/>
          <w:szCs w:val="22"/>
        </w:rPr>
      </w:pPr>
      <w:r>
        <w:rPr>
          <w:sz w:val="22"/>
          <w:szCs w:val="22"/>
        </w:rPr>
        <w:tab/>
      </w:r>
      <w:r>
        <w:rPr>
          <w:sz w:val="22"/>
          <w:szCs w:val="22"/>
        </w:rPr>
        <w:tab/>
        <w:t>&lt;pathelement location="${build.dir}/classes"/&gt;</w:t>
      </w:r>
    </w:p>
    <w:p w:rsidR="000774BB" w:rsidRDefault="000774BB" w:rsidP="000774BB">
      <w:pPr>
        <w:rPr>
          <w:sz w:val="22"/>
          <w:szCs w:val="22"/>
        </w:rPr>
      </w:pPr>
    </w:p>
    <w:p w:rsidR="000774BB" w:rsidRDefault="000774BB" w:rsidP="000774BB">
      <w:pPr>
        <w:rPr>
          <w:sz w:val="22"/>
          <w:szCs w:val="22"/>
        </w:rPr>
      </w:pPr>
      <w:r>
        <w:rPr>
          <w:sz w:val="22"/>
          <w:szCs w:val="22"/>
        </w:rPr>
        <w:tab/>
      </w:r>
      <w:r>
        <w:rPr>
          <w:sz w:val="22"/>
          <w:szCs w:val="22"/>
        </w:rPr>
        <w:tab/>
        <w:t>&lt;fileset dir="${cfx.lib.dir}"&gt;</w:t>
      </w:r>
    </w:p>
    <w:p w:rsidR="000774BB" w:rsidRDefault="000774BB" w:rsidP="000774BB">
      <w:pPr>
        <w:rPr>
          <w:sz w:val="22"/>
          <w:szCs w:val="22"/>
        </w:rPr>
      </w:pPr>
      <w:r>
        <w:rPr>
          <w:sz w:val="22"/>
          <w:szCs w:val="22"/>
        </w:rPr>
        <w:tab/>
      </w:r>
      <w:r>
        <w:rPr>
          <w:sz w:val="22"/>
          <w:szCs w:val="22"/>
        </w:rPr>
        <w:tab/>
      </w:r>
      <w:r>
        <w:rPr>
          <w:sz w:val="22"/>
          <w:szCs w:val="22"/>
        </w:rPr>
        <w:tab/>
        <w:t>&lt;include name="**/*.jar"/&gt;</w:t>
      </w:r>
    </w:p>
    <w:p w:rsidR="000774BB" w:rsidRDefault="000774BB" w:rsidP="000774BB">
      <w:pPr>
        <w:rPr>
          <w:sz w:val="22"/>
          <w:szCs w:val="22"/>
        </w:rPr>
      </w:pPr>
      <w:r>
        <w:rPr>
          <w:sz w:val="22"/>
          <w:szCs w:val="22"/>
        </w:rPr>
        <w:tab/>
      </w:r>
      <w:r>
        <w:rPr>
          <w:sz w:val="22"/>
          <w:szCs w:val="22"/>
        </w:rPr>
        <w:tab/>
        <w:t>&lt;/fileset&gt;</w:t>
      </w:r>
    </w:p>
    <w:p w:rsidR="000774BB" w:rsidRDefault="000774BB" w:rsidP="000774BB">
      <w:pPr>
        <w:rPr>
          <w:sz w:val="22"/>
          <w:szCs w:val="22"/>
        </w:rPr>
      </w:pPr>
    </w:p>
    <w:p w:rsidR="000774BB" w:rsidRDefault="000774BB" w:rsidP="000774BB">
      <w:pPr>
        <w:rPr>
          <w:sz w:val="22"/>
          <w:szCs w:val="22"/>
        </w:rPr>
      </w:pPr>
      <w:r>
        <w:rPr>
          <w:sz w:val="22"/>
          <w:szCs w:val="22"/>
        </w:rPr>
        <w:tab/>
        <w:t>&lt;/path&gt;</w:t>
      </w:r>
    </w:p>
    <w:p w:rsidR="000774BB" w:rsidRDefault="000774BB" w:rsidP="000774BB">
      <w:pPr>
        <w:rPr>
          <w:sz w:val="22"/>
          <w:szCs w:val="22"/>
        </w:rPr>
      </w:pPr>
    </w:p>
    <w:p w:rsidR="000774BB" w:rsidRDefault="000774BB" w:rsidP="000774BB">
      <w:pPr>
        <w:rPr>
          <w:sz w:val="22"/>
          <w:szCs w:val="22"/>
        </w:rPr>
      </w:pPr>
      <w:r>
        <w:rPr>
          <w:sz w:val="22"/>
          <w:szCs w:val="22"/>
        </w:rPr>
        <w:tab/>
        <w:t>&lt;!-- Delete and Create the required directories --&gt;</w:t>
      </w:r>
    </w:p>
    <w:p w:rsidR="000774BB" w:rsidRDefault="000774BB" w:rsidP="000774BB">
      <w:pPr>
        <w:rPr>
          <w:sz w:val="22"/>
          <w:szCs w:val="22"/>
        </w:rPr>
      </w:pPr>
      <w:r>
        <w:rPr>
          <w:sz w:val="22"/>
          <w:szCs w:val="22"/>
        </w:rPr>
        <w:lastRenderedPageBreak/>
        <w:tab/>
        <w:t>&lt;target name="clean"&gt;</w:t>
      </w:r>
    </w:p>
    <w:p w:rsidR="000774BB" w:rsidRDefault="000774BB" w:rsidP="000774BB">
      <w:pPr>
        <w:rPr>
          <w:sz w:val="22"/>
          <w:szCs w:val="22"/>
        </w:rPr>
      </w:pPr>
      <w:r>
        <w:rPr>
          <w:sz w:val="22"/>
          <w:szCs w:val="22"/>
        </w:rPr>
        <w:tab/>
      </w:r>
      <w:r>
        <w:rPr>
          <w:sz w:val="22"/>
          <w:szCs w:val="22"/>
        </w:rPr>
        <w:tab/>
        <w:t>&lt;delete dir="${build.dir}"/&gt;</w:t>
      </w:r>
    </w:p>
    <w:p w:rsidR="000774BB" w:rsidRDefault="000774BB" w:rsidP="000774BB">
      <w:pPr>
        <w:rPr>
          <w:sz w:val="22"/>
          <w:szCs w:val="22"/>
        </w:rPr>
      </w:pPr>
      <w:r>
        <w:rPr>
          <w:sz w:val="22"/>
          <w:szCs w:val="22"/>
        </w:rPr>
        <w:tab/>
      </w:r>
      <w:r>
        <w:rPr>
          <w:sz w:val="22"/>
          <w:szCs w:val="22"/>
        </w:rPr>
        <w:tab/>
        <w:t>&lt;delete dir="${dist.dir}"/&gt;</w:t>
      </w:r>
    </w:p>
    <w:p w:rsidR="000774BB" w:rsidRDefault="000774BB" w:rsidP="000774BB">
      <w:pPr>
        <w:rPr>
          <w:sz w:val="22"/>
          <w:szCs w:val="22"/>
        </w:rPr>
      </w:pPr>
      <w:r>
        <w:rPr>
          <w:sz w:val="22"/>
          <w:szCs w:val="22"/>
        </w:rPr>
        <w:tab/>
      </w:r>
      <w:r>
        <w:rPr>
          <w:sz w:val="22"/>
          <w:szCs w:val="22"/>
        </w:rPr>
        <w:tab/>
        <w:t>&lt;delete dir="${wsdl.dir}"/&gt;</w:t>
      </w:r>
    </w:p>
    <w:p w:rsidR="000774BB" w:rsidRDefault="000774BB" w:rsidP="000774BB">
      <w:pPr>
        <w:rPr>
          <w:sz w:val="22"/>
          <w:szCs w:val="22"/>
        </w:rPr>
      </w:pPr>
      <w:r>
        <w:rPr>
          <w:sz w:val="22"/>
          <w:szCs w:val="22"/>
        </w:rPr>
        <w:tab/>
      </w:r>
      <w:r>
        <w:rPr>
          <w:sz w:val="22"/>
          <w:szCs w:val="22"/>
        </w:rPr>
        <w:tab/>
        <w:t>&lt;delete dir="${webinf.dir}/lib"/&gt;</w:t>
      </w:r>
    </w:p>
    <w:p w:rsidR="000774BB" w:rsidRDefault="000774BB" w:rsidP="000774BB">
      <w:pPr>
        <w:rPr>
          <w:sz w:val="22"/>
          <w:szCs w:val="22"/>
        </w:rPr>
      </w:pPr>
      <w:r>
        <w:rPr>
          <w:sz w:val="22"/>
          <w:szCs w:val="22"/>
        </w:rPr>
        <w:tab/>
        <w:t>&lt;/target&gt;</w:t>
      </w:r>
    </w:p>
    <w:p w:rsidR="000774BB" w:rsidRDefault="000774BB" w:rsidP="000774BB">
      <w:pPr>
        <w:rPr>
          <w:sz w:val="22"/>
          <w:szCs w:val="22"/>
        </w:rPr>
      </w:pPr>
    </w:p>
    <w:p w:rsidR="000774BB" w:rsidRDefault="000774BB" w:rsidP="000774BB">
      <w:pPr>
        <w:rPr>
          <w:sz w:val="22"/>
          <w:szCs w:val="22"/>
        </w:rPr>
      </w:pPr>
      <w:r>
        <w:rPr>
          <w:sz w:val="22"/>
          <w:szCs w:val="22"/>
        </w:rPr>
        <w:tab/>
        <w:t>&lt;target name="init" depends="clean"&gt;</w:t>
      </w:r>
    </w:p>
    <w:p w:rsidR="000774BB" w:rsidRDefault="000774BB" w:rsidP="000774BB">
      <w:pPr>
        <w:rPr>
          <w:sz w:val="22"/>
          <w:szCs w:val="22"/>
        </w:rPr>
      </w:pPr>
      <w:r>
        <w:rPr>
          <w:sz w:val="22"/>
          <w:szCs w:val="22"/>
        </w:rPr>
        <w:tab/>
      </w:r>
      <w:r>
        <w:rPr>
          <w:sz w:val="22"/>
          <w:szCs w:val="22"/>
        </w:rPr>
        <w:tab/>
        <w:t>&lt;mkdir dir="${wsdl.dir}"/&gt;</w:t>
      </w:r>
    </w:p>
    <w:p w:rsidR="000774BB" w:rsidRDefault="000774BB" w:rsidP="000774BB">
      <w:pPr>
        <w:rPr>
          <w:sz w:val="22"/>
          <w:szCs w:val="22"/>
        </w:rPr>
      </w:pPr>
      <w:r>
        <w:rPr>
          <w:sz w:val="22"/>
          <w:szCs w:val="22"/>
        </w:rPr>
        <w:tab/>
      </w:r>
      <w:r>
        <w:rPr>
          <w:sz w:val="22"/>
          <w:szCs w:val="22"/>
        </w:rPr>
        <w:tab/>
        <w:t>&lt;mkdir dir="${build.dir}"/&gt;</w:t>
      </w:r>
    </w:p>
    <w:p w:rsidR="000774BB" w:rsidRDefault="000774BB" w:rsidP="000774BB">
      <w:pPr>
        <w:rPr>
          <w:sz w:val="22"/>
          <w:szCs w:val="22"/>
        </w:rPr>
      </w:pPr>
      <w:r>
        <w:rPr>
          <w:sz w:val="22"/>
          <w:szCs w:val="22"/>
        </w:rPr>
        <w:tab/>
      </w:r>
      <w:r>
        <w:rPr>
          <w:sz w:val="22"/>
          <w:szCs w:val="22"/>
        </w:rPr>
        <w:tab/>
        <w:t>&lt;mkdir dir="${dist.dir}"/&gt;</w:t>
      </w:r>
    </w:p>
    <w:p w:rsidR="000774BB" w:rsidRDefault="000774BB" w:rsidP="000774BB">
      <w:pPr>
        <w:rPr>
          <w:sz w:val="22"/>
          <w:szCs w:val="22"/>
        </w:rPr>
      </w:pPr>
      <w:r>
        <w:rPr>
          <w:sz w:val="22"/>
          <w:szCs w:val="22"/>
        </w:rPr>
        <w:tab/>
      </w:r>
      <w:r>
        <w:rPr>
          <w:sz w:val="22"/>
          <w:szCs w:val="22"/>
        </w:rPr>
        <w:tab/>
        <w:t>&lt;mkdir dir="${build.dir}/classes"/&gt;</w:t>
      </w:r>
    </w:p>
    <w:p w:rsidR="000774BB" w:rsidRDefault="000774BB" w:rsidP="000774BB">
      <w:pPr>
        <w:rPr>
          <w:sz w:val="22"/>
          <w:szCs w:val="22"/>
        </w:rPr>
      </w:pPr>
      <w:r>
        <w:rPr>
          <w:sz w:val="22"/>
          <w:szCs w:val="22"/>
        </w:rPr>
        <w:tab/>
      </w:r>
      <w:r>
        <w:rPr>
          <w:sz w:val="22"/>
          <w:szCs w:val="22"/>
        </w:rPr>
        <w:tab/>
        <w:t>&lt;mkdir dir="${webinf.dir}/lib"/&gt;</w:t>
      </w:r>
    </w:p>
    <w:p w:rsidR="000774BB" w:rsidRDefault="000774BB" w:rsidP="000774BB">
      <w:pPr>
        <w:rPr>
          <w:sz w:val="22"/>
          <w:szCs w:val="22"/>
        </w:rPr>
      </w:pPr>
      <w:r>
        <w:rPr>
          <w:sz w:val="22"/>
          <w:szCs w:val="22"/>
        </w:rPr>
        <w:tab/>
        <w:t>&lt;/target&gt;</w:t>
      </w:r>
    </w:p>
    <w:p w:rsidR="000774BB" w:rsidRDefault="000774BB" w:rsidP="000774BB">
      <w:pPr>
        <w:rPr>
          <w:sz w:val="22"/>
          <w:szCs w:val="22"/>
        </w:rPr>
      </w:pPr>
    </w:p>
    <w:p w:rsidR="000774BB" w:rsidRDefault="000774BB" w:rsidP="000774BB">
      <w:pPr>
        <w:rPr>
          <w:sz w:val="22"/>
          <w:szCs w:val="22"/>
        </w:rPr>
      </w:pPr>
      <w:r>
        <w:rPr>
          <w:sz w:val="22"/>
          <w:szCs w:val="22"/>
        </w:rPr>
        <w:tab/>
        <w:t>&lt;!-- Compile the services --&gt;</w:t>
      </w:r>
    </w:p>
    <w:p w:rsidR="000774BB" w:rsidRDefault="000774BB" w:rsidP="000774BB">
      <w:pPr>
        <w:rPr>
          <w:sz w:val="22"/>
          <w:szCs w:val="22"/>
        </w:rPr>
      </w:pPr>
      <w:r>
        <w:rPr>
          <w:sz w:val="22"/>
          <w:szCs w:val="22"/>
        </w:rPr>
        <w:tab/>
        <w:t>&lt;target name="compile.service" depends="init"&gt;</w:t>
      </w:r>
    </w:p>
    <w:p w:rsidR="000774BB" w:rsidRDefault="000774BB" w:rsidP="000774BB">
      <w:pPr>
        <w:rPr>
          <w:sz w:val="22"/>
          <w:szCs w:val="22"/>
        </w:rPr>
      </w:pPr>
      <w:r>
        <w:rPr>
          <w:sz w:val="22"/>
          <w:szCs w:val="22"/>
        </w:rPr>
        <w:tab/>
      </w:r>
      <w:r>
        <w:rPr>
          <w:sz w:val="22"/>
          <w:szCs w:val="22"/>
        </w:rPr>
        <w:tab/>
        <w:t xml:space="preserve">&lt;javac debug="on" </w:t>
      </w:r>
    </w:p>
    <w:p w:rsidR="000774BB" w:rsidRDefault="000774BB" w:rsidP="000774BB">
      <w:pPr>
        <w:rPr>
          <w:sz w:val="22"/>
          <w:szCs w:val="22"/>
        </w:rPr>
      </w:pPr>
      <w:r>
        <w:rPr>
          <w:sz w:val="22"/>
          <w:szCs w:val="22"/>
        </w:rPr>
        <w:t xml:space="preserve">               fork="true"</w:t>
      </w:r>
    </w:p>
    <w:p w:rsidR="000774BB" w:rsidRDefault="000774BB" w:rsidP="000774BB">
      <w:pPr>
        <w:rPr>
          <w:sz w:val="22"/>
          <w:szCs w:val="22"/>
        </w:rPr>
      </w:pPr>
      <w:r>
        <w:rPr>
          <w:sz w:val="22"/>
          <w:szCs w:val="22"/>
        </w:rPr>
        <w:t xml:space="preserve">               destdir="${build.dir}/classes" </w:t>
      </w:r>
    </w:p>
    <w:p w:rsidR="000774BB" w:rsidRDefault="000774BB" w:rsidP="000774BB">
      <w:pPr>
        <w:rPr>
          <w:sz w:val="22"/>
          <w:szCs w:val="22"/>
        </w:rPr>
      </w:pPr>
      <w:r>
        <w:rPr>
          <w:sz w:val="22"/>
          <w:szCs w:val="22"/>
        </w:rPr>
        <w:t xml:space="preserve">               srcdir="${server.src.dir}"</w:t>
      </w:r>
    </w:p>
    <w:p w:rsidR="000774BB" w:rsidRDefault="000774BB" w:rsidP="000774BB">
      <w:pPr>
        <w:rPr>
          <w:sz w:val="22"/>
          <w:szCs w:val="22"/>
        </w:rPr>
      </w:pPr>
      <w:r>
        <w:rPr>
          <w:sz w:val="22"/>
          <w:szCs w:val="22"/>
        </w:rPr>
        <w:t xml:space="preserve">               classpathref="cxf.classpath"&gt;</w:t>
      </w:r>
    </w:p>
    <w:p w:rsidR="000774BB" w:rsidRDefault="000774BB" w:rsidP="000774BB">
      <w:pPr>
        <w:rPr>
          <w:sz w:val="22"/>
          <w:szCs w:val="22"/>
        </w:rPr>
      </w:pPr>
      <w:r>
        <w:rPr>
          <w:sz w:val="22"/>
          <w:szCs w:val="22"/>
        </w:rPr>
        <w:tab/>
      </w:r>
      <w:r>
        <w:rPr>
          <w:sz w:val="22"/>
          <w:szCs w:val="22"/>
        </w:rPr>
        <w:tab/>
        <w:t>&lt;/javac&gt;</w:t>
      </w:r>
    </w:p>
    <w:p w:rsidR="000774BB" w:rsidRDefault="000774BB" w:rsidP="000774BB">
      <w:pPr>
        <w:rPr>
          <w:sz w:val="22"/>
          <w:szCs w:val="22"/>
        </w:rPr>
      </w:pPr>
      <w:r>
        <w:rPr>
          <w:sz w:val="22"/>
          <w:szCs w:val="22"/>
        </w:rPr>
        <w:tab/>
      </w:r>
      <w:r>
        <w:rPr>
          <w:sz w:val="22"/>
          <w:szCs w:val="22"/>
        </w:rPr>
        <w:tab/>
        <w:t>&lt;jar destfile="${dist.dir}/${ant.project.name}.jar"&gt;</w:t>
      </w:r>
    </w:p>
    <w:p w:rsidR="000774BB" w:rsidRDefault="000774BB" w:rsidP="000774BB">
      <w:pPr>
        <w:rPr>
          <w:sz w:val="22"/>
          <w:szCs w:val="22"/>
        </w:rPr>
      </w:pPr>
      <w:r>
        <w:rPr>
          <w:sz w:val="22"/>
          <w:szCs w:val="22"/>
        </w:rPr>
        <w:tab/>
      </w:r>
      <w:r>
        <w:rPr>
          <w:sz w:val="22"/>
          <w:szCs w:val="22"/>
        </w:rPr>
        <w:tab/>
      </w:r>
      <w:r>
        <w:rPr>
          <w:sz w:val="22"/>
          <w:szCs w:val="22"/>
        </w:rPr>
        <w:tab/>
        <w:t>&lt;fileset dir="${build.dir}/classes"/&gt;</w:t>
      </w:r>
    </w:p>
    <w:p w:rsidR="000774BB" w:rsidRDefault="000774BB" w:rsidP="000774BB">
      <w:pPr>
        <w:rPr>
          <w:sz w:val="22"/>
          <w:szCs w:val="22"/>
        </w:rPr>
      </w:pPr>
      <w:r>
        <w:rPr>
          <w:sz w:val="22"/>
          <w:szCs w:val="22"/>
        </w:rPr>
        <w:tab/>
      </w:r>
      <w:r>
        <w:rPr>
          <w:sz w:val="22"/>
          <w:szCs w:val="22"/>
        </w:rPr>
        <w:tab/>
        <w:t>&lt;/jar&gt;</w:t>
      </w:r>
    </w:p>
    <w:p w:rsidR="000774BB" w:rsidRDefault="000774BB" w:rsidP="000774BB">
      <w:pPr>
        <w:rPr>
          <w:sz w:val="22"/>
          <w:szCs w:val="22"/>
        </w:rPr>
      </w:pPr>
      <w:r>
        <w:rPr>
          <w:sz w:val="22"/>
          <w:szCs w:val="22"/>
        </w:rPr>
        <w:tab/>
        <w:t>&lt;/target&gt;</w:t>
      </w:r>
    </w:p>
    <w:p w:rsidR="000774BB" w:rsidRDefault="000774BB" w:rsidP="000774BB">
      <w:pPr>
        <w:rPr>
          <w:sz w:val="22"/>
          <w:szCs w:val="22"/>
        </w:rPr>
      </w:pPr>
    </w:p>
    <w:p w:rsidR="000774BB" w:rsidRDefault="000774BB" w:rsidP="000774BB">
      <w:pPr>
        <w:rPr>
          <w:sz w:val="22"/>
          <w:szCs w:val="22"/>
        </w:rPr>
      </w:pPr>
      <w:r>
        <w:rPr>
          <w:sz w:val="22"/>
          <w:szCs w:val="22"/>
        </w:rPr>
        <w:tab/>
        <w:t>&lt;!-- Generate WSDL as per Apache CXF --&gt;</w:t>
      </w:r>
    </w:p>
    <w:p w:rsidR="000774BB" w:rsidRDefault="000774BB" w:rsidP="000774BB">
      <w:pPr>
        <w:rPr>
          <w:b/>
          <w:bCs/>
          <w:sz w:val="22"/>
          <w:szCs w:val="22"/>
        </w:rPr>
      </w:pPr>
      <w:r>
        <w:rPr>
          <w:sz w:val="22"/>
          <w:szCs w:val="22"/>
        </w:rPr>
        <w:tab/>
      </w:r>
      <w:r>
        <w:rPr>
          <w:b/>
          <w:bCs/>
          <w:sz w:val="22"/>
          <w:szCs w:val="22"/>
        </w:rPr>
        <w:t>&lt;target name="java2WSDL" depends="compile.service"&gt;</w:t>
      </w:r>
    </w:p>
    <w:p w:rsidR="000774BB" w:rsidRDefault="000774BB" w:rsidP="000774BB">
      <w:pPr>
        <w:rPr>
          <w:b/>
          <w:bCs/>
          <w:sz w:val="22"/>
          <w:szCs w:val="22"/>
        </w:rPr>
      </w:pPr>
      <w:r>
        <w:rPr>
          <w:b/>
          <w:bCs/>
          <w:sz w:val="22"/>
          <w:szCs w:val="22"/>
        </w:rPr>
        <w:tab/>
      </w:r>
      <w:r>
        <w:rPr>
          <w:b/>
          <w:bCs/>
          <w:sz w:val="22"/>
          <w:szCs w:val="22"/>
        </w:rPr>
        <w:tab/>
        <w:t>&lt;java classname="org.apache.cxf.tools.java2ws.JavaToWS" fork="true"&gt;</w:t>
      </w:r>
    </w:p>
    <w:p w:rsidR="000774BB" w:rsidRDefault="000774BB" w:rsidP="000774BB">
      <w:pPr>
        <w:rPr>
          <w:b/>
          <w:bCs/>
          <w:sz w:val="22"/>
          <w:szCs w:val="22"/>
        </w:rPr>
      </w:pPr>
      <w:r>
        <w:rPr>
          <w:b/>
          <w:bCs/>
          <w:sz w:val="22"/>
          <w:szCs w:val="22"/>
        </w:rPr>
        <w:tab/>
      </w:r>
      <w:r>
        <w:rPr>
          <w:b/>
          <w:bCs/>
          <w:sz w:val="22"/>
          <w:szCs w:val="22"/>
        </w:rPr>
        <w:tab/>
      </w:r>
      <w:r>
        <w:rPr>
          <w:b/>
          <w:bCs/>
          <w:sz w:val="22"/>
          <w:szCs w:val="22"/>
        </w:rPr>
        <w:tab/>
        <w:t>&lt;arg value="-wsdl"/&gt;</w:t>
      </w:r>
    </w:p>
    <w:p w:rsidR="000774BB" w:rsidRDefault="000774BB" w:rsidP="000774BB">
      <w:pPr>
        <w:rPr>
          <w:b/>
          <w:bCs/>
          <w:sz w:val="22"/>
          <w:szCs w:val="22"/>
        </w:rPr>
      </w:pPr>
      <w:r>
        <w:rPr>
          <w:b/>
          <w:bCs/>
          <w:sz w:val="22"/>
          <w:szCs w:val="22"/>
        </w:rPr>
        <w:tab/>
      </w:r>
      <w:r>
        <w:rPr>
          <w:b/>
          <w:bCs/>
          <w:sz w:val="22"/>
          <w:szCs w:val="22"/>
        </w:rPr>
        <w:tab/>
      </w:r>
      <w:r>
        <w:rPr>
          <w:b/>
          <w:bCs/>
          <w:sz w:val="22"/>
          <w:szCs w:val="22"/>
        </w:rPr>
        <w:tab/>
        <w:t>&lt;arg value="-o"/&gt;</w:t>
      </w:r>
    </w:p>
    <w:p w:rsidR="000774BB" w:rsidRDefault="000774BB" w:rsidP="000774BB">
      <w:pPr>
        <w:rPr>
          <w:b/>
          <w:bCs/>
          <w:sz w:val="22"/>
          <w:szCs w:val="22"/>
        </w:rPr>
      </w:pPr>
      <w:r>
        <w:rPr>
          <w:b/>
          <w:bCs/>
          <w:sz w:val="22"/>
          <w:szCs w:val="22"/>
        </w:rPr>
        <w:tab/>
      </w:r>
      <w:r>
        <w:rPr>
          <w:b/>
          <w:bCs/>
          <w:sz w:val="22"/>
          <w:szCs w:val="22"/>
        </w:rPr>
        <w:tab/>
      </w:r>
      <w:r>
        <w:rPr>
          <w:b/>
          <w:bCs/>
          <w:sz w:val="22"/>
          <w:szCs w:val="22"/>
        </w:rPr>
        <w:tab/>
        <w:t>&lt;arg value="${wsdl.file.name}"/&gt;</w:t>
      </w:r>
    </w:p>
    <w:p w:rsidR="000774BB" w:rsidRDefault="000774BB" w:rsidP="000774BB">
      <w:pPr>
        <w:rPr>
          <w:b/>
          <w:bCs/>
          <w:sz w:val="22"/>
          <w:szCs w:val="22"/>
        </w:rPr>
      </w:pPr>
      <w:r>
        <w:rPr>
          <w:b/>
          <w:bCs/>
          <w:sz w:val="22"/>
          <w:szCs w:val="22"/>
        </w:rPr>
        <w:tab/>
      </w:r>
      <w:r>
        <w:rPr>
          <w:b/>
          <w:bCs/>
          <w:sz w:val="22"/>
          <w:szCs w:val="22"/>
        </w:rPr>
        <w:tab/>
      </w:r>
      <w:r>
        <w:rPr>
          <w:b/>
          <w:bCs/>
          <w:sz w:val="22"/>
          <w:szCs w:val="22"/>
        </w:rPr>
        <w:tab/>
        <w:t>&lt;arg value="-classdir"/&gt;</w:t>
      </w:r>
    </w:p>
    <w:p w:rsidR="000774BB" w:rsidRDefault="000774BB" w:rsidP="000774BB">
      <w:pPr>
        <w:rPr>
          <w:b/>
          <w:bCs/>
          <w:sz w:val="22"/>
          <w:szCs w:val="22"/>
        </w:rPr>
      </w:pPr>
      <w:r>
        <w:rPr>
          <w:b/>
          <w:bCs/>
          <w:sz w:val="22"/>
          <w:szCs w:val="22"/>
        </w:rPr>
        <w:tab/>
      </w:r>
      <w:r>
        <w:rPr>
          <w:b/>
          <w:bCs/>
          <w:sz w:val="22"/>
          <w:szCs w:val="22"/>
        </w:rPr>
        <w:tab/>
      </w:r>
      <w:r>
        <w:rPr>
          <w:b/>
          <w:bCs/>
          <w:sz w:val="22"/>
          <w:szCs w:val="22"/>
        </w:rPr>
        <w:tab/>
        <w:t>&lt;arg value="${build.dir}/classes"/&gt;</w:t>
      </w:r>
    </w:p>
    <w:p w:rsidR="000774BB" w:rsidRDefault="000774BB" w:rsidP="000774BB">
      <w:pPr>
        <w:rPr>
          <w:b/>
          <w:bCs/>
          <w:sz w:val="22"/>
          <w:szCs w:val="22"/>
        </w:rPr>
      </w:pPr>
      <w:r>
        <w:rPr>
          <w:b/>
          <w:bCs/>
          <w:sz w:val="22"/>
          <w:szCs w:val="22"/>
        </w:rPr>
        <w:tab/>
      </w:r>
      <w:r>
        <w:rPr>
          <w:b/>
          <w:bCs/>
          <w:sz w:val="22"/>
          <w:szCs w:val="22"/>
        </w:rPr>
        <w:tab/>
      </w:r>
      <w:r>
        <w:rPr>
          <w:b/>
          <w:bCs/>
          <w:sz w:val="22"/>
          <w:szCs w:val="22"/>
        </w:rPr>
        <w:tab/>
        <w:t>&lt;arg value="${service.class.name}"/&gt;</w:t>
      </w:r>
    </w:p>
    <w:p w:rsidR="000774BB" w:rsidRDefault="000774BB" w:rsidP="000774BB">
      <w:pPr>
        <w:rPr>
          <w:b/>
          <w:bCs/>
          <w:sz w:val="22"/>
          <w:szCs w:val="22"/>
        </w:rPr>
      </w:pPr>
      <w:r>
        <w:rPr>
          <w:b/>
          <w:bCs/>
          <w:sz w:val="22"/>
          <w:szCs w:val="22"/>
        </w:rPr>
        <w:tab/>
      </w:r>
      <w:r>
        <w:rPr>
          <w:b/>
          <w:bCs/>
          <w:sz w:val="22"/>
          <w:szCs w:val="22"/>
        </w:rPr>
        <w:tab/>
      </w:r>
      <w:r>
        <w:rPr>
          <w:b/>
          <w:bCs/>
          <w:sz w:val="22"/>
          <w:szCs w:val="22"/>
        </w:rPr>
        <w:tab/>
        <w:t>&lt;classpath&gt;</w:t>
      </w:r>
    </w:p>
    <w:p w:rsidR="000774BB" w:rsidRDefault="000774BB" w:rsidP="000774BB">
      <w:pPr>
        <w:rPr>
          <w:b/>
          <w:bCs/>
          <w:sz w:val="22"/>
          <w:szCs w:val="22"/>
        </w:rPr>
      </w:pPr>
      <w:r>
        <w:rPr>
          <w:b/>
          <w:bCs/>
          <w:sz w:val="22"/>
          <w:szCs w:val="22"/>
        </w:rPr>
        <w:tab/>
      </w:r>
      <w:r>
        <w:rPr>
          <w:b/>
          <w:bCs/>
          <w:sz w:val="22"/>
          <w:szCs w:val="22"/>
        </w:rPr>
        <w:tab/>
      </w:r>
      <w:r>
        <w:rPr>
          <w:b/>
          <w:bCs/>
          <w:sz w:val="22"/>
          <w:szCs w:val="22"/>
        </w:rPr>
        <w:tab/>
      </w:r>
      <w:r>
        <w:rPr>
          <w:b/>
          <w:bCs/>
          <w:sz w:val="22"/>
          <w:szCs w:val="22"/>
        </w:rPr>
        <w:tab/>
        <w:t>&lt;path refid="cxf.classpath"/&gt;</w:t>
      </w:r>
    </w:p>
    <w:p w:rsidR="000774BB" w:rsidRDefault="000774BB" w:rsidP="000774BB">
      <w:pPr>
        <w:rPr>
          <w:b/>
          <w:bCs/>
          <w:sz w:val="22"/>
          <w:szCs w:val="22"/>
        </w:rPr>
      </w:pPr>
      <w:r>
        <w:rPr>
          <w:b/>
          <w:bCs/>
          <w:sz w:val="22"/>
          <w:szCs w:val="22"/>
        </w:rPr>
        <w:tab/>
      </w:r>
      <w:r>
        <w:rPr>
          <w:b/>
          <w:bCs/>
          <w:sz w:val="22"/>
          <w:szCs w:val="22"/>
        </w:rPr>
        <w:tab/>
      </w:r>
      <w:r>
        <w:rPr>
          <w:b/>
          <w:bCs/>
          <w:sz w:val="22"/>
          <w:szCs w:val="22"/>
        </w:rPr>
        <w:tab/>
        <w:t>&lt;/classpath&gt;</w:t>
      </w:r>
    </w:p>
    <w:p w:rsidR="000774BB" w:rsidRDefault="000774BB" w:rsidP="000774BB">
      <w:pPr>
        <w:rPr>
          <w:b/>
          <w:bCs/>
          <w:sz w:val="22"/>
          <w:szCs w:val="22"/>
        </w:rPr>
      </w:pPr>
      <w:r>
        <w:rPr>
          <w:b/>
          <w:bCs/>
          <w:sz w:val="22"/>
          <w:szCs w:val="22"/>
        </w:rPr>
        <w:tab/>
      </w:r>
      <w:r>
        <w:rPr>
          <w:b/>
          <w:bCs/>
          <w:sz w:val="22"/>
          <w:szCs w:val="22"/>
        </w:rPr>
        <w:tab/>
        <w:t>&lt;/java&gt;</w:t>
      </w:r>
    </w:p>
    <w:p w:rsidR="000774BB" w:rsidRDefault="000774BB" w:rsidP="000774BB">
      <w:pPr>
        <w:rPr>
          <w:sz w:val="22"/>
          <w:szCs w:val="22"/>
        </w:rPr>
      </w:pPr>
      <w:r>
        <w:rPr>
          <w:b/>
          <w:bCs/>
          <w:sz w:val="22"/>
          <w:szCs w:val="22"/>
        </w:rPr>
        <w:tab/>
        <w:t>&lt;/target&gt;</w:t>
      </w:r>
    </w:p>
    <w:p w:rsidR="000774BB" w:rsidRDefault="000774BB" w:rsidP="000774BB">
      <w:pPr>
        <w:rPr>
          <w:sz w:val="22"/>
          <w:szCs w:val="22"/>
        </w:rPr>
      </w:pPr>
      <w:r>
        <w:rPr>
          <w:sz w:val="22"/>
          <w:szCs w:val="22"/>
        </w:rPr>
        <w:tab/>
      </w:r>
    </w:p>
    <w:p w:rsidR="000774BB" w:rsidRDefault="000774BB" w:rsidP="000774BB">
      <w:pPr>
        <w:rPr>
          <w:sz w:val="22"/>
          <w:szCs w:val="22"/>
        </w:rPr>
      </w:pPr>
      <w:r>
        <w:rPr>
          <w:sz w:val="22"/>
          <w:szCs w:val="22"/>
        </w:rPr>
        <w:tab/>
        <w:t>&lt;target name="create.war" depends="java2WSDL"&gt;</w:t>
      </w:r>
    </w:p>
    <w:p w:rsidR="000774BB" w:rsidRDefault="000774BB" w:rsidP="000774BB">
      <w:pPr>
        <w:rPr>
          <w:sz w:val="22"/>
          <w:szCs w:val="22"/>
        </w:rPr>
      </w:pPr>
      <w:r>
        <w:rPr>
          <w:sz w:val="22"/>
          <w:szCs w:val="22"/>
        </w:rPr>
        <w:tab/>
      </w:r>
      <w:r>
        <w:rPr>
          <w:sz w:val="22"/>
          <w:szCs w:val="22"/>
        </w:rPr>
        <w:tab/>
        <w:t>&lt;copy toDir="${webinf.dir}/lib" flatten="true"&gt;</w:t>
      </w:r>
    </w:p>
    <w:p w:rsidR="000774BB" w:rsidRDefault="000774BB" w:rsidP="000774BB">
      <w:pPr>
        <w:rPr>
          <w:sz w:val="22"/>
          <w:szCs w:val="22"/>
        </w:rPr>
      </w:pPr>
      <w:r>
        <w:rPr>
          <w:sz w:val="22"/>
          <w:szCs w:val="22"/>
        </w:rPr>
        <w:tab/>
      </w:r>
      <w:r>
        <w:rPr>
          <w:sz w:val="22"/>
          <w:szCs w:val="22"/>
        </w:rPr>
        <w:tab/>
      </w:r>
      <w:r>
        <w:rPr>
          <w:sz w:val="22"/>
          <w:szCs w:val="22"/>
        </w:rPr>
        <w:tab/>
        <w:t>&lt;fileset dir="${cfx.lib.dir}"&gt;</w:t>
      </w:r>
    </w:p>
    <w:p w:rsidR="000774BB" w:rsidRDefault="000774BB" w:rsidP="000774BB">
      <w:pPr>
        <w:rPr>
          <w:sz w:val="22"/>
          <w:szCs w:val="22"/>
        </w:rPr>
      </w:pPr>
      <w:r>
        <w:rPr>
          <w:sz w:val="22"/>
          <w:szCs w:val="22"/>
        </w:rPr>
        <w:tab/>
      </w:r>
      <w:r>
        <w:rPr>
          <w:sz w:val="22"/>
          <w:szCs w:val="22"/>
        </w:rPr>
        <w:tab/>
      </w:r>
      <w:r>
        <w:rPr>
          <w:sz w:val="22"/>
          <w:szCs w:val="22"/>
        </w:rPr>
        <w:tab/>
      </w:r>
      <w:r>
        <w:rPr>
          <w:sz w:val="22"/>
          <w:szCs w:val="22"/>
        </w:rPr>
        <w:tab/>
        <w:t>&lt;include name="**/*.jar"/&gt;</w:t>
      </w:r>
    </w:p>
    <w:p w:rsidR="000774BB" w:rsidRDefault="000774BB" w:rsidP="000774BB">
      <w:pPr>
        <w:rPr>
          <w:sz w:val="22"/>
          <w:szCs w:val="22"/>
        </w:rPr>
      </w:pPr>
      <w:r>
        <w:rPr>
          <w:sz w:val="22"/>
          <w:szCs w:val="22"/>
        </w:rPr>
        <w:tab/>
      </w:r>
      <w:r>
        <w:rPr>
          <w:sz w:val="22"/>
          <w:szCs w:val="22"/>
        </w:rPr>
        <w:tab/>
      </w:r>
      <w:r>
        <w:rPr>
          <w:sz w:val="22"/>
          <w:szCs w:val="22"/>
        </w:rPr>
        <w:tab/>
        <w:t>&lt;/fileset&gt;</w:t>
      </w:r>
    </w:p>
    <w:p w:rsidR="000774BB" w:rsidRDefault="000774BB" w:rsidP="000774BB">
      <w:pPr>
        <w:rPr>
          <w:sz w:val="22"/>
          <w:szCs w:val="22"/>
        </w:rPr>
      </w:pPr>
      <w:r>
        <w:rPr>
          <w:sz w:val="22"/>
          <w:szCs w:val="22"/>
        </w:rPr>
        <w:tab/>
      </w:r>
      <w:r>
        <w:rPr>
          <w:sz w:val="22"/>
          <w:szCs w:val="22"/>
        </w:rPr>
        <w:tab/>
      </w:r>
      <w:r>
        <w:rPr>
          <w:sz w:val="22"/>
          <w:szCs w:val="22"/>
        </w:rPr>
        <w:tab/>
        <w:t>&lt;fileset dir="${dist.dir}"&gt;</w:t>
      </w:r>
    </w:p>
    <w:p w:rsidR="000774BB" w:rsidRDefault="000774BB" w:rsidP="000774BB">
      <w:pPr>
        <w:rPr>
          <w:sz w:val="22"/>
          <w:szCs w:val="22"/>
        </w:rPr>
      </w:pPr>
      <w:r>
        <w:rPr>
          <w:sz w:val="22"/>
          <w:szCs w:val="22"/>
        </w:rPr>
        <w:tab/>
      </w:r>
      <w:r>
        <w:rPr>
          <w:sz w:val="22"/>
          <w:szCs w:val="22"/>
        </w:rPr>
        <w:tab/>
      </w:r>
      <w:r>
        <w:rPr>
          <w:sz w:val="22"/>
          <w:szCs w:val="22"/>
        </w:rPr>
        <w:tab/>
      </w:r>
      <w:r>
        <w:rPr>
          <w:sz w:val="22"/>
          <w:szCs w:val="22"/>
        </w:rPr>
        <w:tab/>
        <w:t>&lt;include name="*.jar"/&gt;</w:t>
      </w:r>
    </w:p>
    <w:p w:rsidR="000774BB" w:rsidRDefault="000774BB" w:rsidP="000774BB">
      <w:pPr>
        <w:rPr>
          <w:sz w:val="22"/>
          <w:szCs w:val="22"/>
        </w:rPr>
      </w:pPr>
      <w:r>
        <w:rPr>
          <w:sz w:val="22"/>
          <w:szCs w:val="22"/>
        </w:rPr>
        <w:tab/>
      </w:r>
      <w:r>
        <w:rPr>
          <w:sz w:val="22"/>
          <w:szCs w:val="22"/>
        </w:rPr>
        <w:tab/>
      </w:r>
      <w:r>
        <w:rPr>
          <w:sz w:val="22"/>
          <w:szCs w:val="22"/>
        </w:rPr>
        <w:tab/>
        <w:t>&lt;/fileset&gt;</w:t>
      </w:r>
    </w:p>
    <w:p w:rsidR="000774BB" w:rsidRDefault="000774BB" w:rsidP="000774BB">
      <w:pPr>
        <w:rPr>
          <w:sz w:val="22"/>
          <w:szCs w:val="22"/>
        </w:rPr>
      </w:pPr>
      <w:r>
        <w:rPr>
          <w:sz w:val="22"/>
          <w:szCs w:val="22"/>
        </w:rPr>
        <w:tab/>
      </w:r>
      <w:r>
        <w:rPr>
          <w:sz w:val="22"/>
          <w:szCs w:val="22"/>
        </w:rPr>
        <w:tab/>
        <w:t>&lt;/copy&gt;</w:t>
      </w:r>
    </w:p>
    <w:p w:rsidR="000774BB" w:rsidRDefault="000774BB" w:rsidP="000774BB">
      <w:pPr>
        <w:rPr>
          <w:sz w:val="22"/>
          <w:szCs w:val="22"/>
        </w:rPr>
      </w:pPr>
      <w:r>
        <w:rPr>
          <w:sz w:val="22"/>
          <w:szCs w:val="22"/>
        </w:rPr>
        <w:tab/>
      </w:r>
      <w:r>
        <w:rPr>
          <w:sz w:val="22"/>
          <w:szCs w:val="22"/>
        </w:rPr>
        <w:tab/>
      </w:r>
    </w:p>
    <w:p w:rsidR="000774BB" w:rsidRDefault="000774BB" w:rsidP="000774BB">
      <w:pPr>
        <w:rPr>
          <w:sz w:val="22"/>
          <w:szCs w:val="22"/>
        </w:rPr>
      </w:pPr>
      <w:r>
        <w:rPr>
          <w:sz w:val="22"/>
          <w:szCs w:val="22"/>
        </w:rPr>
        <w:tab/>
      </w:r>
      <w:r>
        <w:rPr>
          <w:sz w:val="22"/>
          <w:szCs w:val="22"/>
        </w:rPr>
        <w:tab/>
        <w:t>&lt;copy todir="${build.dir}/${war.file.name}"&gt;</w:t>
      </w:r>
    </w:p>
    <w:p w:rsidR="000774BB" w:rsidRDefault="000774BB" w:rsidP="000774BB">
      <w:pPr>
        <w:rPr>
          <w:sz w:val="22"/>
          <w:szCs w:val="22"/>
        </w:rPr>
      </w:pPr>
      <w:r>
        <w:rPr>
          <w:sz w:val="22"/>
          <w:szCs w:val="22"/>
        </w:rPr>
        <w:tab/>
      </w:r>
      <w:r>
        <w:rPr>
          <w:sz w:val="22"/>
          <w:szCs w:val="22"/>
        </w:rPr>
        <w:tab/>
      </w:r>
      <w:r>
        <w:rPr>
          <w:sz w:val="22"/>
          <w:szCs w:val="22"/>
        </w:rPr>
        <w:tab/>
        <w:t>&lt;fileset dir="${web.dir}"/&gt;</w:t>
      </w:r>
    </w:p>
    <w:p w:rsidR="000774BB" w:rsidRDefault="000774BB" w:rsidP="000774BB">
      <w:pPr>
        <w:rPr>
          <w:sz w:val="22"/>
          <w:szCs w:val="22"/>
        </w:rPr>
      </w:pPr>
      <w:r>
        <w:rPr>
          <w:sz w:val="22"/>
          <w:szCs w:val="22"/>
        </w:rPr>
        <w:tab/>
      </w:r>
      <w:r>
        <w:rPr>
          <w:sz w:val="22"/>
          <w:szCs w:val="22"/>
        </w:rPr>
        <w:tab/>
        <w:t>&lt;/copy&gt;</w:t>
      </w:r>
    </w:p>
    <w:p w:rsidR="000774BB" w:rsidRDefault="000774BB" w:rsidP="000774BB">
      <w:pPr>
        <w:rPr>
          <w:sz w:val="22"/>
          <w:szCs w:val="22"/>
        </w:rPr>
      </w:pPr>
      <w:r>
        <w:rPr>
          <w:sz w:val="22"/>
          <w:szCs w:val="22"/>
        </w:rPr>
        <w:tab/>
      </w:r>
      <w:r>
        <w:rPr>
          <w:sz w:val="22"/>
          <w:szCs w:val="22"/>
        </w:rPr>
        <w:tab/>
        <w:t>&lt;jar destfile="${dist.dir}/${war.file.name}" basedir="${web.dir}"&gt;</w:t>
      </w:r>
    </w:p>
    <w:p w:rsidR="000774BB" w:rsidRDefault="000774BB" w:rsidP="000774BB">
      <w:pPr>
        <w:rPr>
          <w:sz w:val="22"/>
          <w:szCs w:val="22"/>
        </w:rPr>
      </w:pPr>
      <w:r>
        <w:rPr>
          <w:sz w:val="22"/>
          <w:szCs w:val="22"/>
        </w:rPr>
        <w:tab/>
      </w:r>
      <w:r>
        <w:rPr>
          <w:sz w:val="22"/>
          <w:szCs w:val="22"/>
        </w:rPr>
        <w:tab/>
      </w:r>
      <w:r>
        <w:rPr>
          <w:sz w:val="22"/>
          <w:szCs w:val="22"/>
        </w:rPr>
        <w:tab/>
        <w:t>&lt;manifest&gt;</w:t>
      </w:r>
    </w:p>
    <w:p w:rsidR="000774BB" w:rsidRDefault="000774BB" w:rsidP="000774BB">
      <w:pPr>
        <w:rPr>
          <w:sz w:val="22"/>
          <w:szCs w:val="22"/>
        </w:rPr>
      </w:pPr>
      <w:r>
        <w:rPr>
          <w:sz w:val="22"/>
          <w:szCs w:val="22"/>
        </w:rPr>
        <w:tab/>
      </w:r>
      <w:r>
        <w:rPr>
          <w:sz w:val="22"/>
          <w:szCs w:val="22"/>
        </w:rPr>
        <w:tab/>
      </w:r>
      <w:r>
        <w:rPr>
          <w:sz w:val="22"/>
          <w:szCs w:val="22"/>
        </w:rPr>
        <w:tab/>
      </w:r>
      <w:r>
        <w:rPr>
          <w:sz w:val="22"/>
          <w:szCs w:val="22"/>
        </w:rPr>
        <w:tab/>
        <w:t>&lt;attribute name="Manifest-Version"</w:t>
      </w:r>
      <w:r>
        <w:rPr>
          <w:sz w:val="22"/>
          <w:szCs w:val="22"/>
        </w:rPr>
        <w:tab/>
      </w:r>
      <w:r>
        <w:rPr>
          <w:sz w:val="22"/>
          <w:szCs w:val="22"/>
        </w:rPr>
        <w:tab/>
      </w:r>
      <w:r>
        <w:rPr>
          <w:sz w:val="22"/>
          <w:szCs w:val="22"/>
        </w:rPr>
        <w:tab/>
      </w:r>
      <w:r>
        <w:rPr>
          <w:sz w:val="22"/>
          <w:szCs w:val="22"/>
        </w:rPr>
        <w:tab/>
        <w:t>value="1.0" /&gt;</w:t>
      </w:r>
    </w:p>
    <w:p w:rsidR="000774BB" w:rsidRDefault="000774BB" w:rsidP="000774BB">
      <w:pPr>
        <w:rPr>
          <w:sz w:val="22"/>
          <w:szCs w:val="22"/>
        </w:rPr>
      </w:pPr>
      <w:r>
        <w:rPr>
          <w:sz w:val="22"/>
          <w:szCs w:val="22"/>
        </w:rPr>
        <w:tab/>
      </w:r>
      <w:r>
        <w:rPr>
          <w:sz w:val="22"/>
          <w:szCs w:val="22"/>
        </w:rPr>
        <w:tab/>
      </w:r>
      <w:r>
        <w:rPr>
          <w:sz w:val="22"/>
          <w:szCs w:val="22"/>
        </w:rPr>
        <w:tab/>
      </w:r>
      <w:r>
        <w:rPr>
          <w:sz w:val="22"/>
          <w:szCs w:val="22"/>
        </w:rPr>
        <w:tab/>
        <w:t>&lt;attribute name="DisableIBMJAXWSEngine"</w:t>
      </w:r>
      <w:r>
        <w:rPr>
          <w:sz w:val="22"/>
          <w:szCs w:val="22"/>
        </w:rPr>
        <w:tab/>
      </w:r>
      <w:r>
        <w:rPr>
          <w:sz w:val="22"/>
          <w:szCs w:val="22"/>
        </w:rPr>
        <w:tab/>
      </w:r>
      <w:r>
        <w:rPr>
          <w:sz w:val="22"/>
          <w:szCs w:val="22"/>
        </w:rPr>
        <w:tab/>
        <w:t>value="true" /&gt;</w:t>
      </w:r>
    </w:p>
    <w:p w:rsidR="000774BB" w:rsidRDefault="000774BB" w:rsidP="000774BB">
      <w:pPr>
        <w:rPr>
          <w:sz w:val="22"/>
          <w:szCs w:val="22"/>
        </w:rPr>
      </w:pPr>
      <w:r>
        <w:rPr>
          <w:sz w:val="22"/>
          <w:szCs w:val="22"/>
        </w:rPr>
        <w:tab/>
      </w:r>
      <w:r>
        <w:rPr>
          <w:sz w:val="22"/>
          <w:szCs w:val="22"/>
        </w:rPr>
        <w:tab/>
      </w:r>
      <w:r>
        <w:rPr>
          <w:sz w:val="22"/>
          <w:szCs w:val="22"/>
        </w:rPr>
        <w:tab/>
      </w:r>
      <w:r>
        <w:rPr>
          <w:sz w:val="22"/>
          <w:szCs w:val="22"/>
        </w:rPr>
        <w:tab/>
        <w:t>&lt;attribute name="Author"</w:t>
      </w:r>
      <w:r>
        <w:rPr>
          <w:sz w:val="22"/>
          <w:szCs w:val="22"/>
        </w:rPr>
        <w:tab/>
      </w:r>
      <w:r>
        <w:rPr>
          <w:sz w:val="22"/>
          <w:szCs w:val="22"/>
        </w:rPr>
        <w:tab/>
      </w:r>
      <w:r>
        <w:rPr>
          <w:sz w:val="22"/>
          <w:szCs w:val="22"/>
        </w:rPr>
        <w:tab/>
      </w:r>
      <w:r>
        <w:rPr>
          <w:sz w:val="22"/>
          <w:szCs w:val="22"/>
        </w:rPr>
        <w:tab/>
      </w:r>
      <w:r>
        <w:rPr>
          <w:sz w:val="22"/>
          <w:szCs w:val="22"/>
        </w:rPr>
        <w:tab/>
      </w:r>
      <w:r>
        <w:rPr>
          <w:sz w:val="22"/>
          <w:szCs w:val="22"/>
        </w:rPr>
        <w:tab/>
        <w:t>value="Debadatta Mishra" /&gt;</w:t>
      </w:r>
    </w:p>
    <w:p w:rsidR="000774BB" w:rsidRDefault="000774BB" w:rsidP="000774BB">
      <w:pPr>
        <w:rPr>
          <w:sz w:val="22"/>
          <w:szCs w:val="22"/>
        </w:rPr>
      </w:pPr>
      <w:r>
        <w:rPr>
          <w:sz w:val="22"/>
          <w:szCs w:val="22"/>
        </w:rPr>
        <w:lastRenderedPageBreak/>
        <w:tab/>
      </w:r>
      <w:r>
        <w:rPr>
          <w:sz w:val="22"/>
          <w:szCs w:val="22"/>
        </w:rPr>
        <w:tab/>
      </w:r>
      <w:r>
        <w:rPr>
          <w:sz w:val="22"/>
          <w:szCs w:val="22"/>
        </w:rPr>
        <w:tab/>
        <w:t>&lt;/manifest&gt;</w:t>
      </w:r>
    </w:p>
    <w:p w:rsidR="000774BB" w:rsidRDefault="000774BB" w:rsidP="000774BB">
      <w:pPr>
        <w:rPr>
          <w:sz w:val="22"/>
          <w:szCs w:val="22"/>
        </w:rPr>
      </w:pPr>
      <w:r>
        <w:rPr>
          <w:sz w:val="22"/>
          <w:szCs w:val="22"/>
        </w:rPr>
        <w:tab/>
      </w:r>
      <w:r>
        <w:rPr>
          <w:sz w:val="22"/>
          <w:szCs w:val="22"/>
        </w:rPr>
        <w:tab/>
        <w:t>&lt;/jar&gt;</w:t>
      </w:r>
    </w:p>
    <w:p w:rsidR="000774BB" w:rsidRDefault="000774BB" w:rsidP="000774BB">
      <w:pPr>
        <w:rPr>
          <w:sz w:val="22"/>
          <w:szCs w:val="22"/>
        </w:rPr>
      </w:pPr>
      <w:r>
        <w:rPr>
          <w:sz w:val="22"/>
          <w:szCs w:val="22"/>
        </w:rPr>
        <w:tab/>
      </w:r>
      <w:r>
        <w:rPr>
          <w:sz w:val="22"/>
          <w:szCs w:val="22"/>
        </w:rPr>
        <w:tab/>
        <w:t xml:space="preserve">&lt;echo file="${basedir}/ReadMe/url.txt" </w:t>
      </w:r>
    </w:p>
    <w:p w:rsidR="000774BB" w:rsidRDefault="000774BB" w:rsidP="000774BB">
      <w:pPr>
        <w:rPr>
          <w:sz w:val="22"/>
          <w:szCs w:val="22"/>
        </w:rPr>
      </w:pPr>
      <w:r>
        <w:rPr>
          <w:sz w:val="22"/>
          <w:szCs w:val="22"/>
        </w:rPr>
        <w:tab/>
      </w:r>
      <w:r>
        <w:rPr>
          <w:sz w:val="22"/>
          <w:szCs w:val="22"/>
        </w:rPr>
        <w:tab/>
        <w:t xml:space="preserve">            message="http://localhost:8080/${ant.project.name}/services/${service.name}?wsdl"/&gt;</w:t>
      </w:r>
    </w:p>
    <w:p w:rsidR="000774BB" w:rsidRDefault="000774BB" w:rsidP="000774BB">
      <w:pPr>
        <w:rPr>
          <w:sz w:val="22"/>
          <w:szCs w:val="22"/>
        </w:rPr>
      </w:pPr>
      <w:r>
        <w:rPr>
          <w:sz w:val="22"/>
          <w:szCs w:val="22"/>
        </w:rPr>
        <w:tab/>
        <w:t>&lt;/target&gt;</w:t>
      </w:r>
    </w:p>
    <w:p w:rsidR="000774BB" w:rsidRDefault="000774BB" w:rsidP="000774BB">
      <w:pPr>
        <w:rPr>
          <w:sz w:val="22"/>
          <w:szCs w:val="22"/>
        </w:rPr>
      </w:pPr>
      <w:r>
        <w:rPr>
          <w:sz w:val="22"/>
          <w:szCs w:val="22"/>
        </w:rPr>
        <w:t>&lt;/project&gt;</w:t>
      </w:r>
    </w:p>
    <w:p w:rsidR="000774BB" w:rsidRDefault="000774BB" w:rsidP="000774BB">
      <w:pPr>
        <w:rPr>
          <w:sz w:val="22"/>
          <w:szCs w:val="22"/>
        </w:rPr>
      </w:pPr>
    </w:p>
    <w:p w:rsidR="000774BB" w:rsidRDefault="000774BB" w:rsidP="000774BB">
      <w:pPr>
        <w:rPr>
          <w:b/>
          <w:bCs/>
          <w:sz w:val="22"/>
          <w:szCs w:val="22"/>
        </w:rPr>
      </w:pPr>
      <w:r>
        <w:rPr>
          <w:sz w:val="22"/>
          <w:szCs w:val="22"/>
        </w:rPr>
        <w:t>Once you run the build script, you will get the war file and you have to deploy the war file in any application server. In the above case , the url of the web service is given below.</w:t>
      </w:r>
    </w:p>
    <w:p w:rsidR="000774BB" w:rsidRDefault="000774BB" w:rsidP="000774BB">
      <w:pPr>
        <w:rPr>
          <w:sz w:val="22"/>
          <w:szCs w:val="22"/>
        </w:rPr>
      </w:pPr>
      <w:r>
        <w:rPr>
          <w:b/>
          <w:bCs/>
          <w:sz w:val="22"/>
          <w:szCs w:val="22"/>
        </w:rPr>
        <w:t>http://localhost:8080/pojoservice/services/simplewebservice?wsdl</w:t>
      </w:r>
    </w:p>
    <w:p w:rsidR="000774BB" w:rsidRDefault="000774BB" w:rsidP="000774BB">
      <w:pPr>
        <w:rPr>
          <w:sz w:val="22"/>
          <w:szCs w:val="22"/>
        </w:rPr>
      </w:pPr>
    </w:p>
    <w:p w:rsidR="000774BB" w:rsidRDefault="000774BB" w:rsidP="000774BB">
      <w:pPr>
        <w:rPr>
          <w:sz w:val="22"/>
          <w:szCs w:val="22"/>
        </w:rPr>
      </w:pPr>
      <w:r>
        <w:rPr>
          <w:b/>
          <w:bCs/>
          <w:sz w:val="22"/>
          <w:szCs w:val="22"/>
          <w:u w:val="single"/>
        </w:rPr>
        <w:t>Web service Consumption</w:t>
      </w:r>
    </w:p>
    <w:p w:rsidR="000774BB" w:rsidRDefault="000774BB" w:rsidP="000774BB">
      <w:pPr>
        <w:rPr>
          <w:sz w:val="22"/>
          <w:szCs w:val="22"/>
        </w:rPr>
      </w:pPr>
      <w:r>
        <w:rPr>
          <w:sz w:val="22"/>
          <w:szCs w:val="22"/>
        </w:rPr>
        <w:t>1. Download the WSDL url to a location called wsdl in your project directory.</w:t>
      </w:r>
    </w:p>
    <w:p w:rsidR="000774BB" w:rsidRDefault="000774BB" w:rsidP="000774BB">
      <w:pPr>
        <w:rPr>
          <w:sz w:val="22"/>
          <w:szCs w:val="22"/>
        </w:rPr>
      </w:pPr>
      <w:r>
        <w:rPr>
          <w:sz w:val="22"/>
          <w:szCs w:val="22"/>
        </w:rPr>
        <w:t>2. Run the build script to invoke wsdl2java of apache CXF service.</w:t>
      </w:r>
    </w:p>
    <w:p w:rsidR="000774BB" w:rsidRDefault="000774BB" w:rsidP="000774BB">
      <w:pPr>
        <w:rPr>
          <w:sz w:val="22"/>
          <w:szCs w:val="22"/>
        </w:rPr>
      </w:pPr>
      <w:r>
        <w:rPr>
          <w:sz w:val="22"/>
          <w:szCs w:val="22"/>
        </w:rPr>
        <w:t>3. It will generate the stub classes, compile and create a jar file for the above generated stub classes.</w:t>
      </w:r>
    </w:p>
    <w:p w:rsidR="000774BB" w:rsidRDefault="000774BB" w:rsidP="000774BB">
      <w:pPr>
        <w:rPr>
          <w:sz w:val="22"/>
          <w:szCs w:val="22"/>
        </w:rPr>
      </w:pPr>
      <w:r>
        <w:rPr>
          <w:sz w:val="22"/>
          <w:szCs w:val="22"/>
        </w:rPr>
        <w:t>4. Use the above generated jar file in your classe apart from other CXF jar files.</w:t>
      </w:r>
    </w:p>
    <w:p w:rsidR="000774BB" w:rsidRDefault="000774BB" w:rsidP="000774BB">
      <w:pPr>
        <w:rPr>
          <w:sz w:val="22"/>
          <w:szCs w:val="22"/>
        </w:rPr>
      </w:pPr>
      <w:r>
        <w:rPr>
          <w:sz w:val="22"/>
          <w:szCs w:val="22"/>
        </w:rPr>
        <w:t>5. Write test class to invoke.</w:t>
      </w:r>
    </w:p>
    <w:p w:rsidR="000774BB" w:rsidRDefault="000774BB" w:rsidP="000774BB">
      <w:pPr>
        <w:rPr>
          <w:sz w:val="22"/>
          <w:szCs w:val="22"/>
        </w:rPr>
      </w:pPr>
    </w:p>
    <w:p w:rsidR="000774BB" w:rsidRDefault="000774BB" w:rsidP="000774BB">
      <w:pPr>
        <w:rPr>
          <w:sz w:val="22"/>
          <w:szCs w:val="22"/>
        </w:rPr>
      </w:pPr>
      <w:r>
        <w:rPr>
          <w:sz w:val="22"/>
          <w:szCs w:val="22"/>
        </w:rPr>
        <w:t>Let use see the code structure below.</w:t>
      </w:r>
    </w:p>
    <w:p w:rsidR="000774BB" w:rsidRDefault="000774BB" w:rsidP="000774BB">
      <w:pPr>
        <w:rPr>
          <w:sz w:val="22"/>
          <w:szCs w:val="22"/>
        </w:rPr>
      </w:pPr>
    </w:p>
    <w:p w:rsidR="000774BB" w:rsidRDefault="000774BB" w:rsidP="000774BB">
      <w:pPr>
        <w:rPr>
          <w:sz w:val="22"/>
          <w:szCs w:val="22"/>
        </w:rPr>
      </w:pPr>
      <w:r>
        <w:rPr>
          <w:sz w:val="22"/>
          <w:szCs w:val="22"/>
        </w:rPr>
        <w:t>&lt;!--</w:t>
      </w:r>
    </w:p>
    <w:p w:rsidR="000774BB" w:rsidRDefault="000774BB" w:rsidP="000774BB">
      <w:pPr>
        <w:rPr>
          <w:sz w:val="22"/>
          <w:szCs w:val="22"/>
        </w:rPr>
      </w:pPr>
      <w:r>
        <w:rPr>
          <w:sz w:val="22"/>
          <w:szCs w:val="22"/>
        </w:rPr>
        <w:t xml:space="preserve">    Author : Debadatta Mishra</w:t>
      </w:r>
    </w:p>
    <w:p w:rsidR="000774BB" w:rsidRDefault="000774BB" w:rsidP="000774BB">
      <w:pPr>
        <w:rPr>
          <w:sz w:val="22"/>
          <w:szCs w:val="22"/>
        </w:rPr>
      </w:pPr>
      <w:r>
        <w:rPr>
          <w:sz w:val="22"/>
          <w:szCs w:val="22"/>
        </w:rPr>
        <w:t xml:space="preserve">    A generic script to create a web service.</w:t>
      </w:r>
    </w:p>
    <w:p w:rsidR="000774BB" w:rsidRDefault="000774BB" w:rsidP="000774BB">
      <w:pPr>
        <w:rPr>
          <w:sz w:val="22"/>
          <w:szCs w:val="22"/>
        </w:rPr>
      </w:pPr>
      <w:r>
        <w:rPr>
          <w:sz w:val="22"/>
          <w:szCs w:val="22"/>
        </w:rPr>
        <w:t xml:space="preserve">    This script helps to create .war file as a web service </w:t>
      </w:r>
    </w:p>
    <w:p w:rsidR="000774BB" w:rsidRDefault="000774BB" w:rsidP="000774BB">
      <w:pPr>
        <w:rPr>
          <w:sz w:val="22"/>
          <w:szCs w:val="22"/>
        </w:rPr>
      </w:pPr>
      <w:r>
        <w:rPr>
          <w:sz w:val="22"/>
          <w:szCs w:val="22"/>
        </w:rPr>
        <w:t xml:space="preserve">    to deploy in J2EE server.</w:t>
      </w:r>
    </w:p>
    <w:p w:rsidR="000774BB" w:rsidRDefault="000774BB" w:rsidP="000774BB">
      <w:pPr>
        <w:rPr>
          <w:sz w:val="22"/>
          <w:szCs w:val="22"/>
        </w:rPr>
      </w:pPr>
      <w:r>
        <w:rPr>
          <w:sz w:val="22"/>
          <w:szCs w:val="22"/>
        </w:rPr>
        <w:t>--&gt;</w:t>
      </w:r>
    </w:p>
    <w:p w:rsidR="000774BB" w:rsidRDefault="000774BB" w:rsidP="000774BB">
      <w:pPr>
        <w:rPr>
          <w:sz w:val="22"/>
          <w:szCs w:val="22"/>
        </w:rPr>
      </w:pPr>
    </w:p>
    <w:p w:rsidR="000774BB" w:rsidRDefault="000774BB" w:rsidP="000774BB">
      <w:pPr>
        <w:rPr>
          <w:sz w:val="22"/>
          <w:szCs w:val="22"/>
        </w:rPr>
      </w:pPr>
      <w:r>
        <w:rPr>
          <w:sz w:val="22"/>
          <w:szCs w:val="22"/>
        </w:rPr>
        <w:t>&lt;project name="pojoservice" basedir="." default="compile.service"&gt;</w:t>
      </w:r>
    </w:p>
    <w:p w:rsidR="000774BB" w:rsidRDefault="000774BB" w:rsidP="000774BB">
      <w:pPr>
        <w:rPr>
          <w:sz w:val="22"/>
          <w:szCs w:val="22"/>
        </w:rPr>
      </w:pPr>
    </w:p>
    <w:p w:rsidR="000774BB" w:rsidRDefault="000774BB" w:rsidP="000774BB">
      <w:pPr>
        <w:rPr>
          <w:sz w:val="22"/>
          <w:szCs w:val="22"/>
        </w:rPr>
      </w:pPr>
      <w:r>
        <w:rPr>
          <w:sz w:val="22"/>
          <w:szCs w:val="22"/>
        </w:rPr>
        <w:tab/>
        <w:t>&lt;property name="cfx.home"</w:t>
      </w:r>
      <w:r>
        <w:rPr>
          <w:sz w:val="22"/>
          <w:szCs w:val="22"/>
        </w:rPr>
        <w:tab/>
      </w:r>
      <w:r>
        <w:rPr>
          <w:sz w:val="22"/>
          <w:szCs w:val="22"/>
        </w:rPr>
        <w:tab/>
      </w:r>
      <w:r>
        <w:rPr>
          <w:sz w:val="22"/>
          <w:szCs w:val="22"/>
        </w:rPr>
        <w:tab/>
      </w:r>
      <w:r>
        <w:rPr>
          <w:sz w:val="22"/>
          <w:szCs w:val="22"/>
        </w:rPr>
        <w:tab/>
        <w:t>value="E:/devsoft/webserviceframeworks/apache-cxf-2.6.1"/&gt;</w:t>
      </w:r>
    </w:p>
    <w:p w:rsidR="000774BB" w:rsidRDefault="000774BB" w:rsidP="000774BB">
      <w:pPr>
        <w:rPr>
          <w:sz w:val="22"/>
          <w:szCs w:val="22"/>
        </w:rPr>
      </w:pPr>
      <w:r>
        <w:rPr>
          <w:sz w:val="22"/>
          <w:szCs w:val="22"/>
        </w:rPr>
        <w:tab/>
        <w:t>&lt;property name="cfx.lib.dir"</w:t>
      </w:r>
      <w:r>
        <w:rPr>
          <w:sz w:val="22"/>
          <w:szCs w:val="22"/>
        </w:rPr>
        <w:tab/>
      </w:r>
      <w:r>
        <w:rPr>
          <w:sz w:val="22"/>
          <w:szCs w:val="22"/>
        </w:rPr>
        <w:tab/>
      </w:r>
      <w:r>
        <w:rPr>
          <w:sz w:val="22"/>
          <w:szCs w:val="22"/>
        </w:rPr>
        <w:tab/>
        <w:t>value="${cfx.home}/lib"/&gt;</w:t>
      </w:r>
    </w:p>
    <w:p w:rsidR="000774BB" w:rsidRDefault="000774BB" w:rsidP="000774BB">
      <w:pPr>
        <w:rPr>
          <w:sz w:val="22"/>
          <w:szCs w:val="22"/>
        </w:rPr>
      </w:pPr>
      <w:r>
        <w:rPr>
          <w:sz w:val="22"/>
          <w:szCs w:val="22"/>
        </w:rPr>
        <w:tab/>
        <w:t xml:space="preserve">&lt;property name="wsdl.dir" </w:t>
      </w:r>
      <w:r>
        <w:rPr>
          <w:sz w:val="22"/>
          <w:szCs w:val="22"/>
        </w:rPr>
        <w:tab/>
      </w:r>
      <w:r>
        <w:rPr>
          <w:sz w:val="22"/>
          <w:szCs w:val="22"/>
        </w:rPr>
        <w:tab/>
      </w:r>
      <w:r>
        <w:rPr>
          <w:sz w:val="22"/>
          <w:szCs w:val="22"/>
        </w:rPr>
        <w:tab/>
      </w:r>
      <w:r>
        <w:rPr>
          <w:sz w:val="22"/>
          <w:szCs w:val="22"/>
        </w:rPr>
        <w:tab/>
        <w:t>value="${basedir}/wsdl"/&gt;</w:t>
      </w:r>
    </w:p>
    <w:p w:rsidR="000774BB" w:rsidRDefault="000774BB" w:rsidP="000774BB">
      <w:pPr>
        <w:rPr>
          <w:sz w:val="22"/>
          <w:szCs w:val="22"/>
        </w:rPr>
      </w:pPr>
      <w:r>
        <w:rPr>
          <w:sz w:val="22"/>
          <w:szCs w:val="22"/>
        </w:rPr>
        <w:tab/>
        <w:t xml:space="preserve">&lt;property name="wsdl.file.name" </w:t>
      </w:r>
      <w:r>
        <w:rPr>
          <w:sz w:val="22"/>
          <w:szCs w:val="22"/>
        </w:rPr>
        <w:tab/>
      </w:r>
      <w:r>
        <w:rPr>
          <w:sz w:val="22"/>
          <w:szCs w:val="22"/>
        </w:rPr>
        <w:tab/>
        <w:t>value="${wsdl.dir}/${ant.project.name}.wsdl"/&gt;</w:t>
      </w:r>
    </w:p>
    <w:p w:rsidR="000774BB" w:rsidRDefault="000774BB" w:rsidP="000774BB">
      <w:pPr>
        <w:rPr>
          <w:sz w:val="22"/>
          <w:szCs w:val="22"/>
        </w:rPr>
      </w:pPr>
      <w:r>
        <w:rPr>
          <w:sz w:val="22"/>
          <w:szCs w:val="22"/>
        </w:rPr>
        <w:tab/>
        <w:t xml:space="preserve">&lt;property name="build.dir" </w:t>
      </w:r>
      <w:r>
        <w:rPr>
          <w:sz w:val="22"/>
          <w:szCs w:val="22"/>
        </w:rPr>
        <w:tab/>
      </w:r>
      <w:r>
        <w:rPr>
          <w:sz w:val="22"/>
          <w:szCs w:val="22"/>
        </w:rPr>
        <w:tab/>
      </w:r>
      <w:r>
        <w:rPr>
          <w:sz w:val="22"/>
          <w:szCs w:val="22"/>
        </w:rPr>
        <w:tab/>
      </w:r>
      <w:r>
        <w:rPr>
          <w:sz w:val="22"/>
          <w:szCs w:val="22"/>
        </w:rPr>
        <w:tab/>
        <w:t>value="${basedir}/build"/&gt;</w:t>
      </w:r>
    </w:p>
    <w:p w:rsidR="000774BB" w:rsidRDefault="000774BB" w:rsidP="000774BB">
      <w:pPr>
        <w:rPr>
          <w:sz w:val="22"/>
          <w:szCs w:val="22"/>
        </w:rPr>
      </w:pPr>
      <w:r>
        <w:rPr>
          <w:sz w:val="22"/>
          <w:szCs w:val="22"/>
        </w:rPr>
        <w:tab/>
        <w:t>&lt;property name="gen.src.dir"            value="${basedir}/gensrc"/&gt;</w:t>
      </w:r>
    </w:p>
    <w:p w:rsidR="000774BB" w:rsidRDefault="000774BB" w:rsidP="000774BB">
      <w:pPr>
        <w:rPr>
          <w:sz w:val="22"/>
          <w:szCs w:val="22"/>
        </w:rPr>
      </w:pPr>
      <w:r>
        <w:rPr>
          <w:sz w:val="22"/>
          <w:szCs w:val="22"/>
        </w:rPr>
        <w:tab/>
        <w:t xml:space="preserve">&lt;property name="dist.dir" </w:t>
      </w:r>
      <w:r>
        <w:rPr>
          <w:sz w:val="22"/>
          <w:szCs w:val="22"/>
        </w:rPr>
        <w:tab/>
      </w:r>
      <w:r>
        <w:rPr>
          <w:sz w:val="22"/>
          <w:szCs w:val="22"/>
        </w:rPr>
        <w:tab/>
      </w:r>
      <w:r>
        <w:rPr>
          <w:sz w:val="22"/>
          <w:szCs w:val="22"/>
        </w:rPr>
        <w:tab/>
      </w:r>
      <w:r>
        <w:rPr>
          <w:sz w:val="22"/>
          <w:szCs w:val="22"/>
        </w:rPr>
        <w:tab/>
        <w:t>value="${basedir}/dist"/&gt;</w:t>
      </w:r>
    </w:p>
    <w:p w:rsidR="000774BB" w:rsidRDefault="000774BB" w:rsidP="000774BB">
      <w:pPr>
        <w:rPr>
          <w:sz w:val="22"/>
          <w:szCs w:val="22"/>
        </w:rPr>
      </w:pPr>
      <w:r>
        <w:rPr>
          <w:sz w:val="22"/>
          <w:szCs w:val="22"/>
        </w:rPr>
        <w:tab/>
        <w:t>&lt;property name="service.name"</w:t>
      </w:r>
      <w:r>
        <w:rPr>
          <w:sz w:val="22"/>
          <w:szCs w:val="22"/>
        </w:rPr>
        <w:tab/>
      </w:r>
      <w:r>
        <w:rPr>
          <w:sz w:val="22"/>
          <w:szCs w:val="22"/>
        </w:rPr>
        <w:tab/>
      </w:r>
      <w:r>
        <w:rPr>
          <w:sz w:val="22"/>
          <w:szCs w:val="22"/>
        </w:rPr>
        <w:tab/>
        <w:t>value="simplewebservice"/&gt;</w:t>
      </w:r>
    </w:p>
    <w:p w:rsidR="000774BB" w:rsidRDefault="000774BB" w:rsidP="000774BB">
      <w:pPr>
        <w:rPr>
          <w:sz w:val="22"/>
          <w:szCs w:val="22"/>
        </w:rPr>
      </w:pPr>
    </w:p>
    <w:p w:rsidR="000774BB" w:rsidRDefault="000774BB" w:rsidP="000774BB">
      <w:pPr>
        <w:rPr>
          <w:sz w:val="22"/>
          <w:szCs w:val="22"/>
        </w:rPr>
      </w:pPr>
      <w:r>
        <w:rPr>
          <w:sz w:val="22"/>
          <w:szCs w:val="22"/>
        </w:rPr>
        <w:tab/>
        <w:t>&lt;!-- Create classpath setting --&gt;</w:t>
      </w:r>
    </w:p>
    <w:p w:rsidR="000774BB" w:rsidRDefault="000774BB" w:rsidP="000774BB">
      <w:pPr>
        <w:rPr>
          <w:sz w:val="22"/>
          <w:szCs w:val="22"/>
        </w:rPr>
      </w:pPr>
      <w:r>
        <w:rPr>
          <w:sz w:val="22"/>
          <w:szCs w:val="22"/>
        </w:rPr>
        <w:tab/>
        <w:t>&lt;path id="cxf.classpath"&gt;</w:t>
      </w:r>
    </w:p>
    <w:p w:rsidR="000774BB" w:rsidRDefault="000774BB" w:rsidP="000774BB">
      <w:pPr>
        <w:rPr>
          <w:sz w:val="22"/>
          <w:szCs w:val="22"/>
        </w:rPr>
      </w:pPr>
      <w:r>
        <w:rPr>
          <w:sz w:val="22"/>
          <w:szCs w:val="22"/>
        </w:rPr>
        <w:tab/>
      </w:r>
      <w:r>
        <w:rPr>
          <w:sz w:val="22"/>
          <w:szCs w:val="22"/>
        </w:rPr>
        <w:tab/>
        <w:t>&lt;fileset dir="${cfx.lib.dir}"&gt;</w:t>
      </w:r>
    </w:p>
    <w:p w:rsidR="000774BB" w:rsidRDefault="000774BB" w:rsidP="000774BB">
      <w:pPr>
        <w:rPr>
          <w:sz w:val="22"/>
          <w:szCs w:val="22"/>
        </w:rPr>
      </w:pPr>
      <w:r>
        <w:rPr>
          <w:sz w:val="22"/>
          <w:szCs w:val="22"/>
        </w:rPr>
        <w:tab/>
      </w:r>
      <w:r>
        <w:rPr>
          <w:sz w:val="22"/>
          <w:szCs w:val="22"/>
        </w:rPr>
        <w:tab/>
      </w:r>
      <w:r>
        <w:rPr>
          <w:sz w:val="22"/>
          <w:szCs w:val="22"/>
        </w:rPr>
        <w:tab/>
        <w:t>&lt;include name="**/*.jar"/&gt;</w:t>
      </w:r>
    </w:p>
    <w:p w:rsidR="000774BB" w:rsidRDefault="000774BB" w:rsidP="000774BB">
      <w:pPr>
        <w:rPr>
          <w:sz w:val="22"/>
          <w:szCs w:val="22"/>
        </w:rPr>
      </w:pPr>
      <w:r>
        <w:rPr>
          <w:sz w:val="22"/>
          <w:szCs w:val="22"/>
        </w:rPr>
        <w:tab/>
      </w:r>
      <w:r>
        <w:rPr>
          <w:sz w:val="22"/>
          <w:szCs w:val="22"/>
        </w:rPr>
        <w:tab/>
        <w:t>&lt;/fileset&gt;</w:t>
      </w:r>
    </w:p>
    <w:p w:rsidR="000774BB" w:rsidRDefault="000774BB" w:rsidP="000774BB">
      <w:pPr>
        <w:rPr>
          <w:sz w:val="22"/>
          <w:szCs w:val="22"/>
        </w:rPr>
      </w:pPr>
      <w:r>
        <w:rPr>
          <w:sz w:val="22"/>
          <w:szCs w:val="22"/>
        </w:rPr>
        <w:tab/>
        <w:t>&lt;/path&gt;</w:t>
      </w:r>
    </w:p>
    <w:p w:rsidR="000774BB" w:rsidRDefault="000774BB" w:rsidP="000774BB">
      <w:pPr>
        <w:rPr>
          <w:sz w:val="22"/>
          <w:szCs w:val="22"/>
        </w:rPr>
      </w:pPr>
    </w:p>
    <w:p w:rsidR="000774BB" w:rsidRDefault="000774BB" w:rsidP="000774BB">
      <w:pPr>
        <w:rPr>
          <w:sz w:val="22"/>
          <w:szCs w:val="22"/>
        </w:rPr>
      </w:pPr>
      <w:r>
        <w:rPr>
          <w:sz w:val="22"/>
          <w:szCs w:val="22"/>
        </w:rPr>
        <w:tab/>
        <w:t>&lt;!-- Delete and Create the required directories --&gt;</w:t>
      </w:r>
    </w:p>
    <w:p w:rsidR="000774BB" w:rsidRDefault="000774BB" w:rsidP="000774BB">
      <w:pPr>
        <w:rPr>
          <w:sz w:val="22"/>
          <w:szCs w:val="22"/>
        </w:rPr>
      </w:pPr>
      <w:r>
        <w:rPr>
          <w:sz w:val="22"/>
          <w:szCs w:val="22"/>
        </w:rPr>
        <w:tab/>
        <w:t>&lt;target name="clean"&gt;</w:t>
      </w:r>
    </w:p>
    <w:p w:rsidR="000774BB" w:rsidRDefault="000774BB" w:rsidP="000774BB">
      <w:pPr>
        <w:rPr>
          <w:sz w:val="22"/>
          <w:szCs w:val="22"/>
        </w:rPr>
      </w:pPr>
      <w:r>
        <w:rPr>
          <w:sz w:val="22"/>
          <w:szCs w:val="22"/>
        </w:rPr>
        <w:tab/>
      </w:r>
      <w:r>
        <w:rPr>
          <w:sz w:val="22"/>
          <w:szCs w:val="22"/>
        </w:rPr>
        <w:tab/>
        <w:t>&lt;delete dir="${build.dir}"/&gt;</w:t>
      </w:r>
    </w:p>
    <w:p w:rsidR="000774BB" w:rsidRDefault="000774BB" w:rsidP="000774BB">
      <w:pPr>
        <w:rPr>
          <w:sz w:val="22"/>
          <w:szCs w:val="22"/>
        </w:rPr>
      </w:pPr>
      <w:r>
        <w:rPr>
          <w:sz w:val="22"/>
          <w:szCs w:val="22"/>
        </w:rPr>
        <w:tab/>
      </w:r>
      <w:r>
        <w:rPr>
          <w:sz w:val="22"/>
          <w:szCs w:val="22"/>
        </w:rPr>
        <w:tab/>
        <w:t>&lt;delete dir="${dist.dir}"/&gt;</w:t>
      </w:r>
    </w:p>
    <w:p w:rsidR="000774BB" w:rsidRDefault="000774BB" w:rsidP="000774BB">
      <w:pPr>
        <w:rPr>
          <w:sz w:val="22"/>
          <w:szCs w:val="22"/>
        </w:rPr>
      </w:pPr>
      <w:r>
        <w:rPr>
          <w:sz w:val="22"/>
          <w:szCs w:val="22"/>
        </w:rPr>
        <w:tab/>
      </w:r>
      <w:r>
        <w:rPr>
          <w:sz w:val="22"/>
          <w:szCs w:val="22"/>
        </w:rPr>
        <w:tab/>
        <w:t>&lt;delete dir="${gen.src.dir}"/&gt;</w:t>
      </w:r>
    </w:p>
    <w:p w:rsidR="000774BB" w:rsidRDefault="000774BB" w:rsidP="000774BB">
      <w:pPr>
        <w:rPr>
          <w:sz w:val="22"/>
          <w:szCs w:val="22"/>
        </w:rPr>
      </w:pPr>
      <w:r>
        <w:rPr>
          <w:sz w:val="22"/>
          <w:szCs w:val="22"/>
        </w:rPr>
        <w:tab/>
        <w:t>&lt;/target&gt;</w:t>
      </w:r>
    </w:p>
    <w:p w:rsidR="000774BB" w:rsidRDefault="000774BB" w:rsidP="000774BB">
      <w:pPr>
        <w:rPr>
          <w:sz w:val="22"/>
          <w:szCs w:val="22"/>
        </w:rPr>
      </w:pPr>
    </w:p>
    <w:p w:rsidR="000774BB" w:rsidRDefault="000774BB" w:rsidP="000774BB">
      <w:pPr>
        <w:rPr>
          <w:sz w:val="22"/>
          <w:szCs w:val="22"/>
        </w:rPr>
      </w:pPr>
      <w:r>
        <w:rPr>
          <w:sz w:val="22"/>
          <w:szCs w:val="22"/>
        </w:rPr>
        <w:tab/>
        <w:t>&lt;target name="init" depends="clean"&gt;</w:t>
      </w:r>
    </w:p>
    <w:p w:rsidR="000774BB" w:rsidRDefault="000774BB" w:rsidP="000774BB">
      <w:pPr>
        <w:rPr>
          <w:sz w:val="22"/>
          <w:szCs w:val="22"/>
        </w:rPr>
      </w:pPr>
      <w:r>
        <w:rPr>
          <w:sz w:val="22"/>
          <w:szCs w:val="22"/>
        </w:rPr>
        <w:tab/>
      </w:r>
      <w:r>
        <w:rPr>
          <w:sz w:val="22"/>
          <w:szCs w:val="22"/>
        </w:rPr>
        <w:tab/>
        <w:t>&lt;mkdir dir="${build.dir}"/&gt;</w:t>
      </w:r>
    </w:p>
    <w:p w:rsidR="000774BB" w:rsidRDefault="000774BB" w:rsidP="000774BB">
      <w:pPr>
        <w:rPr>
          <w:sz w:val="22"/>
          <w:szCs w:val="22"/>
        </w:rPr>
      </w:pPr>
      <w:r>
        <w:rPr>
          <w:sz w:val="22"/>
          <w:szCs w:val="22"/>
        </w:rPr>
        <w:tab/>
      </w:r>
      <w:r>
        <w:rPr>
          <w:sz w:val="22"/>
          <w:szCs w:val="22"/>
        </w:rPr>
        <w:tab/>
        <w:t>&lt;mkdir dir="${dist.dir}"/&gt;</w:t>
      </w:r>
    </w:p>
    <w:p w:rsidR="000774BB" w:rsidRDefault="000774BB" w:rsidP="000774BB">
      <w:pPr>
        <w:rPr>
          <w:sz w:val="22"/>
          <w:szCs w:val="22"/>
        </w:rPr>
      </w:pPr>
      <w:r>
        <w:rPr>
          <w:sz w:val="22"/>
          <w:szCs w:val="22"/>
        </w:rPr>
        <w:tab/>
      </w:r>
      <w:r>
        <w:rPr>
          <w:sz w:val="22"/>
          <w:szCs w:val="22"/>
        </w:rPr>
        <w:tab/>
        <w:t>&lt;mkdir dir="${gen.src.dir}"/&gt;</w:t>
      </w:r>
    </w:p>
    <w:p w:rsidR="000774BB" w:rsidRDefault="000774BB" w:rsidP="000774BB">
      <w:pPr>
        <w:rPr>
          <w:sz w:val="22"/>
          <w:szCs w:val="22"/>
        </w:rPr>
      </w:pPr>
      <w:r>
        <w:rPr>
          <w:sz w:val="22"/>
          <w:szCs w:val="22"/>
        </w:rPr>
        <w:tab/>
        <w:t>&lt;/target&gt;</w:t>
      </w:r>
    </w:p>
    <w:p w:rsidR="000774BB" w:rsidRDefault="000774BB" w:rsidP="000774BB">
      <w:pPr>
        <w:rPr>
          <w:sz w:val="22"/>
          <w:szCs w:val="22"/>
        </w:rPr>
      </w:pPr>
      <w:r>
        <w:rPr>
          <w:sz w:val="22"/>
          <w:szCs w:val="22"/>
        </w:rPr>
        <w:tab/>
      </w:r>
    </w:p>
    <w:p w:rsidR="000774BB" w:rsidRDefault="000774BB" w:rsidP="000774BB">
      <w:pPr>
        <w:rPr>
          <w:sz w:val="22"/>
          <w:szCs w:val="22"/>
        </w:rPr>
      </w:pPr>
      <w:r>
        <w:rPr>
          <w:sz w:val="22"/>
          <w:szCs w:val="22"/>
        </w:rPr>
        <w:tab/>
        <w:t>&lt;!-- Generate WSDL2JAVA as per Apache CXF --&gt;</w:t>
      </w:r>
    </w:p>
    <w:p w:rsidR="000774BB" w:rsidRDefault="000774BB" w:rsidP="000774BB">
      <w:pPr>
        <w:rPr>
          <w:b/>
          <w:bCs/>
          <w:sz w:val="22"/>
          <w:szCs w:val="22"/>
        </w:rPr>
      </w:pPr>
      <w:r>
        <w:rPr>
          <w:sz w:val="22"/>
          <w:szCs w:val="22"/>
        </w:rPr>
        <w:t xml:space="preserve">    </w:t>
      </w:r>
      <w:r>
        <w:rPr>
          <w:b/>
          <w:bCs/>
          <w:sz w:val="22"/>
          <w:szCs w:val="22"/>
        </w:rPr>
        <w:t>&lt;target name="cxfWSDLToJava" depends="init"&gt;</w:t>
      </w:r>
    </w:p>
    <w:p w:rsidR="000774BB" w:rsidRDefault="000774BB" w:rsidP="000774BB">
      <w:pPr>
        <w:rPr>
          <w:b/>
          <w:bCs/>
          <w:sz w:val="22"/>
          <w:szCs w:val="22"/>
        </w:rPr>
      </w:pPr>
      <w:r>
        <w:rPr>
          <w:b/>
          <w:bCs/>
          <w:sz w:val="22"/>
          <w:szCs w:val="22"/>
        </w:rPr>
        <w:t xml:space="preserve">      &lt;java classname="org.apache.cxf.tools.wsdlto.WSDLToJava" fork="true"&gt;</w:t>
      </w:r>
    </w:p>
    <w:p w:rsidR="000774BB" w:rsidRDefault="000774BB" w:rsidP="000774BB">
      <w:pPr>
        <w:rPr>
          <w:b/>
          <w:bCs/>
          <w:sz w:val="22"/>
          <w:szCs w:val="22"/>
        </w:rPr>
      </w:pPr>
      <w:r>
        <w:rPr>
          <w:b/>
          <w:bCs/>
          <w:sz w:val="22"/>
          <w:szCs w:val="22"/>
        </w:rPr>
        <w:lastRenderedPageBreak/>
        <w:t xml:space="preserve">         &lt;arg value="-client"/&gt;</w:t>
      </w:r>
    </w:p>
    <w:p w:rsidR="000774BB" w:rsidRDefault="000774BB" w:rsidP="000774BB">
      <w:pPr>
        <w:rPr>
          <w:b/>
          <w:bCs/>
          <w:sz w:val="22"/>
          <w:szCs w:val="22"/>
        </w:rPr>
      </w:pPr>
      <w:r>
        <w:rPr>
          <w:b/>
          <w:bCs/>
          <w:sz w:val="22"/>
          <w:szCs w:val="22"/>
        </w:rPr>
        <w:t xml:space="preserve">      </w:t>
      </w:r>
      <w:r>
        <w:rPr>
          <w:b/>
          <w:bCs/>
          <w:sz w:val="22"/>
          <w:szCs w:val="22"/>
        </w:rPr>
        <w:tab/>
        <w:t xml:space="preserve"> &lt;arg value="-p"/&gt;</w:t>
      </w:r>
    </w:p>
    <w:p w:rsidR="000774BB" w:rsidRDefault="000774BB" w:rsidP="000774BB">
      <w:pPr>
        <w:rPr>
          <w:b/>
          <w:bCs/>
          <w:sz w:val="22"/>
          <w:szCs w:val="22"/>
        </w:rPr>
      </w:pPr>
      <w:r>
        <w:rPr>
          <w:b/>
          <w:bCs/>
          <w:sz w:val="22"/>
          <w:szCs w:val="22"/>
        </w:rPr>
        <w:t xml:space="preserve">      </w:t>
      </w:r>
      <w:r>
        <w:rPr>
          <w:b/>
          <w:bCs/>
          <w:sz w:val="22"/>
          <w:szCs w:val="22"/>
        </w:rPr>
        <w:tab/>
        <w:t xml:space="preserve"> &lt;arg value="com.ddlab.rnd.ws.cxf"/&gt;</w:t>
      </w:r>
    </w:p>
    <w:p w:rsidR="000774BB" w:rsidRDefault="000774BB" w:rsidP="000774BB">
      <w:pPr>
        <w:rPr>
          <w:b/>
          <w:bCs/>
          <w:sz w:val="22"/>
          <w:szCs w:val="22"/>
        </w:rPr>
      </w:pPr>
      <w:r>
        <w:rPr>
          <w:b/>
          <w:bCs/>
          <w:sz w:val="22"/>
          <w:szCs w:val="22"/>
        </w:rPr>
        <w:t xml:space="preserve">         &lt;arg value="-d"/&gt;</w:t>
      </w:r>
    </w:p>
    <w:p w:rsidR="000774BB" w:rsidRDefault="000774BB" w:rsidP="000774BB">
      <w:pPr>
        <w:rPr>
          <w:b/>
          <w:bCs/>
          <w:sz w:val="22"/>
          <w:szCs w:val="22"/>
        </w:rPr>
      </w:pPr>
      <w:r>
        <w:rPr>
          <w:b/>
          <w:bCs/>
          <w:sz w:val="22"/>
          <w:szCs w:val="22"/>
        </w:rPr>
        <w:t xml:space="preserve">         &lt;arg value="${gen.src.dir}"/&gt;</w:t>
      </w:r>
    </w:p>
    <w:p w:rsidR="000774BB" w:rsidRDefault="000774BB" w:rsidP="000774BB">
      <w:pPr>
        <w:rPr>
          <w:b/>
          <w:bCs/>
          <w:sz w:val="22"/>
          <w:szCs w:val="22"/>
        </w:rPr>
      </w:pPr>
      <w:r>
        <w:rPr>
          <w:b/>
          <w:bCs/>
          <w:sz w:val="22"/>
          <w:szCs w:val="22"/>
        </w:rPr>
        <w:t xml:space="preserve">         &lt;arg value="${wsdl.file.name}"/&gt;</w:t>
      </w:r>
    </w:p>
    <w:p w:rsidR="000774BB" w:rsidRDefault="000774BB" w:rsidP="000774BB">
      <w:pPr>
        <w:rPr>
          <w:b/>
          <w:bCs/>
          <w:sz w:val="22"/>
          <w:szCs w:val="22"/>
        </w:rPr>
      </w:pPr>
      <w:r>
        <w:rPr>
          <w:b/>
          <w:bCs/>
          <w:sz w:val="22"/>
          <w:szCs w:val="22"/>
        </w:rPr>
        <w:t xml:space="preserve">         &lt;classpath&gt;</w:t>
      </w:r>
    </w:p>
    <w:p w:rsidR="000774BB" w:rsidRDefault="000774BB" w:rsidP="000774BB">
      <w:pPr>
        <w:rPr>
          <w:b/>
          <w:bCs/>
          <w:sz w:val="22"/>
          <w:szCs w:val="22"/>
        </w:rPr>
      </w:pPr>
      <w:r>
        <w:rPr>
          <w:b/>
          <w:bCs/>
          <w:sz w:val="22"/>
          <w:szCs w:val="22"/>
        </w:rPr>
        <w:t xml:space="preserve">            &lt;path refid="cxf.classpath"/&gt;</w:t>
      </w:r>
    </w:p>
    <w:p w:rsidR="000774BB" w:rsidRDefault="000774BB" w:rsidP="000774BB">
      <w:pPr>
        <w:rPr>
          <w:b/>
          <w:bCs/>
          <w:sz w:val="22"/>
          <w:szCs w:val="22"/>
        </w:rPr>
      </w:pPr>
      <w:r>
        <w:rPr>
          <w:b/>
          <w:bCs/>
          <w:sz w:val="22"/>
          <w:szCs w:val="22"/>
        </w:rPr>
        <w:t xml:space="preserve">         &lt;/classpath&gt;</w:t>
      </w:r>
    </w:p>
    <w:p w:rsidR="000774BB" w:rsidRDefault="000774BB" w:rsidP="000774BB">
      <w:pPr>
        <w:rPr>
          <w:b/>
          <w:bCs/>
          <w:sz w:val="22"/>
          <w:szCs w:val="22"/>
        </w:rPr>
      </w:pPr>
      <w:r>
        <w:rPr>
          <w:b/>
          <w:bCs/>
          <w:sz w:val="22"/>
          <w:szCs w:val="22"/>
        </w:rPr>
        <w:t xml:space="preserve">      &lt;/java&gt;</w:t>
      </w:r>
    </w:p>
    <w:p w:rsidR="000774BB" w:rsidRDefault="000774BB" w:rsidP="000774BB">
      <w:pPr>
        <w:rPr>
          <w:sz w:val="22"/>
          <w:szCs w:val="22"/>
        </w:rPr>
      </w:pPr>
      <w:r>
        <w:rPr>
          <w:b/>
          <w:bCs/>
          <w:sz w:val="22"/>
          <w:szCs w:val="22"/>
        </w:rPr>
        <w:t xml:space="preserve">     &lt;/target&gt;</w:t>
      </w:r>
    </w:p>
    <w:p w:rsidR="000774BB" w:rsidRDefault="000774BB" w:rsidP="000774BB">
      <w:pPr>
        <w:rPr>
          <w:sz w:val="22"/>
          <w:szCs w:val="22"/>
        </w:rPr>
      </w:pPr>
    </w:p>
    <w:p w:rsidR="000774BB" w:rsidRDefault="000774BB" w:rsidP="000774BB">
      <w:pPr>
        <w:rPr>
          <w:sz w:val="22"/>
          <w:szCs w:val="22"/>
        </w:rPr>
      </w:pPr>
      <w:r>
        <w:rPr>
          <w:sz w:val="22"/>
          <w:szCs w:val="22"/>
        </w:rPr>
        <w:tab/>
        <w:t>&lt;!-- Compile the services --&gt;</w:t>
      </w:r>
    </w:p>
    <w:p w:rsidR="000774BB" w:rsidRDefault="000774BB" w:rsidP="000774BB">
      <w:pPr>
        <w:rPr>
          <w:sz w:val="22"/>
          <w:szCs w:val="22"/>
        </w:rPr>
      </w:pPr>
      <w:r>
        <w:rPr>
          <w:sz w:val="22"/>
          <w:szCs w:val="22"/>
        </w:rPr>
        <w:tab/>
        <w:t>&lt;target name="compile.service" depends="cxfWSDLToJava"&gt;</w:t>
      </w:r>
    </w:p>
    <w:p w:rsidR="000774BB" w:rsidRDefault="000774BB" w:rsidP="000774BB">
      <w:pPr>
        <w:rPr>
          <w:sz w:val="22"/>
          <w:szCs w:val="22"/>
        </w:rPr>
      </w:pPr>
      <w:r>
        <w:rPr>
          <w:sz w:val="22"/>
          <w:szCs w:val="22"/>
        </w:rPr>
        <w:tab/>
      </w:r>
      <w:r>
        <w:rPr>
          <w:sz w:val="22"/>
          <w:szCs w:val="22"/>
        </w:rPr>
        <w:tab/>
        <w:t xml:space="preserve">&lt;javac debug="on" </w:t>
      </w:r>
    </w:p>
    <w:p w:rsidR="000774BB" w:rsidRDefault="000774BB" w:rsidP="000774BB">
      <w:pPr>
        <w:rPr>
          <w:sz w:val="22"/>
          <w:szCs w:val="22"/>
        </w:rPr>
      </w:pPr>
      <w:r>
        <w:rPr>
          <w:sz w:val="22"/>
          <w:szCs w:val="22"/>
        </w:rPr>
        <w:t xml:space="preserve">               fork="true"</w:t>
      </w:r>
    </w:p>
    <w:p w:rsidR="000774BB" w:rsidRDefault="000774BB" w:rsidP="000774BB">
      <w:pPr>
        <w:rPr>
          <w:sz w:val="22"/>
          <w:szCs w:val="22"/>
        </w:rPr>
      </w:pPr>
      <w:r>
        <w:rPr>
          <w:sz w:val="22"/>
          <w:szCs w:val="22"/>
        </w:rPr>
        <w:t xml:space="preserve">               destdir="${build.dir}" </w:t>
      </w:r>
    </w:p>
    <w:p w:rsidR="000774BB" w:rsidRDefault="000774BB" w:rsidP="000774BB">
      <w:pPr>
        <w:rPr>
          <w:sz w:val="22"/>
          <w:szCs w:val="22"/>
        </w:rPr>
      </w:pPr>
      <w:r>
        <w:rPr>
          <w:sz w:val="22"/>
          <w:szCs w:val="22"/>
        </w:rPr>
        <w:t xml:space="preserve">               srcdir="${gen.src.dir}"</w:t>
      </w:r>
    </w:p>
    <w:p w:rsidR="000774BB" w:rsidRDefault="000774BB" w:rsidP="000774BB">
      <w:pPr>
        <w:rPr>
          <w:sz w:val="22"/>
          <w:szCs w:val="22"/>
        </w:rPr>
      </w:pPr>
      <w:r>
        <w:rPr>
          <w:sz w:val="22"/>
          <w:szCs w:val="22"/>
        </w:rPr>
        <w:t xml:space="preserve">               classpathref="cxf.classpath"&gt;</w:t>
      </w:r>
    </w:p>
    <w:p w:rsidR="000774BB" w:rsidRDefault="000774BB" w:rsidP="000774BB">
      <w:pPr>
        <w:rPr>
          <w:sz w:val="22"/>
          <w:szCs w:val="22"/>
        </w:rPr>
      </w:pPr>
      <w:r>
        <w:rPr>
          <w:sz w:val="22"/>
          <w:szCs w:val="22"/>
        </w:rPr>
        <w:tab/>
      </w:r>
      <w:r>
        <w:rPr>
          <w:sz w:val="22"/>
          <w:szCs w:val="22"/>
        </w:rPr>
        <w:tab/>
        <w:t>&lt;/javac&gt;</w:t>
      </w:r>
    </w:p>
    <w:p w:rsidR="000774BB" w:rsidRDefault="000774BB" w:rsidP="000774BB">
      <w:pPr>
        <w:rPr>
          <w:sz w:val="22"/>
          <w:szCs w:val="22"/>
        </w:rPr>
      </w:pPr>
      <w:r>
        <w:rPr>
          <w:sz w:val="22"/>
          <w:szCs w:val="22"/>
        </w:rPr>
        <w:tab/>
      </w:r>
      <w:r>
        <w:rPr>
          <w:sz w:val="22"/>
          <w:szCs w:val="22"/>
        </w:rPr>
        <w:tab/>
        <w:t>&lt;jar destfile="${dist.dir}/${ant.project.name}.jar"&gt;</w:t>
      </w:r>
    </w:p>
    <w:p w:rsidR="000774BB" w:rsidRDefault="000774BB" w:rsidP="000774BB">
      <w:pPr>
        <w:rPr>
          <w:sz w:val="22"/>
          <w:szCs w:val="22"/>
        </w:rPr>
      </w:pPr>
      <w:r>
        <w:rPr>
          <w:sz w:val="22"/>
          <w:szCs w:val="22"/>
        </w:rPr>
        <w:tab/>
      </w:r>
      <w:r>
        <w:rPr>
          <w:sz w:val="22"/>
          <w:szCs w:val="22"/>
        </w:rPr>
        <w:tab/>
      </w:r>
      <w:r>
        <w:rPr>
          <w:sz w:val="22"/>
          <w:szCs w:val="22"/>
        </w:rPr>
        <w:tab/>
        <w:t>&lt;fileset dir="${build.dir}"/&gt;</w:t>
      </w:r>
    </w:p>
    <w:p w:rsidR="000774BB" w:rsidRDefault="000774BB" w:rsidP="000774BB">
      <w:pPr>
        <w:rPr>
          <w:sz w:val="22"/>
          <w:szCs w:val="22"/>
        </w:rPr>
      </w:pPr>
      <w:r>
        <w:rPr>
          <w:sz w:val="22"/>
          <w:szCs w:val="22"/>
        </w:rPr>
        <w:tab/>
      </w:r>
      <w:r>
        <w:rPr>
          <w:sz w:val="22"/>
          <w:szCs w:val="22"/>
        </w:rPr>
        <w:tab/>
        <w:t>&lt;/jar&gt;</w:t>
      </w:r>
    </w:p>
    <w:p w:rsidR="000774BB" w:rsidRDefault="000774BB" w:rsidP="000774BB">
      <w:pPr>
        <w:rPr>
          <w:sz w:val="22"/>
          <w:szCs w:val="22"/>
        </w:rPr>
      </w:pPr>
      <w:r>
        <w:rPr>
          <w:sz w:val="22"/>
          <w:szCs w:val="22"/>
        </w:rPr>
        <w:tab/>
        <w:t>&lt;/target&gt;</w:t>
      </w:r>
    </w:p>
    <w:p w:rsidR="000774BB" w:rsidRDefault="000774BB" w:rsidP="000774BB">
      <w:pPr>
        <w:rPr>
          <w:sz w:val="22"/>
          <w:szCs w:val="22"/>
        </w:rPr>
      </w:pPr>
      <w:r>
        <w:rPr>
          <w:sz w:val="22"/>
          <w:szCs w:val="22"/>
        </w:rPr>
        <w:t>&lt;/project&gt;</w:t>
      </w:r>
    </w:p>
    <w:p w:rsidR="000774BB" w:rsidRDefault="000774BB" w:rsidP="000774BB">
      <w:pPr>
        <w:rPr>
          <w:sz w:val="22"/>
          <w:szCs w:val="22"/>
        </w:rPr>
      </w:pPr>
    </w:p>
    <w:p w:rsidR="000774BB" w:rsidRDefault="000774BB" w:rsidP="000774BB">
      <w:pPr>
        <w:rPr>
          <w:sz w:val="22"/>
          <w:szCs w:val="22"/>
        </w:rPr>
      </w:pPr>
      <w:r>
        <w:rPr>
          <w:sz w:val="22"/>
          <w:szCs w:val="22"/>
        </w:rPr>
        <w:t>import java.net.URL;</w:t>
      </w:r>
    </w:p>
    <w:p w:rsidR="000774BB" w:rsidRDefault="000774BB" w:rsidP="000774BB">
      <w:pPr>
        <w:rPr>
          <w:sz w:val="22"/>
          <w:szCs w:val="22"/>
        </w:rPr>
      </w:pPr>
      <w:r>
        <w:rPr>
          <w:sz w:val="22"/>
          <w:szCs w:val="22"/>
        </w:rPr>
        <w:t>import com.ddlab.rnd.ws.cxf.SimpleWebServiceService;</w:t>
      </w:r>
    </w:p>
    <w:p w:rsidR="000774BB" w:rsidRDefault="000774BB" w:rsidP="000774BB">
      <w:pPr>
        <w:rPr>
          <w:sz w:val="22"/>
          <w:szCs w:val="22"/>
        </w:rPr>
      </w:pPr>
      <w:r>
        <w:rPr>
          <w:sz w:val="22"/>
          <w:szCs w:val="22"/>
        </w:rPr>
        <w:t xml:space="preserve">public class TestCXFWebserviceClient </w:t>
      </w:r>
    </w:p>
    <w:p w:rsidR="000774BB" w:rsidRDefault="000774BB" w:rsidP="000774BB">
      <w:pPr>
        <w:rPr>
          <w:sz w:val="22"/>
          <w:szCs w:val="22"/>
        </w:rPr>
      </w:pPr>
      <w:r>
        <w:rPr>
          <w:sz w:val="22"/>
          <w:szCs w:val="22"/>
        </w:rPr>
        <w:t>{</w:t>
      </w:r>
    </w:p>
    <w:p w:rsidR="000774BB" w:rsidRDefault="000774BB" w:rsidP="000774BB">
      <w:pPr>
        <w:rPr>
          <w:sz w:val="22"/>
          <w:szCs w:val="22"/>
        </w:rPr>
      </w:pPr>
      <w:r>
        <w:rPr>
          <w:sz w:val="22"/>
          <w:szCs w:val="22"/>
        </w:rPr>
        <w:tab/>
        <w:t>public static void main(String[] args) throws Exception</w:t>
      </w:r>
    </w:p>
    <w:p w:rsidR="000774BB" w:rsidRDefault="000774BB" w:rsidP="000774BB">
      <w:pPr>
        <w:rPr>
          <w:sz w:val="22"/>
          <w:szCs w:val="22"/>
        </w:rPr>
      </w:pPr>
      <w:r>
        <w:rPr>
          <w:sz w:val="22"/>
          <w:szCs w:val="22"/>
        </w:rPr>
        <w:tab/>
        <w:t>{</w:t>
      </w:r>
    </w:p>
    <w:p w:rsidR="000774BB" w:rsidRDefault="000774BB" w:rsidP="000774BB">
      <w:pPr>
        <w:rPr>
          <w:sz w:val="22"/>
          <w:szCs w:val="22"/>
        </w:rPr>
      </w:pPr>
      <w:r>
        <w:rPr>
          <w:sz w:val="22"/>
          <w:szCs w:val="22"/>
        </w:rPr>
        <w:tab/>
      </w:r>
      <w:r>
        <w:rPr>
          <w:sz w:val="22"/>
          <w:szCs w:val="22"/>
        </w:rPr>
        <w:tab/>
        <w:t>String endPointUrl = "http://localhost:8080/pojoservice/services/simplewebservice?wsdl";</w:t>
      </w:r>
    </w:p>
    <w:p w:rsidR="000774BB" w:rsidRDefault="000774BB" w:rsidP="000774BB">
      <w:pPr>
        <w:rPr>
          <w:sz w:val="22"/>
          <w:szCs w:val="22"/>
        </w:rPr>
      </w:pPr>
      <w:r>
        <w:rPr>
          <w:sz w:val="22"/>
          <w:szCs w:val="22"/>
        </w:rPr>
        <w:tab/>
      </w:r>
      <w:r>
        <w:rPr>
          <w:sz w:val="22"/>
          <w:szCs w:val="22"/>
        </w:rPr>
        <w:tab/>
      </w:r>
      <w:r>
        <w:rPr>
          <w:b/>
          <w:bCs/>
          <w:sz w:val="22"/>
          <w:szCs w:val="22"/>
        </w:rPr>
        <w:t>SimpleWebServiceService service = new SimpleWebServiceService(new URL(endPointUrl));</w:t>
      </w:r>
    </w:p>
    <w:p w:rsidR="000774BB" w:rsidRDefault="000774BB" w:rsidP="000774BB">
      <w:pPr>
        <w:rPr>
          <w:sz w:val="22"/>
          <w:szCs w:val="22"/>
        </w:rPr>
      </w:pPr>
      <w:r>
        <w:rPr>
          <w:sz w:val="22"/>
          <w:szCs w:val="22"/>
        </w:rPr>
        <w:tab/>
      </w:r>
      <w:r>
        <w:rPr>
          <w:sz w:val="22"/>
          <w:szCs w:val="22"/>
        </w:rPr>
        <w:tab/>
      </w:r>
      <w:r>
        <w:rPr>
          <w:b/>
          <w:bCs/>
          <w:sz w:val="22"/>
          <w:szCs w:val="22"/>
        </w:rPr>
        <w:t>String responseStr = service.getSimpleWebServicePort().getName("Deba");</w:t>
      </w:r>
    </w:p>
    <w:p w:rsidR="000774BB" w:rsidRDefault="000774BB" w:rsidP="000774BB">
      <w:pPr>
        <w:rPr>
          <w:sz w:val="22"/>
          <w:szCs w:val="22"/>
        </w:rPr>
      </w:pPr>
      <w:r>
        <w:rPr>
          <w:sz w:val="22"/>
          <w:szCs w:val="22"/>
        </w:rPr>
        <w:tab/>
      </w:r>
      <w:r>
        <w:rPr>
          <w:sz w:val="22"/>
          <w:szCs w:val="22"/>
        </w:rPr>
        <w:tab/>
        <w:t>System.out.println(responseStr);</w:t>
      </w:r>
    </w:p>
    <w:p w:rsidR="000774BB" w:rsidRDefault="000774BB" w:rsidP="000774BB">
      <w:pPr>
        <w:rPr>
          <w:sz w:val="22"/>
          <w:szCs w:val="22"/>
        </w:rPr>
      </w:pPr>
      <w:r>
        <w:rPr>
          <w:sz w:val="22"/>
          <w:szCs w:val="22"/>
        </w:rPr>
        <w:tab/>
        <w:t>}</w:t>
      </w:r>
    </w:p>
    <w:p w:rsidR="000774BB" w:rsidRDefault="000774BB" w:rsidP="000774BB">
      <w:pPr>
        <w:rPr>
          <w:sz w:val="22"/>
          <w:szCs w:val="22"/>
        </w:rPr>
      </w:pPr>
    </w:p>
    <w:p w:rsidR="000774BB" w:rsidRDefault="000774BB" w:rsidP="000774BB">
      <w:pPr>
        <w:rPr>
          <w:sz w:val="22"/>
          <w:szCs w:val="22"/>
        </w:rPr>
      </w:pPr>
      <w:r>
        <w:rPr>
          <w:sz w:val="22"/>
          <w:szCs w:val="22"/>
        </w:rPr>
        <w:t>}</w:t>
      </w:r>
    </w:p>
    <w:p w:rsidR="000774BB" w:rsidRDefault="000774BB" w:rsidP="000774BB">
      <w:pPr>
        <w:rPr>
          <w:b/>
          <w:bCs/>
          <w:u w:val="single"/>
        </w:rPr>
      </w:pPr>
      <w:r>
        <w:rPr>
          <w:sz w:val="22"/>
          <w:szCs w:val="22"/>
        </w:rPr>
        <w:br w:type="page"/>
      </w:r>
      <w:r>
        <w:lastRenderedPageBreak/>
        <w:tab/>
      </w:r>
      <w:r>
        <w:tab/>
      </w:r>
      <w:r>
        <w:rPr>
          <w:b/>
          <w:bCs/>
          <w:u w:val="single"/>
        </w:rPr>
        <w:t>XML-RPC and Apache XML-RPC - By Debadatta Mishra</w:t>
      </w:r>
    </w:p>
    <w:p w:rsidR="000774BB" w:rsidRDefault="000774BB" w:rsidP="000774BB">
      <w:r>
        <w:rPr>
          <w:b/>
          <w:bCs/>
          <w:u w:val="single"/>
        </w:rPr>
        <w:t>What is XML-RPC</w:t>
      </w:r>
    </w:p>
    <w:p w:rsidR="000774BB" w:rsidRDefault="000774BB" w:rsidP="000774BB">
      <w:r>
        <w:t xml:space="preserve">XML-RPC is a remote procedure call (RPC) protocol which uses XML to encode its calls and HTTP as a transport mechanism. </w:t>
      </w:r>
      <w:r>
        <w:rPr>
          <w:b/>
          <w:bCs/>
        </w:rPr>
        <w:t>Always remeber that it is a protocol like soap</w:t>
      </w:r>
      <w:r>
        <w:t>.</w:t>
      </w:r>
    </w:p>
    <w:p w:rsidR="000774BB" w:rsidRDefault="000774BB" w:rsidP="000774BB">
      <w:r>
        <w:t>XML-RPC, the protocol, was created in 1998 by Dave Winer of UserLand Software and Microsoft.</w:t>
      </w:r>
    </w:p>
    <w:p w:rsidR="000774BB" w:rsidRDefault="000774BB" w:rsidP="000774BB">
      <w:r>
        <w:t>XML-RPC works by sending a HTTP request to a server implementing the protocol. The client in that case is typically software wanting to call a single method of a remote system. Multiple input parameters can be passed to the remote method, one return value is returned. The parameter types allow nesting of parameters into maps and lists, thus larger structures can be transported. Therefore XML-RPC can be used to transport objects or structures both as input and as output parameters.</w:t>
      </w:r>
    </w:p>
    <w:p w:rsidR="000774BB" w:rsidRDefault="000774BB" w:rsidP="000774BB"/>
    <w:p w:rsidR="000774BB" w:rsidRDefault="000774BB" w:rsidP="000774BB">
      <w:r>
        <w:t>Examples</w:t>
      </w:r>
    </w:p>
    <w:p w:rsidR="000774BB" w:rsidRDefault="000774BB" w:rsidP="000774BB"/>
    <w:p w:rsidR="000774BB" w:rsidRDefault="000774BB" w:rsidP="000774BB">
      <w:pPr>
        <w:rPr>
          <w:b/>
          <w:bCs/>
          <w:sz w:val="20"/>
          <w:szCs w:val="20"/>
        </w:rPr>
      </w:pPr>
      <w:r>
        <w:t xml:space="preserve">An example of a typical </w:t>
      </w:r>
      <w:r>
        <w:rPr>
          <w:b/>
          <w:bCs/>
        </w:rPr>
        <w:t>XML-RPC request</w:t>
      </w:r>
      <w:r>
        <w:t xml:space="preserve"> would be:</w:t>
      </w:r>
    </w:p>
    <w:p w:rsidR="000774BB" w:rsidRDefault="000774BB" w:rsidP="000774BB">
      <w:pPr>
        <w:rPr>
          <w:b/>
          <w:bCs/>
          <w:sz w:val="20"/>
          <w:szCs w:val="20"/>
        </w:rPr>
      </w:pPr>
      <w:r>
        <w:rPr>
          <w:b/>
          <w:bCs/>
          <w:sz w:val="20"/>
          <w:szCs w:val="20"/>
        </w:rPr>
        <w:t>&lt;?xml version="1.0"?&gt;</w:t>
      </w:r>
    </w:p>
    <w:p w:rsidR="000774BB" w:rsidRDefault="000774BB" w:rsidP="000774BB">
      <w:pPr>
        <w:rPr>
          <w:b/>
          <w:bCs/>
          <w:sz w:val="20"/>
          <w:szCs w:val="20"/>
        </w:rPr>
      </w:pPr>
      <w:r>
        <w:rPr>
          <w:b/>
          <w:bCs/>
          <w:sz w:val="20"/>
          <w:szCs w:val="20"/>
        </w:rPr>
        <w:t>&lt;methodCall&gt;</w:t>
      </w:r>
    </w:p>
    <w:p w:rsidR="000774BB" w:rsidRDefault="000774BB" w:rsidP="000774BB">
      <w:pPr>
        <w:rPr>
          <w:b/>
          <w:bCs/>
          <w:sz w:val="20"/>
          <w:szCs w:val="20"/>
        </w:rPr>
      </w:pPr>
      <w:r>
        <w:rPr>
          <w:b/>
          <w:bCs/>
          <w:sz w:val="20"/>
          <w:szCs w:val="20"/>
        </w:rPr>
        <w:t xml:space="preserve">  &lt;methodName&gt;examples.getStateName&lt;/methodName&gt;</w:t>
      </w:r>
    </w:p>
    <w:p w:rsidR="000774BB" w:rsidRDefault="000774BB" w:rsidP="000774BB">
      <w:pPr>
        <w:rPr>
          <w:b/>
          <w:bCs/>
          <w:sz w:val="20"/>
          <w:szCs w:val="20"/>
        </w:rPr>
      </w:pPr>
      <w:r>
        <w:rPr>
          <w:b/>
          <w:bCs/>
          <w:sz w:val="20"/>
          <w:szCs w:val="20"/>
        </w:rPr>
        <w:t xml:space="preserve">  &lt;params&gt;</w:t>
      </w:r>
    </w:p>
    <w:p w:rsidR="000774BB" w:rsidRDefault="000774BB" w:rsidP="000774BB">
      <w:pPr>
        <w:rPr>
          <w:b/>
          <w:bCs/>
          <w:sz w:val="20"/>
          <w:szCs w:val="20"/>
        </w:rPr>
      </w:pPr>
      <w:r>
        <w:rPr>
          <w:b/>
          <w:bCs/>
          <w:sz w:val="20"/>
          <w:szCs w:val="20"/>
        </w:rPr>
        <w:t xml:space="preserve">    &lt;param&gt;</w:t>
      </w:r>
    </w:p>
    <w:p w:rsidR="000774BB" w:rsidRDefault="000774BB" w:rsidP="000774BB">
      <w:pPr>
        <w:rPr>
          <w:b/>
          <w:bCs/>
          <w:sz w:val="20"/>
          <w:szCs w:val="20"/>
        </w:rPr>
      </w:pPr>
      <w:r>
        <w:rPr>
          <w:b/>
          <w:bCs/>
          <w:sz w:val="20"/>
          <w:szCs w:val="20"/>
        </w:rPr>
        <w:t xml:space="preserve">        &lt;value&gt;&lt;i4&gt;40&lt;/i4&gt;&lt;/value&gt;</w:t>
      </w:r>
    </w:p>
    <w:p w:rsidR="000774BB" w:rsidRDefault="000774BB" w:rsidP="000774BB">
      <w:pPr>
        <w:rPr>
          <w:b/>
          <w:bCs/>
          <w:sz w:val="20"/>
          <w:szCs w:val="20"/>
        </w:rPr>
      </w:pPr>
      <w:r>
        <w:rPr>
          <w:b/>
          <w:bCs/>
          <w:sz w:val="20"/>
          <w:szCs w:val="20"/>
        </w:rPr>
        <w:t xml:space="preserve">    &lt;/param&gt;</w:t>
      </w:r>
    </w:p>
    <w:p w:rsidR="000774BB" w:rsidRDefault="000774BB" w:rsidP="000774BB">
      <w:pPr>
        <w:rPr>
          <w:b/>
          <w:bCs/>
          <w:sz w:val="20"/>
          <w:szCs w:val="20"/>
        </w:rPr>
      </w:pPr>
      <w:r>
        <w:rPr>
          <w:b/>
          <w:bCs/>
          <w:sz w:val="20"/>
          <w:szCs w:val="20"/>
        </w:rPr>
        <w:t xml:space="preserve">  &lt;/params&gt;</w:t>
      </w:r>
    </w:p>
    <w:p w:rsidR="000774BB" w:rsidRDefault="000774BB" w:rsidP="000774BB">
      <w:pPr>
        <w:rPr>
          <w:b/>
          <w:bCs/>
        </w:rPr>
      </w:pPr>
      <w:r>
        <w:rPr>
          <w:b/>
          <w:bCs/>
          <w:sz w:val="20"/>
          <w:szCs w:val="20"/>
        </w:rPr>
        <w:t>&lt;/methodCall&gt;</w:t>
      </w:r>
    </w:p>
    <w:p w:rsidR="000774BB" w:rsidRDefault="000774BB" w:rsidP="000774BB">
      <w:pPr>
        <w:rPr>
          <w:b/>
          <w:bCs/>
        </w:rPr>
      </w:pPr>
    </w:p>
    <w:p w:rsidR="000774BB" w:rsidRDefault="000774BB" w:rsidP="000774BB">
      <w:pPr>
        <w:rPr>
          <w:b/>
          <w:bCs/>
        </w:rPr>
      </w:pPr>
      <w:r>
        <w:rPr>
          <w:b/>
          <w:bCs/>
        </w:rPr>
        <w:t>An example of a typical XML-RPC response would be:</w:t>
      </w:r>
    </w:p>
    <w:p w:rsidR="000774BB" w:rsidRDefault="000774BB" w:rsidP="000774BB">
      <w:pPr>
        <w:rPr>
          <w:b/>
          <w:bCs/>
        </w:rPr>
      </w:pPr>
    </w:p>
    <w:p w:rsidR="000774BB" w:rsidRDefault="000774BB" w:rsidP="000774BB">
      <w:pPr>
        <w:rPr>
          <w:b/>
          <w:bCs/>
          <w:sz w:val="20"/>
          <w:szCs w:val="20"/>
        </w:rPr>
      </w:pPr>
      <w:r>
        <w:rPr>
          <w:b/>
          <w:bCs/>
          <w:sz w:val="20"/>
          <w:szCs w:val="20"/>
        </w:rPr>
        <w:t>&lt;?xml version="1.0"?&gt;</w:t>
      </w:r>
    </w:p>
    <w:p w:rsidR="000774BB" w:rsidRDefault="000774BB" w:rsidP="000774BB">
      <w:pPr>
        <w:rPr>
          <w:b/>
          <w:bCs/>
          <w:sz w:val="20"/>
          <w:szCs w:val="20"/>
        </w:rPr>
      </w:pPr>
      <w:r>
        <w:rPr>
          <w:b/>
          <w:bCs/>
          <w:sz w:val="20"/>
          <w:szCs w:val="20"/>
        </w:rPr>
        <w:t>&lt;methodResponse&gt;</w:t>
      </w:r>
    </w:p>
    <w:p w:rsidR="000774BB" w:rsidRDefault="000774BB" w:rsidP="000774BB">
      <w:pPr>
        <w:rPr>
          <w:b/>
          <w:bCs/>
          <w:sz w:val="20"/>
          <w:szCs w:val="20"/>
        </w:rPr>
      </w:pPr>
      <w:r>
        <w:rPr>
          <w:b/>
          <w:bCs/>
          <w:sz w:val="20"/>
          <w:szCs w:val="20"/>
        </w:rPr>
        <w:t xml:space="preserve">  &lt;params&gt;</w:t>
      </w:r>
    </w:p>
    <w:p w:rsidR="000774BB" w:rsidRDefault="000774BB" w:rsidP="000774BB">
      <w:pPr>
        <w:rPr>
          <w:b/>
          <w:bCs/>
          <w:sz w:val="20"/>
          <w:szCs w:val="20"/>
        </w:rPr>
      </w:pPr>
      <w:r>
        <w:rPr>
          <w:b/>
          <w:bCs/>
          <w:sz w:val="20"/>
          <w:szCs w:val="20"/>
        </w:rPr>
        <w:t xml:space="preserve">    &lt;param&gt;</w:t>
      </w:r>
    </w:p>
    <w:p w:rsidR="000774BB" w:rsidRDefault="000774BB" w:rsidP="000774BB">
      <w:pPr>
        <w:rPr>
          <w:b/>
          <w:bCs/>
          <w:sz w:val="20"/>
          <w:szCs w:val="20"/>
        </w:rPr>
      </w:pPr>
      <w:r>
        <w:rPr>
          <w:b/>
          <w:bCs/>
          <w:sz w:val="20"/>
          <w:szCs w:val="20"/>
        </w:rPr>
        <w:t xml:space="preserve">        &lt;value&gt;&lt;string&gt;South Dakota&lt;/string&gt;&lt;/value&gt;</w:t>
      </w:r>
    </w:p>
    <w:p w:rsidR="000774BB" w:rsidRDefault="000774BB" w:rsidP="000774BB">
      <w:pPr>
        <w:rPr>
          <w:b/>
          <w:bCs/>
          <w:sz w:val="20"/>
          <w:szCs w:val="20"/>
        </w:rPr>
      </w:pPr>
      <w:r>
        <w:rPr>
          <w:b/>
          <w:bCs/>
          <w:sz w:val="20"/>
          <w:szCs w:val="20"/>
        </w:rPr>
        <w:t xml:space="preserve">    &lt;/param&gt;</w:t>
      </w:r>
    </w:p>
    <w:p w:rsidR="000774BB" w:rsidRDefault="000774BB" w:rsidP="000774BB">
      <w:pPr>
        <w:rPr>
          <w:b/>
          <w:bCs/>
          <w:sz w:val="20"/>
          <w:szCs w:val="20"/>
        </w:rPr>
      </w:pPr>
      <w:r>
        <w:rPr>
          <w:b/>
          <w:bCs/>
          <w:sz w:val="20"/>
          <w:szCs w:val="20"/>
        </w:rPr>
        <w:t xml:space="preserve">  &lt;/params&gt;</w:t>
      </w:r>
    </w:p>
    <w:p w:rsidR="000774BB" w:rsidRDefault="000774BB" w:rsidP="000774BB">
      <w:r>
        <w:rPr>
          <w:b/>
          <w:bCs/>
          <w:sz w:val="20"/>
          <w:szCs w:val="20"/>
        </w:rPr>
        <w:t>&lt;/methodResponse&gt;</w:t>
      </w:r>
    </w:p>
    <w:p w:rsidR="000774BB" w:rsidRDefault="000774BB" w:rsidP="000774BB"/>
    <w:p w:rsidR="000774BB" w:rsidRDefault="000774BB" w:rsidP="000774BB">
      <w:pPr>
        <w:rPr>
          <w:b/>
          <w:bCs/>
        </w:rPr>
      </w:pPr>
      <w:r>
        <w:rPr>
          <w:b/>
          <w:bCs/>
        </w:rPr>
        <w:t>A typical XML-RPC fault would be:</w:t>
      </w:r>
    </w:p>
    <w:p w:rsidR="000774BB" w:rsidRDefault="000774BB" w:rsidP="000774BB">
      <w:pPr>
        <w:rPr>
          <w:b/>
          <w:bCs/>
        </w:rPr>
      </w:pPr>
    </w:p>
    <w:p w:rsidR="000774BB" w:rsidRDefault="000774BB" w:rsidP="000774BB">
      <w:pPr>
        <w:rPr>
          <w:b/>
          <w:bCs/>
          <w:sz w:val="20"/>
          <w:szCs w:val="20"/>
        </w:rPr>
      </w:pPr>
      <w:r>
        <w:rPr>
          <w:b/>
          <w:bCs/>
          <w:sz w:val="20"/>
          <w:szCs w:val="20"/>
        </w:rPr>
        <w:t>&lt;?xml version="1.0"?&gt;</w:t>
      </w:r>
    </w:p>
    <w:p w:rsidR="000774BB" w:rsidRDefault="000774BB" w:rsidP="000774BB">
      <w:pPr>
        <w:rPr>
          <w:b/>
          <w:bCs/>
          <w:sz w:val="20"/>
          <w:szCs w:val="20"/>
        </w:rPr>
      </w:pPr>
      <w:r>
        <w:rPr>
          <w:b/>
          <w:bCs/>
          <w:sz w:val="20"/>
          <w:szCs w:val="20"/>
        </w:rPr>
        <w:t>&lt;methodResponse&gt;</w:t>
      </w:r>
    </w:p>
    <w:p w:rsidR="000774BB" w:rsidRDefault="000774BB" w:rsidP="000774BB">
      <w:pPr>
        <w:rPr>
          <w:b/>
          <w:bCs/>
          <w:sz w:val="20"/>
          <w:szCs w:val="20"/>
        </w:rPr>
      </w:pPr>
      <w:r>
        <w:rPr>
          <w:b/>
          <w:bCs/>
          <w:sz w:val="20"/>
          <w:szCs w:val="20"/>
        </w:rPr>
        <w:t xml:space="preserve">  &lt;fault&gt;</w:t>
      </w:r>
    </w:p>
    <w:p w:rsidR="000774BB" w:rsidRDefault="000774BB" w:rsidP="000774BB">
      <w:pPr>
        <w:rPr>
          <w:b/>
          <w:bCs/>
          <w:sz w:val="20"/>
          <w:szCs w:val="20"/>
        </w:rPr>
      </w:pPr>
      <w:r>
        <w:rPr>
          <w:b/>
          <w:bCs/>
          <w:sz w:val="20"/>
          <w:szCs w:val="20"/>
        </w:rPr>
        <w:t xml:space="preserve">    &lt;value&gt;</w:t>
      </w:r>
    </w:p>
    <w:p w:rsidR="000774BB" w:rsidRDefault="000774BB" w:rsidP="000774BB">
      <w:pPr>
        <w:rPr>
          <w:b/>
          <w:bCs/>
          <w:sz w:val="20"/>
          <w:szCs w:val="20"/>
        </w:rPr>
      </w:pPr>
      <w:r>
        <w:rPr>
          <w:b/>
          <w:bCs/>
          <w:sz w:val="20"/>
          <w:szCs w:val="20"/>
        </w:rPr>
        <w:t xml:space="preserve">      &lt;struct&gt;</w:t>
      </w:r>
    </w:p>
    <w:p w:rsidR="000774BB" w:rsidRDefault="000774BB" w:rsidP="000774BB">
      <w:pPr>
        <w:rPr>
          <w:b/>
          <w:bCs/>
          <w:sz w:val="20"/>
          <w:szCs w:val="20"/>
        </w:rPr>
      </w:pPr>
      <w:r>
        <w:rPr>
          <w:b/>
          <w:bCs/>
          <w:sz w:val="20"/>
          <w:szCs w:val="20"/>
        </w:rPr>
        <w:t xml:space="preserve">        &lt;member&gt;</w:t>
      </w:r>
    </w:p>
    <w:p w:rsidR="000774BB" w:rsidRDefault="000774BB" w:rsidP="000774BB">
      <w:pPr>
        <w:rPr>
          <w:b/>
          <w:bCs/>
          <w:sz w:val="20"/>
          <w:szCs w:val="20"/>
        </w:rPr>
      </w:pPr>
      <w:r>
        <w:rPr>
          <w:b/>
          <w:bCs/>
          <w:sz w:val="20"/>
          <w:szCs w:val="20"/>
        </w:rPr>
        <w:t xml:space="preserve">          &lt;name&gt;faultCode&lt;/name&gt;</w:t>
      </w:r>
    </w:p>
    <w:p w:rsidR="000774BB" w:rsidRDefault="000774BB" w:rsidP="000774BB">
      <w:pPr>
        <w:rPr>
          <w:b/>
          <w:bCs/>
          <w:sz w:val="20"/>
          <w:szCs w:val="20"/>
        </w:rPr>
      </w:pPr>
      <w:r>
        <w:rPr>
          <w:b/>
          <w:bCs/>
          <w:sz w:val="20"/>
          <w:szCs w:val="20"/>
        </w:rPr>
        <w:t xml:space="preserve">          &lt;value&gt;&lt;int&gt;4&lt;/int&gt;&lt;/value&gt;</w:t>
      </w:r>
    </w:p>
    <w:p w:rsidR="000774BB" w:rsidRDefault="000774BB" w:rsidP="000774BB">
      <w:pPr>
        <w:rPr>
          <w:b/>
          <w:bCs/>
          <w:sz w:val="20"/>
          <w:szCs w:val="20"/>
        </w:rPr>
      </w:pPr>
      <w:r>
        <w:rPr>
          <w:b/>
          <w:bCs/>
          <w:sz w:val="20"/>
          <w:szCs w:val="20"/>
        </w:rPr>
        <w:t xml:space="preserve">        &lt;/member&gt;</w:t>
      </w:r>
    </w:p>
    <w:p w:rsidR="000774BB" w:rsidRDefault="000774BB" w:rsidP="000774BB">
      <w:pPr>
        <w:rPr>
          <w:b/>
          <w:bCs/>
          <w:sz w:val="20"/>
          <w:szCs w:val="20"/>
        </w:rPr>
      </w:pPr>
      <w:r>
        <w:rPr>
          <w:b/>
          <w:bCs/>
          <w:sz w:val="20"/>
          <w:szCs w:val="20"/>
        </w:rPr>
        <w:t xml:space="preserve">        &lt;member&gt;</w:t>
      </w:r>
    </w:p>
    <w:p w:rsidR="000774BB" w:rsidRDefault="000774BB" w:rsidP="000774BB">
      <w:pPr>
        <w:rPr>
          <w:b/>
          <w:bCs/>
          <w:sz w:val="20"/>
          <w:szCs w:val="20"/>
        </w:rPr>
      </w:pPr>
      <w:r>
        <w:rPr>
          <w:b/>
          <w:bCs/>
          <w:sz w:val="20"/>
          <w:szCs w:val="20"/>
        </w:rPr>
        <w:t xml:space="preserve">          &lt;name&gt;faultString&lt;/name&gt;</w:t>
      </w:r>
    </w:p>
    <w:p w:rsidR="000774BB" w:rsidRDefault="000774BB" w:rsidP="000774BB">
      <w:pPr>
        <w:rPr>
          <w:b/>
          <w:bCs/>
          <w:sz w:val="20"/>
          <w:szCs w:val="20"/>
        </w:rPr>
      </w:pPr>
      <w:r>
        <w:rPr>
          <w:b/>
          <w:bCs/>
          <w:sz w:val="20"/>
          <w:szCs w:val="20"/>
        </w:rPr>
        <w:t xml:space="preserve">          &lt;value&gt;&lt;string&gt;Too many parameters.&lt;/string&gt;&lt;/value&gt;</w:t>
      </w:r>
    </w:p>
    <w:p w:rsidR="000774BB" w:rsidRDefault="000774BB" w:rsidP="000774BB">
      <w:pPr>
        <w:rPr>
          <w:b/>
          <w:bCs/>
          <w:sz w:val="20"/>
          <w:szCs w:val="20"/>
        </w:rPr>
      </w:pPr>
      <w:r>
        <w:rPr>
          <w:b/>
          <w:bCs/>
          <w:sz w:val="20"/>
          <w:szCs w:val="20"/>
        </w:rPr>
        <w:t xml:space="preserve">        &lt;/member&gt;</w:t>
      </w:r>
    </w:p>
    <w:p w:rsidR="000774BB" w:rsidRDefault="000774BB" w:rsidP="000774BB">
      <w:pPr>
        <w:rPr>
          <w:b/>
          <w:bCs/>
          <w:sz w:val="20"/>
          <w:szCs w:val="20"/>
        </w:rPr>
      </w:pPr>
      <w:r>
        <w:rPr>
          <w:b/>
          <w:bCs/>
          <w:sz w:val="20"/>
          <w:szCs w:val="20"/>
        </w:rPr>
        <w:t xml:space="preserve">      &lt;/struct&gt;</w:t>
      </w:r>
    </w:p>
    <w:p w:rsidR="000774BB" w:rsidRDefault="000774BB" w:rsidP="000774BB">
      <w:pPr>
        <w:rPr>
          <w:b/>
          <w:bCs/>
          <w:sz w:val="20"/>
          <w:szCs w:val="20"/>
        </w:rPr>
      </w:pPr>
      <w:r>
        <w:rPr>
          <w:b/>
          <w:bCs/>
          <w:sz w:val="20"/>
          <w:szCs w:val="20"/>
        </w:rPr>
        <w:t xml:space="preserve">    &lt;/value&gt;</w:t>
      </w:r>
    </w:p>
    <w:p w:rsidR="000774BB" w:rsidRDefault="000774BB" w:rsidP="000774BB">
      <w:pPr>
        <w:rPr>
          <w:b/>
          <w:bCs/>
          <w:sz w:val="20"/>
          <w:szCs w:val="20"/>
        </w:rPr>
      </w:pPr>
      <w:r>
        <w:rPr>
          <w:b/>
          <w:bCs/>
          <w:sz w:val="20"/>
          <w:szCs w:val="20"/>
        </w:rPr>
        <w:t xml:space="preserve">  &lt;/fault&gt;</w:t>
      </w:r>
    </w:p>
    <w:p w:rsidR="000774BB" w:rsidRDefault="000774BB" w:rsidP="000774BB">
      <w:r>
        <w:rPr>
          <w:b/>
          <w:bCs/>
          <w:sz w:val="20"/>
          <w:szCs w:val="20"/>
        </w:rPr>
        <w:t>&lt;/methodResponse&gt;</w:t>
      </w:r>
    </w:p>
    <w:p w:rsidR="000774BB" w:rsidRDefault="000774BB" w:rsidP="000774BB"/>
    <w:p w:rsidR="000774BB" w:rsidRDefault="000774BB" w:rsidP="000774BB"/>
    <w:p w:rsidR="000774BB" w:rsidRDefault="000774BB" w:rsidP="000774BB"/>
    <w:p w:rsidR="000774BB" w:rsidRDefault="000774BB" w:rsidP="000774BB">
      <w:pPr>
        <w:pStyle w:val="Heading2"/>
        <w:numPr>
          <w:ilvl w:val="1"/>
          <w:numId w:val="2"/>
        </w:numPr>
        <w:rPr>
          <w:rFonts w:ascii="sans-serif" w:hAnsi="sans-serif"/>
          <w:b w:val="0"/>
          <w:color w:val="000000"/>
          <w:sz w:val="20"/>
        </w:rPr>
      </w:pPr>
      <w:bookmarkStart w:id="1" w:name="Data_types"/>
      <w:bookmarkEnd w:id="1"/>
      <w:r>
        <w:rPr>
          <w:rFonts w:ascii="sans-serif" w:hAnsi="sans-serif"/>
          <w:color w:val="000000"/>
          <w:sz w:val="29"/>
          <w:u w:val="single"/>
        </w:rPr>
        <w:t>Data types</w:t>
      </w:r>
    </w:p>
    <w:p w:rsidR="000774BB" w:rsidRDefault="000774BB" w:rsidP="000774BB">
      <w:pPr>
        <w:pStyle w:val="BodyText"/>
        <w:widowControl/>
        <w:spacing w:line="285" w:lineRule="atLeast"/>
      </w:pPr>
      <w:r>
        <w:rPr>
          <w:rFonts w:ascii="sans-serif" w:hAnsi="sans-serif"/>
          <w:color w:val="000000"/>
          <w:sz w:val="20"/>
        </w:rPr>
        <w:t>Common </w:t>
      </w:r>
      <w:hyperlink r:id="rId9" w:history="1">
        <w:r>
          <w:rPr>
            <w:rFonts w:hAnsi="sans-serif"/>
            <w:color w:val="0B0080"/>
            <w:sz w:val="20"/>
          </w:rPr>
          <w:t>datatypes</w:t>
        </w:r>
      </w:hyperlink>
      <w:r>
        <w:rPr>
          <w:rFonts w:ascii="sans-serif" w:hAnsi="sans-serif"/>
          <w:color w:val="000000"/>
          <w:sz w:val="20"/>
        </w:rPr>
        <w:t> are converted into their XML equivalents with example values shown below:</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871"/>
        <w:gridCol w:w="6586"/>
        <w:gridCol w:w="2186"/>
      </w:tblGrid>
      <w:tr w:rsidR="000774BB" w:rsidTr="00365A07">
        <w:tc>
          <w:tcPr>
            <w:tcW w:w="871" w:type="dxa"/>
            <w:shd w:val="clear" w:color="auto" w:fill="F2F2F2"/>
            <w:vAlign w:val="center"/>
          </w:tcPr>
          <w:p w:rsidR="000774BB" w:rsidRDefault="000774BB" w:rsidP="00365A07">
            <w:pPr>
              <w:pStyle w:val="TableHeading"/>
              <w:pBdr>
                <w:top w:val="single" w:sz="1" w:space="1" w:color="C0C0C0"/>
                <w:left w:val="single" w:sz="1" w:space="1" w:color="C0C0C0"/>
                <w:bottom w:val="single" w:sz="1" w:space="1" w:color="C0C0C0"/>
                <w:right w:val="single" w:sz="1" w:space="1" w:color="C0C0C0"/>
              </w:pBdr>
            </w:pPr>
            <w:r>
              <w:t>Name</w:t>
            </w:r>
          </w:p>
        </w:tc>
        <w:tc>
          <w:tcPr>
            <w:tcW w:w="6586" w:type="dxa"/>
            <w:shd w:val="clear" w:color="auto" w:fill="F2F2F2"/>
            <w:vAlign w:val="center"/>
          </w:tcPr>
          <w:p w:rsidR="000774BB" w:rsidRDefault="000774BB" w:rsidP="00365A07">
            <w:pPr>
              <w:pStyle w:val="TableHeading"/>
              <w:pBdr>
                <w:top w:val="single" w:sz="1" w:space="1" w:color="C0C0C0"/>
                <w:left w:val="single" w:sz="1" w:space="1" w:color="C0C0C0"/>
                <w:bottom w:val="single" w:sz="1" w:space="1" w:color="C0C0C0"/>
                <w:right w:val="single" w:sz="1" w:space="1" w:color="C0C0C0"/>
              </w:pBdr>
            </w:pPr>
            <w:r>
              <w:t>Tag Example</w:t>
            </w:r>
          </w:p>
        </w:tc>
        <w:tc>
          <w:tcPr>
            <w:tcW w:w="2186" w:type="dxa"/>
            <w:shd w:val="clear" w:color="auto" w:fill="F2F2F2"/>
            <w:vAlign w:val="center"/>
          </w:tcPr>
          <w:p w:rsidR="000774BB" w:rsidRDefault="000774BB" w:rsidP="00365A07">
            <w:pPr>
              <w:pStyle w:val="TableHeading"/>
              <w:pBdr>
                <w:top w:val="single" w:sz="1" w:space="1" w:color="C0C0C0"/>
                <w:left w:val="single" w:sz="1" w:space="1" w:color="C0C0C0"/>
                <w:bottom w:val="single" w:sz="1" w:space="1" w:color="C0C0C0"/>
                <w:right w:val="single" w:sz="1" w:space="1" w:color="C0C0C0"/>
              </w:pBdr>
            </w:pPr>
            <w:r>
              <w:t>Description</w:t>
            </w:r>
          </w:p>
        </w:tc>
      </w:tr>
      <w:tr w:rsidR="000774BB" w:rsidTr="00365A07">
        <w:tc>
          <w:tcPr>
            <w:tcW w:w="871"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rPr>
                <w:rFonts w:ascii="monospace" w:hAnsi="monospace"/>
                <w:b/>
                <w:color w:val="000000"/>
                <w:shd w:val="clear" w:color="auto" w:fill="F9F9F9"/>
              </w:rPr>
            </w:pPr>
            <w:r>
              <w:lastRenderedPageBreak/>
              <w:t>array</w:t>
            </w:r>
          </w:p>
        </w:tc>
        <w:tc>
          <w:tcPr>
            <w:tcW w:w="6586" w:type="dxa"/>
            <w:shd w:val="clear" w:color="auto" w:fill="auto"/>
            <w:vAlign w:val="center"/>
          </w:tcPr>
          <w:p w:rsidR="000774BB" w:rsidRDefault="000774BB" w:rsidP="00365A07">
            <w:pPr>
              <w:pStyle w:val="PreformattedText"/>
              <w:rPr>
                <w:color w:val="000000"/>
                <w:shd w:val="clear" w:color="auto" w:fill="F9F9F9"/>
              </w:rPr>
            </w:pPr>
            <w:r>
              <w:rPr>
                <w:rFonts w:ascii="monospace" w:hAnsi="monospace"/>
                <w:b/>
                <w:color w:val="000000"/>
                <w:shd w:val="clear" w:color="auto" w:fill="F9F9F9"/>
              </w:rPr>
              <w:t>&lt;array&gt;</w:t>
            </w:r>
          </w:p>
          <w:p w:rsidR="000774BB" w:rsidRDefault="000774BB" w:rsidP="00365A07">
            <w:pPr>
              <w:pStyle w:val="PreformattedText"/>
              <w:rPr>
                <w:color w:val="000000"/>
                <w:shd w:val="clear" w:color="auto" w:fill="F9F9F9"/>
              </w:rPr>
            </w:pPr>
            <w:r>
              <w:rPr>
                <w:color w:val="000000"/>
                <w:shd w:val="clear" w:color="auto" w:fill="F9F9F9"/>
              </w:rPr>
              <w:t xml:space="preserve">  </w:t>
            </w:r>
            <w:r>
              <w:rPr>
                <w:rFonts w:ascii="monospace" w:hAnsi="monospace"/>
                <w:b/>
                <w:color w:val="000000"/>
                <w:shd w:val="clear" w:color="auto" w:fill="F9F9F9"/>
              </w:rPr>
              <w:t>&lt;data&gt;</w:t>
            </w:r>
          </w:p>
          <w:p w:rsidR="000774BB" w:rsidRDefault="000774BB" w:rsidP="00365A07">
            <w:pPr>
              <w:pStyle w:val="PreformattedText"/>
              <w:rPr>
                <w:color w:val="000000"/>
                <w:shd w:val="clear" w:color="auto" w:fill="F9F9F9"/>
              </w:rPr>
            </w:pPr>
            <w:r>
              <w:rPr>
                <w:color w:val="000000"/>
                <w:shd w:val="clear" w:color="auto" w:fill="F9F9F9"/>
              </w:rPr>
              <w:t xml:space="preserve">    </w:t>
            </w:r>
            <w:r>
              <w:rPr>
                <w:rFonts w:ascii="monospace" w:hAnsi="monospace"/>
                <w:b/>
                <w:color w:val="000000"/>
                <w:shd w:val="clear" w:color="auto" w:fill="F9F9F9"/>
              </w:rPr>
              <w:t>&lt;value&gt;&lt;i4&gt;</w:t>
            </w:r>
            <w:r>
              <w:rPr>
                <w:rFonts w:ascii="monospace" w:hAnsi="monospace"/>
                <w:color w:val="000000"/>
                <w:shd w:val="clear" w:color="auto" w:fill="F9F9F9"/>
              </w:rPr>
              <w:t>1404</w:t>
            </w:r>
            <w:r>
              <w:rPr>
                <w:rFonts w:ascii="monospace" w:hAnsi="monospace"/>
                <w:b/>
                <w:color w:val="000000"/>
                <w:shd w:val="clear" w:color="auto" w:fill="F9F9F9"/>
              </w:rPr>
              <w:t>&lt;/i4&gt;&lt;/value&gt;</w:t>
            </w:r>
          </w:p>
          <w:p w:rsidR="000774BB" w:rsidRDefault="000774BB" w:rsidP="00365A07">
            <w:pPr>
              <w:pStyle w:val="PreformattedText"/>
              <w:rPr>
                <w:color w:val="000000"/>
                <w:shd w:val="clear" w:color="auto" w:fill="F9F9F9"/>
              </w:rPr>
            </w:pPr>
            <w:r>
              <w:rPr>
                <w:color w:val="000000"/>
                <w:shd w:val="clear" w:color="auto" w:fill="F9F9F9"/>
              </w:rPr>
              <w:t xml:space="preserve">    </w:t>
            </w:r>
            <w:r>
              <w:rPr>
                <w:rFonts w:ascii="monospace" w:hAnsi="monospace"/>
                <w:b/>
                <w:color w:val="000000"/>
                <w:shd w:val="clear" w:color="auto" w:fill="F9F9F9"/>
              </w:rPr>
              <w:t>&lt;value&gt;&lt;string&gt;</w:t>
            </w:r>
            <w:r>
              <w:rPr>
                <w:rFonts w:ascii="monospace" w:hAnsi="monospace"/>
                <w:color w:val="000000"/>
                <w:shd w:val="clear" w:color="auto" w:fill="F9F9F9"/>
              </w:rPr>
              <w:t>Something here</w:t>
            </w:r>
            <w:r>
              <w:rPr>
                <w:rFonts w:ascii="monospace" w:hAnsi="monospace"/>
                <w:b/>
                <w:color w:val="000000"/>
                <w:shd w:val="clear" w:color="auto" w:fill="F9F9F9"/>
              </w:rPr>
              <w:t>&lt;/string&gt;&lt;/value&gt;</w:t>
            </w:r>
          </w:p>
          <w:p w:rsidR="000774BB" w:rsidRDefault="000774BB" w:rsidP="00365A07">
            <w:pPr>
              <w:pStyle w:val="PreformattedText"/>
              <w:rPr>
                <w:color w:val="000000"/>
                <w:shd w:val="clear" w:color="auto" w:fill="F9F9F9"/>
              </w:rPr>
            </w:pPr>
            <w:r>
              <w:rPr>
                <w:color w:val="000000"/>
                <w:shd w:val="clear" w:color="auto" w:fill="F9F9F9"/>
              </w:rPr>
              <w:t xml:space="preserve">    </w:t>
            </w:r>
            <w:r>
              <w:rPr>
                <w:rFonts w:ascii="monospace" w:hAnsi="monospace"/>
                <w:b/>
                <w:color w:val="000000"/>
                <w:shd w:val="clear" w:color="auto" w:fill="F9F9F9"/>
              </w:rPr>
              <w:t>&lt;value&gt;&lt;i4&gt;</w:t>
            </w:r>
            <w:r>
              <w:rPr>
                <w:rFonts w:ascii="monospace" w:hAnsi="monospace"/>
                <w:color w:val="000000"/>
                <w:shd w:val="clear" w:color="auto" w:fill="F9F9F9"/>
              </w:rPr>
              <w:t>1</w:t>
            </w:r>
            <w:r>
              <w:rPr>
                <w:rFonts w:ascii="monospace" w:hAnsi="monospace"/>
                <w:b/>
                <w:color w:val="000000"/>
                <w:shd w:val="clear" w:color="auto" w:fill="F9F9F9"/>
              </w:rPr>
              <w:t>&lt;/i4&gt;&lt;/value&gt;</w:t>
            </w:r>
          </w:p>
          <w:p w:rsidR="000774BB" w:rsidRDefault="000774BB" w:rsidP="00365A07">
            <w:pPr>
              <w:pStyle w:val="PreformattedText"/>
              <w:rPr>
                <w:rFonts w:ascii="monospace" w:hAnsi="monospace"/>
                <w:b/>
                <w:color w:val="000000"/>
                <w:shd w:val="clear" w:color="auto" w:fill="F9F9F9"/>
              </w:rPr>
            </w:pPr>
            <w:r>
              <w:rPr>
                <w:color w:val="000000"/>
                <w:shd w:val="clear" w:color="auto" w:fill="F9F9F9"/>
              </w:rPr>
              <w:t xml:space="preserve">  </w:t>
            </w:r>
            <w:r>
              <w:rPr>
                <w:rFonts w:ascii="monospace" w:hAnsi="monospace"/>
                <w:b/>
                <w:color w:val="000000"/>
                <w:shd w:val="clear" w:color="auto" w:fill="F9F9F9"/>
              </w:rPr>
              <w:t>&lt;/data&gt;</w:t>
            </w:r>
          </w:p>
          <w:p w:rsidR="000774BB" w:rsidRDefault="000774BB" w:rsidP="00365A07">
            <w:pPr>
              <w:pStyle w:val="PreformattedText"/>
            </w:pPr>
            <w:r>
              <w:rPr>
                <w:rFonts w:ascii="monospace" w:hAnsi="monospace"/>
                <w:b/>
                <w:color w:val="000000"/>
                <w:shd w:val="clear" w:color="auto" w:fill="F9F9F9"/>
              </w:rPr>
              <w:t>&lt;/array&gt;</w:t>
            </w:r>
          </w:p>
        </w:tc>
        <w:tc>
          <w:tcPr>
            <w:tcW w:w="2186"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pPr>
            <w:hyperlink r:id="rId10" w:history="1">
              <w:r>
                <w:rPr>
                  <w:color w:val="0B0080"/>
                </w:rPr>
                <w:t>Array</w:t>
              </w:r>
            </w:hyperlink>
            <w:r>
              <w:t> of values, storing no keys</w:t>
            </w:r>
          </w:p>
        </w:tc>
      </w:tr>
      <w:tr w:rsidR="000774BB" w:rsidTr="00365A07">
        <w:tc>
          <w:tcPr>
            <w:tcW w:w="871"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rPr>
                <w:rFonts w:ascii="monospace" w:hAnsi="monospace"/>
                <w:b/>
                <w:color w:val="000000"/>
                <w:shd w:val="clear" w:color="auto" w:fill="F9F9F9"/>
              </w:rPr>
            </w:pPr>
            <w:r>
              <w:t>base64</w:t>
            </w:r>
          </w:p>
        </w:tc>
        <w:tc>
          <w:tcPr>
            <w:tcW w:w="6586" w:type="dxa"/>
            <w:shd w:val="clear" w:color="auto" w:fill="auto"/>
            <w:vAlign w:val="center"/>
          </w:tcPr>
          <w:p w:rsidR="000774BB" w:rsidRDefault="000774BB" w:rsidP="00365A07">
            <w:pPr>
              <w:pStyle w:val="PreformattedText"/>
            </w:pPr>
            <w:r>
              <w:rPr>
                <w:rFonts w:ascii="monospace" w:hAnsi="monospace"/>
                <w:b/>
                <w:color w:val="000000"/>
                <w:shd w:val="clear" w:color="auto" w:fill="F9F9F9"/>
              </w:rPr>
              <w:t>&lt;base64&gt;</w:t>
            </w:r>
            <w:r>
              <w:rPr>
                <w:rFonts w:ascii="monospace" w:hAnsi="monospace"/>
                <w:color w:val="000000"/>
                <w:shd w:val="clear" w:color="auto" w:fill="F9F9F9"/>
              </w:rPr>
              <w:t>eW91IGNhbid0IHJlYWQgdGhpcyE=</w:t>
            </w:r>
            <w:r>
              <w:rPr>
                <w:rFonts w:ascii="monospace" w:hAnsi="monospace"/>
                <w:b/>
                <w:color w:val="000000"/>
                <w:shd w:val="clear" w:color="auto" w:fill="F9F9F9"/>
              </w:rPr>
              <w:t>&lt;/base64&gt;</w:t>
            </w:r>
          </w:p>
        </w:tc>
        <w:tc>
          <w:tcPr>
            <w:tcW w:w="2186"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pPr>
            <w:hyperlink r:id="rId11" w:history="1">
              <w:r>
                <w:rPr>
                  <w:color w:val="0B0080"/>
                </w:rPr>
                <w:t>Base64</w:t>
              </w:r>
            </w:hyperlink>
            <w:r>
              <w:t>-encoded binary data</w:t>
            </w:r>
          </w:p>
        </w:tc>
      </w:tr>
      <w:tr w:rsidR="000774BB" w:rsidTr="00365A07">
        <w:tc>
          <w:tcPr>
            <w:tcW w:w="871"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rPr>
                <w:rFonts w:ascii="monospace" w:hAnsi="monospace"/>
                <w:b/>
                <w:color w:val="000000"/>
                <w:shd w:val="clear" w:color="auto" w:fill="F9F9F9"/>
              </w:rPr>
            </w:pPr>
            <w:r>
              <w:t>boolean</w:t>
            </w:r>
          </w:p>
        </w:tc>
        <w:tc>
          <w:tcPr>
            <w:tcW w:w="6586" w:type="dxa"/>
            <w:shd w:val="clear" w:color="auto" w:fill="auto"/>
            <w:vAlign w:val="center"/>
          </w:tcPr>
          <w:p w:rsidR="000774BB" w:rsidRDefault="000774BB" w:rsidP="00365A07">
            <w:pPr>
              <w:pStyle w:val="PreformattedText"/>
            </w:pPr>
            <w:r>
              <w:rPr>
                <w:rFonts w:ascii="monospace" w:hAnsi="monospace"/>
                <w:b/>
                <w:color w:val="000000"/>
                <w:shd w:val="clear" w:color="auto" w:fill="F9F9F9"/>
              </w:rPr>
              <w:t>&lt;boolean&gt;</w:t>
            </w:r>
            <w:r>
              <w:rPr>
                <w:rFonts w:ascii="monospace" w:hAnsi="monospace"/>
                <w:color w:val="000000"/>
                <w:shd w:val="clear" w:color="auto" w:fill="F9F9F9"/>
              </w:rPr>
              <w:t>1</w:t>
            </w:r>
            <w:r>
              <w:rPr>
                <w:rFonts w:ascii="monospace" w:hAnsi="monospace"/>
                <w:b/>
                <w:color w:val="000000"/>
                <w:shd w:val="clear" w:color="auto" w:fill="F9F9F9"/>
              </w:rPr>
              <w:t>&lt;/boolean&gt;</w:t>
            </w:r>
          </w:p>
        </w:tc>
        <w:tc>
          <w:tcPr>
            <w:tcW w:w="2186"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pPr>
            <w:hyperlink r:id="rId12" w:history="1">
              <w:r>
                <w:rPr>
                  <w:color w:val="0B0080"/>
                </w:rPr>
                <w:t>Boolean</w:t>
              </w:r>
            </w:hyperlink>
            <w:r>
              <w:t> logical value (0 or 1)</w:t>
            </w:r>
          </w:p>
        </w:tc>
      </w:tr>
      <w:tr w:rsidR="000774BB" w:rsidTr="00365A07">
        <w:tc>
          <w:tcPr>
            <w:tcW w:w="871"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rPr>
                <w:rFonts w:ascii="monospace" w:hAnsi="monospace"/>
                <w:b/>
                <w:color w:val="000000"/>
                <w:shd w:val="clear" w:color="auto" w:fill="F9F9F9"/>
              </w:rPr>
            </w:pPr>
            <w:r>
              <w:t>date/time</w:t>
            </w:r>
          </w:p>
        </w:tc>
        <w:tc>
          <w:tcPr>
            <w:tcW w:w="6586" w:type="dxa"/>
            <w:shd w:val="clear" w:color="auto" w:fill="auto"/>
            <w:vAlign w:val="center"/>
          </w:tcPr>
          <w:p w:rsidR="000774BB" w:rsidRDefault="000774BB" w:rsidP="00365A07">
            <w:pPr>
              <w:pStyle w:val="PreformattedText"/>
            </w:pPr>
            <w:r>
              <w:rPr>
                <w:rFonts w:ascii="monospace" w:hAnsi="monospace"/>
                <w:b/>
                <w:color w:val="000000"/>
                <w:shd w:val="clear" w:color="auto" w:fill="F9F9F9"/>
              </w:rPr>
              <w:t>&lt;dateTime.iso8601&gt;</w:t>
            </w:r>
            <w:r>
              <w:rPr>
                <w:rFonts w:ascii="monospace" w:hAnsi="monospace"/>
                <w:color w:val="000000"/>
                <w:shd w:val="clear" w:color="auto" w:fill="F9F9F9"/>
              </w:rPr>
              <w:t>19980717T14:08:55</w:t>
            </w:r>
            <w:r>
              <w:rPr>
                <w:rFonts w:ascii="monospace" w:hAnsi="monospace"/>
                <w:b/>
                <w:color w:val="000000"/>
                <w:shd w:val="clear" w:color="auto" w:fill="F9F9F9"/>
              </w:rPr>
              <w:t>&lt;/dateTime.iso8601&gt;</w:t>
            </w:r>
          </w:p>
        </w:tc>
        <w:tc>
          <w:tcPr>
            <w:tcW w:w="2186"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pPr>
            <w:r>
              <w:t>Date and time in </w:t>
            </w:r>
            <w:hyperlink r:id="rId13" w:history="1">
              <w:r>
                <w:rPr>
                  <w:color w:val="0B0080"/>
                </w:rPr>
                <w:t>ISO 8601</w:t>
              </w:r>
            </w:hyperlink>
            <w:r>
              <w:t> format</w:t>
            </w:r>
          </w:p>
        </w:tc>
      </w:tr>
      <w:tr w:rsidR="000774BB" w:rsidTr="00365A07">
        <w:tc>
          <w:tcPr>
            <w:tcW w:w="871"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rPr>
                <w:rFonts w:ascii="monospace" w:hAnsi="monospace"/>
                <w:b/>
                <w:color w:val="000000"/>
                <w:shd w:val="clear" w:color="auto" w:fill="F9F9F9"/>
              </w:rPr>
            </w:pPr>
            <w:r>
              <w:t>double</w:t>
            </w:r>
          </w:p>
        </w:tc>
        <w:tc>
          <w:tcPr>
            <w:tcW w:w="6586" w:type="dxa"/>
            <w:shd w:val="clear" w:color="auto" w:fill="auto"/>
            <w:vAlign w:val="center"/>
          </w:tcPr>
          <w:p w:rsidR="000774BB" w:rsidRDefault="000774BB" w:rsidP="00365A07">
            <w:pPr>
              <w:pStyle w:val="PreformattedText"/>
            </w:pPr>
            <w:r>
              <w:rPr>
                <w:rFonts w:ascii="monospace" w:hAnsi="monospace"/>
                <w:b/>
                <w:color w:val="000000"/>
                <w:shd w:val="clear" w:color="auto" w:fill="F9F9F9"/>
              </w:rPr>
              <w:t>&lt;double&gt;</w:t>
            </w:r>
            <w:r>
              <w:rPr>
                <w:rFonts w:ascii="monospace" w:hAnsi="monospace"/>
                <w:color w:val="000000"/>
                <w:shd w:val="clear" w:color="auto" w:fill="F9F9F9"/>
              </w:rPr>
              <w:t>-12.53</w:t>
            </w:r>
            <w:r>
              <w:rPr>
                <w:rFonts w:ascii="monospace" w:hAnsi="monospace"/>
                <w:b/>
                <w:color w:val="000000"/>
                <w:shd w:val="clear" w:color="auto" w:fill="F9F9F9"/>
              </w:rPr>
              <w:t>&lt;/double&gt;</w:t>
            </w:r>
          </w:p>
        </w:tc>
        <w:tc>
          <w:tcPr>
            <w:tcW w:w="2186"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pPr>
            <w:hyperlink r:id="rId14" w:history="1">
              <w:r>
                <w:rPr>
                  <w:color w:val="0B0080"/>
                </w:rPr>
                <w:t>Double precision</w:t>
              </w:r>
            </w:hyperlink>
            <w:r>
              <w:t> floating point number</w:t>
            </w:r>
          </w:p>
        </w:tc>
      </w:tr>
      <w:tr w:rsidR="000774BB" w:rsidTr="00365A07">
        <w:tc>
          <w:tcPr>
            <w:tcW w:w="871"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rPr>
                <w:rFonts w:ascii="monospace" w:hAnsi="monospace"/>
                <w:b/>
                <w:color w:val="000000"/>
                <w:shd w:val="clear" w:color="auto" w:fill="F9F9F9"/>
              </w:rPr>
            </w:pPr>
            <w:r>
              <w:t>integer</w:t>
            </w:r>
          </w:p>
        </w:tc>
        <w:tc>
          <w:tcPr>
            <w:tcW w:w="6586" w:type="dxa"/>
            <w:shd w:val="clear" w:color="auto" w:fill="auto"/>
            <w:vAlign w:val="center"/>
          </w:tcPr>
          <w:p w:rsidR="000774BB" w:rsidRDefault="000774BB" w:rsidP="00365A07">
            <w:pPr>
              <w:pStyle w:val="PreformattedText"/>
            </w:pPr>
            <w:r>
              <w:rPr>
                <w:rFonts w:ascii="monospace" w:hAnsi="monospace"/>
                <w:b/>
                <w:color w:val="000000"/>
                <w:shd w:val="clear" w:color="auto" w:fill="F9F9F9"/>
              </w:rPr>
              <w:t>&lt;i4&gt;</w:t>
            </w:r>
            <w:r>
              <w:rPr>
                <w:rFonts w:ascii="monospace" w:hAnsi="monospace"/>
                <w:color w:val="000000"/>
                <w:shd w:val="clear" w:color="auto" w:fill="F9F9F9"/>
              </w:rPr>
              <w:t>42</w:t>
            </w:r>
            <w:r>
              <w:rPr>
                <w:rFonts w:ascii="monospace" w:hAnsi="monospace"/>
                <w:b/>
                <w:color w:val="000000"/>
                <w:shd w:val="clear" w:color="auto" w:fill="F9F9F9"/>
              </w:rPr>
              <w:t>&lt;/i4&gt;</w:t>
            </w:r>
          </w:p>
          <w:p w:rsidR="000774BB" w:rsidRDefault="000774BB" w:rsidP="00365A07">
            <w:pPr>
              <w:pStyle w:val="TableContents"/>
              <w:pBdr>
                <w:top w:val="single" w:sz="1" w:space="1" w:color="C0C0C0"/>
                <w:left w:val="single" w:sz="1" w:space="1" w:color="C0C0C0"/>
                <w:bottom w:val="single" w:sz="1" w:space="1" w:color="C0C0C0"/>
                <w:right w:val="single" w:sz="1" w:space="1" w:color="C0C0C0"/>
              </w:pBdr>
              <w:spacing w:after="283"/>
              <w:rPr>
                <w:rFonts w:ascii="monospace" w:hAnsi="monospace"/>
                <w:b/>
                <w:color w:val="000000"/>
                <w:shd w:val="clear" w:color="auto" w:fill="F9F9F9"/>
              </w:rPr>
            </w:pPr>
            <w:r>
              <w:t>or</w:t>
            </w:r>
          </w:p>
          <w:p w:rsidR="000774BB" w:rsidRDefault="000774BB" w:rsidP="00365A07">
            <w:pPr>
              <w:pStyle w:val="PreformattedText"/>
            </w:pPr>
            <w:r>
              <w:rPr>
                <w:rFonts w:ascii="monospace" w:hAnsi="monospace"/>
                <w:b/>
                <w:color w:val="000000"/>
                <w:shd w:val="clear" w:color="auto" w:fill="F9F9F9"/>
              </w:rPr>
              <w:t>&lt;int&gt;</w:t>
            </w:r>
            <w:r>
              <w:rPr>
                <w:rFonts w:ascii="monospace" w:hAnsi="monospace"/>
                <w:color w:val="000000"/>
                <w:shd w:val="clear" w:color="auto" w:fill="F9F9F9"/>
              </w:rPr>
              <w:t>42</w:t>
            </w:r>
            <w:r>
              <w:rPr>
                <w:rFonts w:ascii="monospace" w:hAnsi="monospace"/>
                <w:b/>
                <w:color w:val="000000"/>
                <w:shd w:val="clear" w:color="auto" w:fill="F9F9F9"/>
              </w:rPr>
              <w:t>&lt;/int&gt;</w:t>
            </w:r>
          </w:p>
        </w:tc>
        <w:tc>
          <w:tcPr>
            <w:tcW w:w="2186"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pPr>
            <w:r>
              <w:t>Whole number, </w:t>
            </w:r>
            <w:hyperlink r:id="rId15" w:history="1">
              <w:r>
                <w:rPr>
                  <w:color w:val="0B0080"/>
                </w:rPr>
                <w:t>integer</w:t>
              </w:r>
            </w:hyperlink>
          </w:p>
        </w:tc>
      </w:tr>
      <w:tr w:rsidR="000774BB" w:rsidTr="00365A07">
        <w:tc>
          <w:tcPr>
            <w:tcW w:w="871"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rPr>
                <w:rFonts w:ascii="monospace" w:hAnsi="monospace"/>
                <w:b/>
                <w:color w:val="000000"/>
                <w:shd w:val="clear" w:color="auto" w:fill="F9F9F9"/>
              </w:rPr>
            </w:pPr>
            <w:r>
              <w:t>string</w:t>
            </w:r>
          </w:p>
        </w:tc>
        <w:tc>
          <w:tcPr>
            <w:tcW w:w="6586" w:type="dxa"/>
            <w:shd w:val="clear" w:color="auto" w:fill="auto"/>
            <w:vAlign w:val="center"/>
          </w:tcPr>
          <w:p w:rsidR="000774BB" w:rsidRDefault="000774BB" w:rsidP="00365A07">
            <w:pPr>
              <w:pStyle w:val="PreformattedText"/>
            </w:pPr>
            <w:r>
              <w:rPr>
                <w:rFonts w:ascii="monospace" w:hAnsi="monospace"/>
                <w:b/>
                <w:color w:val="000000"/>
                <w:shd w:val="clear" w:color="auto" w:fill="F9F9F9"/>
              </w:rPr>
              <w:t>&lt;string&gt;</w:t>
            </w:r>
            <w:r>
              <w:rPr>
                <w:rFonts w:ascii="monospace" w:hAnsi="monospace"/>
                <w:color w:val="000000"/>
                <w:shd w:val="clear" w:color="auto" w:fill="F9F9F9"/>
              </w:rPr>
              <w:t>Hello world!</w:t>
            </w:r>
            <w:r>
              <w:rPr>
                <w:rFonts w:ascii="monospace" w:hAnsi="monospace"/>
                <w:b/>
                <w:color w:val="000000"/>
                <w:shd w:val="clear" w:color="auto" w:fill="F9F9F9"/>
              </w:rPr>
              <w:t>&lt;/string&gt;</w:t>
            </w:r>
          </w:p>
        </w:tc>
        <w:tc>
          <w:tcPr>
            <w:tcW w:w="2186"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pPr>
            <w:r>
              <w:t>String of characters. Must follow </w:t>
            </w:r>
            <w:hyperlink r:id="rId16" w:anchor="Characters_and_escaping" w:history="1">
              <w:r>
                <w:rPr>
                  <w:color w:val="0B0080"/>
                </w:rPr>
                <w:t>XML encoding</w:t>
              </w:r>
            </w:hyperlink>
            <w:r>
              <w:t>.</w:t>
            </w:r>
          </w:p>
        </w:tc>
      </w:tr>
      <w:tr w:rsidR="000774BB" w:rsidTr="00365A07">
        <w:tc>
          <w:tcPr>
            <w:tcW w:w="871"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rPr>
                <w:rFonts w:ascii="monospace" w:hAnsi="monospace"/>
                <w:b/>
                <w:color w:val="000000"/>
                <w:shd w:val="clear" w:color="auto" w:fill="F9F9F9"/>
              </w:rPr>
            </w:pPr>
            <w:r>
              <w:t>struct</w:t>
            </w:r>
          </w:p>
        </w:tc>
        <w:tc>
          <w:tcPr>
            <w:tcW w:w="6586" w:type="dxa"/>
            <w:shd w:val="clear" w:color="auto" w:fill="auto"/>
            <w:vAlign w:val="center"/>
          </w:tcPr>
          <w:p w:rsidR="000774BB" w:rsidRDefault="000774BB" w:rsidP="00365A07">
            <w:pPr>
              <w:pStyle w:val="PreformattedText"/>
              <w:rPr>
                <w:color w:val="000000"/>
                <w:shd w:val="clear" w:color="auto" w:fill="F9F9F9"/>
              </w:rPr>
            </w:pPr>
            <w:r>
              <w:rPr>
                <w:rFonts w:ascii="monospace" w:hAnsi="monospace"/>
                <w:b/>
                <w:color w:val="000000"/>
                <w:shd w:val="clear" w:color="auto" w:fill="F9F9F9"/>
              </w:rPr>
              <w:t>&lt;struct&gt;</w:t>
            </w:r>
          </w:p>
          <w:p w:rsidR="000774BB" w:rsidRDefault="000774BB" w:rsidP="00365A07">
            <w:pPr>
              <w:pStyle w:val="PreformattedText"/>
              <w:rPr>
                <w:color w:val="000000"/>
                <w:shd w:val="clear" w:color="auto" w:fill="F9F9F9"/>
              </w:rPr>
            </w:pPr>
            <w:r>
              <w:rPr>
                <w:color w:val="000000"/>
                <w:shd w:val="clear" w:color="auto" w:fill="F9F9F9"/>
              </w:rPr>
              <w:t xml:space="preserve">  </w:t>
            </w:r>
            <w:r>
              <w:rPr>
                <w:rFonts w:ascii="monospace" w:hAnsi="monospace"/>
                <w:b/>
                <w:color w:val="000000"/>
                <w:shd w:val="clear" w:color="auto" w:fill="F9F9F9"/>
              </w:rPr>
              <w:t>&lt;member&gt;</w:t>
            </w:r>
          </w:p>
          <w:p w:rsidR="000774BB" w:rsidRDefault="000774BB" w:rsidP="00365A07">
            <w:pPr>
              <w:pStyle w:val="PreformattedText"/>
              <w:rPr>
                <w:color w:val="000000"/>
                <w:shd w:val="clear" w:color="auto" w:fill="F9F9F9"/>
              </w:rPr>
            </w:pPr>
            <w:r>
              <w:rPr>
                <w:color w:val="000000"/>
                <w:shd w:val="clear" w:color="auto" w:fill="F9F9F9"/>
              </w:rPr>
              <w:t xml:space="preserve">    </w:t>
            </w:r>
            <w:r>
              <w:rPr>
                <w:rFonts w:ascii="monospace" w:hAnsi="monospace"/>
                <w:b/>
                <w:color w:val="000000"/>
                <w:shd w:val="clear" w:color="auto" w:fill="F9F9F9"/>
              </w:rPr>
              <w:t>&lt;name&gt;</w:t>
            </w:r>
            <w:r>
              <w:rPr>
                <w:rFonts w:ascii="monospace" w:hAnsi="monospace"/>
                <w:color w:val="000000"/>
                <w:shd w:val="clear" w:color="auto" w:fill="F9F9F9"/>
              </w:rPr>
              <w:t>foo</w:t>
            </w:r>
            <w:r>
              <w:rPr>
                <w:rFonts w:ascii="monospace" w:hAnsi="monospace"/>
                <w:b/>
                <w:color w:val="000000"/>
                <w:shd w:val="clear" w:color="auto" w:fill="F9F9F9"/>
              </w:rPr>
              <w:t>&lt;/name&gt;</w:t>
            </w:r>
          </w:p>
          <w:p w:rsidR="000774BB" w:rsidRDefault="000774BB" w:rsidP="00365A07">
            <w:pPr>
              <w:pStyle w:val="PreformattedText"/>
              <w:rPr>
                <w:color w:val="000000"/>
                <w:shd w:val="clear" w:color="auto" w:fill="F9F9F9"/>
              </w:rPr>
            </w:pPr>
            <w:r>
              <w:rPr>
                <w:color w:val="000000"/>
                <w:shd w:val="clear" w:color="auto" w:fill="F9F9F9"/>
              </w:rPr>
              <w:t xml:space="preserve">    </w:t>
            </w:r>
            <w:r>
              <w:rPr>
                <w:rFonts w:ascii="monospace" w:hAnsi="monospace"/>
                <w:b/>
                <w:color w:val="000000"/>
                <w:shd w:val="clear" w:color="auto" w:fill="F9F9F9"/>
              </w:rPr>
              <w:t>&lt;value&gt;&lt;i4&gt;</w:t>
            </w:r>
            <w:r>
              <w:rPr>
                <w:rFonts w:ascii="monospace" w:hAnsi="monospace"/>
                <w:color w:val="000000"/>
                <w:shd w:val="clear" w:color="auto" w:fill="F9F9F9"/>
              </w:rPr>
              <w:t>1</w:t>
            </w:r>
            <w:r>
              <w:rPr>
                <w:rFonts w:ascii="monospace" w:hAnsi="monospace"/>
                <w:b/>
                <w:color w:val="000000"/>
                <w:shd w:val="clear" w:color="auto" w:fill="F9F9F9"/>
              </w:rPr>
              <w:t>&lt;/i4&gt;&lt;/value&gt;</w:t>
            </w:r>
          </w:p>
          <w:p w:rsidR="000774BB" w:rsidRDefault="000774BB" w:rsidP="00365A07">
            <w:pPr>
              <w:pStyle w:val="PreformattedText"/>
              <w:rPr>
                <w:color w:val="000000"/>
                <w:shd w:val="clear" w:color="auto" w:fill="F9F9F9"/>
              </w:rPr>
            </w:pPr>
            <w:r>
              <w:rPr>
                <w:color w:val="000000"/>
                <w:shd w:val="clear" w:color="auto" w:fill="F9F9F9"/>
              </w:rPr>
              <w:t xml:space="preserve">  </w:t>
            </w:r>
            <w:r>
              <w:rPr>
                <w:rFonts w:ascii="monospace" w:hAnsi="monospace"/>
                <w:b/>
                <w:color w:val="000000"/>
                <w:shd w:val="clear" w:color="auto" w:fill="F9F9F9"/>
              </w:rPr>
              <w:t>&lt;/member&gt;</w:t>
            </w:r>
          </w:p>
          <w:p w:rsidR="000774BB" w:rsidRDefault="000774BB" w:rsidP="00365A07">
            <w:pPr>
              <w:pStyle w:val="PreformattedText"/>
              <w:rPr>
                <w:color w:val="000000"/>
                <w:shd w:val="clear" w:color="auto" w:fill="F9F9F9"/>
              </w:rPr>
            </w:pPr>
            <w:r>
              <w:rPr>
                <w:color w:val="000000"/>
                <w:shd w:val="clear" w:color="auto" w:fill="F9F9F9"/>
              </w:rPr>
              <w:t xml:space="preserve">  </w:t>
            </w:r>
            <w:r>
              <w:rPr>
                <w:rFonts w:ascii="monospace" w:hAnsi="monospace"/>
                <w:b/>
                <w:color w:val="000000"/>
                <w:shd w:val="clear" w:color="auto" w:fill="F9F9F9"/>
              </w:rPr>
              <w:t>&lt;member&gt;</w:t>
            </w:r>
          </w:p>
          <w:p w:rsidR="000774BB" w:rsidRDefault="000774BB" w:rsidP="00365A07">
            <w:pPr>
              <w:pStyle w:val="PreformattedText"/>
              <w:rPr>
                <w:color w:val="000000"/>
                <w:shd w:val="clear" w:color="auto" w:fill="F9F9F9"/>
              </w:rPr>
            </w:pPr>
            <w:r>
              <w:rPr>
                <w:color w:val="000000"/>
                <w:shd w:val="clear" w:color="auto" w:fill="F9F9F9"/>
              </w:rPr>
              <w:t xml:space="preserve">    </w:t>
            </w:r>
            <w:r>
              <w:rPr>
                <w:rFonts w:ascii="monospace" w:hAnsi="monospace"/>
                <w:b/>
                <w:color w:val="000000"/>
                <w:shd w:val="clear" w:color="auto" w:fill="F9F9F9"/>
              </w:rPr>
              <w:t>&lt;name&gt;</w:t>
            </w:r>
            <w:r>
              <w:rPr>
                <w:rFonts w:ascii="monospace" w:hAnsi="monospace"/>
                <w:color w:val="000000"/>
                <w:shd w:val="clear" w:color="auto" w:fill="F9F9F9"/>
              </w:rPr>
              <w:t>bar</w:t>
            </w:r>
            <w:r>
              <w:rPr>
                <w:rFonts w:ascii="monospace" w:hAnsi="monospace"/>
                <w:b/>
                <w:color w:val="000000"/>
                <w:shd w:val="clear" w:color="auto" w:fill="F9F9F9"/>
              </w:rPr>
              <w:t>&lt;/name&gt;</w:t>
            </w:r>
          </w:p>
          <w:p w:rsidR="000774BB" w:rsidRDefault="000774BB" w:rsidP="00365A07">
            <w:pPr>
              <w:pStyle w:val="PreformattedText"/>
              <w:rPr>
                <w:color w:val="000000"/>
                <w:shd w:val="clear" w:color="auto" w:fill="F9F9F9"/>
              </w:rPr>
            </w:pPr>
            <w:r>
              <w:rPr>
                <w:color w:val="000000"/>
                <w:shd w:val="clear" w:color="auto" w:fill="F9F9F9"/>
              </w:rPr>
              <w:t xml:space="preserve">    </w:t>
            </w:r>
            <w:r>
              <w:rPr>
                <w:rFonts w:ascii="monospace" w:hAnsi="monospace"/>
                <w:b/>
                <w:color w:val="000000"/>
                <w:shd w:val="clear" w:color="auto" w:fill="F9F9F9"/>
              </w:rPr>
              <w:t>&lt;value&gt;&lt;i4&gt;</w:t>
            </w:r>
            <w:r>
              <w:rPr>
                <w:rFonts w:ascii="monospace" w:hAnsi="monospace"/>
                <w:color w:val="000000"/>
                <w:shd w:val="clear" w:color="auto" w:fill="F9F9F9"/>
              </w:rPr>
              <w:t>2</w:t>
            </w:r>
            <w:r>
              <w:rPr>
                <w:rFonts w:ascii="monospace" w:hAnsi="monospace"/>
                <w:b/>
                <w:color w:val="000000"/>
                <w:shd w:val="clear" w:color="auto" w:fill="F9F9F9"/>
              </w:rPr>
              <w:t>&lt;/i4&gt;&lt;/value&gt;</w:t>
            </w:r>
          </w:p>
          <w:p w:rsidR="000774BB" w:rsidRDefault="000774BB" w:rsidP="00365A07">
            <w:pPr>
              <w:pStyle w:val="PreformattedText"/>
              <w:rPr>
                <w:rFonts w:ascii="monospace" w:hAnsi="monospace"/>
                <w:b/>
                <w:color w:val="000000"/>
                <w:shd w:val="clear" w:color="auto" w:fill="F9F9F9"/>
              </w:rPr>
            </w:pPr>
            <w:r>
              <w:rPr>
                <w:color w:val="000000"/>
                <w:shd w:val="clear" w:color="auto" w:fill="F9F9F9"/>
              </w:rPr>
              <w:t xml:space="preserve">  </w:t>
            </w:r>
            <w:r>
              <w:rPr>
                <w:rFonts w:ascii="monospace" w:hAnsi="monospace"/>
                <w:b/>
                <w:color w:val="000000"/>
                <w:shd w:val="clear" w:color="auto" w:fill="F9F9F9"/>
              </w:rPr>
              <w:t>&lt;/member&gt;</w:t>
            </w:r>
          </w:p>
          <w:p w:rsidR="000774BB" w:rsidRDefault="000774BB" w:rsidP="00365A07">
            <w:pPr>
              <w:pStyle w:val="PreformattedText"/>
            </w:pPr>
            <w:r>
              <w:rPr>
                <w:rFonts w:ascii="monospace" w:hAnsi="monospace"/>
                <w:b/>
                <w:color w:val="000000"/>
                <w:shd w:val="clear" w:color="auto" w:fill="F9F9F9"/>
              </w:rPr>
              <w:t>&lt;/struct&gt;</w:t>
            </w:r>
          </w:p>
        </w:tc>
        <w:tc>
          <w:tcPr>
            <w:tcW w:w="2186"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pPr>
            <w:hyperlink r:id="rId17" w:history="1">
              <w:r>
                <w:rPr>
                  <w:color w:val="0B0080"/>
                </w:rPr>
                <w:t>Associative array</w:t>
              </w:r>
            </w:hyperlink>
          </w:p>
        </w:tc>
      </w:tr>
      <w:tr w:rsidR="000774BB" w:rsidTr="00365A07">
        <w:tc>
          <w:tcPr>
            <w:tcW w:w="871" w:type="dxa"/>
            <w:shd w:val="clear" w:color="auto" w:fill="auto"/>
            <w:vAlign w:val="center"/>
          </w:tcPr>
          <w:p w:rsidR="000774BB" w:rsidRDefault="000774BB" w:rsidP="00365A07">
            <w:pPr>
              <w:pStyle w:val="TableContents"/>
              <w:pBdr>
                <w:top w:val="single" w:sz="1" w:space="1" w:color="C0C0C0"/>
                <w:left w:val="single" w:sz="1" w:space="1" w:color="C0C0C0"/>
                <w:bottom w:val="single" w:sz="1" w:space="1" w:color="C0C0C0"/>
                <w:right w:val="single" w:sz="1" w:space="1" w:color="C0C0C0"/>
              </w:pBdr>
              <w:rPr>
                <w:rFonts w:ascii="monospace" w:hAnsi="monospace"/>
                <w:b/>
                <w:color w:val="000000"/>
                <w:shd w:val="clear" w:color="auto" w:fill="F9F9F9"/>
              </w:rPr>
            </w:pPr>
            <w:r>
              <w:t>nil</w:t>
            </w:r>
          </w:p>
        </w:tc>
        <w:tc>
          <w:tcPr>
            <w:tcW w:w="6586" w:type="dxa"/>
            <w:shd w:val="clear" w:color="auto" w:fill="auto"/>
            <w:vAlign w:val="center"/>
          </w:tcPr>
          <w:p w:rsidR="000774BB" w:rsidRDefault="000774BB" w:rsidP="00365A07">
            <w:pPr>
              <w:pStyle w:val="PreformattedText"/>
            </w:pPr>
            <w:r>
              <w:rPr>
                <w:rFonts w:ascii="monospace" w:hAnsi="monospace"/>
                <w:b/>
                <w:color w:val="000000"/>
                <w:shd w:val="clear" w:color="auto" w:fill="F9F9F9"/>
              </w:rPr>
              <w:t>&lt;nil/&gt;</w:t>
            </w:r>
          </w:p>
        </w:tc>
        <w:tc>
          <w:tcPr>
            <w:tcW w:w="2186" w:type="dxa"/>
            <w:shd w:val="clear" w:color="auto" w:fill="auto"/>
            <w:vAlign w:val="center"/>
          </w:tcPr>
          <w:p w:rsidR="000774BB" w:rsidRDefault="000774BB" w:rsidP="00365A07">
            <w:pPr>
              <w:pStyle w:val="TableContents"/>
            </w:pPr>
            <w:hyperlink r:id="rId18" w:history="1">
              <w:r>
                <w:rPr>
                  <w:color w:val="0B0080"/>
                </w:rPr>
                <w:t>Discriminated null value</w:t>
              </w:r>
            </w:hyperlink>
            <w:r>
              <w:t>; an XML-RPC </w:t>
            </w:r>
            <w:hyperlink r:id="rId19" w:history="1">
              <w:r>
                <w:rPr>
                  <w:color w:val="663366"/>
                </w:rPr>
                <w:t>extension</w:t>
              </w:r>
            </w:hyperlink>
          </w:p>
        </w:tc>
      </w:tr>
    </w:tbl>
    <w:p w:rsidR="000774BB" w:rsidRDefault="000774BB" w:rsidP="000774BB">
      <w:pPr>
        <w:pStyle w:val="BodyText"/>
      </w:pPr>
      <w:r>
        <w:br/>
      </w:r>
      <w:r>
        <w:rPr>
          <w:b/>
          <w:bCs/>
          <w:u w:val="single"/>
        </w:rPr>
        <w:t>Criticism</w:t>
      </w:r>
    </w:p>
    <w:p w:rsidR="000774BB" w:rsidRDefault="000774BB" w:rsidP="000774BB">
      <w:r>
        <w:t>Critics of XML-RPC argue that RPC calls can be made with plain XML, and that XML-RPC does not add any value over XML. Both XML-RPC and XML require an application-level data model, such as which field names are defined in the XML schema or the parameter names in XML-RPC. Furthermore, XML-RPC uses about 4 times the number of bytes compared to plain XML to encode the same objects, which is itself bloated compared to JSON.</w:t>
      </w:r>
    </w:p>
    <w:p w:rsidR="000774BB" w:rsidRDefault="000774BB" w:rsidP="000774BB"/>
    <w:p w:rsidR="000774BB" w:rsidRDefault="000774BB" w:rsidP="000774BB"/>
    <w:p w:rsidR="000774BB" w:rsidRDefault="000774BB" w:rsidP="000774BB"/>
    <w:p w:rsidR="000774BB" w:rsidRDefault="000774BB" w:rsidP="000774BB">
      <w:r>
        <w:rPr>
          <w:b/>
          <w:bCs/>
          <w:u w:val="single"/>
        </w:rPr>
        <w:t>Apache XML-RPC</w:t>
      </w:r>
    </w:p>
    <w:p w:rsidR="000774BB" w:rsidRDefault="000774BB" w:rsidP="000774BB">
      <w:pPr>
        <w:rPr>
          <w:b/>
          <w:bCs/>
        </w:rPr>
      </w:pPr>
      <w:r>
        <w:t>Apache XML-RPC is a Java implementation of XML-RPC, a popular protocol that uses XML over HTTP to implement remote procedure call. Follow the step by step process to create XML-RPC for both service and client side. We want to create a Calculat using XML RPC.</w:t>
      </w:r>
    </w:p>
    <w:p w:rsidR="000774BB" w:rsidRDefault="000774BB" w:rsidP="000774BB">
      <w:pPr>
        <w:rPr>
          <w:b/>
          <w:bCs/>
        </w:rPr>
      </w:pPr>
      <w:r>
        <w:rPr>
          <w:b/>
          <w:bCs/>
        </w:rPr>
        <w:t>1. Write simple class called "MyCalculator"</w:t>
      </w:r>
    </w:p>
    <w:p w:rsidR="000774BB" w:rsidRDefault="000774BB" w:rsidP="000774BB">
      <w:pPr>
        <w:rPr>
          <w:b/>
          <w:bCs/>
        </w:rPr>
      </w:pPr>
      <w:r>
        <w:rPr>
          <w:b/>
          <w:bCs/>
        </w:rPr>
        <w:t>2. Define the property file called "XmlRpcServlet.properties". This file must be placed inside a package called "org.apache.xmlrpc.webserver". This file should</w:t>
      </w:r>
    </w:p>
    <w:p w:rsidR="000774BB" w:rsidRDefault="000774BB" w:rsidP="000774BB">
      <w:pPr>
        <w:rPr>
          <w:b/>
          <w:bCs/>
        </w:rPr>
      </w:pPr>
      <w:r>
        <w:rPr>
          <w:b/>
          <w:bCs/>
        </w:rPr>
        <w:t>contain the name and the complete cannonical class name.</w:t>
      </w:r>
    </w:p>
    <w:p w:rsidR="000774BB" w:rsidRDefault="000774BB" w:rsidP="000774BB">
      <w:pPr>
        <w:rPr>
          <w:b/>
          <w:bCs/>
        </w:rPr>
      </w:pPr>
      <w:r>
        <w:rPr>
          <w:b/>
          <w:bCs/>
        </w:rPr>
        <w:t>3. Define the deployment descriptor ie web.xml with the XML-RPC servlet "org.apache.xmlrpc.webserver.XmlRpcServlet".</w:t>
      </w:r>
    </w:p>
    <w:p w:rsidR="000774BB" w:rsidRDefault="000774BB" w:rsidP="000774BB">
      <w:pPr>
        <w:rPr>
          <w:b/>
          <w:bCs/>
        </w:rPr>
      </w:pPr>
      <w:r>
        <w:rPr>
          <w:b/>
          <w:bCs/>
        </w:rPr>
        <w:t>4. Build your application using Apache Ant and deploy as war file.</w:t>
      </w:r>
    </w:p>
    <w:p w:rsidR="000774BB" w:rsidRDefault="000774BB" w:rsidP="000774BB">
      <w:pPr>
        <w:rPr>
          <w:b/>
          <w:bCs/>
        </w:rPr>
      </w:pPr>
      <w:r>
        <w:rPr>
          <w:b/>
          <w:bCs/>
        </w:rPr>
        <w:lastRenderedPageBreak/>
        <w:t>5. Invoke the url by sending XML-RPC request XML to the url.</w:t>
      </w:r>
    </w:p>
    <w:p w:rsidR="000774BB" w:rsidRDefault="000774BB" w:rsidP="000774BB">
      <w:pPr>
        <w:rPr>
          <w:b/>
          <w:bCs/>
        </w:rPr>
      </w:pPr>
      <w:r>
        <w:rPr>
          <w:b/>
          <w:bCs/>
        </w:rPr>
        <w:t>6. Make sure that the url will be like this.</w:t>
      </w:r>
    </w:p>
    <w:p w:rsidR="000774BB" w:rsidRDefault="000774BB" w:rsidP="000774BB">
      <w:pPr>
        <w:rPr>
          <w:b/>
          <w:bCs/>
        </w:rPr>
      </w:pPr>
      <w:r>
        <w:rPr>
          <w:b/>
          <w:bCs/>
        </w:rPr>
        <w:t xml:space="preserve">http://localhost:8080/mycalculator/mycalculator. </w:t>
      </w:r>
    </w:p>
    <w:p w:rsidR="000774BB" w:rsidRDefault="000774BB" w:rsidP="000774BB">
      <w:r>
        <w:rPr>
          <w:b/>
          <w:bCs/>
        </w:rPr>
        <w:t>It means it will like this "http://&lt;IP ADDRESS&gt;:&lt;PORT&gt;/&lt;APPLICATION_NAME or war file&gt;/&lt;URL PATTERN defined in web.xml&gt;"</w:t>
      </w:r>
    </w:p>
    <w:p w:rsidR="000774BB" w:rsidRDefault="000774BB" w:rsidP="000774BB"/>
    <w:p w:rsidR="000774BB" w:rsidRDefault="000774BB" w:rsidP="000774BB">
      <w:r>
        <w:t>Let us see the code structure below.</w:t>
      </w:r>
    </w:p>
    <w:p w:rsidR="000774BB" w:rsidRDefault="000774BB" w:rsidP="000774BB"/>
    <w:p w:rsidR="000774BB" w:rsidRDefault="000774BB" w:rsidP="000774BB">
      <w:r>
        <w:t>package com.ddlab.rnd.xmlrpc.server;</w:t>
      </w:r>
    </w:p>
    <w:p w:rsidR="000774BB" w:rsidRDefault="000774BB" w:rsidP="000774BB">
      <w:r>
        <w:t xml:space="preserve">public class MyXMLRPCCalculator </w:t>
      </w:r>
    </w:p>
    <w:p w:rsidR="000774BB" w:rsidRDefault="000774BB" w:rsidP="000774BB">
      <w:r>
        <w:t>{</w:t>
      </w:r>
    </w:p>
    <w:p w:rsidR="000774BB" w:rsidRDefault="000774BB" w:rsidP="000774BB">
      <w:r>
        <w:tab/>
        <w:t>public String add( String firstNo , String secondNo ) throws Exception</w:t>
      </w:r>
    </w:p>
    <w:p w:rsidR="000774BB" w:rsidRDefault="000774BB" w:rsidP="000774BB">
      <w:r>
        <w:tab/>
        <w:t>{</w:t>
      </w:r>
    </w:p>
    <w:p w:rsidR="000774BB" w:rsidRDefault="000774BB" w:rsidP="000774BB">
      <w:r>
        <w:tab/>
      </w:r>
      <w:r>
        <w:tab/>
        <w:t>String result = null;</w:t>
      </w:r>
    </w:p>
    <w:p w:rsidR="000774BB" w:rsidRDefault="000774BB" w:rsidP="000774BB">
      <w:r>
        <w:tab/>
      </w:r>
      <w:r>
        <w:tab/>
        <w:t xml:space="preserve">try </w:t>
      </w:r>
    </w:p>
    <w:p w:rsidR="000774BB" w:rsidRDefault="000774BB" w:rsidP="000774BB">
      <w:r>
        <w:tab/>
      </w:r>
      <w:r>
        <w:tab/>
        <w:t>{</w:t>
      </w:r>
    </w:p>
    <w:p w:rsidR="000774BB" w:rsidRDefault="000774BB" w:rsidP="000774BB">
      <w:r>
        <w:tab/>
      </w:r>
      <w:r>
        <w:tab/>
      </w:r>
      <w:r>
        <w:tab/>
        <w:t>int no1 = Integer.parseInt(firstNo);</w:t>
      </w:r>
    </w:p>
    <w:p w:rsidR="000774BB" w:rsidRDefault="000774BB" w:rsidP="000774BB">
      <w:r>
        <w:tab/>
      </w:r>
      <w:r>
        <w:tab/>
      </w:r>
      <w:r>
        <w:tab/>
        <w:t>int no2 = Integer.parseInt(secondNo);</w:t>
      </w:r>
    </w:p>
    <w:p w:rsidR="000774BB" w:rsidRDefault="000774BB" w:rsidP="000774BB">
      <w:r>
        <w:tab/>
      </w:r>
      <w:r>
        <w:tab/>
      </w:r>
      <w:r>
        <w:tab/>
        <w:t>System.out.println("First No : "+no1);</w:t>
      </w:r>
    </w:p>
    <w:p w:rsidR="000774BB" w:rsidRDefault="000774BB" w:rsidP="000774BB">
      <w:r>
        <w:tab/>
      </w:r>
      <w:r>
        <w:tab/>
      </w:r>
      <w:r>
        <w:tab/>
        <w:t>System.out.println("Second No : "+no2);</w:t>
      </w:r>
    </w:p>
    <w:p w:rsidR="000774BB" w:rsidRDefault="000774BB" w:rsidP="000774BB">
      <w:r>
        <w:tab/>
      </w:r>
      <w:r>
        <w:tab/>
      </w:r>
      <w:r>
        <w:tab/>
        <w:t>result = String.valueOf((no1+no2));</w:t>
      </w:r>
    </w:p>
    <w:p w:rsidR="000774BB" w:rsidRDefault="000774BB" w:rsidP="000774BB">
      <w:r>
        <w:tab/>
      </w:r>
      <w:r>
        <w:tab/>
      </w:r>
      <w:r>
        <w:tab/>
        <w:t>System.out.println("Result : "+result);</w:t>
      </w:r>
    </w:p>
    <w:p w:rsidR="000774BB" w:rsidRDefault="000774BB" w:rsidP="000774BB">
      <w:r>
        <w:tab/>
      </w:r>
      <w:r>
        <w:tab/>
        <w:t xml:space="preserve">} </w:t>
      </w:r>
    </w:p>
    <w:p w:rsidR="000774BB" w:rsidRDefault="000774BB" w:rsidP="000774BB">
      <w:r>
        <w:tab/>
      </w:r>
      <w:r>
        <w:tab/>
        <w:t xml:space="preserve">catch (NumberFormatException nfe) </w:t>
      </w:r>
    </w:p>
    <w:p w:rsidR="000774BB" w:rsidRDefault="000774BB" w:rsidP="000774BB">
      <w:r>
        <w:tab/>
      </w:r>
      <w:r>
        <w:tab/>
        <w:t>{</w:t>
      </w:r>
    </w:p>
    <w:p w:rsidR="000774BB" w:rsidRDefault="000774BB" w:rsidP="000774BB">
      <w:r>
        <w:tab/>
      </w:r>
      <w:r>
        <w:tab/>
      </w:r>
      <w:r>
        <w:tab/>
        <w:t>nfe.printStackTrace();</w:t>
      </w:r>
    </w:p>
    <w:p w:rsidR="000774BB" w:rsidRDefault="000774BB" w:rsidP="000774BB">
      <w:r>
        <w:tab/>
      </w:r>
      <w:r>
        <w:tab/>
        <w:t>}</w:t>
      </w:r>
    </w:p>
    <w:p w:rsidR="000774BB" w:rsidRDefault="000774BB" w:rsidP="000774BB">
      <w:r>
        <w:tab/>
      </w:r>
      <w:r>
        <w:tab/>
        <w:t>catch( Exception e )</w:t>
      </w:r>
    </w:p>
    <w:p w:rsidR="000774BB" w:rsidRDefault="000774BB" w:rsidP="000774BB">
      <w:r>
        <w:tab/>
      </w:r>
      <w:r>
        <w:tab/>
        <w:t>{</w:t>
      </w:r>
    </w:p>
    <w:p w:rsidR="000774BB" w:rsidRDefault="000774BB" w:rsidP="000774BB">
      <w:r>
        <w:tab/>
      </w:r>
      <w:r>
        <w:tab/>
      </w:r>
      <w:r>
        <w:tab/>
        <w:t>System.out.println("UnExpected Server Exception ...");</w:t>
      </w:r>
    </w:p>
    <w:p w:rsidR="000774BB" w:rsidRDefault="000774BB" w:rsidP="000774BB">
      <w:r>
        <w:tab/>
      </w:r>
      <w:r>
        <w:tab/>
      </w:r>
      <w:r>
        <w:tab/>
        <w:t>e.printStackTrace();</w:t>
      </w:r>
    </w:p>
    <w:p w:rsidR="000774BB" w:rsidRDefault="000774BB" w:rsidP="000774BB">
      <w:r>
        <w:tab/>
      </w:r>
      <w:r>
        <w:tab/>
      </w:r>
      <w:r>
        <w:tab/>
        <w:t>throw new Exception("UnExpected Server Exception ...");</w:t>
      </w:r>
    </w:p>
    <w:p w:rsidR="000774BB" w:rsidRDefault="000774BB" w:rsidP="000774BB">
      <w:r>
        <w:tab/>
      </w:r>
      <w:r>
        <w:tab/>
        <w:t>}</w:t>
      </w:r>
    </w:p>
    <w:p w:rsidR="000774BB" w:rsidRDefault="000774BB" w:rsidP="000774BB">
      <w:r>
        <w:tab/>
      </w:r>
      <w:r>
        <w:tab/>
        <w:t>return result;</w:t>
      </w:r>
    </w:p>
    <w:p w:rsidR="000774BB" w:rsidRDefault="000774BB" w:rsidP="000774BB">
      <w:r>
        <w:tab/>
        <w:t>}</w:t>
      </w:r>
    </w:p>
    <w:p w:rsidR="000774BB" w:rsidRDefault="000774BB" w:rsidP="000774BB">
      <w:pPr>
        <w:rPr>
          <w:b/>
          <w:bCs/>
          <w:u w:val="single"/>
        </w:rPr>
      </w:pPr>
      <w:r>
        <w:t>}</w:t>
      </w:r>
    </w:p>
    <w:p w:rsidR="000774BB" w:rsidRDefault="000774BB" w:rsidP="000774BB">
      <w:pPr>
        <w:rPr>
          <w:b/>
          <w:bCs/>
        </w:rPr>
      </w:pPr>
      <w:r>
        <w:rPr>
          <w:b/>
          <w:bCs/>
          <w:u w:val="single"/>
        </w:rPr>
        <w:t>XmlRpcServlet.properties</w:t>
      </w:r>
    </w:p>
    <w:p w:rsidR="000774BB" w:rsidRDefault="000774BB" w:rsidP="000774BB">
      <w:pPr>
        <w:rPr>
          <w:b/>
          <w:bCs/>
        </w:rPr>
      </w:pPr>
      <w:r>
        <w:rPr>
          <w:b/>
          <w:bCs/>
        </w:rPr>
        <w:t>MyXMLRPCCalculator=com.ddlab.rnd.xmlrpc.server.MyXMLRPCCalculator</w:t>
      </w:r>
    </w:p>
    <w:p w:rsidR="000774BB" w:rsidRDefault="000774BB" w:rsidP="000774BB">
      <w:pPr>
        <w:rPr>
          <w:b/>
          <w:bCs/>
          <w:u w:val="single"/>
        </w:rPr>
      </w:pPr>
      <w:r>
        <w:rPr>
          <w:b/>
          <w:bCs/>
        </w:rPr>
        <w:t>This above file must be placed inside a package called "org.apache.xmlrpc.webserver"</w:t>
      </w:r>
    </w:p>
    <w:p w:rsidR="000774BB" w:rsidRDefault="000774BB" w:rsidP="000774BB">
      <w:r>
        <w:rPr>
          <w:b/>
          <w:bCs/>
          <w:u w:val="single"/>
        </w:rPr>
        <w:t>web.xml</w:t>
      </w:r>
    </w:p>
    <w:p w:rsidR="000774BB" w:rsidRDefault="000774BB" w:rsidP="000774BB">
      <w:r>
        <w:t>&lt;?xml version="1.0" encoding="UTF-8"?&gt;</w:t>
      </w:r>
    </w:p>
    <w:p w:rsidR="000774BB" w:rsidRDefault="000774BB" w:rsidP="000774BB">
      <w:r>
        <w:t>&lt;web-app version="2.5" xmlns="http://java.sun.com/xml/ns/javaee"</w:t>
      </w:r>
    </w:p>
    <w:p w:rsidR="000774BB" w:rsidRDefault="000774BB" w:rsidP="000774BB">
      <w:r>
        <w:t xml:space="preserve">         xmlns:xsi="http://www.w3.org/2001/XMLSchema-instance"</w:t>
      </w:r>
    </w:p>
    <w:p w:rsidR="000774BB" w:rsidRDefault="000774BB" w:rsidP="000774BB">
      <w:r>
        <w:t xml:space="preserve">         xsi:schemaLocation="http://java.sun.com/xml/ns/javaee </w:t>
      </w:r>
    </w:p>
    <w:p w:rsidR="000774BB" w:rsidRDefault="000774BB" w:rsidP="000774BB">
      <w:r>
        <w:t xml:space="preserve">         http://java.sun.com/xml/ns/javaee/web-app_2_5.xsd"&gt;</w:t>
      </w:r>
    </w:p>
    <w:p w:rsidR="000774BB" w:rsidRDefault="000774BB" w:rsidP="000774BB">
      <w:r>
        <w:t xml:space="preserve">    &lt;display-name&gt;xmlrpc&lt;/display-name&gt;</w:t>
      </w:r>
    </w:p>
    <w:p w:rsidR="000774BB" w:rsidRDefault="000774BB" w:rsidP="000774BB"/>
    <w:p w:rsidR="000774BB" w:rsidRDefault="000774BB" w:rsidP="000774BB">
      <w:pPr>
        <w:rPr>
          <w:b/>
          <w:bCs/>
        </w:rPr>
      </w:pPr>
      <w:r>
        <w:t xml:space="preserve">  </w:t>
      </w:r>
      <w:r>
        <w:rPr>
          <w:b/>
          <w:bCs/>
        </w:rPr>
        <w:t xml:space="preserve"> &lt;servlet&gt;</w:t>
      </w:r>
    </w:p>
    <w:p w:rsidR="000774BB" w:rsidRDefault="000774BB" w:rsidP="000774BB">
      <w:pPr>
        <w:rPr>
          <w:b/>
          <w:bCs/>
        </w:rPr>
      </w:pPr>
      <w:r>
        <w:rPr>
          <w:b/>
          <w:bCs/>
        </w:rPr>
        <w:t xml:space="preserve">        &lt;servlet-name&gt;XmlRpcServlet&lt;/servlet-name&gt;</w:t>
      </w:r>
    </w:p>
    <w:p w:rsidR="000774BB" w:rsidRDefault="000774BB" w:rsidP="000774BB">
      <w:pPr>
        <w:rPr>
          <w:b/>
          <w:bCs/>
        </w:rPr>
      </w:pPr>
      <w:r>
        <w:rPr>
          <w:b/>
          <w:bCs/>
        </w:rPr>
        <w:t xml:space="preserve">        &lt;servlet-class&gt;org.apache.xmlrpc.webserver.XmlRpcServlet&lt;/servlet-class&gt;</w:t>
      </w:r>
    </w:p>
    <w:p w:rsidR="000774BB" w:rsidRDefault="000774BB" w:rsidP="000774BB">
      <w:pPr>
        <w:rPr>
          <w:b/>
          <w:bCs/>
        </w:rPr>
      </w:pPr>
      <w:r>
        <w:rPr>
          <w:b/>
          <w:bCs/>
        </w:rPr>
        <w:t xml:space="preserve">        &lt;init-param&gt;</w:t>
      </w:r>
    </w:p>
    <w:p w:rsidR="000774BB" w:rsidRDefault="000774BB" w:rsidP="000774BB">
      <w:pPr>
        <w:rPr>
          <w:b/>
          <w:bCs/>
        </w:rPr>
      </w:pPr>
      <w:r>
        <w:rPr>
          <w:b/>
          <w:bCs/>
        </w:rPr>
        <w:t xml:space="preserve">          &lt;param-name&gt;enabledForExtensions&lt;/param-name&gt;</w:t>
      </w:r>
    </w:p>
    <w:p w:rsidR="000774BB" w:rsidRDefault="000774BB" w:rsidP="000774BB">
      <w:pPr>
        <w:rPr>
          <w:b/>
          <w:bCs/>
        </w:rPr>
      </w:pPr>
      <w:r>
        <w:rPr>
          <w:b/>
          <w:bCs/>
        </w:rPr>
        <w:t xml:space="preserve">          &lt;param-value&gt;true&lt;/param-value&gt;</w:t>
      </w:r>
    </w:p>
    <w:p w:rsidR="000774BB" w:rsidRDefault="000774BB" w:rsidP="000774BB">
      <w:pPr>
        <w:rPr>
          <w:b/>
          <w:bCs/>
        </w:rPr>
      </w:pPr>
      <w:r>
        <w:rPr>
          <w:b/>
          <w:bCs/>
        </w:rPr>
        <w:t xml:space="preserve">          &lt;description&gt;</w:t>
      </w:r>
    </w:p>
    <w:p w:rsidR="000774BB" w:rsidRDefault="000774BB" w:rsidP="000774BB">
      <w:pPr>
        <w:rPr>
          <w:b/>
          <w:bCs/>
        </w:rPr>
      </w:pPr>
      <w:r>
        <w:rPr>
          <w:b/>
          <w:bCs/>
        </w:rPr>
        <w:t xml:space="preserve">            Sets, whether the servlet supports vendor extensions for XML-RPC.</w:t>
      </w:r>
    </w:p>
    <w:p w:rsidR="000774BB" w:rsidRDefault="000774BB" w:rsidP="000774BB">
      <w:pPr>
        <w:rPr>
          <w:b/>
          <w:bCs/>
        </w:rPr>
      </w:pPr>
      <w:r>
        <w:rPr>
          <w:b/>
          <w:bCs/>
        </w:rPr>
        <w:t xml:space="preserve">          &lt;/description&gt;</w:t>
      </w:r>
    </w:p>
    <w:p w:rsidR="000774BB" w:rsidRDefault="000774BB" w:rsidP="000774BB">
      <w:pPr>
        <w:rPr>
          <w:b/>
          <w:bCs/>
        </w:rPr>
      </w:pPr>
      <w:r>
        <w:rPr>
          <w:b/>
          <w:bCs/>
        </w:rPr>
        <w:t xml:space="preserve">        &lt;/init-param&gt;</w:t>
      </w:r>
    </w:p>
    <w:p w:rsidR="000774BB" w:rsidRDefault="000774BB" w:rsidP="000774BB">
      <w:pPr>
        <w:rPr>
          <w:b/>
          <w:bCs/>
        </w:rPr>
      </w:pPr>
      <w:r>
        <w:rPr>
          <w:b/>
          <w:bCs/>
        </w:rPr>
        <w:lastRenderedPageBreak/>
        <w:t xml:space="preserve">    &lt;/servlet&gt;</w:t>
      </w:r>
    </w:p>
    <w:p w:rsidR="000774BB" w:rsidRDefault="000774BB" w:rsidP="000774BB">
      <w:pPr>
        <w:rPr>
          <w:b/>
          <w:bCs/>
        </w:rPr>
      </w:pPr>
      <w:r>
        <w:rPr>
          <w:b/>
          <w:bCs/>
        </w:rPr>
        <w:t xml:space="preserve">    &lt;servlet-mapping&gt;</w:t>
      </w:r>
    </w:p>
    <w:p w:rsidR="000774BB" w:rsidRDefault="000774BB" w:rsidP="000774BB">
      <w:pPr>
        <w:rPr>
          <w:b/>
          <w:bCs/>
        </w:rPr>
      </w:pPr>
      <w:r>
        <w:rPr>
          <w:b/>
          <w:bCs/>
        </w:rPr>
        <w:t xml:space="preserve">        &lt;servlet-name&gt;XmlRpcServlet&lt;/servlet-name&gt;</w:t>
      </w:r>
    </w:p>
    <w:p w:rsidR="000774BB" w:rsidRDefault="000774BB" w:rsidP="000774BB">
      <w:pPr>
        <w:rPr>
          <w:b/>
          <w:bCs/>
        </w:rPr>
      </w:pPr>
      <w:r>
        <w:rPr>
          <w:b/>
          <w:bCs/>
        </w:rPr>
        <w:t xml:space="preserve">        &lt;url-pattern&gt;/mycalculator&lt;/url-pattern&gt;</w:t>
      </w:r>
    </w:p>
    <w:p w:rsidR="000774BB" w:rsidRDefault="000774BB" w:rsidP="000774BB">
      <w:r>
        <w:rPr>
          <w:b/>
          <w:bCs/>
        </w:rPr>
        <w:t xml:space="preserve">    &lt;/servlet-mapping&gt;</w:t>
      </w:r>
    </w:p>
    <w:p w:rsidR="000774BB" w:rsidRDefault="000774BB" w:rsidP="000774BB">
      <w:r>
        <w:t>&lt;/web-app&gt;</w:t>
      </w:r>
    </w:p>
    <w:p w:rsidR="000774BB" w:rsidRDefault="000774BB" w:rsidP="000774BB"/>
    <w:p w:rsidR="000774BB" w:rsidRDefault="000774BB" w:rsidP="000774BB">
      <w:r>
        <w:t>The followings are the test classes.</w:t>
      </w:r>
    </w:p>
    <w:p w:rsidR="000774BB" w:rsidRDefault="000774BB" w:rsidP="000774BB"/>
    <w:p w:rsidR="000774BB" w:rsidRDefault="000774BB" w:rsidP="000774BB">
      <w:r>
        <w:t>import java.io.BufferedReader;</w:t>
      </w:r>
    </w:p>
    <w:p w:rsidR="000774BB" w:rsidRDefault="000774BB" w:rsidP="000774BB">
      <w:r>
        <w:t>import java.io.File;</w:t>
      </w:r>
    </w:p>
    <w:p w:rsidR="000774BB" w:rsidRDefault="000774BB" w:rsidP="000774BB">
      <w:r>
        <w:t>import java.io.FileInputStream;</w:t>
      </w:r>
    </w:p>
    <w:p w:rsidR="000774BB" w:rsidRDefault="000774BB" w:rsidP="000774BB">
      <w:r>
        <w:t>import java.io.InputStream;</w:t>
      </w:r>
    </w:p>
    <w:p w:rsidR="000774BB" w:rsidRDefault="000774BB" w:rsidP="000774BB">
      <w:r>
        <w:t>import java.io.InputStreamReader;</w:t>
      </w:r>
    </w:p>
    <w:p w:rsidR="000774BB" w:rsidRDefault="000774BB" w:rsidP="000774BB">
      <w:r>
        <w:t>import java.io.OutputStreamWriter;</w:t>
      </w:r>
    </w:p>
    <w:p w:rsidR="000774BB" w:rsidRDefault="000774BB" w:rsidP="000774BB">
      <w:r>
        <w:t>import java.net.URL;</w:t>
      </w:r>
    </w:p>
    <w:p w:rsidR="000774BB" w:rsidRDefault="000774BB" w:rsidP="000774BB">
      <w:r>
        <w:t>import java.net.URLConnection;</w:t>
      </w:r>
    </w:p>
    <w:p w:rsidR="000774BB" w:rsidRDefault="000774BB" w:rsidP="000774BB"/>
    <w:p w:rsidR="000774BB" w:rsidRDefault="000774BB" w:rsidP="000774BB">
      <w:r>
        <w:t xml:space="preserve">public class TestPostXMLPRC </w:t>
      </w:r>
    </w:p>
    <w:p w:rsidR="000774BB" w:rsidRDefault="000774BB" w:rsidP="000774BB">
      <w:r>
        <w:t>{</w:t>
      </w:r>
    </w:p>
    <w:p w:rsidR="000774BB" w:rsidRDefault="000774BB" w:rsidP="000774BB">
      <w:r>
        <w:tab/>
        <w:t>private static String getRequestXML( String filePath ) throws Exception</w:t>
      </w:r>
    </w:p>
    <w:p w:rsidR="000774BB" w:rsidRDefault="000774BB" w:rsidP="000774BB">
      <w:r>
        <w:tab/>
        <w:t>{</w:t>
      </w:r>
    </w:p>
    <w:p w:rsidR="000774BB" w:rsidRDefault="000774BB" w:rsidP="000774BB">
      <w:r>
        <w:tab/>
      </w:r>
      <w:r>
        <w:tab/>
        <w:t>File file = new File(filePath);</w:t>
      </w:r>
    </w:p>
    <w:p w:rsidR="000774BB" w:rsidRDefault="000774BB" w:rsidP="000774BB">
      <w:r>
        <w:tab/>
      </w:r>
      <w:r>
        <w:tab/>
        <w:t>byte[] buffer = new byte[(int)file.length()];</w:t>
      </w:r>
    </w:p>
    <w:p w:rsidR="000774BB" w:rsidRDefault="000774BB" w:rsidP="000774BB">
      <w:r>
        <w:tab/>
      </w:r>
      <w:r>
        <w:tab/>
        <w:t>InputStream in = new FileInputStream(file);</w:t>
      </w:r>
    </w:p>
    <w:p w:rsidR="000774BB" w:rsidRDefault="000774BB" w:rsidP="000774BB">
      <w:r>
        <w:tab/>
      </w:r>
      <w:r>
        <w:tab/>
        <w:t>in.read(buffer);</w:t>
      </w:r>
    </w:p>
    <w:p w:rsidR="000774BB" w:rsidRDefault="000774BB" w:rsidP="000774BB">
      <w:r>
        <w:tab/>
      </w:r>
      <w:r>
        <w:tab/>
        <w:t>return new String(buffer);</w:t>
      </w:r>
    </w:p>
    <w:p w:rsidR="000774BB" w:rsidRDefault="000774BB" w:rsidP="000774BB">
      <w:r>
        <w:tab/>
        <w:t>}</w:t>
      </w:r>
    </w:p>
    <w:p w:rsidR="000774BB" w:rsidRDefault="000774BB" w:rsidP="000774BB">
      <w:r>
        <w:tab/>
      </w:r>
    </w:p>
    <w:p w:rsidR="000774BB" w:rsidRDefault="000774BB" w:rsidP="000774BB">
      <w:r>
        <w:tab/>
        <w:t>public static void main(String[] args) throws Exception</w:t>
      </w:r>
    </w:p>
    <w:p w:rsidR="000774BB" w:rsidRDefault="000774BB" w:rsidP="000774BB">
      <w:r>
        <w:tab/>
        <w:t>{</w:t>
      </w:r>
    </w:p>
    <w:p w:rsidR="000774BB" w:rsidRDefault="000774BB" w:rsidP="000774BB">
      <w:pPr>
        <w:rPr>
          <w:b/>
          <w:bCs/>
        </w:rPr>
      </w:pPr>
      <w:r>
        <w:tab/>
      </w:r>
      <w:r>
        <w:tab/>
      </w:r>
      <w:r>
        <w:rPr>
          <w:b/>
          <w:bCs/>
        </w:rPr>
        <w:t>String data = getRequestXML("data/XMLRPCRequest.xml");</w:t>
      </w:r>
    </w:p>
    <w:p w:rsidR="000774BB" w:rsidRDefault="000774BB" w:rsidP="000774BB">
      <w:pPr>
        <w:rPr>
          <w:b/>
          <w:bCs/>
        </w:rPr>
      </w:pPr>
      <w:r>
        <w:rPr>
          <w:b/>
          <w:bCs/>
        </w:rPr>
        <w:tab/>
      </w:r>
      <w:r>
        <w:rPr>
          <w:b/>
          <w:bCs/>
        </w:rPr>
        <w:tab/>
        <w:t>URL url = new URL("http://localhost:8080/mycalculator/mycalculator");</w:t>
      </w:r>
    </w:p>
    <w:p w:rsidR="000774BB" w:rsidRDefault="000774BB" w:rsidP="000774BB">
      <w:pPr>
        <w:rPr>
          <w:b/>
          <w:bCs/>
        </w:rPr>
      </w:pPr>
      <w:r>
        <w:rPr>
          <w:b/>
          <w:bCs/>
        </w:rPr>
        <w:tab/>
        <w:t xml:space="preserve">    </w:t>
      </w:r>
      <w:r>
        <w:rPr>
          <w:b/>
          <w:bCs/>
        </w:rPr>
        <w:tab/>
        <w:t>URLConnection conn = url.openConnection();</w:t>
      </w:r>
    </w:p>
    <w:p w:rsidR="000774BB" w:rsidRDefault="000774BB" w:rsidP="000774BB">
      <w:pPr>
        <w:rPr>
          <w:b/>
          <w:bCs/>
        </w:rPr>
      </w:pPr>
      <w:r>
        <w:rPr>
          <w:b/>
          <w:bCs/>
        </w:rPr>
        <w:tab/>
        <w:t xml:space="preserve">    </w:t>
      </w:r>
      <w:r>
        <w:rPr>
          <w:b/>
          <w:bCs/>
        </w:rPr>
        <w:tab/>
        <w:t>conn.setDoOutput(true);</w:t>
      </w:r>
    </w:p>
    <w:p w:rsidR="000774BB" w:rsidRDefault="000774BB" w:rsidP="000774BB">
      <w:pPr>
        <w:rPr>
          <w:b/>
          <w:bCs/>
        </w:rPr>
      </w:pPr>
      <w:r>
        <w:rPr>
          <w:b/>
          <w:bCs/>
        </w:rPr>
        <w:tab/>
        <w:t xml:space="preserve">    </w:t>
      </w:r>
      <w:r>
        <w:rPr>
          <w:b/>
          <w:bCs/>
        </w:rPr>
        <w:tab/>
        <w:t>OutputStreamWriter wr = new OutputStreamWriter(conn.getOutputStream());</w:t>
      </w:r>
    </w:p>
    <w:p w:rsidR="000774BB" w:rsidRDefault="000774BB" w:rsidP="000774BB">
      <w:pPr>
        <w:rPr>
          <w:b/>
          <w:bCs/>
        </w:rPr>
      </w:pPr>
      <w:r>
        <w:rPr>
          <w:b/>
          <w:bCs/>
        </w:rPr>
        <w:tab/>
        <w:t xml:space="preserve">    </w:t>
      </w:r>
      <w:r>
        <w:rPr>
          <w:b/>
          <w:bCs/>
        </w:rPr>
        <w:tab/>
        <w:t>wr.write(data);</w:t>
      </w:r>
    </w:p>
    <w:p w:rsidR="000774BB" w:rsidRDefault="000774BB" w:rsidP="000774BB">
      <w:r>
        <w:rPr>
          <w:b/>
          <w:bCs/>
        </w:rPr>
        <w:tab/>
        <w:t xml:space="preserve">   </w:t>
      </w:r>
      <w:r>
        <w:rPr>
          <w:b/>
          <w:bCs/>
        </w:rPr>
        <w:tab/>
        <w:t xml:space="preserve"> wr.flush();</w:t>
      </w:r>
    </w:p>
    <w:p w:rsidR="000774BB" w:rsidRDefault="000774BB" w:rsidP="000774BB"/>
    <w:p w:rsidR="000774BB" w:rsidRDefault="000774BB" w:rsidP="000774BB">
      <w:r>
        <w:tab/>
        <w:t xml:space="preserve">    // Get the response</w:t>
      </w:r>
    </w:p>
    <w:p w:rsidR="000774BB" w:rsidRDefault="000774BB" w:rsidP="000774BB">
      <w:r>
        <w:tab/>
        <w:t xml:space="preserve">    BufferedReader rd = new BufferedReader(new </w:t>
      </w:r>
      <w:r>
        <w:tab/>
      </w:r>
      <w:r>
        <w:tab/>
      </w:r>
      <w:r>
        <w:tab/>
      </w:r>
      <w:r>
        <w:tab/>
        <w:t>InputStreamReader(conn.getInputStream()));</w:t>
      </w:r>
    </w:p>
    <w:p w:rsidR="000774BB" w:rsidRDefault="000774BB" w:rsidP="000774BB">
      <w:r>
        <w:tab/>
        <w:t xml:space="preserve">    String line;</w:t>
      </w:r>
    </w:p>
    <w:p w:rsidR="000774BB" w:rsidRDefault="000774BB" w:rsidP="000774BB">
      <w:r>
        <w:tab/>
        <w:t xml:space="preserve">    while ((line = rd.readLine()) != null) {</w:t>
      </w:r>
    </w:p>
    <w:p w:rsidR="000774BB" w:rsidRDefault="000774BB" w:rsidP="000774BB">
      <w:r>
        <w:tab/>
        <w:t xml:space="preserve">        System.out.println(line);</w:t>
      </w:r>
    </w:p>
    <w:p w:rsidR="000774BB" w:rsidRDefault="000774BB" w:rsidP="000774BB">
      <w:r>
        <w:tab/>
        <w:t xml:space="preserve">    }</w:t>
      </w:r>
    </w:p>
    <w:p w:rsidR="000774BB" w:rsidRDefault="000774BB" w:rsidP="000774BB">
      <w:r>
        <w:tab/>
        <w:t xml:space="preserve">    wr.close();</w:t>
      </w:r>
    </w:p>
    <w:p w:rsidR="000774BB" w:rsidRDefault="000774BB" w:rsidP="000774BB">
      <w:r>
        <w:tab/>
        <w:t xml:space="preserve">    rd.close();</w:t>
      </w:r>
    </w:p>
    <w:p w:rsidR="000774BB" w:rsidRDefault="000774BB" w:rsidP="000774BB">
      <w:r>
        <w:tab/>
        <w:t>}</w:t>
      </w:r>
    </w:p>
    <w:p w:rsidR="000774BB" w:rsidRDefault="000774BB" w:rsidP="000774BB">
      <w:r>
        <w:t>}</w:t>
      </w:r>
    </w:p>
    <w:p w:rsidR="000774BB" w:rsidRDefault="000774BB" w:rsidP="000774BB"/>
    <w:p w:rsidR="000774BB" w:rsidRDefault="000774BB" w:rsidP="000774BB">
      <w:r>
        <w:t>import java.net.URL;</w:t>
      </w:r>
    </w:p>
    <w:p w:rsidR="000774BB" w:rsidRDefault="000774BB" w:rsidP="000774BB">
      <w:r>
        <w:t>import org.apache.xmlrpc.client.XmlRpcClient;</w:t>
      </w:r>
    </w:p>
    <w:p w:rsidR="000774BB" w:rsidRDefault="000774BB" w:rsidP="000774BB">
      <w:r>
        <w:t>import org.apache.xmlrpc.client.XmlRpcClientConfigImpl;</w:t>
      </w:r>
    </w:p>
    <w:p w:rsidR="000774BB" w:rsidRDefault="000774BB" w:rsidP="000774BB">
      <w:r>
        <w:t>import org.apache.xmlrpc.client.XmlRpcCommonsTransportFactory;</w:t>
      </w:r>
    </w:p>
    <w:p w:rsidR="000774BB" w:rsidRDefault="000774BB" w:rsidP="000774BB"/>
    <w:p w:rsidR="000774BB" w:rsidRDefault="000774BB" w:rsidP="000774BB">
      <w:r>
        <w:t xml:space="preserve">public class TestXMLRPCClient </w:t>
      </w:r>
    </w:p>
    <w:p w:rsidR="000774BB" w:rsidRDefault="000774BB" w:rsidP="000774BB">
      <w:r>
        <w:lastRenderedPageBreak/>
        <w:t>{</w:t>
      </w:r>
    </w:p>
    <w:p w:rsidR="000774BB" w:rsidRDefault="000774BB" w:rsidP="000774BB">
      <w:r>
        <w:tab/>
        <w:t>public static void main(String[] args) throws Exception</w:t>
      </w:r>
    </w:p>
    <w:p w:rsidR="000774BB" w:rsidRDefault="000774BB" w:rsidP="000774BB">
      <w:r>
        <w:tab/>
        <w:t>{</w:t>
      </w:r>
    </w:p>
    <w:p w:rsidR="000774BB" w:rsidRDefault="000774BB" w:rsidP="000774BB">
      <w:r>
        <w:tab/>
      </w:r>
      <w:r>
        <w:tab/>
        <w:t>XmlRpcClientConfigImpl config = new XmlRpcClientConfigImpl();</w:t>
      </w:r>
    </w:p>
    <w:p w:rsidR="000774BB" w:rsidRDefault="000774BB" w:rsidP="000774BB">
      <w:r>
        <w:tab/>
      </w:r>
      <w:r>
        <w:tab/>
        <w:t>config.setServerURL(new URL("http://localhost:8080/mycalculator/mycalculator"));</w:t>
      </w:r>
    </w:p>
    <w:p w:rsidR="000774BB" w:rsidRDefault="000774BB" w:rsidP="000774BB">
      <w:r>
        <w:tab/>
      </w:r>
      <w:r>
        <w:tab/>
        <w:t xml:space="preserve">config.setEnabledForExtensions(true);  </w:t>
      </w:r>
    </w:p>
    <w:p w:rsidR="000774BB" w:rsidRDefault="000774BB" w:rsidP="000774BB">
      <w:r>
        <w:tab/>
      </w:r>
      <w:r>
        <w:tab/>
        <w:t>config.setConnectionTimeout(60 * 1000);</w:t>
      </w:r>
    </w:p>
    <w:p w:rsidR="000774BB" w:rsidRDefault="000774BB" w:rsidP="000774BB">
      <w:r>
        <w:tab/>
      </w:r>
      <w:r>
        <w:tab/>
        <w:t>config.setReplyTimeout(60 * 1000);</w:t>
      </w:r>
    </w:p>
    <w:p w:rsidR="000774BB" w:rsidRDefault="000774BB" w:rsidP="000774BB"/>
    <w:p w:rsidR="000774BB" w:rsidRDefault="000774BB" w:rsidP="000774BB">
      <w:r>
        <w:tab/>
      </w:r>
      <w:r>
        <w:tab/>
        <w:t>XmlRpcClient client = new XmlRpcClient();</w:t>
      </w:r>
    </w:p>
    <w:p w:rsidR="000774BB" w:rsidRDefault="000774BB" w:rsidP="000774BB">
      <w:r>
        <w:tab/>
      </w:r>
      <w:r>
        <w:tab/>
        <w:t>// use Commons HttpClient as transport</w:t>
      </w:r>
    </w:p>
    <w:p w:rsidR="000774BB" w:rsidRDefault="000774BB" w:rsidP="000774BB">
      <w:r>
        <w:tab/>
      </w:r>
      <w:r>
        <w:tab/>
        <w:t>client.setTransportFactory(</w:t>
      </w:r>
    </w:p>
    <w:p w:rsidR="000774BB" w:rsidRDefault="000774BB" w:rsidP="000774BB">
      <w:r>
        <w:tab/>
      </w:r>
      <w:r>
        <w:tab/>
      </w:r>
      <w:r>
        <w:tab/>
      </w:r>
      <w:r>
        <w:tab/>
        <w:t>new XmlRpcCommonsTransportFactory(client));</w:t>
      </w:r>
    </w:p>
    <w:p w:rsidR="000774BB" w:rsidRDefault="000774BB" w:rsidP="000774BB">
      <w:r>
        <w:tab/>
      </w:r>
      <w:r>
        <w:tab/>
        <w:t>// set configuration</w:t>
      </w:r>
    </w:p>
    <w:p w:rsidR="000774BB" w:rsidRDefault="000774BB" w:rsidP="000774BB">
      <w:r>
        <w:tab/>
      </w:r>
      <w:r>
        <w:tab/>
        <w:t>client.setConfig(config);</w:t>
      </w:r>
    </w:p>
    <w:p w:rsidR="000774BB" w:rsidRDefault="000774BB" w:rsidP="000774BB">
      <w:r>
        <w:tab/>
      </w:r>
      <w:r>
        <w:tab/>
      </w:r>
    </w:p>
    <w:p w:rsidR="000774BB" w:rsidRDefault="000774BB" w:rsidP="000774BB">
      <w:r>
        <w:tab/>
      </w:r>
      <w:r>
        <w:tab/>
        <w:t>/*</w:t>
      </w:r>
    </w:p>
    <w:p w:rsidR="000774BB" w:rsidRDefault="000774BB" w:rsidP="000774BB">
      <w:r>
        <w:tab/>
      </w:r>
      <w:r>
        <w:tab/>
        <w:t xml:space="preserve"> * The structure of request XML will be like this</w:t>
      </w:r>
    </w:p>
    <w:p w:rsidR="000774BB" w:rsidRDefault="000774BB" w:rsidP="000774BB">
      <w:r>
        <w:tab/>
      </w:r>
      <w:r>
        <w:tab/>
        <w:t xml:space="preserve"> * &lt;?xml version="1.0"?&gt;</w:t>
      </w:r>
    </w:p>
    <w:p w:rsidR="000774BB" w:rsidRDefault="000774BB" w:rsidP="000774BB">
      <w:r>
        <w:tab/>
      </w:r>
      <w:r>
        <w:tab/>
      </w:r>
      <w:r>
        <w:tab/>
        <w:t>&lt;methodCall&gt;</w:t>
      </w:r>
    </w:p>
    <w:p w:rsidR="000774BB" w:rsidRDefault="000774BB" w:rsidP="000774BB">
      <w:r>
        <w:t xml:space="preserve">  </w:t>
      </w:r>
      <w:r>
        <w:tab/>
      </w:r>
      <w:r>
        <w:tab/>
      </w:r>
      <w:r>
        <w:tab/>
      </w:r>
      <w:r>
        <w:tab/>
        <w:t>&lt;methodName&gt;MyXMLRPCCalculator.add&lt;/methodName&gt;</w:t>
      </w:r>
    </w:p>
    <w:p w:rsidR="000774BB" w:rsidRDefault="000774BB" w:rsidP="000774BB">
      <w:r>
        <w:tab/>
      </w:r>
      <w:r>
        <w:tab/>
      </w:r>
      <w:r>
        <w:tab/>
      </w:r>
      <w:r>
        <w:tab/>
        <w:t>&lt;params&gt;</w:t>
      </w:r>
    </w:p>
    <w:p w:rsidR="000774BB" w:rsidRDefault="000774BB" w:rsidP="000774BB">
      <w:r>
        <w:tab/>
      </w:r>
      <w:r>
        <w:tab/>
      </w:r>
      <w:r>
        <w:tab/>
      </w:r>
      <w:r>
        <w:tab/>
        <w:t xml:space="preserve">    &lt;param&gt;</w:t>
      </w:r>
    </w:p>
    <w:p w:rsidR="000774BB" w:rsidRDefault="000774BB" w:rsidP="000774BB">
      <w:r>
        <w:tab/>
      </w:r>
      <w:r>
        <w:tab/>
      </w:r>
      <w:r>
        <w:tab/>
      </w:r>
      <w:r>
        <w:tab/>
        <w:t xml:space="preserve">        &lt;value&gt;&lt;string&gt;11&lt;/string&gt;&lt;/value&gt;</w:t>
      </w:r>
    </w:p>
    <w:p w:rsidR="000774BB" w:rsidRDefault="000774BB" w:rsidP="000774BB">
      <w:r>
        <w:tab/>
      </w:r>
      <w:r>
        <w:tab/>
      </w:r>
      <w:r>
        <w:tab/>
      </w:r>
      <w:r>
        <w:tab/>
        <w:t xml:space="preserve">    &lt;/param&gt;</w:t>
      </w:r>
    </w:p>
    <w:p w:rsidR="000774BB" w:rsidRDefault="000774BB" w:rsidP="000774BB">
      <w:r>
        <w:tab/>
      </w:r>
      <w:r>
        <w:tab/>
      </w:r>
      <w:r>
        <w:tab/>
      </w:r>
      <w:r>
        <w:tab/>
      </w:r>
      <w:r>
        <w:tab/>
        <w:t>&lt;param&gt;</w:t>
      </w:r>
    </w:p>
    <w:p w:rsidR="000774BB" w:rsidRDefault="000774BB" w:rsidP="000774BB">
      <w:r>
        <w:tab/>
      </w:r>
      <w:r>
        <w:tab/>
      </w:r>
      <w:r>
        <w:tab/>
      </w:r>
      <w:r>
        <w:tab/>
        <w:t xml:space="preserve">        &lt;value&gt;&lt;string&gt;22&lt;/string&gt;&lt;/value&gt;</w:t>
      </w:r>
    </w:p>
    <w:p w:rsidR="000774BB" w:rsidRDefault="000774BB" w:rsidP="000774BB">
      <w:r>
        <w:tab/>
      </w:r>
      <w:r>
        <w:tab/>
      </w:r>
      <w:r>
        <w:tab/>
      </w:r>
      <w:r>
        <w:tab/>
        <w:t xml:space="preserve">    &lt;/param&gt;</w:t>
      </w:r>
    </w:p>
    <w:p w:rsidR="000774BB" w:rsidRDefault="000774BB" w:rsidP="000774BB">
      <w:r>
        <w:tab/>
      </w:r>
      <w:r>
        <w:tab/>
      </w:r>
      <w:r>
        <w:tab/>
      </w:r>
      <w:r>
        <w:tab/>
        <w:t xml:space="preserve">  &lt;/params&gt;</w:t>
      </w:r>
    </w:p>
    <w:p w:rsidR="000774BB" w:rsidRDefault="000774BB" w:rsidP="000774BB">
      <w:r>
        <w:tab/>
      </w:r>
      <w:r>
        <w:tab/>
      </w:r>
      <w:r>
        <w:tab/>
      </w:r>
      <w:r>
        <w:tab/>
        <w:t>&lt;/methodCall&gt;</w:t>
      </w:r>
    </w:p>
    <w:p w:rsidR="000774BB" w:rsidRDefault="000774BB" w:rsidP="000774BB">
      <w:r>
        <w:tab/>
      </w:r>
      <w:r>
        <w:tab/>
        <w:t xml:space="preserve"> */</w:t>
      </w:r>
    </w:p>
    <w:p w:rsidR="000774BB" w:rsidRDefault="000774BB" w:rsidP="000774BB"/>
    <w:p w:rsidR="000774BB" w:rsidRDefault="000774BB" w:rsidP="000774BB">
      <w:r>
        <w:tab/>
      </w:r>
      <w:r>
        <w:tab/>
        <w:t>Object[] params = new Object[]</w:t>
      </w:r>
    </w:p>
    <w:p w:rsidR="000774BB" w:rsidRDefault="000774BB" w:rsidP="000774BB">
      <w:r>
        <w:tab/>
      </w:r>
      <w:r>
        <w:tab/>
      </w:r>
      <w:r>
        <w:tab/>
      </w:r>
      <w:r>
        <w:tab/>
        <w:t>{ new String("11"), new String("44") };</w:t>
      </w:r>
    </w:p>
    <w:p w:rsidR="000774BB" w:rsidRDefault="000774BB" w:rsidP="000774BB">
      <w:r>
        <w:tab/>
      </w:r>
      <w:r>
        <w:tab/>
        <w:t>String result = (String) client.execute("MyXMLRPCCalculator.add", params);</w:t>
      </w:r>
    </w:p>
    <w:p w:rsidR="000774BB" w:rsidRDefault="000774BB" w:rsidP="000774BB">
      <w:r>
        <w:tab/>
      </w:r>
      <w:r>
        <w:tab/>
        <w:t>System.out.println("Final Result = " + result);</w:t>
      </w:r>
    </w:p>
    <w:p w:rsidR="000774BB" w:rsidRDefault="000774BB" w:rsidP="000774BB">
      <w:r>
        <w:tab/>
        <w:t>}</w:t>
      </w:r>
    </w:p>
    <w:p w:rsidR="000774BB" w:rsidRDefault="000774BB" w:rsidP="000774BB">
      <w:r>
        <w:t>}</w:t>
      </w:r>
    </w:p>
    <w:p w:rsidR="000774BB" w:rsidRDefault="000774BB" w:rsidP="000774BB"/>
    <w:p w:rsidR="000774BB" w:rsidRDefault="000774BB" w:rsidP="000774BB">
      <w:r>
        <w:t>The request and response xml files are given below.</w:t>
      </w:r>
    </w:p>
    <w:p w:rsidR="000774BB" w:rsidRDefault="000774BB" w:rsidP="000774BB"/>
    <w:p w:rsidR="000774BB" w:rsidRDefault="000774BB" w:rsidP="000774BB">
      <w:pPr>
        <w:rPr>
          <w:b/>
          <w:bCs/>
          <w:sz w:val="20"/>
          <w:szCs w:val="20"/>
        </w:rPr>
      </w:pPr>
      <w:r>
        <w:rPr>
          <w:b/>
          <w:bCs/>
          <w:u w:val="single"/>
        </w:rPr>
        <w:t>Request XML File</w:t>
      </w:r>
    </w:p>
    <w:p w:rsidR="000774BB" w:rsidRDefault="000774BB" w:rsidP="000774BB">
      <w:pPr>
        <w:rPr>
          <w:b/>
          <w:bCs/>
          <w:sz w:val="20"/>
          <w:szCs w:val="20"/>
        </w:rPr>
      </w:pPr>
      <w:r>
        <w:rPr>
          <w:b/>
          <w:bCs/>
          <w:sz w:val="20"/>
          <w:szCs w:val="20"/>
        </w:rPr>
        <w:t>&lt;?xml version="1.0"?&gt;</w:t>
      </w:r>
    </w:p>
    <w:p w:rsidR="000774BB" w:rsidRDefault="000774BB" w:rsidP="000774BB">
      <w:pPr>
        <w:rPr>
          <w:b/>
          <w:bCs/>
          <w:sz w:val="20"/>
          <w:szCs w:val="20"/>
        </w:rPr>
      </w:pPr>
      <w:r>
        <w:rPr>
          <w:b/>
          <w:bCs/>
          <w:sz w:val="20"/>
          <w:szCs w:val="20"/>
        </w:rPr>
        <w:t>&lt;methodCall&gt;</w:t>
      </w:r>
    </w:p>
    <w:p w:rsidR="000774BB" w:rsidRDefault="000774BB" w:rsidP="000774BB">
      <w:pPr>
        <w:rPr>
          <w:b/>
          <w:bCs/>
          <w:sz w:val="20"/>
          <w:szCs w:val="20"/>
        </w:rPr>
      </w:pPr>
      <w:r>
        <w:rPr>
          <w:b/>
          <w:bCs/>
          <w:sz w:val="20"/>
          <w:szCs w:val="20"/>
        </w:rPr>
        <w:t xml:space="preserve">  &lt;methodName&gt;MyXMLRPCCalculator.add&lt;/methodName&gt;</w:t>
      </w:r>
    </w:p>
    <w:p w:rsidR="000774BB" w:rsidRDefault="000774BB" w:rsidP="000774BB">
      <w:pPr>
        <w:rPr>
          <w:b/>
          <w:bCs/>
          <w:sz w:val="20"/>
          <w:szCs w:val="20"/>
        </w:rPr>
      </w:pPr>
      <w:r>
        <w:rPr>
          <w:b/>
          <w:bCs/>
          <w:sz w:val="20"/>
          <w:szCs w:val="20"/>
        </w:rPr>
        <w:t xml:space="preserve">  &lt;params&gt;</w:t>
      </w:r>
    </w:p>
    <w:p w:rsidR="000774BB" w:rsidRDefault="000774BB" w:rsidP="000774BB">
      <w:pPr>
        <w:rPr>
          <w:b/>
          <w:bCs/>
          <w:sz w:val="20"/>
          <w:szCs w:val="20"/>
        </w:rPr>
      </w:pPr>
      <w:r>
        <w:rPr>
          <w:b/>
          <w:bCs/>
          <w:sz w:val="20"/>
          <w:szCs w:val="20"/>
        </w:rPr>
        <w:t xml:space="preserve">    &lt;param&gt;</w:t>
      </w:r>
    </w:p>
    <w:p w:rsidR="000774BB" w:rsidRDefault="000774BB" w:rsidP="000774BB">
      <w:pPr>
        <w:rPr>
          <w:b/>
          <w:bCs/>
          <w:sz w:val="20"/>
          <w:szCs w:val="20"/>
        </w:rPr>
      </w:pPr>
      <w:r>
        <w:rPr>
          <w:b/>
          <w:bCs/>
          <w:sz w:val="20"/>
          <w:szCs w:val="20"/>
        </w:rPr>
        <w:t xml:space="preserve">        &lt;value&gt;&lt;string&gt;40&lt;/string&gt;&lt;/value&gt;</w:t>
      </w:r>
    </w:p>
    <w:p w:rsidR="000774BB" w:rsidRDefault="000774BB" w:rsidP="000774BB">
      <w:pPr>
        <w:rPr>
          <w:b/>
          <w:bCs/>
          <w:sz w:val="20"/>
          <w:szCs w:val="20"/>
        </w:rPr>
      </w:pPr>
      <w:r>
        <w:rPr>
          <w:b/>
          <w:bCs/>
          <w:sz w:val="20"/>
          <w:szCs w:val="20"/>
        </w:rPr>
        <w:t xml:space="preserve">    &lt;/param&gt;</w:t>
      </w:r>
    </w:p>
    <w:p w:rsidR="000774BB" w:rsidRDefault="000774BB" w:rsidP="000774BB">
      <w:pPr>
        <w:rPr>
          <w:b/>
          <w:bCs/>
          <w:sz w:val="20"/>
          <w:szCs w:val="20"/>
        </w:rPr>
      </w:pPr>
      <w:r>
        <w:rPr>
          <w:b/>
          <w:bCs/>
          <w:sz w:val="20"/>
          <w:szCs w:val="20"/>
        </w:rPr>
        <w:t xml:space="preserve">    &lt;param&gt;</w:t>
      </w:r>
    </w:p>
    <w:p w:rsidR="000774BB" w:rsidRDefault="000774BB" w:rsidP="000774BB">
      <w:pPr>
        <w:rPr>
          <w:b/>
          <w:bCs/>
          <w:sz w:val="20"/>
          <w:szCs w:val="20"/>
        </w:rPr>
      </w:pPr>
      <w:r>
        <w:rPr>
          <w:b/>
          <w:bCs/>
          <w:sz w:val="20"/>
          <w:szCs w:val="20"/>
        </w:rPr>
        <w:t xml:space="preserve">        &lt;value&gt;&lt;string&gt;40&lt;/string&gt;&lt;/value&gt;</w:t>
      </w:r>
    </w:p>
    <w:p w:rsidR="000774BB" w:rsidRDefault="000774BB" w:rsidP="000774BB">
      <w:pPr>
        <w:rPr>
          <w:b/>
          <w:bCs/>
          <w:sz w:val="20"/>
          <w:szCs w:val="20"/>
        </w:rPr>
      </w:pPr>
      <w:r>
        <w:rPr>
          <w:b/>
          <w:bCs/>
          <w:sz w:val="20"/>
          <w:szCs w:val="20"/>
        </w:rPr>
        <w:t xml:space="preserve">    &lt;/param&gt;</w:t>
      </w:r>
    </w:p>
    <w:p w:rsidR="000774BB" w:rsidRDefault="000774BB" w:rsidP="000774BB">
      <w:pPr>
        <w:rPr>
          <w:b/>
          <w:bCs/>
          <w:sz w:val="20"/>
          <w:szCs w:val="20"/>
        </w:rPr>
      </w:pPr>
      <w:r>
        <w:rPr>
          <w:b/>
          <w:bCs/>
          <w:sz w:val="20"/>
          <w:szCs w:val="20"/>
        </w:rPr>
        <w:t xml:space="preserve">  &lt;/params&gt;</w:t>
      </w:r>
    </w:p>
    <w:p w:rsidR="000774BB" w:rsidRDefault="000774BB" w:rsidP="000774BB">
      <w:r>
        <w:rPr>
          <w:b/>
          <w:bCs/>
          <w:sz w:val="20"/>
          <w:szCs w:val="20"/>
        </w:rPr>
        <w:t>&lt;/methodCall&gt;</w:t>
      </w:r>
    </w:p>
    <w:p w:rsidR="000774BB" w:rsidRDefault="000774BB" w:rsidP="000774BB"/>
    <w:p w:rsidR="000774BB" w:rsidRDefault="000774BB" w:rsidP="000774BB">
      <w:pPr>
        <w:rPr>
          <w:b/>
          <w:bCs/>
          <w:sz w:val="20"/>
          <w:szCs w:val="20"/>
        </w:rPr>
      </w:pPr>
      <w:r>
        <w:rPr>
          <w:b/>
          <w:bCs/>
          <w:u w:val="single"/>
        </w:rPr>
        <w:t>Response XML File</w:t>
      </w:r>
    </w:p>
    <w:p w:rsidR="000774BB" w:rsidRDefault="000774BB" w:rsidP="000774BB">
      <w:pPr>
        <w:rPr>
          <w:b/>
          <w:bCs/>
          <w:sz w:val="20"/>
          <w:szCs w:val="20"/>
        </w:rPr>
      </w:pPr>
      <w:r>
        <w:rPr>
          <w:b/>
          <w:bCs/>
          <w:sz w:val="20"/>
          <w:szCs w:val="20"/>
        </w:rPr>
        <w:t>&lt;?xml version="1.0" encoding="UTF-8"?&gt;</w:t>
      </w:r>
    </w:p>
    <w:p w:rsidR="000774BB" w:rsidRDefault="000774BB" w:rsidP="000774BB">
      <w:pPr>
        <w:rPr>
          <w:b/>
          <w:bCs/>
          <w:sz w:val="20"/>
          <w:szCs w:val="20"/>
        </w:rPr>
      </w:pPr>
      <w:r>
        <w:rPr>
          <w:b/>
          <w:bCs/>
          <w:sz w:val="20"/>
          <w:szCs w:val="20"/>
        </w:rPr>
        <w:t>&lt;methodResponse xmlns:ex="http://ws.apache.org/xmlrpc/namespaces/extensions"&gt;</w:t>
      </w:r>
    </w:p>
    <w:p w:rsidR="000774BB" w:rsidRDefault="000774BB" w:rsidP="000774BB">
      <w:pPr>
        <w:rPr>
          <w:b/>
          <w:bCs/>
          <w:sz w:val="20"/>
          <w:szCs w:val="20"/>
        </w:rPr>
      </w:pPr>
      <w:r>
        <w:rPr>
          <w:b/>
          <w:bCs/>
          <w:sz w:val="20"/>
          <w:szCs w:val="20"/>
        </w:rPr>
        <w:t xml:space="preserve">  &lt;params&gt;</w:t>
      </w:r>
    </w:p>
    <w:p w:rsidR="000774BB" w:rsidRDefault="000774BB" w:rsidP="000774BB">
      <w:pPr>
        <w:rPr>
          <w:b/>
          <w:bCs/>
          <w:sz w:val="20"/>
          <w:szCs w:val="20"/>
        </w:rPr>
      </w:pPr>
      <w:r>
        <w:rPr>
          <w:b/>
          <w:bCs/>
          <w:sz w:val="20"/>
          <w:szCs w:val="20"/>
        </w:rPr>
        <w:t xml:space="preserve">    &lt;param&gt;</w:t>
      </w:r>
    </w:p>
    <w:p w:rsidR="000774BB" w:rsidRDefault="000774BB" w:rsidP="000774BB">
      <w:pPr>
        <w:rPr>
          <w:b/>
          <w:bCs/>
          <w:sz w:val="20"/>
          <w:szCs w:val="20"/>
        </w:rPr>
      </w:pPr>
      <w:r>
        <w:rPr>
          <w:b/>
          <w:bCs/>
          <w:sz w:val="20"/>
          <w:szCs w:val="20"/>
        </w:rPr>
        <w:lastRenderedPageBreak/>
        <w:t xml:space="preserve">      &lt;value&gt;33&lt;/value&gt;</w:t>
      </w:r>
    </w:p>
    <w:p w:rsidR="000774BB" w:rsidRDefault="000774BB" w:rsidP="000774BB">
      <w:pPr>
        <w:rPr>
          <w:b/>
          <w:bCs/>
          <w:sz w:val="20"/>
          <w:szCs w:val="20"/>
        </w:rPr>
      </w:pPr>
      <w:r>
        <w:rPr>
          <w:b/>
          <w:bCs/>
          <w:sz w:val="20"/>
          <w:szCs w:val="20"/>
        </w:rPr>
        <w:t xml:space="preserve">    &lt;/param&gt;</w:t>
      </w:r>
    </w:p>
    <w:p w:rsidR="000774BB" w:rsidRDefault="000774BB" w:rsidP="000774BB">
      <w:pPr>
        <w:rPr>
          <w:b/>
          <w:bCs/>
          <w:sz w:val="20"/>
          <w:szCs w:val="20"/>
        </w:rPr>
      </w:pPr>
      <w:r>
        <w:rPr>
          <w:b/>
          <w:bCs/>
          <w:sz w:val="20"/>
          <w:szCs w:val="20"/>
        </w:rPr>
        <w:t xml:space="preserve">  &lt;/params&gt;</w:t>
      </w:r>
    </w:p>
    <w:p w:rsidR="000774BB" w:rsidRDefault="000774BB" w:rsidP="000774BB">
      <w:r>
        <w:rPr>
          <w:b/>
          <w:bCs/>
          <w:sz w:val="20"/>
          <w:szCs w:val="20"/>
        </w:rPr>
        <w:t>&lt;/methodResponse&gt;</w:t>
      </w:r>
    </w:p>
    <w:p w:rsidR="000774BB" w:rsidRDefault="000774BB" w:rsidP="000774BB"/>
    <w:p w:rsidR="000774BB" w:rsidRDefault="000774BB" w:rsidP="000774BB">
      <w:pPr>
        <w:rPr>
          <w:b/>
          <w:bCs/>
        </w:rPr>
      </w:pPr>
      <w:r>
        <w:rPr>
          <w:b/>
          <w:bCs/>
          <w:u w:val="single"/>
        </w:rPr>
        <w:t>The following jar files are used.</w:t>
      </w:r>
    </w:p>
    <w:p w:rsidR="000774BB" w:rsidRDefault="000774BB" w:rsidP="000774BB">
      <w:pPr>
        <w:rPr>
          <w:b/>
          <w:bCs/>
        </w:rPr>
      </w:pPr>
      <w:r>
        <w:rPr>
          <w:b/>
          <w:bCs/>
        </w:rPr>
        <w:t>commons-codec-1.6.jar</w:t>
      </w:r>
    </w:p>
    <w:p w:rsidR="000774BB" w:rsidRDefault="000774BB" w:rsidP="000774BB">
      <w:pPr>
        <w:rPr>
          <w:b/>
          <w:bCs/>
        </w:rPr>
      </w:pPr>
      <w:r>
        <w:rPr>
          <w:b/>
          <w:bCs/>
        </w:rPr>
        <w:t>commons-httpclient-3.1.jar</w:t>
      </w:r>
    </w:p>
    <w:p w:rsidR="000774BB" w:rsidRDefault="000774BB" w:rsidP="000774BB">
      <w:pPr>
        <w:rPr>
          <w:b/>
          <w:bCs/>
        </w:rPr>
      </w:pPr>
      <w:r>
        <w:rPr>
          <w:b/>
          <w:bCs/>
        </w:rPr>
        <w:t>commons-logging-1.1.jar</w:t>
      </w:r>
    </w:p>
    <w:p w:rsidR="000774BB" w:rsidRDefault="000774BB" w:rsidP="000774BB">
      <w:pPr>
        <w:rPr>
          <w:b/>
          <w:bCs/>
        </w:rPr>
      </w:pPr>
      <w:r>
        <w:rPr>
          <w:b/>
          <w:bCs/>
        </w:rPr>
        <w:t>servlet-api.jar</w:t>
      </w:r>
    </w:p>
    <w:p w:rsidR="000774BB" w:rsidRDefault="000774BB" w:rsidP="000774BB">
      <w:pPr>
        <w:rPr>
          <w:b/>
          <w:bCs/>
        </w:rPr>
      </w:pPr>
      <w:r>
        <w:rPr>
          <w:b/>
          <w:bCs/>
        </w:rPr>
        <w:t>ws-commons-util-1.0.2.jar</w:t>
      </w:r>
    </w:p>
    <w:p w:rsidR="000774BB" w:rsidRDefault="000774BB" w:rsidP="000774BB">
      <w:pPr>
        <w:rPr>
          <w:b/>
          <w:bCs/>
        </w:rPr>
      </w:pPr>
      <w:r>
        <w:rPr>
          <w:b/>
          <w:bCs/>
        </w:rPr>
        <w:t>xmlrpc-client-3.1.3.jar</w:t>
      </w:r>
    </w:p>
    <w:p w:rsidR="000774BB" w:rsidRDefault="000774BB" w:rsidP="000774BB">
      <w:pPr>
        <w:rPr>
          <w:b/>
          <w:bCs/>
        </w:rPr>
      </w:pPr>
      <w:r>
        <w:rPr>
          <w:b/>
          <w:bCs/>
        </w:rPr>
        <w:t>xmlrpc-common-3.1.3.jar</w:t>
      </w:r>
    </w:p>
    <w:p w:rsidR="000774BB" w:rsidRDefault="000774BB" w:rsidP="000774BB">
      <w:r>
        <w:rPr>
          <w:b/>
          <w:bCs/>
        </w:rPr>
        <w:t>xmlrpc-server-3.1.3.jar</w:t>
      </w:r>
    </w:p>
    <w:p w:rsidR="000774BB" w:rsidRDefault="000774BB" w:rsidP="000774BB">
      <w:r>
        <w:t xml:space="preserve">You can also use any http posting tools like </w:t>
      </w:r>
      <w:r>
        <w:rPr>
          <w:b/>
          <w:bCs/>
        </w:rPr>
        <w:t>TCPMON from Apache</w:t>
      </w:r>
      <w:r>
        <w:t>.</w:t>
      </w:r>
    </w:p>
    <w:p w:rsidR="000774BB" w:rsidRDefault="000774BB" w:rsidP="000774BB"/>
    <w:p w:rsidR="003B229A" w:rsidRDefault="003B229A" w:rsidP="000774BB"/>
    <w:sectPr w:rsidR="003B229A" w:rsidSect="00FD5434">
      <w:footerReference w:type="default" r:id="rId20"/>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E86" w:rsidRDefault="00CA2E86" w:rsidP="00FD5434">
      <w:r>
        <w:separator/>
      </w:r>
    </w:p>
  </w:endnote>
  <w:endnote w:type="continuationSeparator" w:id="0">
    <w:p w:rsidR="00CA2E86" w:rsidRDefault="00CA2E86" w:rsidP="00FD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sans-serif">
    <w:altName w:val="Arial"/>
    <w:charset w:val="00"/>
    <w:family w:val="auto"/>
    <w:pitch w:val="default"/>
  </w:font>
  <w:font w:name="monospac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0774BB">
      <w:rPr>
        <w:noProof/>
      </w:rPr>
      <w:t>1</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E86" w:rsidRDefault="00CA2E86" w:rsidP="00FD5434">
      <w:r>
        <w:separator/>
      </w:r>
    </w:p>
  </w:footnote>
  <w:footnote w:type="continuationSeparator" w:id="0">
    <w:p w:rsidR="00CA2E86" w:rsidRDefault="00CA2E86" w:rsidP="00FD5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9CE04E0"/>
    <w:multiLevelType w:val="hybridMultilevel"/>
    <w:tmpl w:val="55447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BB"/>
    <w:rsid w:val="000774BB"/>
    <w:rsid w:val="003B229A"/>
    <w:rsid w:val="00425DF0"/>
    <w:rsid w:val="00CA2E86"/>
    <w:rsid w:val="00D8424C"/>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447BC"/>
  <w15:chartTrackingRefBased/>
  <w15:docId w15:val="{2A836C1E-5ED4-4252-A9C3-9008A039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Kalinga"/>
        <w:lang w:val="en-US" w:eastAsia="en-US" w:bidi="or-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74BB"/>
    <w:pPr>
      <w:widowControl w:val="0"/>
      <w:suppressAutoHyphens/>
    </w:pPr>
    <w:rPr>
      <w:rFonts w:ascii="Times New Roman" w:eastAsia="SimSun" w:hAnsi="Times New Roman" w:cs="Mangal"/>
      <w:kern w:val="1"/>
      <w:sz w:val="24"/>
      <w:szCs w:val="24"/>
      <w:lang w:eastAsia="hi-IN" w:bidi="hi-IN"/>
    </w:rPr>
  </w:style>
  <w:style w:type="paragraph" w:styleId="Heading1">
    <w:name w:val="heading 1"/>
    <w:basedOn w:val="Normal"/>
    <w:link w:val="Heading1Char"/>
    <w:uiPriority w:val="9"/>
    <w:qFormat/>
    <w:rsid w:val="000774BB"/>
    <w:pPr>
      <w:widowControl/>
      <w:suppressAutoHyphens w:val="0"/>
      <w:spacing w:before="100" w:beforeAutospacing="1" w:after="100" w:afterAutospacing="1"/>
      <w:outlineLvl w:val="0"/>
    </w:pPr>
    <w:rPr>
      <w:rFonts w:eastAsia="Times New Roman" w:cs="Times New Roman"/>
      <w:b/>
      <w:bCs/>
      <w:kern w:val="36"/>
      <w:sz w:val="48"/>
      <w:szCs w:val="48"/>
      <w:lang w:eastAsia="en-US" w:bidi="ar-SA"/>
    </w:rPr>
  </w:style>
  <w:style w:type="paragraph" w:styleId="Heading2">
    <w:name w:val="heading 2"/>
    <w:basedOn w:val="Heading"/>
    <w:next w:val="BodyText"/>
    <w:link w:val="Heading2Char"/>
    <w:uiPriority w:val="9"/>
    <w:qFormat/>
    <w:rsid w:val="000774BB"/>
    <w:pPr>
      <w:numPr>
        <w:ilvl w:val="1"/>
        <w:numId w:val="1"/>
      </w:numPr>
      <w:outlineLvl w:val="1"/>
    </w:pPr>
    <w:rPr>
      <w:rFonts w:ascii="Times New Roman" w:hAnsi="Times New Roman"/>
      <w:b/>
      <w:bCs/>
      <w:sz w:val="36"/>
      <w:szCs w:val="36"/>
      <w:lang w:val="en-IN"/>
    </w:rPr>
  </w:style>
  <w:style w:type="paragraph" w:styleId="Heading3">
    <w:name w:val="heading 3"/>
    <w:basedOn w:val="Normal"/>
    <w:next w:val="Normal"/>
    <w:link w:val="Heading3Char"/>
    <w:uiPriority w:val="9"/>
    <w:unhideWhenUsed/>
    <w:qFormat/>
    <w:rsid w:val="000774BB"/>
    <w:pPr>
      <w:keepNext/>
      <w:keepLines/>
      <w:widowControl/>
      <w:suppressAutoHyphens w:val="0"/>
      <w:spacing w:before="40" w:line="259" w:lineRule="auto"/>
      <w:outlineLvl w:val="2"/>
    </w:pPr>
    <w:rPr>
      <w:rFonts w:ascii="Calibri Light" w:eastAsia="Times New Roman" w:hAnsi="Calibri Light" w:cs="Times New Roman"/>
      <w:color w:val="1F4D78"/>
      <w:kern w:val="0"/>
      <w:lang w:eastAsia="en-US" w:bidi="ar-SA"/>
    </w:rPr>
  </w:style>
  <w:style w:type="paragraph" w:styleId="Heading4">
    <w:name w:val="heading 4"/>
    <w:basedOn w:val="Normal"/>
    <w:next w:val="Normal"/>
    <w:link w:val="Heading4Char"/>
    <w:uiPriority w:val="9"/>
    <w:semiHidden/>
    <w:unhideWhenUsed/>
    <w:qFormat/>
    <w:rsid w:val="000774BB"/>
    <w:pPr>
      <w:keepNext/>
      <w:keepLines/>
      <w:widowControl/>
      <w:suppressAutoHyphens w:val="0"/>
      <w:spacing w:before="40" w:line="259" w:lineRule="auto"/>
      <w:outlineLvl w:val="3"/>
    </w:pPr>
    <w:rPr>
      <w:rFonts w:ascii="Calibri Light" w:eastAsia="Times New Roman" w:hAnsi="Calibri Light" w:cs="Times New Roman"/>
      <w:i/>
      <w:iCs/>
      <w:color w:val="2E74B5"/>
      <w:kern w:val="0"/>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character" w:customStyle="1" w:styleId="Heading1Char">
    <w:name w:val="Heading 1 Char"/>
    <w:basedOn w:val="DefaultParagraphFont"/>
    <w:link w:val="Heading1"/>
    <w:uiPriority w:val="9"/>
    <w:rsid w:val="000774B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0774BB"/>
    <w:rPr>
      <w:rFonts w:ascii="Times New Roman" w:eastAsia="SimSun" w:hAnsi="Times New Roman" w:cs="Mangal"/>
      <w:b/>
      <w:bCs/>
      <w:kern w:val="1"/>
      <w:sz w:val="36"/>
      <w:szCs w:val="36"/>
      <w:lang w:val="en-IN" w:eastAsia="hi-IN" w:bidi="hi-IN"/>
    </w:rPr>
  </w:style>
  <w:style w:type="character" w:customStyle="1" w:styleId="Heading3Char">
    <w:name w:val="Heading 3 Char"/>
    <w:basedOn w:val="DefaultParagraphFont"/>
    <w:link w:val="Heading3"/>
    <w:uiPriority w:val="9"/>
    <w:rsid w:val="000774BB"/>
    <w:rPr>
      <w:rFonts w:ascii="Calibri Light" w:eastAsia="Times New Roman" w:hAnsi="Calibri Light" w:cs="Times New Roman"/>
      <w:color w:val="1F4D78"/>
      <w:sz w:val="24"/>
      <w:szCs w:val="24"/>
      <w:lang w:bidi="ar-SA"/>
    </w:rPr>
  </w:style>
  <w:style w:type="character" w:customStyle="1" w:styleId="Heading4Char">
    <w:name w:val="Heading 4 Char"/>
    <w:basedOn w:val="DefaultParagraphFont"/>
    <w:link w:val="Heading4"/>
    <w:uiPriority w:val="9"/>
    <w:semiHidden/>
    <w:rsid w:val="000774BB"/>
    <w:rPr>
      <w:rFonts w:ascii="Calibri Light" w:eastAsia="Times New Roman" w:hAnsi="Calibri Light" w:cs="Times New Roman"/>
      <w:i/>
      <w:iCs/>
      <w:color w:val="2E74B5"/>
      <w:sz w:val="22"/>
      <w:szCs w:val="22"/>
      <w:lang w:bidi="ar-SA"/>
    </w:rPr>
  </w:style>
  <w:style w:type="paragraph" w:customStyle="1" w:styleId="Heading">
    <w:name w:val="Heading"/>
    <w:basedOn w:val="Normal"/>
    <w:next w:val="BodyText"/>
    <w:rsid w:val="000774BB"/>
    <w:pPr>
      <w:keepNext/>
      <w:spacing w:before="240" w:after="120"/>
    </w:pPr>
    <w:rPr>
      <w:rFonts w:ascii="Arial" w:hAnsi="Arial"/>
      <w:sz w:val="28"/>
      <w:szCs w:val="28"/>
    </w:rPr>
  </w:style>
  <w:style w:type="paragraph" w:styleId="BodyText">
    <w:name w:val="Body Text"/>
    <w:basedOn w:val="Normal"/>
    <w:link w:val="BodyTextChar"/>
    <w:rsid w:val="000774BB"/>
    <w:pPr>
      <w:spacing w:after="120"/>
    </w:pPr>
  </w:style>
  <w:style w:type="character" w:customStyle="1" w:styleId="BodyTextChar">
    <w:name w:val="Body Text Char"/>
    <w:basedOn w:val="DefaultParagraphFont"/>
    <w:link w:val="BodyText"/>
    <w:rsid w:val="000774BB"/>
    <w:rPr>
      <w:rFonts w:ascii="Times New Roman" w:eastAsia="SimSun" w:hAnsi="Times New Roman" w:cs="Mangal"/>
      <w:kern w:val="1"/>
      <w:sz w:val="24"/>
      <w:szCs w:val="24"/>
      <w:lang w:eastAsia="hi-IN" w:bidi="hi-IN"/>
    </w:rPr>
  </w:style>
  <w:style w:type="paragraph" w:styleId="List">
    <w:name w:val="List"/>
    <w:basedOn w:val="BodyText"/>
    <w:rsid w:val="000774BB"/>
  </w:style>
  <w:style w:type="paragraph" w:styleId="Caption">
    <w:name w:val="caption"/>
    <w:basedOn w:val="Normal"/>
    <w:qFormat/>
    <w:rsid w:val="000774BB"/>
    <w:pPr>
      <w:suppressLineNumbers/>
      <w:spacing w:before="120" w:after="120"/>
    </w:pPr>
    <w:rPr>
      <w:i/>
      <w:iCs/>
    </w:rPr>
  </w:style>
  <w:style w:type="paragraph" w:customStyle="1" w:styleId="Index">
    <w:name w:val="Index"/>
    <w:basedOn w:val="Normal"/>
    <w:rsid w:val="000774BB"/>
    <w:pPr>
      <w:suppressLineNumbers/>
    </w:pPr>
  </w:style>
  <w:style w:type="character" w:styleId="Hyperlink">
    <w:name w:val="Hyperlink"/>
    <w:uiPriority w:val="99"/>
    <w:rsid w:val="000774BB"/>
    <w:rPr>
      <w:color w:val="000080"/>
      <w:u w:val="single"/>
      <w:lang/>
    </w:rPr>
  </w:style>
  <w:style w:type="paragraph" w:customStyle="1" w:styleId="TableContents">
    <w:name w:val="Table Contents"/>
    <w:basedOn w:val="Normal"/>
    <w:rsid w:val="000774BB"/>
    <w:pPr>
      <w:suppressLineNumbers/>
    </w:pPr>
    <w:rPr>
      <w:lang w:val="en-IN"/>
    </w:rPr>
  </w:style>
  <w:style w:type="paragraph" w:customStyle="1" w:styleId="TableHeading">
    <w:name w:val="Table Heading"/>
    <w:basedOn w:val="TableContents"/>
    <w:rsid w:val="000774BB"/>
    <w:pPr>
      <w:jc w:val="center"/>
    </w:pPr>
    <w:rPr>
      <w:b/>
      <w:bCs/>
    </w:rPr>
  </w:style>
  <w:style w:type="paragraph" w:customStyle="1" w:styleId="PreformattedText">
    <w:name w:val="Preformatted Text"/>
    <w:basedOn w:val="Normal"/>
    <w:rsid w:val="000774BB"/>
    <w:rPr>
      <w:rFonts w:ascii="Courier New" w:eastAsia="NSimSun" w:hAnsi="Courier New" w:cs="Courier New"/>
      <w:sz w:val="20"/>
      <w:szCs w:val="20"/>
      <w:lang w:val="en-IN"/>
    </w:rPr>
  </w:style>
  <w:style w:type="paragraph" w:styleId="Title">
    <w:name w:val="Title"/>
    <w:basedOn w:val="Normal"/>
    <w:next w:val="Normal"/>
    <w:link w:val="TitleChar"/>
    <w:uiPriority w:val="10"/>
    <w:qFormat/>
    <w:rsid w:val="000774BB"/>
    <w:pPr>
      <w:widowControl/>
      <w:suppressAutoHyphens w:val="0"/>
      <w:contextualSpacing/>
    </w:pPr>
    <w:rPr>
      <w:rFonts w:ascii="Calibri Light" w:eastAsia="Times New Roman" w:hAnsi="Calibri Light" w:cs="Times New Roman"/>
      <w:spacing w:val="-10"/>
      <w:kern w:val="28"/>
      <w:sz w:val="56"/>
      <w:szCs w:val="56"/>
      <w:lang w:eastAsia="en-US" w:bidi="ar-SA"/>
    </w:rPr>
  </w:style>
  <w:style w:type="character" w:customStyle="1" w:styleId="TitleChar">
    <w:name w:val="Title Char"/>
    <w:basedOn w:val="DefaultParagraphFont"/>
    <w:link w:val="Title"/>
    <w:uiPriority w:val="10"/>
    <w:rsid w:val="000774BB"/>
    <w:rPr>
      <w:rFonts w:ascii="Calibri Light" w:eastAsia="Times New Roman" w:hAnsi="Calibri Light" w:cs="Times New Roman"/>
      <w:spacing w:val="-10"/>
      <w:kern w:val="28"/>
      <w:sz w:val="56"/>
      <w:szCs w:val="56"/>
      <w:lang w:bidi="ar-SA"/>
    </w:rPr>
  </w:style>
  <w:style w:type="paragraph" w:styleId="NormalWeb">
    <w:name w:val="Normal (Web)"/>
    <w:basedOn w:val="Normal"/>
    <w:uiPriority w:val="99"/>
    <w:unhideWhenUsed/>
    <w:rsid w:val="000774BB"/>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rsid w:val="000774BB"/>
  </w:style>
  <w:style w:type="paragraph" w:customStyle="1" w:styleId="p">
    <w:name w:val="p"/>
    <w:basedOn w:val="Normal"/>
    <w:rsid w:val="000774BB"/>
    <w:pPr>
      <w:widowControl/>
      <w:suppressAutoHyphens w:val="0"/>
      <w:spacing w:before="100" w:beforeAutospacing="1" w:after="100" w:afterAutospacing="1"/>
    </w:pPr>
    <w:rPr>
      <w:rFonts w:eastAsia="Times New Roman" w:cs="Times New Roman"/>
      <w:kern w:val="0"/>
      <w:lang w:eastAsia="en-US" w:bidi="ar-SA"/>
    </w:rPr>
  </w:style>
  <w:style w:type="paragraph" w:customStyle="1" w:styleId="shortdesc">
    <w:name w:val="shortdesc"/>
    <w:basedOn w:val="Normal"/>
    <w:rsid w:val="000774BB"/>
    <w:pPr>
      <w:widowControl/>
      <w:suppressAutoHyphens w:val="0"/>
      <w:spacing w:before="100" w:beforeAutospacing="1" w:after="100" w:afterAutospacing="1"/>
    </w:pPr>
    <w:rPr>
      <w:rFonts w:eastAsia="Times New Roman" w:cs="Times New Roman"/>
      <w:kern w:val="0"/>
      <w:lang w:eastAsia="en-US" w:bidi="ar-SA"/>
    </w:rPr>
  </w:style>
  <w:style w:type="character" w:styleId="HTMLDefinition">
    <w:name w:val="HTML Definition"/>
    <w:uiPriority w:val="99"/>
    <w:semiHidden/>
    <w:unhideWhenUsed/>
    <w:rsid w:val="000774BB"/>
    <w:rPr>
      <w:i/>
      <w:iCs/>
    </w:rPr>
  </w:style>
  <w:style w:type="character" w:styleId="HTMLSample">
    <w:name w:val="HTML Sample"/>
    <w:uiPriority w:val="99"/>
    <w:semiHidden/>
    <w:unhideWhenUsed/>
    <w:rsid w:val="000774BB"/>
    <w:rPr>
      <w:rFonts w:ascii="Courier New" w:eastAsia="Times New Roman" w:hAnsi="Courier New" w:cs="Courier New"/>
    </w:rPr>
  </w:style>
  <w:style w:type="character" w:styleId="Strong">
    <w:name w:val="Strong"/>
    <w:uiPriority w:val="22"/>
    <w:qFormat/>
    <w:rsid w:val="000774BB"/>
    <w:rPr>
      <w:b/>
      <w:bCs/>
    </w:rPr>
  </w:style>
  <w:style w:type="paragraph" w:styleId="NoSpacing">
    <w:name w:val="No Spacing"/>
    <w:uiPriority w:val="1"/>
    <w:qFormat/>
    <w:rsid w:val="000774BB"/>
    <w:rPr>
      <w:rFonts w:cs="Times New Roman"/>
      <w:sz w:val="22"/>
      <w:szCs w:val="22"/>
      <w:lang w:bidi="ar-SA"/>
    </w:rPr>
  </w:style>
  <w:style w:type="paragraph" w:customStyle="1" w:styleId="fig">
    <w:name w:val="fig"/>
    <w:basedOn w:val="Normal"/>
    <w:rsid w:val="000774BB"/>
    <w:pPr>
      <w:widowControl/>
      <w:suppressAutoHyphens w:val="0"/>
      <w:spacing w:before="100" w:beforeAutospacing="1" w:after="100" w:afterAutospacing="1"/>
    </w:pPr>
    <w:rPr>
      <w:rFonts w:eastAsia="Times New Roman" w:cs="Times New Roman"/>
      <w:kern w:val="0"/>
      <w:lang w:eastAsia="en-US" w:bidi="ar-SA"/>
    </w:rPr>
  </w:style>
  <w:style w:type="paragraph" w:customStyle="1" w:styleId="label">
    <w:name w:val="label"/>
    <w:basedOn w:val="Normal"/>
    <w:rsid w:val="000774BB"/>
    <w:pPr>
      <w:widowControl/>
      <w:suppressAutoHyphens w:val="0"/>
      <w:spacing w:before="100" w:beforeAutospacing="1" w:after="100" w:afterAutospacing="1"/>
    </w:pPr>
    <w:rPr>
      <w:rFonts w:eastAsia="Times New Roman" w:cs="Times New Roman"/>
      <w:kern w:val="0"/>
      <w:lang w:eastAsia="en-US" w:bidi="ar-SA"/>
    </w:rPr>
  </w:style>
  <w:style w:type="paragraph" w:styleId="HTMLPreformatted">
    <w:name w:val="HTML Preformatted"/>
    <w:basedOn w:val="Normal"/>
    <w:link w:val="HTMLPreformattedChar"/>
    <w:uiPriority w:val="99"/>
    <w:semiHidden/>
    <w:unhideWhenUsed/>
    <w:rsid w:val="000774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0774BB"/>
    <w:rPr>
      <w:rFonts w:ascii="Courier New" w:eastAsia="Times New Roman" w:hAnsi="Courier New" w:cs="Courier New"/>
      <w:lang w:bidi="ar-SA"/>
    </w:rPr>
  </w:style>
  <w:style w:type="character" w:customStyle="1" w:styleId="colorh1">
    <w:name w:val="color_h1"/>
    <w:rsid w:val="000774BB"/>
  </w:style>
  <w:style w:type="character" w:customStyle="1" w:styleId="highlt">
    <w:name w:val="highlt"/>
    <w:rsid w:val="000774BB"/>
  </w:style>
  <w:style w:type="character" w:customStyle="1" w:styleId="highele">
    <w:name w:val="highele"/>
    <w:rsid w:val="000774BB"/>
  </w:style>
  <w:style w:type="character" w:customStyle="1" w:styleId="highatt">
    <w:name w:val="highatt"/>
    <w:rsid w:val="000774BB"/>
  </w:style>
  <w:style w:type="character" w:customStyle="1" w:styleId="highval">
    <w:name w:val="highval"/>
    <w:rsid w:val="000774BB"/>
  </w:style>
  <w:style w:type="character" w:customStyle="1" w:styleId="highgt">
    <w:name w:val="highgt"/>
    <w:rsid w:val="000774BB"/>
  </w:style>
  <w:style w:type="paragraph" w:styleId="ListParagraph">
    <w:name w:val="List Paragraph"/>
    <w:basedOn w:val="Normal"/>
    <w:uiPriority w:val="34"/>
    <w:qFormat/>
    <w:rsid w:val="000774BB"/>
    <w:pPr>
      <w:widowControl/>
      <w:suppressAutoHyphens w:val="0"/>
      <w:spacing w:after="160" w:line="259" w:lineRule="auto"/>
      <w:ind w:left="720"/>
      <w:contextualSpacing/>
    </w:pPr>
    <w:rPr>
      <w:rFonts w:ascii="Calibri" w:eastAsia="Calibri" w:hAnsi="Calibri" w:cs="Times New Roman"/>
      <w:kern w:val="0"/>
      <w:sz w:val="22"/>
      <w:szCs w:val="22"/>
      <w:lang w:eastAsia="en-US" w:bidi="ar-SA"/>
    </w:rPr>
  </w:style>
  <w:style w:type="character" w:styleId="HTMLCode">
    <w:name w:val="HTML Code"/>
    <w:uiPriority w:val="99"/>
    <w:semiHidden/>
    <w:unhideWhenUsed/>
    <w:rsid w:val="000774BB"/>
    <w:rPr>
      <w:rFonts w:ascii="Courier New" w:eastAsia="Times New Roman" w:hAnsi="Courier New" w:cs="Courier New"/>
      <w:sz w:val="20"/>
      <w:szCs w:val="20"/>
    </w:rPr>
  </w:style>
  <w:style w:type="character" w:styleId="FollowedHyperlink">
    <w:name w:val="FollowedHyperlink"/>
    <w:uiPriority w:val="99"/>
    <w:semiHidden/>
    <w:unhideWhenUsed/>
    <w:rsid w:val="000774BB"/>
    <w:rPr>
      <w:color w:val="800080"/>
      <w:u w:val="single"/>
    </w:rPr>
  </w:style>
  <w:style w:type="character" w:customStyle="1" w:styleId="apple-style-span">
    <w:name w:val="apple-style-span"/>
    <w:rsid w:val="00077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day.java.net/pub/a/today/2006/08/08/contract-first-web-services-with-axis2.html" TargetMode="External"/><Relationship Id="rId13" Type="http://schemas.openxmlformats.org/officeDocument/2006/relationships/hyperlink" Target="http://en.wikipedia.org/wiki/ISO_8601" TargetMode="External"/><Relationship Id="rId18" Type="http://schemas.openxmlformats.org/officeDocument/2006/relationships/hyperlink" Target="http://en.wikipedia.org/wiki/Nullable_typ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so2.org/library/articles/code-first-or-contract-first-wso2-wsas" TargetMode="External"/><Relationship Id="rId12" Type="http://schemas.openxmlformats.org/officeDocument/2006/relationships/hyperlink" Target="http://en.wikipedia.org/wiki/Boolean_datatype" TargetMode="External"/><Relationship Id="rId17" Type="http://schemas.openxmlformats.org/officeDocument/2006/relationships/hyperlink" Target="http://en.wikipedia.org/wiki/Associative_array" TargetMode="External"/><Relationship Id="rId2" Type="http://schemas.openxmlformats.org/officeDocument/2006/relationships/styles" Target="styles.xml"/><Relationship Id="rId16" Type="http://schemas.openxmlformats.org/officeDocument/2006/relationships/hyperlink" Target="http://en.wikipedia.org/wiki/X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Base64" TargetMode="External"/><Relationship Id="rId5" Type="http://schemas.openxmlformats.org/officeDocument/2006/relationships/footnotes" Target="footnotes.xml"/><Relationship Id="rId15" Type="http://schemas.openxmlformats.org/officeDocument/2006/relationships/hyperlink" Target="http://en.wikipedia.org/wiki/Integer" TargetMode="External"/><Relationship Id="rId10" Type="http://schemas.openxmlformats.org/officeDocument/2006/relationships/hyperlink" Target="http://en.wikipedia.org/wiki/Array_data_structure" TargetMode="External"/><Relationship Id="rId19" Type="http://schemas.openxmlformats.org/officeDocument/2006/relationships/hyperlink" Target="http://ontosys.com/xml-rpc/extensions.php" TargetMode="External"/><Relationship Id="rId4" Type="http://schemas.openxmlformats.org/officeDocument/2006/relationships/webSettings" Target="webSettings.xml"/><Relationship Id="rId9" Type="http://schemas.openxmlformats.org/officeDocument/2006/relationships/hyperlink" Target="http://en.wikipedia.org/wiki/Datatype" TargetMode="External"/><Relationship Id="rId14" Type="http://schemas.openxmlformats.org/officeDocument/2006/relationships/hyperlink" Target="http://en.wikipedia.org/wiki/Double_precisio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1</TotalTime>
  <Pages>64</Pages>
  <Words>19142</Words>
  <Characters>109115</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cp:revision>
  <dcterms:created xsi:type="dcterms:W3CDTF">2016-10-08T19:43:00Z</dcterms:created>
  <dcterms:modified xsi:type="dcterms:W3CDTF">2016-10-08T19:44:00Z</dcterms:modified>
</cp:coreProperties>
</file>